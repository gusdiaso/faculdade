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15CBB10A" w14:textId="77777777" w:rsidR="00A02D10" w:rsidRPr="00931349" w:rsidRDefault="00A02D10" w:rsidP="00C6554A">
      <w:pPr>
        <w:pStyle w:val="Ttulo"/>
        <w:rPr>
          <w:sz w:val="96"/>
          <w:szCs w:val="96"/>
          <w:lang w:val="pt-BR"/>
        </w:rPr>
      </w:pPr>
      <w:r w:rsidRPr="00931349">
        <w:rPr>
          <w:sz w:val="96"/>
          <w:szCs w:val="96"/>
          <w:lang w:val="pt-BR"/>
        </w:rPr>
        <w:t xml:space="preserve">Álgebra Linear </w:t>
      </w:r>
    </w:p>
    <w:p w14:paraId="04234182" w14:textId="1966BF75" w:rsidR="00C6554A" w:rsidRPr="00931349" w:rsidRDefault="00A02D10" w:rsidP="00C6554A">
      <w:pPr>
        <w:pStyle w:val="Ttulo"/>
        <w:rPr>
          <w:sz w:val="96"/>
          <w:szCs w:val="96"/>
          <w:lang w:val="pt-BR"/>
        </w:rPr>
      </w:pPr>
      <w:r w:rsidRPr="00931349">
        <w:rPr>
          <w:sz w:val="96"/>
          <w:szCs w:val="96"/>
          <w:lang w:val="pt-BR"/>
        </w:rPr>
        <w:t>Numérica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5EA0E82B" w:rsidR="00A02D10" w:rsidRPr="00B04C39" w:rsidRDefault="00B04C39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 xml:space="preserve">Tarefa 0 – </w:t>
      </w:r>
      <w:r w:rsidR="00084A6D">
        <w:rPr>
          <w:rFonts w:asciiTheme="majorHAnsi" w:hAnsiTheme="majorHAnsi" w:cs="Arial"/>
          <w:sz w:val="56"/>
          <w:szCs w:val="56"/>
          <w:lang w:val="pt-BR"/>
        </w:rPr>
        <w:t>Comentário</w:t>
      </w:r>
      <w:r>
        <w:rPr>
          <w:rFonts w:asciiTheme="majorHAnsi" w:hAnsiTheme="majorHAnsi" w:cs="Arial"/>
          <w:sz w:val="56"/>
          <w:szCs w:val="56"/>
          <w:lang w:val="pt-BR"/>
        </w:rPr>
        <w:t xml:space="preserve"> </w:t>
      </w:r>
      <w:r w:rsidR="00084A6D">
        <w:rPr>
          <w:rFonts w:asciiTheme="majorHAnsi" w:hAnsiTheme="majorHAnsi" w:cs="Arial"/>
          <w:sz w:val="56"/>
          <w:szCs w:val="56"/>
          <w:lang w:val="pt-BR"/>
        </w:rPr>
        <w:t>A</w:t>
      </w:r>
      <w:r>
        <w:rPr>
          <w:rFonts w:asciiTheme="majorHAnsi" w:hAnsiTheme="majorHAnsi" w:cs="Arial"/>
          <w:sz w:val="56"/>
          <w:szCs w:val="56"/>
          <w:lang w:val="pt-BR"/>
        </w:rPr>
        <w:t>ula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5EF4BF48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315314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Comentário</w:t>
      </w:r>
    </w:p>
    <w:p w14:paraId="10C524B0" w14:textId="554D94C3" w:rsidR="00A02D10" w:rsidRDefault="00A02D10" w:rsidP="00A02D10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b/>
          <w:bCs/>
          <w:color w:val="007789" w:themeColor="accent1" w:themeShade="BF"/>
          <w:lang w:val="pt-BR" w:bidi="pt-BR"/>
        </w:rPr>
        <w:tab/>
      </w:r>
    </w:p>
    <w:p w14:paraId="32011A66" w14:textId="77777777" w:rsidR="00084A6D" w:rsidRPr="00084A6D" w:rsidRDefault="00A02D10" w:rsidP="00084A6D">
      <w:pPr>
        <w:pStyle w:val="InformaesdeContato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ab/>
      </w:r>
    </w:p>
    <w:p w14:paraId="6F5E9A23" w14:textId="77777777" w:rsidR="00084A6D" w:rsidRPr="00084A6D" w:rsidRDefault="00084A6D" w:rsidP="00084A6D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084A6D">
        <w:rPr>
          <w:rFonts w:cs="Arial"/>
          <w:color w:val="auto"/>
          <w:lang w:val="pt-BR" w:bidi="pt-BR"/>
        </w:rPr>
        <w:t>Foi explicado de maneira clara como os cursos de Fundamentos Matemáticos de Ciência de Dados são importantes na engenharia da computação. Eles mostraram por que essas disciplinas são relevantes e estão em alta no currículo acadêmico. Além disso, esses cursos podem complementar os estudos em engenharia da computação e dar uma base sólida para a Ciência de Dados.</w:t>
      </w:r>
    </w:p>
    <w:p w14:paraId="1B4C1DD0" w14:textId="77777777" w:rsidR="00084A6D" w:rsidRPr="00084A6D" w:rsidRDefault="00084A6D" w:rsidP="00084A6D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52207A05" w14:textId="660E4D4D" w:rsidR="00084A6D" w:rsidRPr="00084A6D" w:rsidRDefault="00084A6D" w:rsidP="00084A6D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>Também foi explicado</w:t>
      </w:r>
      <w:r w:rsidRPr="00084A6D">
        <w:rPr>
          <w:rFonts w:cs="Arial"/>
          <w:color w:val="auto"/>
          <w:lang w:val="pt-BR" w:bidi="pt-BR"/>
        </w:rPr>
        <w:t xml:space="preserve"> de forma organizada como o curso funciona e as razões por trás do conteúdo. </w:t>
      </w:r>
      <w:r>
        <w:rPr>
          <w:rFonts w:cs="Arial"/>
          <w:color w:val="auto"/>
          <w:lang w:val="pt-BR" w:bidi="pt-BR"/>
        </w:rPr>
        <w:t>Foi falado</w:t>
      </w:r>
      <w:r w:rsidRPr="00084A6D">
        <w:rPr>
          <w:rFonts w:cs="Arial"/>
          <w:color w:val="auto"/>
          <w:lang w:val="pt-BR" w:bidi="pt-BR"/>
        </w:rPr>
        <w:t xml:space="preserve"> sobre a importância das funções e como elas se relacionam com áreas como </w:t>
      </w:r>
      <w:proofErr w:type="spellStart"/>
      <w:r w:rsidRPr="00084A6D">
        <w:rPr>
          <w:rFonts w:cs="Arial"/>
          <w:color w:val="auto"/>
          <w:lang w:val="pt-BR" w:bidi="pt-BR"/>
        </w:rPr>
        <w:t>Machine</w:t>
      </w:r>
      <w:proofErr w:type="spellEnd"/>
      <w:r w:rsidRPr="00084A6D">
        <w:rPr>
          <w:rFonts w:cs="Arial"/>
          <w:color w:val="auto"/>
          <w:lang w:val="pt-BR" w:bidi="pt-BR"/>
        </w:rPr>
        <w:t xml:space="preserve"> Learning e Redes Neurais.</w:t>
      </w:r>
    </w:p>
    <w:p w14:paraId="42F5FA44" w14:textId="77777777" w:rsidR="00084A6D" w:rsidRPr="00084A6D" w:rsidRDefault="00084A6D" w:rsidP="00084A6D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718EE47B" w14:textId="77777777" w:rsidR="00084A6D" w:rsidRPr="00084A6D" w:rsidRDefault="00084A6D" w:rsidP="00084A6D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084A6D">
        <w:rPr>
          <w:rFonts w:cs="Arial"/>
          <w:color w:val="auto"/>
          <w:lang w:val="pt-BR" w:bidi="pt-BR"/>
        </w:rPr>
        <w:t>Um ponto interessante foi a comparação entre a Decomposição em Valores Singulares (SVD) e o Teorema do Posto. Isso ajudou a mostrar como esses conceitos são úteis e aplicáveis na Ciência de Dados.</w:t>
      </w:r>
    </w:p>
    <w:p w14:paraId="11E04476" w14:textId="77777777" w:rsidR="00084A6D" w:rsidRPr="00084A6D" w:rsidRDefault="00084A6D" w:rsidP="00084A6D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4C9F4997" w14:textId="62593577" w:rsidR="001C0EA2" w:rsidRPr="001C0EA2" w:rsidRDefault="00084A6D" w:rsidP="00084A6D">
      <w:pPr>
        <w:pStyle w:val="InformaesdeContato"/>
        <w:ind w:firstLine="720"/>
        <w:jc w:val="both"/>
        <w:rPr>
          <w:rFonts w:cs="Arial"/>
          <w:color w:val="auto"/>
          <w:lang w:val="pt-BR" w:bidi="pt-BR"/>
        </w:rPr>
      </w:pPr>
      <w:r w:rsidRPr="00084A6D">
        <w:rPr>
          <w:rFonts w:cs="Arial"/>
          <w:color w:val="auto"/>
          <w:lang w:val="pt-BR" w:bidi="pt-BR"/>
        </w:rPr>
        <w:t xml:space="preserve">No geral, </w:t>
      </w:r>
      <w:r>
        <w:rPr>
          <w:rFonts w:cs="Arial"/>
          <w:color w:val="auto"/>
          <w:lang w:val="pt-BR" w:bidi="pt-BR"/>
        </w:rPr>
        <w:t>foi dada</w:t>
      </w:r>
      <w:r w:rsidRPr="00084A6D">
        <w:rPr>
          <w:rFonts w:cs="Arial"/>
          <w:color w:val="auto"/>
          <w:lang w:val="pt-BR" w:bidi="pt-BR"/>
        </w:rPr>
        <w:t xml:space="preserve"> uma visão </w:t>
      </w:r>
      <w:r>
        <w:rPr>
          <w:rFonts w:cs="Arial"/>
          <w:color w:val="auto"/>
          <w:lang w:val="pt-BR" w:bidi="pt-BR"/>
        </w:rPr>
        <w:t>ampla</w:t>
      </w:r>
      <w:r w:rsidRPr="00084A6D">
        <w:rPr>
          <w:rFonts w:cs="Arial"/>
          <w:color w:val="auto"/>
          <w:lang w:val="pt-BR" w:bidi="pt-BR"/>
        </w:rPr>
        <w:t xml:space="preserve"> sobre a importância e atualidade dos cursos de Fundamentos Matemáticos de Ciência de Dados na engenharia da computação. Suas explicações ajuda</w:t>
      </w:r>
      <w:r>
        <w:rPr>
          <w:rFonts w:cs="Arial"/>
          <w:color w:val="auto"/>
          <w:lang w:val="pt-BR" w:bidi="pt-BR"/>
        </w:rPr>
        <w:t>m</w:t>
      </w:r>
      <w:r w:rsidRPr="00084A6D">
        <w:rPr>
          <w:rFonts w:cs="Arial"/>
          <w:color w:val="auto"/>
          <w:lang w:val="pt-BR" w:bidi="pt-BR"/>
        </w:rPr>
        <w:t xml:space="preserve"> os alunos a entender melhor o assunto e mostraram por que vale a pena cursar essas disciplinas juntas.</w:t>
      </w:r>
    </w:p>
    <w:sectPr w:rsidR="001C0EA2" w:rsidRPr="001C0EA2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9EB2" w14:textId="77777777" w:rsidR="00C468D6" w:rsidRDefault="00C468D6" w:rsidP="00C6554A">
      <w:pPr>
        <w:spacing w:before="0" w:after="0" w:line="240" w:lineRule="auto"/>
      </w:pPr>
      <w:r>
        <w:separator/>
      </w:r>
    </w:p>
  </w:endnote>
  <w:endnote w:type="continuationSeparator" w:id="0">
    <w:p w14:paraId="6272AA9C" w14:textId="77777777" w:rsidR="00C468D6" w:rsidRDefault="00C468D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647C" w14:textId="77777777" w:rsidR="00C468D6" w:rsidRDefault="00C468D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1AE54B" w14:textId="77777777" w:rsidR="00C468D6" w:rsidRDefault="00C468D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2"/>
  </w:num>
  <w:num w:numId="6" w16cid:durableId="613948439">
    <w:abstractNumId w:val="10"/>
  </w:num>
  <w:num w:numId="7" w16cid:durableId="215121057">
    <w:abstractNumId w:val="11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84A6D"/>
    <w:rsid w:val="000C564A"/>
    <w:rsid w:val="00176D19"/>
    <w:rsid w:val="001A3E3E"/>
    <w:rsid w:val="001C0EA2"/>
    <w:rsid w:val="00216642"/>
    <w:rsid w:val="002554CD"/>
    <w:rsid w:val="00293B83"/>
    <w:rsid w:val="002B4294"/>
    <w:rsid w:val="00315314"/>
    <w:rsid w:val="00333D0D"/>
    <w:rsid w:val="00335E6E"/>
    <w:rsid w:val="003D520B"/>
    <w:rsid w:val="003F5DF1"/>
    <w:rsid w:val="004C049F"/>
    <w:rsid w:val="005000E2"/>
    <w:rsid w:val="00556A31"/>
    <w:rsid w:val="00576502"/>
    <w:rsid w:val="005C0E40"/>
    <w:rsid w:val="00645587"/>
    <w:rsid w:val="006A3CE7"/>
    <w:rsid w:val="007116AC"/>
    <w:rsid w:val="00722410"/>
    <w:rsid w:val="0087785C"/>
    <w:rsid w:val="0089714F"/>
    <w:rsid w:val="008D07FF"/>
    <w:rsid w:val="00914556"/>
    <w:rsid w:val="00931349"/>
    <w:rsid w:val="0094171E"/>
    <w:rsid w:val="00A02D10"/>
    <w:rsid w:val="00A569E4"/>
    <w:rsid w:val="00AE0089"/>
    <w:rsid w:val="00B04C39"/>
    <w:rsid w:val="00B06F8F"/>
    <w:rsid w:val="00B1610F"/>
    <w:rsid w:val="00B2105C"/>
    <w:rsid w:val="00B6151D"/>
    <w:rsid w:val="00C468D6"/>
    <w:rsid w:val="00C52BB2"/>
    <w:rsid w:val="00C6554A"/>
    <w:rsid w:val="00C86D6B"/>
    <w:rsid w:val="00C86FD3"/>
    <w:rsid w:val="00CF249A"/>
    <w:rsid w:val="00ED7C44"/>
    <w:rsid w:val="00F20732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0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</cp:revision>
  <dcterms:created xsi:type="dcterms:W3CDTF">2023-06-11T22:40:00Z</dcterms:created>
  <dcterms:modified xsi:type="dcterms:W3CDTF">2023-06-11T22:40:00Z</dcterms:modified>
</cp:coreProperties>
</file>