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15CBB10A" w14:textId="77777777" w:rsidR="00A02D10" w:rsidRPr="00931349" w:rsidRDefault="00A02D10" w:rsidP="00C6554A">
      <w:pPr>
        <w:pStyle w:val="Ttulo"/>
        <w:rPr>
          <w:sz w:val="96"/>
          <w:szCs w:val="96"/>
          <w:lang w:val="pt-BR"/>
        </w:rPr>
      </w:pPr>
      <w:r w:rsidRPr="00931349">
        <w:rPr>
          <w:sz w:val="96"/>
          <w:szCs w:val="96"/>
          <w:lang w:val="pt-BR"/>
        </w:rPr>
        <w:t xml:space="preserve">Álgebra Linear </w:t>
      </w:r>
    </w:p>
    <w:p w14:paraId="04234182" w14:textId="1966BF75" w:rsidR="00C6554A" w:rsidRPr="00931349" w:rsidRDefault="00A02D10" w:rsidP="00C6554A">
      <w:pPr>
        <w:pStyle w:val="Ttulo"/>
        <w:rPr>
          <w:sz w:val="96"/>
          <w:szCs w:val="96"/>
          <w:lang w:val="pt-BR"/>
        </w:rPr>
      </w:pPr>
      <w:r w:rsidRPr="00931349">
        <w:rPr>
          <w:sz w:val="96"/>
          <w:szCs w:val="96"/>
          <w:lang w:val="pt-BR"/>
        </w:rPr>
        <w:t>Numérica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3C132FCF" w:rsidR="00A02D10" w:rsidRDefault="00B04C39" w:rsidP="00C6554A">
      <w:pPr>
        <w:pStyle w:val="InformaesdeContato"/>
        <w:rPr>
          <w:rFonts w:asciiTheme="majorHAnsi" w:hAnsiTheme="majorHAnsi" w:cs="Arial"/>
          <w:sz w:val="56"/>
          <w:szCs w:val="56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 xml:space="preserve">Tarefa </w:t>
      </w:r>
      <w:r w:rsidR="004C77ED">
        <w:rPr>
          <w:rFonts w:asciiTheme="majorHAnsi" w:hAnsiTheme="majorHAnsi" w:cs="Arial"/>
          <w:sz w:val="56"/>
          <w:szCs w:val="56"/>
          <w:lang w:val="pt-BR"/>
        </w:rPr>
        <w:t>2</w:t>
      </w:r>
      <w:r>
        <w:rPr>
          <w:rFonts w:asciiTheme="majorHAnsi" w:hAnsiTheme="majorHAnsi" w:cs="Arial"/>
          <w:sz w:val="56"/>
          <w:szCs w:val="56"/>
          <w:lang w:val="pt-BR"/>
        </w:rPr>
        <w:t xml:space="preserve"> – </w:t>
      </w:r>
      <w:r w:rsidR="004C77ED">
        <w:rPr>
          <w:rFonts w:asciiTheme="majorHAnsi" w:hAnsiTheme="majorHAnsi" w:cs="Arial"/>
          <w:sz w:val="56"/>
          <w:szCs w:val="56"/>
          <w:lang w:val="pt-BR"/>
        </w:rPr>
        <w:t>Estudando</w:t>
      </w:r>
    </w:p>
    <w:p w14:paraId="6034D9D3" w14:textId="705620CA" w:rsidR="004C77ED" w:rsidRPr="00B04C39" w:rsidRDefault="004C77ED" w:rsidP="00C6554A">
      <w:pPr>
        <w:pStyle w:val="InformaesdeContato"/>
        <w:rPr>
          <w:rFonts w:asciiTheme="majorHAnsi" w:hAnsiTheme="majorHAnsi" w:cs="Arial"/>
          <w:sz w:val="56"/>
          <w:szCs w:val="56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>Ajuste de cônicas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3E396AA3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Introdução</w:t>
      </w:r>
    </w:p>
    <w:p w14:paraId="10C524B0" w14:textId="554D94C3" w:rsidR="00A02D10" w:rsidRDefault="00A02D10" w:rsidP="00A02D10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b/>
          <w:bCs/>
          <w:color w:val="007789" w:themeColor="accent1" w:themeShade="BF"/>
          <w:lang w:val="pt-BR" w:bidi="pt-BR"/>
        </w:rPr>
        <w:tab/>
      </w:r>
    </w:p>
    <w:p w14:paraId="0F3687E4" w14:textId="77777777" w:rsidR="009E4675" w:rsidRPr="009E4675" w:rsidRDefault="00A02D10" w:rsidP="009E4675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ab/>
      </w:r>
      <w:r w:rsidR="009E4675" w:rsidRPr="009E4675">
        <w:rPr>
          <w:rFonts w:cs="Arial"/>
          <w:color w:val="auto"/>
          <w:lang w:val="pt-BR" w:bidi="pt-BR"/>
        </w:rPr>
        <w:t>O ajuste de curvas é uma técnica amplamente utilizada em várias áreas da ciência e engenharia para modelar dados experimentais ou observados. Consiste em encontrar uma função matemática que melhor se ajuste aos pontos de dados disponíveis, permitindo extrair informações e fazer previsões. Uma das formas mais comuns de ajuste de curvas é o ajuste polinomial.</w:t>
      </w:r>
    </w:p>
    <w:p w14:paraId="3A07DCF1" w14:textId="77777777" w:rsidR="009E4675" w:rsidRPr="009E4675" w:rsidRDefault="009E4675" w:rsidP="009E4675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AB3DC58" w14:textId="2145684E" w:rsidR="009E4675" w:rsidRPr="009E4675" w:rsidRDefault="009E4675" w:rsidP="009E4675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Será</w:t>
      </w:r>
      <w:r w:rsidRPr="009E4675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 xml:space="preserve">demonstrado </w:t>
      </w:r>
      <w:r w:rsidRPr="009E4675">
        <w:rPr>
          <w:rFonts w:cs="Arial"/>
          <w:color w:val="auto"/>
          <w:lang w:val="pt-BR" w:bidi="pt-BR"/>
        </w:rPr>
        <w:t>como uma parábola pode ser ajustada a pontos de dados perturbados por diferentes níveis de ruído. O objetivo é ilustrar como o ruído afeta o ajuste da curva, destacando as variações nas curvas ajustadas em comparação com a curva verdadeira.</w:t>
      </w:r>
    </w:p>
    <w:p w14:paraId="41191128" w14:textId="77777777" w:rsidR="009E4675" w:rsidRPr="009E4675" w:rsidRDefault="009E4675" w:rsidP="009E4675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9B408AA" w14:textId="77777777" w:rsidR="009E4675" w:rsidRPr="009E4675" w:rsidRDefault="009E4675" w:rsidP="009E4675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9E4675">
        <w:rPr>
          <w:rFonts w:cs="Arial"/>
          <w:color w:val="auto"/>
          <w:lang w:val="pt-BR" w:bidi="pt-BR"/>
        </w:rPr>
        <w:t>Ao adicionar ruído aos pontos de dados, simulando uma situação realista em que os dados observados podem conter erros ou imprecisões, o código permite explorar a robustez do ajuste polinomial diante de diferentes níveis de perturbação. Ao gerar pontos perturbados com ruído e ajustar uma curva polinomial a esses pontos, é possível visualizar como a curva ajustada se aproxima ou se desvia da curva verdadeira em diferentes níveis de ruído.</w:t>
      </w:r>
    </w:p>
    <w:p w14:paraId="0ABD597F" w14:textId="77777777" w:rsidR="009E4675" w:rsidRPr="009E4675" w:rsidRDefault="009E4675" w:rsidP="009E4675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D1F1ACE" w14:textId="77777777" w:rsidR="009E4675" w:rsidRPr="009E4675" w:rsidRDefault="009E4675" w:rsidP="009E4675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9E4675">
        <w:rPr>
          <w:rFonts w:cs="Arial"/>
          <w:color w:val="auto"/>
          <w:lang w:val="pt-BR" w:bidi="pt-BR"/>
        </w:rPr>
        <w:t>Essa abordagem pode ser útil para estudar a influência do ruído nos resultados de ajustes de curvas e para avaliar a adequação de técnicas de modelagem em situações com dados ruidosos. Compreender essas variações e limitações é essencial para garantir resultados precisos e confiáveis ao aplicar ajustes de curvas em problemas do mundo real.</w:t>
      </w:r>
    </w:p>
    <w:p w14:paraId="7E70074E" w14:textId="77777777" w:rsidR="00213B6B" w:rsidRPr="009E4675" w:rsidRDefault="00213B6B" w:rsidP="009E4675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5A7F5F1" w14:textId="7D9FF27C" w:rsidR="00A02D10" w:rsidRPr="00B06F8F" w:rsidRDefault="00A02D10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Desenvolvimento</w:t>
      </w:r>
    </w:p>
    <w:p w14:paraId="2DBA15B5" w14:textId="39885BCE" w:rsidR="00A02D10" w:rsidRDefault="00A02D10" w:rsidP="00FA0707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81ADC3" w14:textId="2AD3A0E9" w:rsidR="00914556" w:rsidRDefault="009E4675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Vamos utilizar a</w:t>
      </w:r>
      <w:r w:rsidR="00A80413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=</w:t>
      </w:r>
      <w:r w:rsidR="00A80413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4, b</w:t>
      </w:r>
      <w:r w:rsidR="00A80413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=</w:t>
      </w:r>
      <w:r w:rsidR="00A80413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2 e c</w:t>
      </w:r>
      <w:r w:rsidR="00A80413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=</w:t>
      </w:r>
      <w:r w:rsidR="00A80413">
        <w:rPr>
          <w:rFonts w:cs="Arial"/>
          <w:color w:val="auto"/>
          <w:lang w:val="pt-BR" w:bidi="pt-BR"/>
        </w:rPr>
        <w:t xml:space="preserve"> </w:t>
      </w:r>
      <w:r>
        <w:rPr>
          <w:rFonts w:cs="Arial"/>
          <w:color w:val="auto"/>
          <w:lang w:val="pt-BR" w:bidi="pt-BR"/>
        </w:rPr>
        <w:t>-</w:t>
      </w:r>
      <w:r w:rsidR="00A80413">
        <w:rPr>
          <w:rFonts w:cs="Arial"/>
          <w:color w:val="auto"/>
          <w:lang w:val="pt-BR" w:bidi="pt-BR"/>
        </w:rPr>
        <w:t>3,</w:t>
      </w:r>
      <w:r>
        <w:rPr>
          <w:rFonts w:cs="Arial"/>
          <w:color w:val="auto"/>
          <w:lang w:val="pt-BR" w:bidi="pt-BR"/>
        </w:rPr>
        <w:t xml:space="preserve"> com isso temos a função:</w:t>
      </w:r>
    </w:p>
    <w:p w14:paraId="23506876" w14:textId="77777777" w:rsidR="009E4675" w:rsidRDefault="009E4675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2845905F" w14:textId="0EB45FB1" w:rsidR="009E4675" w:rsidRDefault="009E4675" w:rsidP="009E4675">
      <w:pPr>
        <w:pStyle w:val="InformaesdeContato"/>
        <w:ind w:firstLine="720"/>
        <w:rPr>
          <w:rFonts w:cs="Arial"/>
          <w:color w:val="auto"/>
          <w:lang w:val="pt-BR" w:bidi="pt-BR"/>
        </w:rPr>
      </w:pPr>
      <m:oMathPara>
        <m:oMath>
          <m:r>
            <w:rPr>
              <w:rFonts w:ascii="Cambria Math" w:hAnsi="Cambria Math" w:cs="Arial"/>
              <w:color w:val="auto"/>
              <w:lang w:val="pt-BR" w:bidi="pt-BR"/>
            </w:rPr>
            <m:t xml:space="preserve">f(x) = </m:t>
          </m:r>
          <m:sSup>
            <m:sSupPr>
              <m:ctrlPr>
                <w:rPr>
                  <w:rFonts w:ascii="Cambria Math" w:hAnsi="Cambria Math" w:cs="Arial"/>
                  <w:i/>
                  <w:color w:val="auto"/>
                  <w:lang w:val="pt-BR" w:bidi="pt-BR"/>
                </w:rPr>
              </m:ctrlPr>
            </m:sSupPr>
            <m:e>
              <m:r>
                <w:rPr>
                  <w:rFonts w:ascii="Cambria Math" w:hAnsi="Cambria Math" w:cs="Arial"/>
                  <w:color w:val="auto"/>
                  <w:lang w:val="pt-BR" w:bidi="pt-BR"/>
                </w:rPr>
                <m:t>4x</m:t>
              </m:r>
            </m:e>
            <m:sup>
              <m:r>
                <w:rPr>
                  <w:rFonts w:ascii="Cambria Math" w:hAnsi="Cambria Math" w:cs="Arial"/>
                  <w:color w:val="auto"/>
                  <w:lang w:val="pt-BR" w:bidi="pt-BR"/>
                </w:rPr>
                <m:t>2</m:t>
              </m:r>
            </m:sup>
          </m:sSup>
          <m:r>
            <w:rPr>
              <w:rFonts w:ascii="Cambria Math" w:hAnsi="Cambria Math" w:cs="Arial"/>
              <w:color w:val="auto"/>
              <w:lang w:val="pt-BR" w:bidi="pt-BR"/>
            </w:rPr>
            <m:t xml:space="preserve"> + 2x - 3</m:t>
          </m:r>
        </m:oMath>
      </m:oMathPara>
    </w:p>
    <w:p w14:paraId="4BB1782E" w14:textId="77777777" w:rsidR="00B2105C" w:rsidRPr="00B2105C" w:rsidRDefault="00B2105C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8A60B61" w14:textId="49CFC9DA" w:rsidR="00A80413" w:rsidRPr="00A80413" w:rsidRDefault="009E4675" w:rsidP="00A80413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Que gera a seguinte parábola:</w:t>
      </w:r>
    </w:p>
    <w:p w14:paraId="15A62EF4" w14:textId="00758CC5" w:rsidR="009E4675" w:rsidRDefault="009E4675" w:rsidP="009E4675">
      <w:pPr>
        <w:pStyle w:val="InformaesdeContato"/>
        <w:ind w:firstLine="720"/>
        <w:rPr>
          <w:rFonts w:cs="Times New Roman"/>
          <w:color w:val="auto"/>
          <w:lang w:val="pt-BR" w:bidi="pt-BR"/>
        </w:rPr>
      </w:pPr>
      <w:r w:rsidRPr="009E4675">
        <w:rPr>
          <w:rFonts w:cs="Times New Roman"/>
          <w:color w:val="auto"/>
          <w:lang w:val="pt-BR" w:bidi="pt-BR"/>
        </w:rPr>
        <w:drawing>
          <wp:inline distT="0" distB="0" distL="0" distR="0" wp14:anchorId="71296E4A" wp14:editId="0E76B955">
            <wp:extent cx="3424690" cy="2380890"/>
            <wp:effectExtent l="0" t="0" r="4445" b="635"/>
            <wp:docPr id="489142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42306" name=""/>
                    <pic:cNvPicPr/>
                  </pic:nvPicPr>
                  <pic:blipFill rotWithShape="1">
                    <a:blip r:embed="rId8"/>
                    <a:srcRect t="4869" b="2929"/>
                    <a:stretch/>
                  </pic:blipFill>
                  <pic:spPr bwMode="auto">
                    <a:xfrm>
                      <a:off x="0" y="0"/>
                      <a:ext cx="3473402" cy="241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8AC9C" w14:textId="4B4E0576" w:rsidR="00A80413" w:rsidRDefault="00A80413" w:rsidP="00CF73D6">
      <w:pPr>
        <w:pStyle w:val="InformaesdeContato"/>
        <w:ind w:firstLine="360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lastRenderedPageBreak/>
        <w:t>Vamos utilizar diferentes valores de ruídos, adotei esses valores {0.3, 0.9, 1.5}</w:t>
      </w:r>
    </w:p>
    <w:p w14:paraId="75F28A4E" w14:textId="77777777" w:rsidR="00A80413" w:rsidRDefault="00A80413" w:rsidP="009E4675">
      <w:pPr>
        <w:pStyle w:val="InformaesdeContato"/>
        <w:ind w:firstLine="720"/>
        <w:rPr>
          <w:rFonts w:cs="Times New Roman"/>
          <w:color w:val="auto"/>
          <w:lang w:val="pt-BR" w:bidi="pt-BR"/>
        </w:rPr>
      </w:pPr>
    </w:p>
    <w:p w14:paraId="3C1FC59C" w14:textId="77777777" w:rsidR="00A80413" w:rsidRDefault="00A80413" w:rsidP="009E4675">
      <w:pPr>
        <w:pStyle w:val="InformaesdeContato"/>
        <w:ind w:firstLine="720"/>
        <w:rPr>
          <w:rFonts w:cs="Times New Roman"/>
          <w:color w:val="auto"/>
          <w:lang w:val="pt-BR" w:bidi="pt-BR"/>
        </w:rPr>
      </w:pPr>
    </w:p>
    <w:p w14:paraId="73FD3CE5" w14:textId="6AAB81A0" w:rsidR="00A80413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 xml:space="preserve"> A</w:t>
      </w:r>
      <w:r w:rsidRPr="00A80413">
        <w:rPr>
          <w:rFonts w:cs="Times New Roman"/>
          <w:color w:val="auto"/>
          <w:lang w:val="pt-BR" w:bidi="pt-BR"/>
        </w:rPr>
        <w:t xml:space="preserve"> partir dessa </w:t>
      </w:r>
      <w:r>
        <w:rPr>
          <w:rFonts w:cs="Times New Roman"/>
          <w:color w:val="auto"/>
          <w:lang w:val="pt-BR" w:bidi="pt-BR"/>
        </w:rPr>
        <w:t>parábola será</w:t>
      </w:r>
      <w:r w:rsidRPr="00A80413">
        <w:rPr>
          <w:rFonts w:cs="Times New Roman"/>
          <w:color w:val="auto"/>
          <w:lang w:val="pt-BR" w:bidi="pt-BR"/>
        </w:rPr>
        <w:t xml:space="preserve"> usa</w:t>
      </w:r>
      <w:r>
        <w:rPr>
          <w:rFonts w:cs="Times New Roman"/>
          <w:color w:val="auto"/>
          <w:lang w:val="pt-BR" w:bidi="pt-BR"/>
        </w:rPr>
        <w:t>da</w:t>
      </w:r>
      <w:r w:rsidRPr="00A80413">
        <w:rPr>
          <w:rFonts w:cs="Times New Roman"/>
          <w:color w:val="auto"/>
          <w:lang w:val="pt-BR" w:bidi="pt-BR"/>
        </w:rPr>
        <w:t xml:space="preserve"> a função </w:t>
      </w:r>
      <w:proofErr w:type="gramStart"/>
      <w:r w:rsidRPr="00A80413">
        <w:rPr>
          <w:rFonts w:cs="Times New Roman"/>
          <w:color w:val="auto"/>
          <w:lang w:val="pt-BR" w:bidi="pt-BR"/>
        </w:rPr>
        <w:t>rand(</w:t>
      </w:r>
      <w:proofErr w:type="gramEnd"/>
      <w:r w:rsidRPr="00A80413">
        <w:rPr>
          <w:rFonts w:cs="Times New Roman"/>
          <w:color w:val="auto"/>
          <w:lang w:val="pt-BR" w:bidi="pt-BR"/>
        </w:rPr>
        <w:t xml:space="preserve">) </w:t>
      </w:r>
      <w:r>
        <w:rPr>
          <w:rFonts w:cs="Times New Roman"/>
          <w:color w:val="auto"/>
          <w:lang w:val="pt-BR" w:bidi="pt-BR"/>
        </w:rPr>
        <w:t xml:space="preserve">para </w:t>
      </w:r>
      <w:r w:rsidRPr="00A80413">
        <w:rPr>
          <w:rFonts w:cs="Times New Roman"/>
          <w:color w:val="auto"/>
          <w:lang w:val="pt-BR" w:bidi="pt-BR"/>
        </w:rPr>
        <w:t>gerar perturbação nos pontos.</w:t>
      </w:r>
    </w:p>
    <w:p w14:paraId="21DBBEBC" w14:textId="77777777" w:rsidR="00CF73D6" w:rsidRDefault="00CF73D6" w:rsidP="00CF73D6">
      <w:pPr>
        <w:pStyle w:val="InformaesdeContato"/>
        <w:ind w:left="720"/>
        <w:jc w:val="left"/>
        <w:rPr>
          <w:rFonts w:cs="Times New Roman"/>
          <w:color w:val="auto"/>
          <w:lang w:val="pt-BR" w:bidi="pt-BR"/>
        </w:rPr>
      </w:pPr>
    </w:p>
    <w:p w14:paraId="76FEC1F4" w14:textId="0F3F4915" w:rsidR="00A80413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 w:rsidRPr="00A80413">
        <w:rPr>
          <w:rFonts w:cs="Times New Roman"/>
          <w:color w:val="auto"/>
          <w:lang w:val="pt-BR" w:bidi="pt-BR"/>
        </w:rPr>
        <w:t xml:space="preserve">Utilizando a barra invertida (\) do Scilab foi encontrada a </w:t>
      </w:r>
      <w:r>
        <w:rPr>
          <w:rFonts w:cs="Times New Roman"/>
          <w:color w:val="auto"/>
          <w:lang w:val="pt-BR" w:bidi="pt-BR"/>
        </w:rPr>
        <w:t xml:space="preserve">parábola </w:t>
      </w:r>
      <w:r w:rsidRPr="00A80413">
        <w:rPr>
          <w:rFonts w:cs="Times New Roman"/>
          <w:color w:val="auto"/>
          <w:lang w:val="pt-BR" w:bidi="pt-BR"/>
        </w:rPr>
        <w:t>que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>melhor se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>aproxima da distribuição de pontos que foi gerada anteriormente.</w:t>
      </w:r>
    </w:p>
    <w:p w14:paraId="20BA22C3" w14:textId="77777777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26639D83" w14:textId="754744D4" w:rsidR="00A80413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C</w:t>
      </w:r>
      <w:r w:rsidRPr="00A80413">
        <w:rPr>
          <w:rFonts w:cs="Times New Roman"/>
          <w:color w:val="auto"/>
          <w:lang w:val="pt-BR" w:bidi="pt-BR"/>
        </w:rPr>
        <w:t xml:space="preserve">omparar </w:t>
      </w:r>
      <w:r>
        <w:rPr>
          <w:rFonts w:cs="Times New Roman"/>
          <w:color w:val="auto"/>
          <w:lang w:val="pt-BR" w:bidi="pt-BR"/>
        </w:rPr>
        <w:t xml:space="preserve">parábola </w:t>
      </w:r>
      <w:r w:rsidRPr="00A80413">
        <w:rPr>
          <w:rFonts w:cs="Times New Roman"/>
          <w:color w:val="auto"/>
          <w:lang w:val="pt-BR" w:bidi="pt-BR"/>
        </w:rPr>
        <w:t xml:space="preserve">original e a nova </w:t>
      </w:r>
      <w:r>
        <w:rPr>
          <w:rFonts w:cs="Times New Roman"/>
          <w:color w:val="auto"/>
          <w:lang w:val="pt-BR" w:bidi="pt-BR"/>
        </w:rPr>
        <w:t xml:space="preserve">parábola </w:t>
      </w:r>
      <w:r w:rsidRPr="00A80413">
        <w:rPr>
          <w:rFonts w:cs="Times New Roman"/>
          <w:color w:val="auto"/>
          <w:lang w:val="pt-BR" w:bidi="pt-BR"/>
        </w:rPr>
        <w:t>aproximada</w:t>
      </w:r>
    </w:p>
    <w:p w14:paraId="4D6FC16F" w14:textId="77777777" w:rsidR="00CF73D6" w:rsidRPr="00A80413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4387DCF0" w14:textId="0B0A6A56" w:rsidR="00A80413" w:rsidRPr="00B2105C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F</w:t>
      </w:r>
      <w:r w:rsidRPr="00A80413">
        <w:rPr>
          <w:rFonts w:cs="Times New Roman"/>
          <w:color w:val="auto"/>
          <w:lang w:val="pt-BR" w:bidi="pt-BR"/>
        </w:rPr>
        <w:t>azer isso com diferentes </w:t>
      </w:r>
      <w:r w:rsidRPr="00A80413">
        <w:rPr>
          <w:rFonts w:cs="Times New Roman"/>
          <w:color w:val="auto"/>
          <w:lang w:val="pt-BR" w:bidi="pt-BR"/>
        </w:rPr>
        <w:t>ruídos</w:t>
      </w:r>
    </w:p>
    <w:p w14:paraId="62B299DC" w14:textId="77777777" w:rsidR="001A3E3E" w:rsidRPr="00B2105C" w:rsidRDefault="001A3E3E" w:rsidP="001A3E3E">
      <w:pPr>
        <w:pStyle w:val="InformaesdeContato"/>
        <w:jc w:val="both"/>
        <w:rPr>
          <w:rFonts w:cs="Times New Roman"/>
          <w:color w:val="auto"/>
          <w:lang w:val="pt-BR" w:bidi="pt-BR"/>
        </w:rPr>
      </w:pPr>
    </w:p>
    <w:p w14:paraId="7E5318DC" w14:textId="77777777" w:rsidR="00CF73D6" w:rsidRDefault="00CF73D6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5200A761" w14:textId="657DFC69" w:rsidR="00213B6B" w:rsidRPr="00213B6B" w:rsidRDefault="00213B6B" w:rsidP="001A3E3E">
      <w:pPr>
        <w:pStyle w:val="InformaesdeContato"/>
        <w:jc w:val="left"/>
        <w:rPr>
          <w:rFonts w:cs="Times New Roman"/>
          <w:b/>
          <w:bCs/>
          <w:color w:val="auto"/>
          <w:lang w:val="pt-BR" w:bidi="pt-BR"/>
        </w:rPr>
      </w:pPr>
      <w:r w:rsidRPr="00213B6B">
        <w:rPr>
          <w:rFonts w:cs="Times New Roman"/>
          <w:b/>
          <w:bCs/>
          <w:color w:val="auto"/>
          <w:lang w:val="pt-BR" w:bidi="pt-BR"/>
        </w:rPr>
        <w:t>Vamos analisar os ruídos:</w:t>
      </w:r>
    </w:p>
    <w:p w14:paraId="6DEF8A2C" w14:textId="77777777" w:rsidR="00213B6B" w:rsidRDefault="00213B6B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3E6223BF" w14:textId="77777777" w:rsidR="00CF73D6" w:rsidRDefault="00CF73D6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57C4DB95" w14:textId="159E493A" w:rsidR="001A3E3E" w:rsidRDefault="00A80413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Ruido 0.3 gerou o seguinte gráfico</w:t>
      </w:r>
      <w:r w:rsidR="001A3E3E" w:rsidRPr="00B2105C">
        <w:rPr>
          <w:rFonts w:cs="Times New Roman"/>
          <w:color w:val="auto"/>
          <w:lang w:val="pt-BR" w:bidi="pt-BR"/>
        </w:rPr>
        <w:t>:</w:t>
      </w:r>
    </w:p>
    <w:p w14:paraId="719D1D94" w14:textId="77777777" w:rsidR="00CF73D6" w:rsidRPr="00B2105C" w:rsidRDefault="00CF73D6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0885A4E9" w14:textId="578379E3" w:rsidR="00FA0707" w:rsidRDefault="00FA0707" w:rsidP="00FA0707">
      <w:pPr>
        <w:pStyle w:val="InformaesdeContato"/>
        <w:rPr>
          <w:rFonts w:cs="Arial"/>
          <w:noProof/>
          <w:color w:val="auto"/>
          <w:lang w:val="pt-BR" w:bidi="pt-BR"/>
        </w:rPr>
      </w:pPr>
    </w:p>
    <w:p w14:paraId="010C01B2" w14:textId="2EFC8967" w:rsidR="00A80413" w:rsidRDefault="00A80413" w:rsidP="00FA0707">
      <w:pPr>
        <w:pStyle w:val="InformaesdeContato"/>
        <w:rPr>
          <w:rFonts w:cs="Arial"/>
          <w:color w:val="auto"/>
          <w:lang w:val="pt-BR" w:bidi="pt-BR"/>
        </w:rPr>
      </w:pPr>
      <w:r w:rsidRPr="00A80413">
        <w:rPr>
          <w:rFonts w:cs="Arial"/>
          <w:color w:val="auto"/>
          <w:lang w:val="pt-BR" w:bidi="pt-BR"/>
        </w:rPr>
        <w:drawing>
          <wp:inline distT="0" distB="0" distL="0" distR="0" wp14:anchorId="2930112E" wp14:editId="30F56F1F">
            <wp:extent cx="4298400" cy="3240000"/>
            <wp:effectExtent l="0" t="0" r="6985" b="0"/>
            <wp:docPr id="1299554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D47E" w14:textId="77777777" w:rsidR="00CF73D6" w:rsidRDefault="00CF73D6" w:rsidP="00FA0707">
      <w:pPr>
        <w:pStyle w:val="InformaesdeContato"/>
        <w:rPr>
          <w:rFonts w:cs="Arial"/>
          <w:color w:val="auto"/>
          <w:lang w:val="pt-BR" w:bidi="pt-BR"/>
        </w:rPr>
      </w:pPr>
    </w:p>
    <w:p w14:paraId="7D8D52B6" w14:textId="77777777" w:rsidR="00A80413" w:rsidRPr="00B2105C" w:rsidRDefault="00A80413" w:rsidP="00CF73D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39A7E814" w14:textId="3B47C499" w:rsidR="001A3E3E" w:rsidRPr="00B2105C" w:rsidRDefault="001A3E3E" w:rsidP="00CF73D6">
      <w:pPr>
        <w:pStyle w:val="InformaesdeContato"/>
        <w:ind w:firstLine="720"/>
        <w:jc w:val="both"/>
        <w:rPr>
          <w:rFonts w:cs="Times New Roman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Aqui não conseguimos perceber muito bem a diferença, pois </w:t>
      </w:r>
      <w:r w:rsidR="00A80413">
        <w:rPr>
          <w:rFonts w:cs="Arial"/>
          <w:color w:val="auto"/>
          <w:lang w:val="pt-BR" w:bidi="pt-BR"/>
        </w:rPr>
        <w:t xml:space="preserve">o ruido não é tão grande, mas dá pra notar uma leve alteração da </w:t>
      </w:r>
      <w:r w:rsidR="00CF73D6">
        <w:rPr>
          <w:rFonts w:cs="Arial"/>
          <w:color w:val="auto"/>
          <w:lang w:val="pt-BR" w:bidi="pt-BR"/>
        </w:rPr>
        <w:t>parábola</w:t>
      </w:r>
      <w:r w:rsidR="00A80413">
        <w:rPr>
          <w:rFonts w:cs="Arial"/>
          <w:color w:val="auto"/>
          <w:lang w:val="pt-BR" w:bidi="pt-BR"/>
        </w:rPr>
        <w:t xml:space="preserve"> original para </w:t>
      </w:r>
      <w:r w:rsidR="00CF73D6">
        <w:rPr>
          <w:rFonts w:cs="Arial"/>
          <w:color w:val="auto"/>
          <w:lang w:val="pt-BR" w:bidi="pt-BR"/>
        </w:rPr>
        <w:t>parábola ajustada.</w:t>
      </w:r>
    </w:p>
    <w:p w14:paraId="7E225C54" w14:textId="77777777" w:rsidR="00AE0089" w:rsidRPr="00B2105C" w:rsidRDefault="00AE0089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66511515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4EA3B333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22C6FAA2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3244E399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76DACC56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489EC7F7" w14:textId="027DDBAC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Ruido 0.</w:t>
      </w:r>
      <w:r>
        <w:rPr>
          <w:rFonts w:cs="Times New Roman"/>
          <w:color w:val="auto"/>
          <w:lang w:val="pt-BR" w:bidi="pt-BR"/>
        </w:rPr>
        <w:t>9</w:t>
      </w:r>
      <w:r>
        <w:rPr>
          <w:rFonts w:cs="Times New Roman"/>
          <w:color w:val="auto"/>
          <w:lang w:val="pt-BR" w:bidi="pt-BR"/>
        </w:rPr>
        <w:t xml:space="preserve"> gerou o seguinte gráfico</w:t>
      </w:r>
      <w:r w:rsidRPr="00B2105C">
        <w:rPr>
          <w:rFonts w:cs="Times New Roman"/>
          <w:color w:val="auto"/>
          <w:lang w:val="pt-BR" w:bidi="pt-BR"/>
        </w:rPr>
        <w:t>:</w:t>
      </w:r>
    </w:p>
    <w:p w14:paraId="2EB2FF37" w14:textId="77777777" w:rsidR="00CF73D6" w:rsidRPr="00B2105C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0E6A1BE9" w14:textId="77777777" w:rsidR="00CF73D6" w:rsidRDefault="00CF73D6" w:rsidP="00CF73D6">
      <w:pPr>
        <w:pStyle w:val="InformaesdeContato"/>
        <w:rPr>
          <w:rFonts w:cs="Arial"/>
          <w:noProof/>
          <w:color w:val="auto"/>
          <w:lang w:val="pt-BR" w:bidi="pt-BR"/>
        </w:rPr>
      </w:pPr>
    </w:p>
    <w:p w14:paraId="17BD7092" w14:textId="1C472299" w:rsidR="00CF73D6" w:rsidRDefault="00CF73D6" w:rsidP="00CF73D6">
      <w:pPr>
        <w:pStyle w:val="InformaesdeContato"/>
        <w:rPr>
          <w:rFonts w:cs="Arial"/>
          <w:color w:val="auto"/>
          <w:lang w:val="pt-BR" w:bidi="pt-BR"/>
        </w:rPr>
      </w:pPr>
      <w:r w:rsidRPr="00CF73D6">
        <w:rPr>
          <w:rFonts w:cs="Arial"/>
          <w:color w:val="auto"/>
          <w:lang w:val="pt-BR" w:bidi="pt-BR"/>
        </w:rPr>
        <w:drawing>
          <wp:inline distT="0" distB="0" distL="0" distR="0" wp14:anchorId="700719ED" wp14:editId="1E1EB5C3">
            <wp:extent cx="4318000" cy="3256435"/>
            <wp:effectExtent l="0" t="0" r="6350" b="1270"/>
            <wp:docPr id="1124900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0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095" cy="32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9FC" w14:textId="77777777" w:rsidR="00CF73D6" w:rsidRPr="00B2105C" w:rsidRDefault="00CF73D6" w:rsidP="00CF73D6">
      <w:pPr>
        <w:pStyle w:val="InformaesdeContato"/>
        <w:rPr>
          <w:rFonts w:cs="Arial"/>
          <w:color w:val="auto"/>
          <w:lang w:val="pt-BR" w:bidi="pt-BR"/>
        </w:rPr>
      </w:pPr>
    </w:p>
    <w:p w14:paraId="28E72430" w14:textId="1952C2B4" w:rsidR="00CF73D6" w:rsidRDefault="00CF73D6" w:rsidP="00CF73D6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Aqui </w:t>
      </w:r>
      <w:r>
        <w:rPr>
          <w:rFonts w:cs="Arial"/>
          <w:color w:val="auto"/>
          <w:lang w:val="pt-BR" w:bidi="pt-BR"/>
        </w:rPr>
        <w:t>percebe-se melhor</w:t>
      </w:r>
      <w:r w:rsidRPr="00B2105C">
        <w:rPr>
          <w:rFonts w:cs="Arial"/>
          <w:color w:val="auto"/>
          <w:lang w:val="pt-BR" w:bidi="pt-BR"/>
        </w:rPr>
        <w:t xml:space="preserve"> a diferença, pois </w:t>
      </w:r>
      <w:r>
        <w:rPr>
          <w:rFonts w:cs="Arial"/>
          <w:color w:val="auto"/>
          <w:lang w:val="pt-BR" w:bidi="pt-BR"/>
        </w:rPr>
        <w:t xml:space="preserve">o ruido </w:t>
      </w:r>
      <w:r>
        <w:rPr>
          <w:rFonts w:cs="Arial"/>
          <w:color w:val="auto"/>
          <w:lang w:val="pt-BR" w:bidi="pt-BR"/>
        </w:rPr>
        <w:t>é maior.</w:t>
      </w:r>
    </w:p>
    <w:p w14:paraId="50E644C1" w14:textId="77777777" w:rsidR="00CF73D6" w:rsidRDefault="00CF73D6" w:rsidP="00CF73D6">
      <w:pPr>
        <w:pStyle w:val="InformaesdeContato"/>
        <w:rPr>
          <w:rFonts w:cs="Arial"/>
          <w:color w:val="auto"/>
          <w:lang w:val="pt-BR" w:bidi="pt-BR"/>
        </w:rPr>
      </w:pPr>
    </w:p>
    <w:p w14:paraId="12F5A19D" w14:textId="77777777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379D7B6B" w14:textId="333ECCCF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 xml:space="preserve">Ruido </w:t>
      </w:r>
      <w:r>
        <w:rPr>
          <w:rFonts w:cs="Times New Roman"/>
          <w:color w:val="auto"/>
          <w:lang w:val="pt-BR" w:bidi="pt-BR"/>
        </w:rPr>
        <w:t>1</w:t>
      </w:r>
      <w:r>
        <w:rPr>
          <w:rFonts w:cs="Times New Roman"/>
          <w:color w:val="auto"/>
          <w:lang w:val="pt-BR" w:bidi="pt-BR"/>
        </w:rPr>
        <w:t>.</w:t>
      </w:r>
      <w:r>
        <w:rPr>
          <w:rFonts w:cs="Times New Roman"/>
          <w:color w:val="auto"/>
          <w:lang w:val="pt-BR" w:bidi="pt-BR"/>
        </w:rPr>
        <w:t>5</w:t>
      </w:r>
      <w:r>
        <w:rPr>
          <w:rFonts w:cs="Times New Roman"/>
          <w:color w:val="auto"/>
          <w:lang w:val="pt-BR" w:bidi="pt-BR"/>
        </w:rPr>
        <w:t xml:space="preserve"> gerou o seguinte gráfico</w:t>
      </w:r>
      <w:r w:rsidRPr="00B2105C">
        <w:rPr>
          <w:rFonts w:cs="Times New Roman"/>
          <w:color w:val="auto"/>
          <w:lang w:val="pt-BR" w:bidi="pt-BR"/>
        </w:rPr>
        <w:t>:</w:t>
      </w:r>
    </w:p>
    <w:p w14:paraId="03B16A7F" w14:textId="77777777" w:rsidR="00213B6B" w:rsidRPr="00B2105C" w:rsidRDefault="00213B6B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2F949190" w14:textId="77777777" w:rsidR="00CF73D6" w:rsidRDefault="00CF73D6" w:rsidP="00CF73D6">
      <w:pPr>
        <w:pStyle w:val="InformaesdeContato"/>
        <w:rPr>
          <w:rFonts w:cs="Arial"/>
          <w:noProof/>
          <w:color w:val="auto"/>
          <w:lang w:val="pt-BR" w:bidi="pt-BR"/>
        </w:rPr>
      </w:pPr>
    </w:p>
    <w:p w14:paraId="373D79CE" w14:textId="484F2A22" w:rsidR="00914556" w:rsidRPr="00B2105C" w:rsidRDefault="00CF73D6" w:rsidP="00213B6B">
      <w:pPr>
        <w:pStyle w:val="InformaesdeContato"/>
        <w:rPr>
          <w:rFonts w:cs="Arial"/>
          <w:color w:val="auto"/>
          <w:lang w:val="pt-BR" w:bidi="pt-BR"/>
        </w:rPr>
      </w:pPr>
      <w:r w:rsidRPr="00CF73D6">
        <w:rPr>
          <w:rFonts w:cs="Arial"/>
          <w:color w:val="auto"/>
          <w:lang w:val="pt-BR" w:bidi="pt-BR"/>
        </w:rPr>
        <w:drawing>
          <wp:inline distT="0" distB="0" distL="0" distR="0" wp14:anchorId="7656B32C" wp14:editId="0DAD90CB">
            <wp:extent cx="4428067" cy="3339443"/>
            <wp:effectExtent l="0" t="0" r="0" b="0"/>
            <wp:docPr id="602907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7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271" cy="33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0518" w14:textId="49EBABAB" w:rsidR="001C0EA2" w:rsidRDefault="00CF73D6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lastRenderedPageBreak/>
        <w:t>Agora percebe-se que quanto maior o ruido, maior é a diferença da parábola ajustada em relação a parábola original.</w:t>
      </w:r>
    </w:p>
    <w:p w14:paraId="4B07FFED" w14:textId="77777777" w:rsidR="00CF73D6" w:rsidRDefault="00CF73D6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5E5DB05" w14:textId="7DA3D162" w:rsidR="001C0EA2" w:rsidRDefault="00CF73D6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CF73D6">
        <w:rPr>
          <w:rFonts w:cs="Arial"/>
          <w:color w:val="auto"/>
          <w:lang w:val="pt-BR" w:bidi="pt-BR"/>
        </w:rPr>
        <w:t>Compreender as variações e limitações dos ajustes de curvas em dados ruidosos é fundamental para tomar decisões informadas e obter resultados mais precisos e confiáveis em aplicações do mundo real.</w:t>
      </w:r>
    </w:p>
    <w:p w14:paraId="7FDFA192" w14:textId="77777777" w:rsidR="001C0EA2" w:rsidRPr="00B2105C" w:rsidRDefault="001C0EA2" w:rsidP="00A02D10">
      <w:pPr>
        <w:pStyle w:val="InformaesdeContato"/>
        <w:jc w:val="left"/>
        <w:rPr>
          <w:rFonts w:cs="Arial"/>
          <w:color w:val="auto"/>
          <w:u w:val="single"/>
          <w:lang w:val="pt-BR" w:bidi="pt-BR"/>
        </w:rPr>
      </w:pPr>
    </w:p>
    <w:p w14:paraId="18C2947D" w14:textId="77777777" w:rsidR="00176D19" w:rsidRPr="00B2105C" w:rsidRDefault="00176D19" w:rsidP="00A02D10">
      <w:pPr>
        <w:pStyle w:val="InformaesdeContato"/>
        <w:jc w:val="left"/>
        <w:rPr>
          <w:rFonts w:cs="Arial"/>
          <w:color w:val="auto"/>
          <w:u w:val="single"/>
          <w:lang w:val="pt-BR" w:bidi="pt-BR"/>
        </w:rPr>
      </w:pPr>
    </w:p>
    <w:p w14:paraId="1F071D36" w14:textId="6BF60242" w:rsidR="00FC6A3F" w:rsidRPr="001C0EA2" w:rsidRDefault="00176D19" w:rsidP="00A02D10">
      <w:pPr>
        <w:pStyle w:val="InformaesdeContato"/>
        <w:jc w:val="left"/>
        <w:rPr>
          <w:rFonts w:cs="Arial"/>
          <w:b/>
          <w:bCs/>
          <w:color w:val="auto"/>
          <w:lang w:val="pt-BR" w:bidi="pt-BR"/>
        </w:rPr>
      </w:pPr>
      <w:r w:rsidRPr="001C0EA2">
        <w:rPr>
          <w:rFonts w:cs="Arial"/>
          <w:b/>
          <w:bCs/>
          <w:color w:val="auto"/>
          <w:lang w:val="pt-BR" w:bidi="pt-BR"/>
        </w:rPr>
        <w:t>Esse estudo foi realizado com o seguinte código:</w:t>
      </w:r>
    </w:p>
    <w:p w14:paraId="5548082F" w14:textId="77777777" w:rsidR="001C0EA2" w:rsidRDefault="001C0EA2" w:rsidP="00A02D10">
      <w:pPr>
        <w:pStyle w:val="InformaesdeContato"/>
        <w:jc w:val="left"/>
        <w:rPr>
          <w:rFonts w:cs="Arial"/>
          <w:color w:val="auto"/>
          <w:sz w:val="18"/>
          <w:szCs w:val="18"/>
          <w:lang w:val="pt-BR" w:bidi="pt-BR"/>
        </w:rPr>
      </w:pPr>
    </w:p>
    <w:p w14:paraId="02A9484F" w14:textId="77777777" w:rsidR="001C0EA2" w:rsidRPr="008D07FF" w:rsidRDefault="001C0EA2" w:rsidP="00A02D10">
      <w:pPr>
        <w:pStyle w:val="InformaesdeContato"/>
        <w:jc w:val="left"/>
        <w:rPr>
          <w:rFonts w:cs="Arial"/>
          <w:color w:val="auto"/>
          <w:sz w:val="18"/>
          <w:szCs w:val="18"/>
          <w:lang w:val="pt-BR" w:bidi="pt-BR"/>
        </w:rPr>
      </w:pPr>
    </w:p>
    <w:p w14:paraId="46CE4B49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clear</w:t>
      </w:r>
    </w:p>
    <w:p w14:paraId="732B0576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clc</w:t>
      </w:r>
    </w:p>
    <w:p w14:paraId="547D66D1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69DE4FF1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Parâmetros do polinômio e do ruído</w:t>
      </w:r>
    </w:p>
    <w:p w14:paraId="10ADBF99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a = 4;</w:t>
      </w:r>
    </w:p>
    <w:p w14:paraId="749C0B66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b = 2;</w:t>
      </w:r>
    </w:p>
    <w:p w14:paraId="216E3873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 = -3;</w:t>
      </w:r>
    </w:p>
    <w:p w14:paraId="1C7858F0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niveis_ruido = [0.3, 0.9, 1.5];</w:t>
      </w:r>
    </w:p>
    <w:p w14:paraId="4FF8BBC3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14481A1C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Gerar pontos sintéticos ao longo da curva</w:t>
      </w:r>
    </w:p>
    <w:p w14:paraId="2D1E57B9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x_verdadeiro =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linspace(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-10, 10, 100);</w:t>
      </w:r>
    </w:p>
    <w:p w14:paraId="00182CDA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y_verdadeiro = a*x_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verdadeiro.^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2 + b*x_verdadeiro + c;</w:t>
      </w:r>
    </w:p>
    <w:p w14:paraId="3A7D561A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n_pontos = length(x_verdadeiro);</w:t>
      </w:r>
    </w:p>
    <w:p w14:paraId="755CF20B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09BE8C3B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Plotar a parábola isolada</w:t>
      </w:r>
    </w:p>
    <w:p w14:paraId="6E166D33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x_verdadeiro, y_verdadeiro, "r", "linewidth", 2);</w:t>
      </w:r>
    </w:p>
    <w:p w14:paraId="6D683F73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title(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"Parábola Isolada");</w:t>
      </w:r>
    </w:p>
    <w:p w14:paraId="53571DC8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xlabel("X");</w:t>
      </w:r>
    </w:p>
    <w:p w14:paraId="501E5700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ylabel("Y");</w:t>
      </w:r>
    </w:p>
    <w:p w14:paraId="36FC7092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0D775527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Loop para diferentes níveis de ruído</w:t>
      </w:r>
    </w:p>
    <w:p w14:paraId="360A70EA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for i = 1:length(niveis_ruido)</w:t>
      </w:r>
    </w:p>
    <w:p w14:paraId="499AA03E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figure(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);</w:t>
      </w:r>
    </w:p>
    <w:p w14:paraId="4C023F31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nivel_ruido = niveis_ruido(i);</w:t>
      </w:r>
    </w:p>
    <w:p w14:paraId="0D3F1E62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497D5870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Gerar pontos perturbados com ruído</w:t>
      </w:r>
    </w:p>
    <w:p w14:paraId="68B69B6C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x = x_verdadeiro + nivel_ruido*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rand(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1, n_pontos, "normal");</w:t>
      </w:r>
    </w:p>
    <w:p w14:paraId="40757D2A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y = y_verdadeiro + nivel_ruido*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rand(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1, n_pontos, "normal");</w:t>
      </w:r>
    </w:p>
    <w:p w14:paraId="764F828E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63507AAB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Ajustar curva aos pontos perturbados usando a barra invertida "\"</w:t>
      </w:r>
    </w:p>
    <w:p w14:paraId="217EE058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X = [x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'.^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2, x', ones(n_pontos, 1)];</w:t>
      </w:r>
    </w:p>
    <w:p w14:paraId="1B714ADD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p = X \ y';</w:t>
      </w:r>
    </w:p>
    <w:p w14:paraId="6451D148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31D69E8F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Avaliar a curva ajustada</w:t>
      </w:r>
    </w:p>
    <w:p w14:paraId="118DA0E7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x_ajuste = linspace(min(x), max(x), 100);</w:t>
      </w:r>
    </w:p>
    <w:p w14:paraId="0162864E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y_ajuste =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1)*x_ajuste.^2 + p(2)*x_ajuste + p(3);</w:t>
      </w:r>
    </w:p>
    <w:p w14:paraId="3BC6FD48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5BEF8DAB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Plotar pontos perturbados e curva ajustada</w:t>
      </w:r>
    </w:p>
    <w:p w14:paraId="101ACE9D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plot(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x, y, "b", "markersize", 10);</w:t>
      </w:r>
    </w:p>
    <w:p w14:paraId="6F750951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 xml:space="preserve">   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x_verdadeiro, y_verdadeiro, "r", "linewidth", 2);</w:t>
      </w:r>
    </w:p>
    <w:p w14:paraId="77F34FAD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plot(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x_ajuste, y_ajuste, "g-", "linewidth", 2);</w:t>
      </w:r>
    </w:p>
    <w:p w14:paraId="4C448560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 xml:space="preserve">   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title(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"Nível de Ruído: " + string(nivel_ruido));</w:t>
      </w:r>
    </w:p>
    <w:p w14:paraId="7BBD9282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legend(</w:t>
      </w:r>
      <w:proofErr w:type="gramEnd"/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["Pontos Perturbados", "Curva Verdadeira", "Curva Ajustada"]);</w:t>
      </w:r>
    </w:p>
    <w:p w14:paraId="32AA6EE0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xlabel("X");</w:t>
      </w:r>
    </w:p>
    <w:p w14:paraId="4F6C65B6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ylabel("Y");</w:t>
      </w:r>
    </w:p>
    <w:p w14:paraId="0C86C4E5" w14:textId="77777777" w:rsidR="00213B6B" w:rsidRPr="00213B6B" w:rsidRDefault="00213B6B" w:rsidP="0021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213B6B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end</w:t>
      </w:r>
    </w:p>
    <w:p w14:paraId="0975E5D8" w14:textId="77777777" w:rsidR="00213B6B" w:rsidRDefault="00213B6B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24D566CE" w14:textId="293C4D80" w:rsidR="00A02D10" w:rsidRDefault="00A02D10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Conclusão</w:t>
      </w:r>
    </w:p>
    <w:p w14:paraId="7C63CCE5" w14:textId="77777777" w:rsidR="00A02D10" w:rsidRDefault="00A02D10" w:rsidP="001C0EA2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10CC78CD" w14:textId="77777777" w:rsidR="00213B6B" w:rsidRPr="00213B6B" w:rsidRDefault="00A02D10" w:rsidP="00213B6B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 w:rsidR="00213B6B" w:rsidRPr="00213B6B">
        <w:rPr>
          <w:rFonts w:cs="Arial"/>
          <w:color w:val="auto"/>
          <w:lang w:val="pt-BR" w:bidi="pt-BR"/>
        </w:rPr>
        <w:t>O experimento realizado utilizando diferentes níveis de ruído na geração dos pontos de dados e o ajuste de uma parábola aos mesmos permitiu analisar as variações e limitações dos ajustes de curvas em dados ruidosos.</w:t>
      </w:r>
    </w:p>
    <w:p w14:paraId="0F431470" w14:textId="77777777" w:rsidR="00213B6B" w:rsidRPr="00213B6B" w:rsidRDefault="00213B6B" w:rsidP="00213B6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B73B680" w14:textId="77777777" w:rsidR="00213B6B" w:rsidRPr="00213B6B" w:rsidRDefault="00213B6B" w:rsidP="00213B6B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213B6B">
        <w:rPr>
          <w:rFonts w:cs="Arial"/>
          <w:color w:val="auto"/>
          <w:lang w:val="pt-BR" w:bidi="pt-BR"/>
        </w:rPr>
        <w:t>Foi observado que, à medida que o nível de ruído aumentava, as diferenças entre a parábola original e a parábola ajustada também aumentavam. Isso indica que a presença de ruído nos dados pode afetar significativamente a qualidade do ajuste, levando a uma representação menos precisa da curva verdadeira.</w:t>
      </w:r>
    </w:p>
    <w:p w14:paraId="412D0D9D" w14:textId="77777777" w:rsidR="00213B6B" w:rsidRPr="00213B6B" w:rsidRDefault="00213B6B" w:rsidP="00213B6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87013F4" w14:textId="77777777" w:rsidR="00213B6B" w:rsidRPr="00213B6B" w:rsidRDefault="00213B6B" w:rsidP="00213B6B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213B6B">
        <w:rPr>
          <w:rFonts w:cs="Arial"/>
          <w:color w:val="auto"/>
          <w:lang w:val="pt-BR" w:bidi="pt-BR"/>
        </w:rPr>
        <w:t>Esses resultados ressaltam a importância de considerar a presença de ruído ao realizar ajustes de curvas em dados experimentais ou observados. É essencial compreender a influência do ruído nos resultados e avaliar a robustez das técnicas de ajuste diante dessas variações.</w:t>
      </w:r>
    </w:p>
    <w:p w14:paraId="13AADCE8" w14:textId="77777777" w:rsidR="00213B6B" w:rsidRPr="00213B6B" w:rsidRDefault="00213B6B" w:rsidP="00213B6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BBFBF3C" w14:textId="1CE96230" w:rsidR="00A02D10" w:rsidRPr="00B06F8F" w:rsidRDefault="00213B6B" w:rsidP="00213B6B">
      <w:pPr>
        <w:pStyle w:val="InformaesdeContato"/>
        <w:ind w:firstLine="720"/>
        <w:jc w:val="both"/>
        <w:rPr>
          <w:rFonts w:cs="Arial"/>
          <w:b/>
          <w:bCs/>
          <w:color w:val="007789" w:themeColor="accent1" w:themeShade="BF"/>
          <w:sz w:val="28"/>
          <w:szCs w:val="28"/>
          <w:u w:val="single"/>
          <w:lang w:val="pt-BR"/>
        </w:rPr>
      </w:pPr>
      <w:r w:rsidRPr="00213B6B">
        <w:rPr>
          <w:rFonts w:cs="Arial"/>
          <w:color w:val="auto"/>
          <w:lang w:val="pt-BR" w:bidi="pt-BR"/>
        </w:rPr>
        <w:t>Em resumo, o experimento realizado enfatiza a necessidade de considerar o ruído nos dados ao realizar ajustes de curvas e ressalta a importância da análise comparativa entre a curva verdadeira, os pontos perturbados e a curva ajustada. Essa abordagem permite uma compreensão mais completa das limitações e variações nos resultados do ajuste de curvas em situações com dados ruidosos, fornecendo insights valiosos para aplicações em análise de dados do mundo real.</w:t>
      </w:r>
    </w:p>
    <w:sectPr w:rsidR="00A02D10" w:rsidRPr="00B06F8F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48BE" w14:textId="77777777" w:rsidR="00A455E9" w:rsidRDefault="00A455E9" w:rsidP="00C6554A">
      <w:pPr>
        <w:spacing w:before="0" w:after="0" w:line="240" w:lineRule="auto"/>
      </w:pPr>
      <w:r>
        <w:separator/>
      </w:r>
    </w:p>
  </w:endnote>
  <w:endnote w:type="continuationSeparator" w:id="0">
    <w:p w14:paraId="165ECBBC" w14:textId="77777777" w:rsidR="00A455E9" w:rsidRDefault="00A455E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5157" w14:textId="77777777" w:rsidR="00A455E9" w:rsidRDefault="00A455E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8BAD66" w14:textId="77777777" w:rsidR="00A455E9" w:rsidRDefault="00A455E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642706"/>
    <w:multiLevelType w:val="hybridMultilevel"/>
    <w:tmpl w:val="7A383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3"/>
  </w:num>
  <w:num w:numId="6" w16cid:durableId="613948439">
    <w:abstractNumId w:val="10"/>
  </w:num>
  <w:num w:numId="7" w16cid:durableId="215121057">
    <w:abstractNumId w:val="12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4"/>
  </w:num>
  <w:num w:numId="17" w16cid:durableId="1256864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176D19"/>
    <w:rsid w:val="001A3E3E"/>
    <w:rsid w:val="001C0EA2"/>
    <w:rsid w:val="00213B6B"/>
    <w:rsid w:val="00216642"/>
    <w:rsid w:val="002554CD"/>
    <w:rsid w:val="00293B83"/>
    <w:rsid w:val="002B4294"/>
    <w:rsid w:val="00333D0D"/>
    <w:rsid w:val="003565BF"/>
    <w:rsid w:val="003D728D"/>
    <w:rsid w:val="003F5DF1"/>
    <w:rsid w:val="004C049F"/>
    <w:rsid w:val="004C77ED"/>
    <w:rsid w:val="004D3455"/>
    <w:rsid w:val="005000E2"/>
    <w:rsid w:val="005C0E40"/>
    <w:rsid w:val="00601417"/>
    <w:rsid w:val="00645587"/>
    <w:rsid w:val="00665F5D"/>
    <w:rsid w:val="006A3CE7"/>
    <w:rsid w:val="007116AC"/>
    <w:rsid w:val="0089714F"/>
    <w:rsid w:val="008D07FF"/>
    <w:rsid w:val="00914556"/>
    <w:rsid w:val="00931349"/>
    <w:rsid w:val="0094171E"/>
    <w:rsid w:val="009D3C9F"/>
    <w:rsid w:val="009E4675"/>
    <w:rsid w:val="00A02D10"/>
    <w:rsid w:val="00A31966"/>
    <w:rsid w:val="00A455E9"/>
    <w:rsid w:val="00A569E4"/>
    <w:rsid w:val="00A80413"/>
    <w:rsid w:val="00AE0089"/>
    <w:rsid w:val="00B04C39"/>
    <w:rsid w:val="00B06F8F"/>
    <w:rsid w:val="00B1610F"/>
    <w:rsid w:val="00B2105C"/>
    <w:rsid w:val="00B6151D"/>
    <w:rsid w:val="00C6554A"/>
    <w:rsid w:val="00C86FD3"/>
    <w:rsid w:val="00CF73D6"/>
    <w:rsid w:val="00DC429A"/>
    <w:rsid w:val="00ED7C44"/>
    <w:rsid w:val="00F20732"/>
    <w:rsid w:val="00F82566"/>
    <w:rsid w:val="00FA0707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unhideWhenUsed/>
    <w:qFormat/>
    <w:rsid w:val="00CF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402</TotalTime>
  <Pages>6</Pages>
  <Words>852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10</cp:revision>
  <dcterms:created xsi:type="dcterms:W3CDTF">2023-05-11T21:16:00Z</dcterms:created>
  <dcterms:modified xsi:type="dcterms:W3CDTF">2023-06-08T23:00:00Z</dcterms:modified>
</cp:coreProperties>
</file>