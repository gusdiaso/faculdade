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15CBB10A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  <w:r w:rsidRPr="00A02D10">
        <w:rPr>
          <w:sz w:val="96"/>
          <w:szCs w:val="96"/>
          <w:lang w:val="pt-BR"/>
        </w:rPr>
        <w:t xml:space="preserve">Álgebra Linear </w:t>
      </w:r>
    </w:p>
    <w:p w14:paraId="04234182" w14:textId="1966BF75" w:rsidR="00C6554A" w:rsidRDefault="00A02D10" w:rsidP="00C6554A">
      <w:pPr>
        <w:pStyle w:val="Ttulo"/>
        <w:rPr>
          <w:sz w:val="96"/>
          <w:szCs w:val="96"/>
          <w:lang w:val="pt-BR"/>
        </w:rPr>
      </w:pPr>
      <w:r w:rsidRPr="00A02D10">
        <w:rPr>
          <w:sz w:val="96"/>
          <w:szCs w:val="96"/>
          <w:lang w:val="pt-BR"/>
        </w:rPr>
        <w:t>Numérica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5C71F32B" w:rsidR="00A02D10" w:rsidRPr="00A02D10" w:rsidRDefault="00A02D10" w:rsidP="00C6554A">
      <w:pPr>
        <w:pStyle w:val="InformaesdeContato"/>
        <w:rPr>
          <w:rFonts w:asciiTheme="majorHAnsi" w:hAnsiTheme="majorHAnsi" w:cs="Arial"/>
          <w:sz w:val="56"/>
          <w:szCs w:val="56"/>
          <w:lang w:val="pt-BR"/>
        </w:rPr>
      </w:pPr>
      <w:r w:rsidRPr="00A02D10">
        <w:rPr>
          <w:rFonts w:asciiTheme="majorHAnsi" w:hAnsiTheme="majorHAnsi" w:cs="Arial"/>
          <w:sz w:val="56"/>
          <w:szCs w:val="56"/>
          <w:lang w:val="pt-BR"/>
        </w:rPr>
        <w:t>Estudando SVD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A56129B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5385530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865EFD0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3E396AA3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Introdução</w:t>
      </w:r>
    </w:p>
    <w:p w14:paraId="10C524B0" w14:textId="554D94C3" w:rsidR="00A02D10" w:rsidRDefault="00A02D10" w:rsidP="00A02D10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b/>
          <w:bCs/>
          <w:color w:val="007789" w:themeColor="accent1" w:themeShade="BF"/>
          <w:lang w:val="pt-BR" w:bidi="pt-BR"/>
        </w:rPr>
        <w:tab/>
      </w:r>
    </w:p>
    <w:p w14:paraId="75833AEB" w14:textId="0058699A" w:rsidR="00645587" w:rsidRPr="00B2105C" w:rsidRDefault="00A02D10" w:rsidP="00FA070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ab/>
      </w:r>
      <w:r w:rsidR="00645587" w:rsidRPr="00B2105C">
        <w:rPr>
          <w:rFonts w:cs="Arial"/>
          <w:color w:val="auto"/>
          <w:lang w:val="pt-BR" w:bidi="pt-BR"/>
        </w:rPr>
        <w:t>SVD (</w:t>
      </w:r>
      <w:r w:rsidR="00645587" w:rsidRPr="00B2105C">
        <w:rPr>
          <w:rFonts w:cs="Arial"/>
          <w:color w:val="auto"/>
          <w:lang w:val="pt-BR" w:bidi="pt-BR"/>
        </w:rPr>
        <w:t xml:space="preserve">Decomposição em Valores Singulares) é uma técnica fundamental na álgebra linear </w:t>
      </w:r>
      <w:r w:rsidR="00645587" w:rsidRPr="00B2105C">
        <w:rPr>
          <w:rFonts w:cs="Arial"/>
          <w:color w:val="auto"/>
          <w:lang w:val="pt-BR" w:bidi="pt-BR"/>
        </w:rPr>
        <w:t>numérica</w:t>
      </w:r>
      <w:r w:rsidR="00645587" w:rsidRPr="00B2105C">
        <w:rPr>
          <w:rFonts w:cs="Arial"/>
          <w:color w:val="auto"/>
          <w:lang w:val="pt-BR" w:bidi="pt-BR"/>
        </w:rPr>
        <w:t xml:space="preserve">. Ela é usada para decompor uma matriz </w:t>
      </w:r>
      <w:r w:rsidR="00645587" w:rsidRPr="00B2105C">
        <w:rPr>
          <w:rFonts w:cs="Arial"/>
          <w:color w:val="auto"/>
          <w:lang w:val="pt-BR" w:bidi="pt-BR"/>
        </w:rPr>
        <w:t xml:space="preserve">A </w:t>
      </w:r>
      <w:r w:rsidR="00645587" w:rsidRPr="00B2105C">
        <w:rPr>
          <w:rFonts w:cs="Arial"/>
          <w:color w:val="auto"/>
          <w:lang w:val="pt-BR" w:bidi="pt-BR"/>
        </w:rPr>
        <w:t>em três componentes principais: matriz U</w:t>
      </w:r>
      <w:r w:rsidR="00645587" w:rsidRPr="00B2105C">
        <w:rPr>
          <w:rFonts w:ascii="Times New Roman" w:hAnsi="Times New Roman" w:cs="Times New Roman"/>
          <w:color w:val="auto"/>
          <w:lang w:val="pt-BR" w:bidi="pt-BR"/>
        </w:rPr>
        <w:t>ᵀ</w:t>
      </w:r>
      <w:r w:rsidR="00645587" w:rsidRPr="00B2105C">
        <w:rPr>
          <w:rFonts w:cs="Arial"/>
          <w:color w:val="auto"/>
          <w:lang w:val="pt-BR" w:bidi="pt-BR"/>
        </w:rPr>
        <w:t xml:space="preserve">, matriz </w:t>
      </w:r>
      <w:r w:rsidR="00645587" w:rsidRPr="00B2105C">
        <w:rPr>
          <w:rFonts w:cs="Arial"/>
          <w:color w:val="auto"/>
          <w:lang w:val="pt-BR" w:bidi="pt-BR"/>
        </w:rPr>
        <w:t>Λ</w:t>
      </w:r>
      <w:r w:rsidR="00645587" w:rsidRPr="00B2105C">
        <w:rPr>
          <w:rFonts w:cs="Arial"/>
          <w:color w:val="auto"/>
          <w:lang w:val="pt-BR" w:bidi="pt-BR"/>
        </w:rPr>
        <w:t xml:space="preserve"> e matriz V, onde U e V são matrizes ortogonais e </w:t>
      </w:r>
      <w:r w:rsidR="00B1610F" w:rsidRPr="00B2105C">
        <w:rPr>
          <w:rFonts w:cs="Arial"/>
          <w:color w:val="auto"/>
          <w:lang w:val="pt-BR" w:bidi="pt-BR"/>
        </w:rPr>
        <w:t xml:space="preserve">Λ </w:t>
      </w:r>
      <w:r w:rsidR="00645587" w:rsidRPr="00B2105C">
        <w:rPr>
          <w:rFonts w:cs="Arial"/>
          <w:color w:val="auto"/>
          <w:lang w:val="pt-BR" w:bidi="pt-BR"/>
        </w:rPr>
        <w:t>é uma matriz diagonal.</w:t>
      </w:r>
    </w:p>
    <w:p w14:paraId="2F1ADC0F" w14:textId="77777777" w:rsidR="00B1610F" w:rsidRPr="00B2105C" w:rsidRDefault="00B1610F" w:rsidP="00645587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46782DED" w14:textId="77777777" w:rsidR="00645587" w:rsidRPr="00645587" w:rsidRDefault="00645587" w:rsidP="00FA0707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>A decomposição em valores singulares é geralmente representada como:</w:t>
      </w:r>
    </w:p>
    <w:p w14:paraId="3C78CB96" w14:textId="77777777" w:rsidR="00B1610F" w:rsidRPr="00B2105C" w:rsidRDefault="00B1610F" w:rsidP="00645587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147BE64E" w14:textId="79B49C94" w:rsidR="00B1610F" w:rsidRPr="00645587" w:rsidRDefault="00645587" w:rsidP="00B06F8F">
      <w:pPr>
        <w:pStyle w:val="InformaesdeContato"/>
        <w:rPr>
          <w:rFonts w:cs="Times New Roman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 xml:space="preserve">A = </w:t>
      </w:r>
      <w:r w:rsidR="00B1610F" w:rsidRPr="00B2105C">
        <w:rPr>
          <w:rFonts w:cs="Arial"/>
          <w:color w:val="auto"/>
          <w:lang w:val="pt-BR" w:bidi="pt-BR"/>
        </w:rPr>
        <w:t xml:space="preserve">V </w:t>
      </w:r>
      <w:r w:rsidR="00B1610F" w:rsidRPr="00B2105C">
        <w:rPr>
          <w:rFonts w:cs="Arial"/>
          <w:color w:val="auto"/>
          <w:lang w:val="pt-BR" w:bidi="pt-BR"/>
        </w:rPr>
        <w:t xml:space="preserve">Λ </w:t>
      </w:r>
      <w:r w:rsidR="00B1610F" w:rsidRPr="00B2105C">
        <w:rPr>
          <w:rFonts w:cs="Arial"/>
          <w:color w:val="auto"/>
          <w:lang w:val="pt-BR" w:bidi="pt-BR"/>
        </w:rPr>
        <w:t>U</w:t>
      </w:r>
      <w:r w:rsidRPr="00645587">
        <w:rPr>
          <w:rFonts w:ascii="Times New Roman" w:hAnsi="Times New Roman" w:cs="Times New Roman"/>
          <w:color w:val="auto"/>
          <w:lang w:val="pt-BR" w:bidi="pt-BR"/>
        </w:rPr>
        <w:t>ᵀ</w:t>
      </w:r>
    </w:p>
    <w:p w14:paraId="522C261F" w14:textId="02BF4756" w:rsidR="00B1610F" w:rsidRPr="00B2105C" w:rsidRDefault="00645587" w:rsidP="00645587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>Onde:</w:t>
      </w:r>
    </w:p>
    <w:p w14:paraId="6634A828" w14:textId="77777777" w:rsidR="00B1610F" w:rsidRPr="00645587" w:rsidRDefault="00B1610F" w:rsidP="00645587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53B7BC6E" w14:textId="77777777" w:rsidR="00645587" w:rsidRPr="00645587" w:rsidRDefault="00645587" w:rsidP="00645587">
      <w:pPr>
        <w:pStyle w:val="InformaesdeContato"/>
        <w:numPr>
          <w:ilvl w:val="0"/>
          <w:numId w:val="16"/>
        </w:numPr>
        <w:jc w:val="left"/>
        <w:rPr>
          <w:rFonts w:cs="Arial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>A é uma matriz m x n que queremos decompor.</w:t>
      </w:r>
    </w:p>
    <w:p w14:paraId="4AC4B5F5" w14:textId="0D23FE92" w:rsidR="00645587" w:rsidRPr="00645587" w:rsidRDefault="00B1610F" w:rsidP="00645587">
      <w:pPr>
        <w:pStyle w:val="InformaesdeContato"/>
        <w:numPr>
          <w:ilvl w:val="0"/>
          <w:numId w:val="16"/>
        </w:numPr>
        <w:jc w:val="left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V</w:t>
      </w:r>
      <w:r w:rsidR="00645587" w:rsidRPr="00645587">
        <w:rPr>
          <w:rFonts w:cs="Arial"/>
          <w:color w:val="auto"/>
          <w:lang w:val="pt-BR" w:bidi="pt-BR"/>
        </w:rPr>
        <w:t xml:space="preserve"> é uma matriz m x m.</w:t>
      </w:r>
    </w:p>
    <w:p w14:paraId="7785445A" w14:textId="38E9DA11" w:rsidR="00645587" w:rsidRPr="00645587" w:rsidRDefault="00B1610F" w:rsidP="00645587">
      <w:pPr>
        <w:pStyle w:val="InformaesdeContato"/>
        <w:numPr>
          <w:ilvl w:val="0"/>
          <w:numId w:val="16"/>
        </w:numPr>
        <w:jc w:val="left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Λ </w:t>
      </w:r>
      <w:r w:rsidR="00645587" w:rsidRPr="00645587">
        <w:rPr>
          <w:rFonts w:cs="Arial"/>
          <w:color w:val="auto"/>
          <w:lang w:val="pt-BR" w:bidi="pt-BR"/>
        </w:rPr>
        <w:t>é uma matriz diagonal m x n.</w:t>
      </w:r>
    </w:p>
    <w:p w14:paraId="4E9C346B" w14:textId="329A172C" w:rsidR="00645587" w:rsidRPr="00B2105C" w:rsidRDefault="00B1610F" w:rsidP="00645587">
      <w:pPr>
        <w:pStyle w:val="InformaesdeContato"/>
        <w:numPr>
          <w:ilvl w:val="0"/>
          <w:numId w:val="16"/>
        </w:numPr>
        <w:jc w:val="left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U</w:t>
      </w:r>
      <w:r w:rsidR="00645587" w:rsidRPr="00645587">
        <w:rPr>
          <w:rFonts w:ascii="Times New Roman" w:hAnsi="Times New Roman" w:cs="Times New Roman"/>
          <w:color w:val="auto"/>
          <w:lang w:val="pt-BR" w:bidi="pt-BR"/>
        </w:rPr>
        <w:t>ᵀ</w:t>
      </w:r>
      <w:r w:rsidR="00645587" w:rsidRPr="00645587">
        <w:rPr>
          <w:rFonts w:cs="Arial"/>
          <w:color w:val="auto"/>
          <w:lang w:val="pt-BR" w:bidi="pt-BR"/>
        </w:rPr>
        <w:t xml:space="preserve"> é a transposta da matriz </w:t>
      </w:r>
      <w:r w:rsidRPr="00B2105C">
        <w:rPr>
          <w:rFonts w:cs="Arial"/>
          <w:color w:val="auto"/>
          <w:lang w:val="pt-BR" w:bidi="pt-BR"/>
        </w:rPr>
        <w:t>U</w:t>
      </w:r>
      <w:r w:rsidR="00645587" w:rsidRPr="00645587">
        <w:rPr>
          <w:rFonts w:cs="Arial"/>
          <w:color w:val="auto"/>
          <w:lang w:val="pt-BR" w:bidi="pt-BR"/>
        </w:rPr>
        <w:t>, que é uma matriz n x n</w:t>
      </w:r>
      <w:r w:rsidRPr="00B2105C">
        <w:rPr>
          <w:rFonts w:cs="Arial"/>
          <w:color w:val="auto"/>
          <w:lang w:val="pt-BR" w:bidi="pt-BR"/>
        </w:rPr>
        <w:t>.</w:t>
      </w:r>
    </w:p>
    <w:p w14:paraId="172C6EB6" w14:textId="77777777" w:rsidR="00B1610F" w:rsidRPr="00645587" w:rsidRDefault="00B1610F" w:rsidP="00B1610F">
      <w:pPr>
        <w:pStyle w:val="InformaesdeContato"/>
        <w:ind w:left="720"/>
        <w:jc w:val="left"/>
        <w:rPr>
          <w:rFonts w:cs="Arial"/>
          <w:color w:val="auto"/>
          <w:lang w:val="pt-BR" w:bidi="pt-BR"/>
        </w:rPr>
      </w:pPr>
    </w:p>
    <w:p w14:paraId="5993D34C" w14:textId="59D37FEF" w:rsidR="00645587" w:rsidRPr="00B2105C" w:rsidRDefault="00645587" w:rsidP="00FA0707">
      <w:pPr>
        <w:pStyle w:val="InformaesdeContato"/>
        <w:ind w:firstLine="360"/>
        <w:jc w:val="both"/>
        <w:rPr>
          <w:rFonts w:cs="Arial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 xml:space="preserve">Os valores singulares são ordenados de forma decrescente na diagonal de </w:t>
      </w:r>
      <w:r w:rsidR="00B1610F" w:rsidRPr="00B2105C">
        <w:rPr>
          <w:rFonts w:cs="Arial"/>
          <w:color w:val="auto"/>
          <w:lang w:val="pt-BR" w:bidi="pt-BR"/>
        </w:rPr>
        <w:t>Λ</w:t>
      </w:r>
      <w:r w:rsidRPr="00645587">
        <w:rPr>
          <w:rFonts w:cs="Arial"/>
          <w:color w:val="auto"/>
          <w:lang w:val="pt-BR" w:bidi="pt-BR"/>
        </w:rPr>
        <w:t>. Eles fornecem informações importantes sobre a matriz original A, incluindo sua forma, dimensionalidade e comportamento.</w:t>
      </w:r>
    </w:p>
    <w:p w14:paraId="78E8A41E" w14:textId="77777777" w:rsidR="00B1610F" w:rsidRPr="00645587" w:rsidRDefault="00B1610F" w:rsidP="00FA070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71DF011" w14:textId="2724A064" w:rsidR="00645587" w:rsidRPr="00645587" w:rsidRDefault="00645587" w:rsidP="00FA0707">
      <w:pPr>
        <w:pStyle w:val="InformaesdeContato"/>
        <w:ind w:firstLine="360"/>
        <w:jc w:val="both"/>
        <w:rPr>
          <w:rFonts w:cs="Arial"/>
          <w:color w:val="auto"/>
          <w:lang w:val="pt-BR" w:bidi="pt-BR"/>
        </w:rPr>
      </w:pPr>
      <w:r w:rsidRPr="00645587">
        <w:rPr>
          <w:rFonts w:cs="Arial"/>
          <w:color w:val="auto"/>
          <w:lang w:val="pt-BR" w:bidi="pt-BR"/>
        </w:rPr>
        <w:t xml:space="preserve">A decomposição SVD tem várias </w:t>
      </w:r>
      <w:r w:rsidR="00FA0707" w:rsidRPr="00B2105C">
        <w:rPr>
          <w:rFonts w:cs="Arial"/>
          <w:color w:val="auto"/>
          <w:lang w:val="pt-BR" w:bidi="pt-BR"/>
        </w:rPr>
        <w:t>aplicações</w:t>
      </w:r>
      <w:r w:rsidRPr="00645587">
        <w:rPr>
          <w:rFonts w:cs="Arial"/>
          <w:color w:val="auto"/>
          <w:lang w:val="pt-BR" w:bidi="pt-BR"/>
        </w:rPr>
        <w:t xml:space="preserve">, </w:t>
      </w:r>
      <w:r w:rsidR="00FA0707" w:rsidRPr="00B2105C">
        <w:rPr>
          <w:rFonts w:cs="Arial"/>
          <w:color w:val="auto"/>
          <w:lang w:val="pt-BR" w:bidi="pt-BR"/>
        </w:rPr>
        <w:t xml:space="preserve">como </w:t>
      </w:r>
      <w:r w:rsidRPr="00645587">
        <w:rPr>
          <w:rFonts w:cs="Arial"/>
          <w:color w:val="auto"/>
          <w:lang w:val="pt-BR" w:bidi="pt-BR"/>
        </w:rPr>
        <w:t>compressão de imagem, reconstrução de imagens, aproximação de matrizes, resolução de sistemas lineare</w:t>
      </w:r>
      <w:r w:rsidR="00B1610F" w:rsidRPr="00B2105C">
        <w:rPr>
          <w:rFonts w:cs="Arial"/>
          <w:color w:val="auto"/>
          <w:lang w:val="pt-BR" w:bidi="pt-BR"/>
        </w:rPr>
        <w:t>s</w:t>
      </w:r>
      <w:r w:rsidR="00FA0707" w:rsidRPr="00B2105C">
        <w:rPr>
          <w:rFonts w:cs="Arial"/>
          <w:color w:val="auto"/>
          <w:lang w:val="pt-BR" w:bidi="pt-BR"/>
        </w:rPr>
        <w:t>,</w:t>
      </w:r>
      <w:r w:rsidRPr="00645587">
        <w:rPr>
          <w:rFonts w:cs="Arial"/>
          <w:color w:val="auto"/>
          <w:lang w:val="pt-BR" w:bidi="pt-BR"/>
        </w:rPr>
        <w:t xml:space="preserve"> entre outros.</w:t>
      </w:r>
    </w:p>
    <w:p w14:paraId="57C89BD1" w14:textId="77777777" w:rsidR="00A02D10" w:rsidRPr="00B06F8F" w:rsidRDefault="00A02D10" w:rsidP="00A02D10">
      <w:pPr>
        <w:pStyle w:val="InformaesdeContato"/>
        <w:jc w:val="left"/>
        <w:rPr>
          <w:rFonts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35A7F5F1" w14:textId="7D9FF27C" w:rsidR="00A02D10" w:rsidRPr="00B06F8F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Desenvolvimento</w:t>
      </w:r>
    </w:p>
    <w:p w14:paraId="2DBA15B5" w14:textId="39885BCE" w:rsidR="00A02D10" w:rsidRDefault="00A02D10" w:rsidP="00FA0707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81ADC3" w14:textId="0B42F6CF" w:rsidR="00914556" w:rsidRDefault="00914556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Para realizar o estudo sobre SVD, foi criado um círculo e uma matriz A, onde:</w:t>
      </w:r>
    </w:p>
    <w:p w14:paraId="4BB1782E" w14:textId="77777777" w:rsidR="00B2105C" w:rsidRPr="00B2105C" w:rsidRDefault="00B2105C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BA79A52" w14:textId="77777777" w:rsidR="00914556" w:rsidRPr="00B2105C" w:rsidRDefault="00914556" w:rsidP="00914556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Matriz A:</w:t>
      </w:r>
    </w:p>
    <w:tbl>
      <w:tblPr>
        <w:tblStyle w:val="Tabelacomgrade"/>
        <w:tblpPr w:leftFromText="141" w:rightFromText="141" w:vertAnchor="text" w:horzAnchor="margin" w:tblpXSpec="center" w:tblpY="2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531"/>
      </w:tblGrid>
      <w:tr w:rsidR="00B06F8F" w:rsidRPr="00B2105C" w14:paraId="20A2B5EC" w14:textId="77777777" w:rsidTr="00B06F8F">
        <w:trPr>
          <w:trHeight w:val="271"/>
        </w:trPr>
        <w:tc>
          <w:tcPr>
            <w:tcW w:w="531" w:type="dxa"/>
          </w:tcPr>
          <w:p w14:paraId="299DA1FB" w14:textId="77777777" w:rsidR="00B06F8F" w:rsidRPr="00B2105C" w:rsidRDefault="00B06F8F" w:rsidP="00B06F8F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3</w:t>
            </w:r>
          </w:p>
        </w:tc>
        <w:tc>
          <w:tcPr>
            <w:tcW w:w="531" w:type="dxa"/>
          </w:tcPr>
          <w:p w14:paraId="1F5BD262" w14:textId="77777777" w:rsidR="00B06F8F" w:rsidRPr="00B2105C" w:rsidRDefault="00B06F8F" w:rsidP="00B06F8F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1</w:t>
            </w:r>
          </w:p>
        </w:tc>
      </w:tr>
      <w:tr w:rsidR="00B06F8F" w:rsidRPr="00B2105C" w14:paraId="2D3B34EB" w14:textId="77777777" w:rsidTr="00B06F8F">
        <w:trPr>
          <w:trHeight w:val="271"/>
        </w:trPr>
        <w:tc>
          <w:tcPr>
            <w:tcW w:w="531" w:type="dxa"/>
          </w:tcPr>
          <w:p w14:paraId="1D29DAAE" w14:textId="77777777" w:rsidR="00B06F8F" w:rsidRPr="00B2105C" w:rsidRDefault="00B06F8F" w:rsidP="00B06F8F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1</w:t>
            </w:r>
          </w:p>
        </w:tc>
        <w:tc>
          <w:tcPr>
            <w:tcW w:w="531" w:type="dxa"/>
          </w:tcPr>
          <w:p w14:paraId="69B704AC" w14:textId="77777777" w:rsidR="00B06F8F" w:rsidRPr="00B2105C" w:rsidRDefault="00B06F8F" w:rsidP="00B06F8F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3</w:t>
            </w:r>
          </w:p>
        </w:tc>
      </w:tr>
    </w:tbl>
    <w:p w14:paraId="27D8213E" w14:textId="77777777" w:rsidR="00914556" w:rsidRPr="00B2105C" w:rsidRDefault="00914556" w:rsidP="00914556">
      <w:pPr>
        <w:pStyle w:val="InformaesdeContato"/>
        <w:rPr>
          <w:rFonts w:cs="Arial"/>
          <w:color w:val="auto"/>
          <w:lang w:val="pt-BR" w:bidi="pt-BR"/>
        </w:rPr>
      </w:pPr>
    </w:p>
    <w:p w14:paraId="6A9B787D" w14:textId="77777777" w:rsidR="00B06F8F" w:rsidRPr="00B2105C" w:rsidRDefault="00B06F8F" w:rsidP="00B06F8F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5A4EDDF5" w14:textId="77777777" w:rsidR="00B2105C" w:rsidRDefault="00B2105C" w:rsidP="00B06F8F">
      <w:pPr>
        <w:pStyle w:val="InformaesdeContato"/>
        <w:rPr>
          <w:rFonts w:cs="Arial"/>
          <w:color w:val="auto"/>
          <w:lang w:val="pt-BR" w:bidi="pt-BR"/>
        </w:rPr>
      </w:pPr>
    </w:p>
    <w:p w14:paraId="04BF506F" w14:textId="14B4B7E8" w:rsidR="00B2105C" w:rsidRDefault="00B06F8F" w:rsidP="00B2105C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Circulo</w:t>
      </w:r>
      <w:r w:rsidRPr="00B2105C">
        <w:rPr>
          <w:rFonts w:cs="Arial"/>
          <w:color w:val="auto"/>
          <w:lang w:val="pt-BR" w:bidi="pt-BR"/>
        </w:rPr>
        <w:t>:</w:t>
      </w:r>
    </w:p>
    <w:p w14:paraId="321EDA1C" w14:textId="4B9741AC" w:rsidR="00B06F8F" w:rsidRPr="00B2105C" w:rsidRDefault="00B06F8F" w:rsidP="001A3E3E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noProof/>
          <w:color w:val="auto"/>
          <w:lang w:val="pt-BR" w:bidi="pt-BR"/>
        </w:rPr>
        <w:drawing>
          <wp:inline distT="0" distB="0" distL="0" distR="0" wp14:anchorId="6065693C" wp14:editId="067F031B">
            <wp:extent cx="2565372" cy="2150669"/>
            <wp:effectExtent l="0" t="0" r="6985" b="2540"/>
            <wp:docPr id="527607962" name="Imagem 52760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7" b="4193"/>
                    <a:stretch/>
                  </pic:blipFill>
                  <pic:spPr bwMode="auto">
                    <a:xfrm>
                      <a:off x="0" y="0"/>
                      <a:ext cx="2666379" cy="22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BC206" w14:textId="58CEE860" w:rsidR="001A3E3E" w:rsidRPr="00B2105C" w:rsidRDefault="00914556" w:rsidP="001A3E3E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lastRenderedPageBreak/>
        <w:t>Após isso foi utilizado o SVD para decompor a matriz</w:t>
      </w:r>
      <w:r w:rsidR="00B06F8F" w:rsidRPr="00B2105C">
        <w:rPr>
          <w:rFonts w:cs="Arial"/>
          <w:color w:val="auto"/>
          <w:lang w:val="pt-BR" w:bidi="pt-BR"/>
        </w:rPr>
        <w:t xml:space="preserve"> em (</w:t>
      </w:r>
      <w:r w:rsidR="00B06F8F" w:rsidRPr="00B2105C">
        <w:rPr>
          <w:rFonts w:cs="Arial"/>
          <w:color w:val="auto"/>
          <w:lang w:val="pt-BR" w:bidi="pt-BR"/>
        </w:rPr>
        <w:t>V Λ U</w:t>
      </w:r>
      <w:r w:rsidR="00B06F8F" w:rsidRPr="00645587">
        <w:rPr>
          <w:rFonts w:ascii="Times New Roman" w:hAnsi="Times New Roman" w:cs="Times New Roman"/>
          <w:color w:val="auto"/>
          <w:lang w:val="pt-BR" w:bidi="pt-BR"/>
        </w:rPr>
        <w:t>ᵀ</w:t>
      </w:r>
      <w:r w:rsidR="00B06F8F" w:rsidRPr="00B2105C">
        <w:rPr>
          <w:rFonts w:cs="Times New Roman"/>
          <w:color w:val="auto"/>
          <w:lang w:val="pt-BR" w:bidi="pt-BR"/>
        </w:rPr>
        <w:t xml:space="preserve">), para entender o que cada uma dessas matrizes que foi gerada pela decomposição de A faz, vamos multiplicar elas </w:t>
      </w:r>
      <w:r w:rsidR="00AE0089" w:rsidRPr="00B2105C">
        <w:rPr>
          <w:rFonts w:cs="Times New Roman"/>
          <w:color w:val="auto"/>
          <w:lang w:val="pt-BR" w:bidi="pt-BR"/>
        </w:rPr>
        <w:t>em 3</w:t>
      </w:r>
      <w:r w:rsidR="00B06F8F" w:rsidRPr="00B2105C">
        <w:rPr>
          <w:rFonts w:cs="Times New Roman"/>
          <w:color w:val="auto"/>
          <w:lang w:val="pt-BR" w:bidi="pt-BR"/>
        </w:rPr>
        <w:t xml:space="preserve"> etapas.</w:t>
      </w:r>
    </w:p>
    <w:p w14:paraId="62B299DC" w14:textId="77777777" w:rsidR="001A3E3E" w:rsidRPr="00B2105C" w:rsidRDefault="001A3E3E" w:rsidP="001A3E3E">
      <w:pPr>
        <w:pStyle w:val="InformaesdeContato"/>
        <w:jc w:val="both"/>
        <w:rPr>
          <w:rFonts w:cs="Times New Roman"/>
          <w:color w:val="auto"/>
          <w:lang w:val="pt-BR" w:bidi="pt-BR"/>
        </w:rPr>
      </w:pPr>
    </w:p>
    <w:p w14:paraId="78BF963B" w14:textId="5F338CB3" w:rsidR="001A3E3E" w:rsidRPr="00B2105C" w:rsidRDefault="001A3E3E" w:rsidP="001A3E3E">
      <w:pPr>
        <w:pStyle w:val="InformaesdeContato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1</w:t>
      </w:r>
      <w:r w:rsidRPr="00B2105C">
        <w:rPr>
          <w:rFonts w:cs="Arial"/>
          <w:color w:val="auto"/>
        </w:rPr>
        <w:t>º</w:t>
      </w:r>
      <w:r w:rsidRPr="00B2105C">
        <w:rPr>
          <w:rFonts w:cs="Arial"/>
          <w:color w:val="auto"/>
        </w:rPr>
        <w:t xml:space="preserve"> Etapa: </w:t>
      </w:r>
      <w:proofErr w:type="gramStart"/>
      <w:r w:rsidRPr="00B2105C">
        <w:rPr>
          <w:rFonts w:cs="Arial"/>
          <w:color w:val="auto"/>
          <w:lang w:val="pt-BR" w:bidi="pt-BR"/>
        </w:rPr>
        <w:t>U</w:t>
      </w:r>
      <w:r w:rsidRPr="00B2105C">
        <w:rPr>
          <w:rFonts w:ascii="Times New Roman" w:hAnsi="Times New Roman" w:cs="Times New Roman"/>
          <w:color w:val="auto"/>
          <w:lang w:val="pt-BR" w:bidi="pt-BR"/>
        </w:rPr>
        <w:t>ᵀ</w:t>
      </w:r>
      <w:r w:rsidRPr="00B2105C">
        <w:rPr>
          <w:rFonts w:cs="Times New Roman"/>
          <w:color w:val="auto"/>
          <w:lang w:val="pt-BR" w:bidi="pt-BR"/>
        </w:rPr>
        <w:t xml:space="preserve"> .</w:t>
      </w:r>
      <w:proofErr w:type="gramEnd"/>
      <w:r w:rsidRPr="00B2105C">
        <w:rPr>
          <w:rFonts w:cs="Times New Roman"/>
          <w:color w:val="auto"/>
          <w:lang w:val="pt-BR" w:bidi="pt-BR"/>
        </w:rPr>
        <w:t xml:space="preserve"> </w:t>
      </w:r>
      <w:r w:rsidR="001C0EA2">
        <w:rPr>
          <w:rFonts w:cs="Arial"/>
          <w:color w:val="auto"/>
          <w:lang w:val="pt-BR" w:bidi="pt-BR"/>
        </w:rPr>
        <w:t>C</w:t>
      </w:r>
      <w:r w:rsidR="0094171E">
        <w:rPr>
          <w:rFonts w:cs="Arial"/>
          <w:color w:val="auto"/>
          <w:lang w:val="pt-BR" w:bidi="pt-BR"/>
        </w:rPr>
        <w:t>irculo</w:t>
      </w:r>
    </w:p>
    <w:p w14:paraId="57C4DB95" w14:textId="00171EC3" w:rsidR="001A3E3E" w:rsidRPr="00B2105C" w:rsidRDefault="001A3E3E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Que gerou o seguinte gráfico:</w:t>
      </w:r>
    </w:p>
    <w:p w14:paraId="0885A4E9" w14:textId="5A91F9CD" w:rsidR="00FA0707" w:rsidRPr="00B2105C" w:rsidRDefault="00FA0707" w:rsidP="00FA0707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noProof/>
          <w:color w:val="auto"/>
          <w:lang w:val="pt-BR" w:bidi="pt-BR"/>
        </w:rPr>
        <w:drawing>
          <wp:inline distT="0" distB="0" distL="0" distR="0" wp14:anchorId="29922F0E" wp14:editId="1EF64E80">
            <wp:extent cx="3065929" cy="2882190"/>
            <wp:effectExtent l="0" t="0" r="1270" b="0"/>
            <wp:docPr id="158594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72" cy="28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E814" w14:textId="6C862FA9" w:rsidR="001A3E3E" w:rsidRPr="00B2105C" w:rsidRDefault="001A3E3E" w:rsidP="001C0EA2">
      <w:pPr>
        <w:pStyle w:val="InformaesdeContato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ab/>
        <w:t>Aqui não conseguimos perceber muito bem a diferença, pois a matriz U</w:t>
      </w:r>
      <w:r w:rsidRPr="00645587">
        <w:rPr>
          <w:rFonts w:ascii="Times New Roman" w:hAnsi="Times New Roman" w:cs="Times New Roman"/>
          <w:color w:val="auto"/>
          <w:lang w:val="pt-BR" w:bidi="pt-BR"/>
        </w:rPr>
        <w:t>ᵀ</w:t>
      </w:r>
      <w:r w:rsidRPr="00B2105C">
        <w:rPr>
          <w:rFonts w:cs="Times New Roman"/>
          <w:color w:val="auto"/>
          <w:lang w:val="pt-BR" w:bidi="pt-BR"/>
        </w:rPr>
        <w:t xml:space="preserve"> faz a rotação do círculo até os eixos estarem na direção de esticamento desejadas</w:t>
      </w:r>
      <w:r w:rsidR="00AE0089" w:rsidRPr="00B2105C">
        <w:rPr>
          <w:rFonts w:cs="Times New Roman"/>
          <w:color w:val="auto"/>
          <w:lang w:val="pt-BR" w:bidi="pt-BR"/>
        </w:rPr>
        <w:t>.</w:t>
      </w:r>
    </w:p>
    <w:p w14:paraId="7E225C54" w14:textId="77777777" w:rsidR="00AE0089" w:rsidRPr="00B2105C" w:rsidRDefault="00AE0089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59F5F9DA" w14:textId="47F7201A" w:rsidR="00AE0089" w:rsidRPr="00B2105C" w:rsidRDefault="00AE0089" w:rsidP="00176D19">
      <w:pPr>
        <w:pStyle w:val="InformaesdeContato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2</w:t>
      </w:r>
      <w:r w:rsidRPr="00B2105C">
        <w:rPr>
          <w:rFonts w:cs="Arial"/>
          <w:color w:val="auto"/>
        </w:rPr>
        <w:t xml:space="preserve">º Etapa: </w:t>
      </w:r>
      <w:proofErr w:type="gramStart"/>
      <w:r w:rsidRPr="00B2105C">
        <w:rPr>
          <w:rFonts w:cs="Arial"/>
          <w:color w:val="auto"/>
          <w:lang w:val="pt-BR" w:bidi="pt-BR"/>
        </w:rPr>
        <w:t>Λ</w:t>
      </w:r>
      <w:r w:rsidRPr="00B2105C">
        <w:rPr>
          <w:rFonts w:cs="Arial"/>
          <w:color w:val="auto"/>
          <w:lang w:val="pt-BR" w:bidi="pt-BR"/>
        </w:rPr>
        <w:t xml:space="preserve"> .</w:t>
      </w:r>
      <w:proofErr w:type="gramEnd"/>
      <w:r w:rsidRPr="00B2105C">
        <w:rPr>
          <w:rFonts w:cs="Arial"/>
          <w:color w:val="auto"/>
          <w:lang w:val="pt-BR" w:bidi="pt-BR"/>
        </w:rPr>
        <w:t xml:space="preserve"> </w:t>
      </w:r>
      <w:proofErr w:type="gramStart"/>
      <w:r w:rsidRPr="00B2105C">
        <w:rPr>
          <w:rFonts w:cs="Arial"/>
          <w:color w:val="auto"/>
          <w:lang w:val="pt-BR" w:bidi="pt-BR"/>
        </w:rPr>
        <w:t>U</w:t>
      </w:r>
      <w:r w:rsidRPr="00B2105C">
        <w:rPr>
          <w:rFonts w:ascii="Times New Roman" w:hAnsi="Times New Roman" w:cs="Times New Roman"/>
          <w:color w:val="auto"/>
          <w:lang w:val="pt-BR" w:bidi="pt-BR"/>
        </w:rPr>
        <w:t>ᵀ</w:t>
      </w:r>
      <w:r w:rsidRPr="00B2105C">
        <w:rPr>
          <w:rFonts w:cs="Times New Roman"/>
          <w:color w:val="auto"/>
          <w:lang w:val="pt-BR" w:bidi="pt-BR"/>
        </w:rPr>
        <w:t xml:space="preserve"> .</w:t>
      </w:r>
      <w:proofErr w:type="gramEnd"/>
      <w:r w:rsidRPr="00B2105C">
        <w:rPr>
          <w:rFonts w:cs="Times New Roman"/>
          <w:color w:val="auto"/>
          <w:lang w:val="pt-BR" w:bidi="pt-BR"/>
        </w:rPr>
        <w:t xml:space="preserve"> </w:t>
      </w:r>
      <w:r w:rsidR="0094171E">
        <w:rPr>
          <w:rFonts w:cs="Arial"/>
          <w:color w:val="auto"/>
          <w:lang w:val="pt-BR" w:bidi="pt-BR"/>
        </w:rPr>
        <w:t>Circulo</w:t>
      </w:r>
    </w:p>
    <w:p w14:paraId="4881B6E7" w14:textId="5741E360" w:rsidR="00AE0089" w:rsidRPr="00B2105C" w:rsidRDefault="00AE0089" w:rsidP="00AE0089">
      <w:pPr>
        <w:pStyle w:val="InformaesdeContato"/>
        <w:jc w:val="left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Gerando</w:t>
      </w:r>
      <w:r w:rsidRPr="00B2105C">
        <w:rPr>
          <w:rFonts w:cs="Times New Roman"/>
          <w:color w:val="auto"/>
          <w:lang w:val="pt-BR" w:bidi="pt-BR"/>
        </w:rPr>
        <w:t xml:space="preserve"> </w:t>
      </w:r>
      <w:r w:rsidRPr="00B2105C">
        <w:rPr>
          <w:rFonts w:cs="Times New Roman"/>
          <w:color w:val="auto"/>
          <w:lang w:val="pt-BR" w:bidi="pt-BR"/>
        </w:rPr>
        <w:t>o gráfico</w:t>
      </w:r>
      <w:r w:rsidRPr="00B2105C">
        <w:rPr>
          <w:rFonts w:cs="Times New Roman"/>
          <w:color w:val="auto"/>
          <w:lang w:val="pt-BR" w:bidi="pt-BR"/>
        </w:rPr>
        <w:t>:</w:t>
      </w:r>
    </w:p>
    <w:p w14:paraId="1A2158B4" w14:textId="51736A14" w:rsidR="00FA0707" w:rsidRPr="00B2105C" w:rsidRDefault="00FA0707" w:rsidP="00FA0707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noProof/>
          <w:color w:val="auto"/>
          <w:lang w:val="pt-BR" w:bidi="pt-BR"/>
        </w:rPr>
        <w:drawing>
          <wp:inline distT="0" distB="0" distL="0" distR="0" wp14:anchorId="59489151" wp14:editId="34E199AF">
            <wp:extent cx="3192556" cy="3137647"/>
            <wp:effectExtent l="0" t="0" r="8255" b="5715"/>
            <wp:docPr id="21467345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48" cy="31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1DC1" w14:textId="4AB2C00C" w:rsidR="00FA0707" w:rsidRDefault="00AE0089" w:rsidP="001C0EA2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Aqui conseguimos perceber </w:t>
      </w:r>
      <w:r w:rsidRPr="00B2105C">
        <w:rPr>
          <w:rFonts w:cs="Arial"/>
          <w:color w:val="auto"/>
          <w:lang w:val="pt-BR" w:bidi="pt-BR"/>
        </w:rPr>
        <w:t>melhor a diferença</w:t>
      </w:r>
      <w:r w:rsidRPr="00B2105C">
        <w:rPr>
          <w:rFonts w:cs="Arial"/>
          <w:color w:val="auto"/>
          <w:lang w:val="pt-BR" w:bidi="pt-BR"/>
        </w:rPr>
        <w:t>, pois a matriz Λ</w:t>
      </w:r>
      <w:r w:rsidRPr="00B2105C">
        <w:rPr>
          <w:rFonts w:cs="Arial"/>
          <w:color w:val="auto"/>
          <w:lang w:val="pt-BR" w:bidi="pt-BR"/>
        </w:rPr>
        <w:t xml:space="preserve"> é quem </w:t>
      </w:r>
      <w:r w:rsidRPr="00B2105C">
        <w:rPr>
          <w:rFonts w:cs="Times New Roman"/>
          <w:color w:val="auto"/>
          <w:lang w:val="pt-BR" w:bidi="pt-BR"/>
        </w:rPr>
        <w:t xml:space="preserve">faz </w:t>
      </w:r>
      <w:r w:rsidRPr="00B2105C">
        <w:rPr>
          <w:rFonts w:cs="Times New Roman"/>
          <w:color w:val="auto"/>
          <w:lang w:val="pt-BR" w:bidi="pt-BR"/>
        </w:rPr>
        <w:t>o esticamento dos eixos até o tamanho desejado.</w:t>
      </w:r>
    </w:p>
    <w:p w14:paraId="2B8C5679" w14:textId="77777777" w:rsidR="0094171E" w:rsidRPr="00B2105C" w:rsidRDefault="0094171E" w:rsidP="001C0EA2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</w:p>
    <w:p w14:paraId="377B6D3C" w14:textId="40D3C2D3" w:rsidR="00AE0089" w:rsidRPr="00B2105C" w:rsidRDefault="00AE0089" w:rsidP="00AE0089">
      <w:pPr>
        <w:pStyle w:val="InformaesdeContato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lastRenderedPageBreak/>
        <w:t>3</w:t>
      </w:r>
      <w:r w:rsidRPr="00B2105C">
        <w:rPr>
          <w:rFonts w:cs="Arial"/>
          <w:color w:val="auto"/>
        </w:rPr>
        <w:t xml:space="preserve">º Etapa: </w:t>
      </w:r>
      <w:proofErr w:type="gramStart"/>
      <w:r w:rsidRPr="00B2105C">
        <w:rPr>
          <w:rFonts w:cs="Arial"/>
          <w:color w:val="auto"/>
          <w:lang w:val="pt-BR" w:bidi="pt-BR"/>
        </w:rPr>
        <w:t>V</w:t>
      </w:r>
      <w:r w:rsidRPr="00B2105C">
        <w:rPr>
          <w:rFonts w:cs="Arial"/>
          <w:color w:val="auto"/>
          <w:lang w:val="pt-BR" w:bidi="pt-BR"/>
        </w:rPr>
        <w:t xml:space="preserve"> .</w:t>
      </w:r>
      <w:proofErr w:type="gramEnd"/>
      <w:r w:rsidRPr="00B2105C">
        <w:rPr>
          <w:rFonts w:cs="Arial"/>
          <w:color w:val="auto"/>
          <w:lang w:val="pt-BR" w:bidi="pt-BR"/>
        </w:rPr>
        <w:t xml:space="preserve"> </w:t>
      </w:r>
      <w:proofErr w:type="gramStart"/>
      <w:r w:rsidRPr="00B2105C">
        <w:rPr>
          <w:rFonts w:cs="Arial"/>
          <w:color w:val="auto"/>
          <w:lang w:val="pt-BR" w:bidi="pt-BR"/>
        </w:rPr>
        <w:t>Λ .</w:t>
      </w:r>
      <w:proofErr w:type="gramEnd"/>
      <w:r w:rsidRPr="00B2105C">
        <w:rPr>
          <w:rFonts w:cs="Arial"/>
          <w:color w:val="auto"/>
          <w:lang w:val="pt-BR" w:bidi="pt-BR"/>
        </w:rPr>
        <w:t xml:space="preserve"> </w:t>
      </w:r>
      <w:proofErr w:type="gramStart"/>
      <w:r w:rsidRPr="00B2105C">
        <w:rPr>
          <w:rFonts w:cs="Arial"/>
          <w:color w:val="auto"/>
          <w:lang w:val="pt-BR" w:bidi="pt-BR"/>
        </w:rPr>
        <w:t>U</w:t>
      </w:r>
      <w:r w:rsidRPr="00B2105C">
        <w:rPr>
          <w:rFonts w:ascii="Times New Roman" w:hAnsi="Times New Roman" w:cs="Times New Roman"/>
          <w:color w:val="auto"/>
          <w:lang w:val="pt-BR" w:bidi="pt-BR"/>
        </w:rPr>
        <w:t>ᵀ</w:t>
      </w:r>
      <w:r w:rsidRPr="00B2105C">
        <w:rPr>
          <w:rFonts w:cs="Times New Roman"/>
          <w:color w:val="auto"/>
          <w:lang w:val="pt-BR" w:bidi="pt-BR"/>
        </w:rPr>
        <w:t xml:space="preserve"> .</w:t>
      </w:r>
      <w:proofErr w:type="gramEnd"/>
      <w:r w:rsidRPr="00B2105C">
        <w:rPr>
          <w:rFonts w:cs="Times New Roman"/>
          <w:color w:val="auto"/>
          <w:lang w:val="pt-BR" w:bidi="pt-BR"/>
        </w:rPr>
        <w:t xml:space="preserve"> </w:t>
      </w:r>
      <w:r w:rsidR="0094171E">
        <w:rPr>
          <w:rFonts w:cs="Arial"/>
          <w:color w:val="auto"/>
          <w:lang w:val="pt-BR" w:bidi="pt-BR"/>
        </w:rPr>
        <w:t>Circulo</w:t>
      </w:r>
    </w:p>
    <w:p w14:paraId="0205B221" w14:textId="77777777" w:rsidR="00AE0089" w:rsidRPr="00B2105C" w:rsidRDefault="00AE0089" w:rsidP="00AE0089">
      <w:pPr>
        <w:pStyle w:val="InformaesdeContato"/>
        <w:ind w:firstLine="720"/>
        <w:jc w:val="left"/>
        <w:rPr>
          <w:rFonts w:cs="Arial"/>
          <w:color w:val="auto"/>
          <w:lang w:val="pt-BR" w:bidi="pt-BR"/>
        </w:rPr>
      </w:pPr>
    </w:p>
    <w:p w14:paraId="2683E9F1" w14:textId="46316E91" w:rsidR="00AE0089" w:rsidRPr="00B2105C" w:rsidRDefault="00AE0089" w:rsidP="00AE0089">
      <w:pPr>
        <w:pStyle w:val="InformaesdeContato"/>
        <w:jc w:val="left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Gerando o gráfico:</w:t>
      </w:r>
    </w:p>
    <w:p w14:paraId="46A87734" w14:textId="1CD776C0" w:rsidR="00FC6A3F" w:rsidRPr="00B2105C" w:rsidRDefault="00FA0707" w:rsidP="00FA0707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noProof/>
          <w:color w:val="auto"/>
          <w:lang w:val="pt-BR" w:bidi="pt-BR"/>
        </w:rPr>
        <w:drawing>
          <wp:inline distT="0" distB="0" distL="0" distR="0" wp14:anchorId="01D506E8" wp14:editId="2C9DC563">
            <wp:extent cx="3367311" cy="3092823"/>
            <wp:effectExtent l="0" t="0" r="5080" b="0"/>
            <wp:docPr id="5859094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33" cy="30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D1F6" w14:textId="740915F4" w:rsidR="00AE0089" w:rsidRPr="00B2105C" w:rsidRDefault="00AE0089" w:rsidP="001C0EA2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Também </w:t>
      </w:r>
      <w:r w:rsidRPr="00B2105C">
        <w:rPr>
          <w:rFonts w:cs="Arial"/>
          <w:color w:val="auto"/>
          <w:lang w:val="pt-BR" w:bidi="pt-BR"/>
        </w:rPr>
        <w:t xml:space="preserve">conseguimos perceber </w:t>
      </w:r>
      <w:r w:rsidRPr="00B2105C">
        <w:rPr>
          <w:rFonts w:cs="Arial"/>
          <w:color w:val="auto"/>
          <w:lang w:val="pt-BR" w:bidi="pt-BR"/>
        </w:rPr>
        <w:t>nitidamente</w:t>
      </w:r>
      <w:r w:rsidRPr="00B2105C">
        <w:rPr>
          <w:rFonts w:cs="Arial"/>
          <w:color w:val="auto"/>
          <w:lang w:val="pt-BR" w:bidi="pt-BR"/>
        </w:rPr>
        <w:t xml:space="preserve"> a diferença, pois a matriz </w:t>
      </w:r>
      <w:r w:rsidRPr="00B2105C">
        <w:rPr>
          <w:rFonts w:cs="Arial"/>
          <w:color w:val="auto"/>
          <w:lang w:val="pt-BR" w:bidi="pt-BR"/>
        </w:rPr>
        <w:t>V</w:t>
      </w:r>
      <w:r w:rsidRPr="00B2105C">
        <w:rPr>
          <w:rFonts w:cs="Arial"/>
          <w:color w:val="auto"/>
          <w:lang w:val="pt-BR" w:bidi="pt-BR"/>
        </w:rPr>
        <w:t xml:space="preserve"> é quem </w:t>
      </w:r>
      <w:r w:rsidRPr="00B2105C">
        <w:rPr>
          <w:rFonts w:cs="Times New Roman"/>
          <w:color w:val="auto"/>
          <w:lang w:val="pt-BR" w:bidi="pt-BR"/>
        </w:rPr>
        <w:t>gira de forma arb</w:t>
      </w:r>
      <w:r w:rsidR="00216642" w:rsidRPr="00B2105C">
        <w:rPr>
          <w:rFonts w:cs="Times New Roman"/>
          <w:color w:val="auto"/>
          <w:lang w:val="pt-BR" w:bidi="pt-BR"/>
        </w:rPr>
        <w:t>itr</w:t>
      </w:r>
      <w:r w:rsidRPr="00B2105C">
        <w:rPr>
          <w:rFonts w:cs="Times New Roman"/>
          <w:color w:val="auto"/>
          <w:lang w:val="pt-BR" w:bidi="pt-BR"/>
        </w:rPr>
        <w:t>a</w:t>
      </w:r>
      <w:r w:rsidR="00216642" w:rsidRPr="00B2105C">
        <w:rPr>
          <w:rFonts w:cs="Times New Roman"/>
          <w:color w:val="auto"/>
          <w:lang w:val="pt-BR" w:bidi="pt-BR"/>
        </w:rPr>
        <w:t>ria a</w:t>
      </w:r>
      <w:r w:rsidRPr="00B2105C">
        <w:rPr>
          <w:rFonts w:cs="Times New Roman"/>
          <w:color w:val="auto"/>
          <w:lang w:val="pt-BR" w:bidi="pt-BR"/>
        </w:rPr>
        <w:t xml:space="preserve"> nova elipse formada</w:t>
      </w:r>
      <w:r w:rsidR="00216642" w:rsidRPr="00B2105C">
        <w:rPr>
          <w:rFonts w:cs="Times New Roman"/>
          <w:color w:val="auto"/>
          <w:lang w:val="pt-BR" w:bidi="pt-BR"/>
        </w:rPr>
        <w:t xml:space="preserve"> pela 2 etapa</w:t>
      </w:r>
      <w:r w:rsidRPr="00B2105C">
        <w:rPr>
          <w:rFonts w:cs="Times New Roman"/>
          <w:color w:val="auto"/>
          <w:lang w:val="pt-BR" w:bidi="pt-BR"/>
        </w:rPr>
        <w:t>.</w:t>
      </w:r>
      <w:r w:rsidR="00216642" w:rsidRPr="00B2105C">
        <w:rPr>
          <w:rFonts w:cs="Times New Roman"/>
          <w:color w:val="auto"/>
          <w:lang w:val="pt-BR" w:bidi="pt-BR"/>
        </w:rPr>
        <w:t xml:space="preserve"> Onde essa é a elipse final caso fosse efetuado o produto direto entre a matriz e a circunferência.</w:t>
      </w:r>
    </w:p>
    <w:p w14:paraId="2D446FEB" w14:textId="4FBFAE23" w:rsidR="00216642" w:rsidRPr="00B2105C" w:rsidRDefault="00216642" w:rsidP="00216642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70E67648" w14:textId="65C83E20" w:rsidR="00216642" w:rsidRPr="00B2105C" w:rsidRDefault="00216642" w:rsidP="00216642">
      <w:pPr>
        <w:pStyle w:val="InformaesdeContato"/>
        <w:jc w:val="left"/>
        <w:rPr>
          <w:rFonts w:cs="Times New Roman"/>
          <w:color w:val="auto"/>
          <w:lang w:val="pt-BR" w:bidi="pt-BR"/>
        </w:rPr>
      </w:pPr>
      <w:r w:rsidRPr="00B2105C">
        <w:rPr>
          <w:rFonts w:cs="Times New Roman"/>
          <w:color w:val="auto"/>
          <w:lang w:val="pt-BR" w:bidi="pt-BR"/>
        </w:rPr>
        <w:t>Analisando os 3 passos juntos temos:</w:t>
      </w:r>
    </w:p>
    <w:p w14:paraId="17D5D830" w14:textId="752B4BC0" w:rsidR="00216642" w:rsidRPr="00B2105C" w:rsidRDefault="00216642" w:rsidP="00216642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Times New Roman"/>
          <w:noProof/>
          <w:color w:val="auto"/>
          <w:lang w:val="pt-BR" w:bidi="pt-BR"/>
        </w:rPr>
        <w:drawing>
          <wp:inline distT="0" distB="0" distL="0" distR="0" wp14:anchorId="6154EB86" wp14:editId="791EC322">
            <wp:extent cx="3731948" cy="3603812"/>
            <wp:effectExtent l="0" t="0" r="1905" b="0"/>
            <wp:docPr id="7084705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46" cy="361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1DEC" w14:textId="466ED33B" w:rsidR="00176D19" w:rsidRPr="00B2105C" w:rsidRDefault="00216642" w:rsidP="001C0EA2">
      <w:pPr>
        <w:pStyle w:val="InformaesdeContato"/>
        <w:ind w:firstLine="720"/>
        <w:jc w:val="both"/>
        <w:rPr>
          <w:rFonts w:cs="Arial"/>
          <w:color w:val="auto"/>
        </w:rPr>
      </w:pPr>
      <w:r w:rsidRPr="00B2105C">
        <w:rPr>
          <w:rFonts w:cs="Arial"/>
          <w:color w:val="auto"/>
          <w:lang w:val="pt-BR" w:bidi="pt-BR"/>
        </w:rPr>
        <w:t xml:space="preserve">Onde na </w:t>
      </w:r>
      <w:r w:rsidRPr="00B2105C">
        <w:rPr>
          <w:rFonts w:cs="Times New Roman"/>
          <w:color w:val="auto"/>
          <w:lang w:val="pt-BR" w:bidi="pt-BR"/>
        </w:rPr>
        <w:t>1</w:t>
      </w:r>
      <w:r w:rsidRPr="00B2105C">
        <w:rPr>
          <w:rFonts w:cs="Arial"/>
          <w:color w:val="auto"/>
        </w:rPr>
        <w:t xml:space="preserve">º </w:t>
      </w:r>
      <w:r w:rsidRPr="00B2105C">
        <w:rPr>
          <w:rFonts w:cs="Arial"/>
          <w:color w:val="auto"/>
        </w:rPr>
        <w:t>e</w:t>
      </w:r>
      <w:r w:rsidRPr="00B2105C">
        <w:rPr>
          <w:rFonts w:cs="Arial"/>
          <w:color w:val="auto"/>
        </w:rPr>
        <w:t>tapa</w:t>
      </w:r>
      <w:r w:rsidRPr="00B2105C">
        <w:rPr>
          <w:rFonts w:cs="Arial"/>
          <w:color w:val="auto"/>
        </w:rPr>
        <w:t xml:space="preserve"> foi feita a rotação dos eixos, na </w:t>
      </w:r>
      <w:r w:rsidRPr="00B2105C">
        <w:rPr>
          <w:rFonts w:cs="Times New Roman"/>
          <w:color w:val="auto"/>
          <w:lang w:val="pt-BR" w:bidi="pt-BR"/>
        </w:rPr>
        <w:t>2</w:t>
      </w:r>
      <w:r w:rsidRPr="00B2105C">
        <w:rPr>
          <w:rFonts w:cs="Arial"/>
          <w:color w:val="auto"/>
        </w:rPr>
        <w:t xml:space="preserve">º </w:t>
      </w:r>
      <w:r w:rsidRPr="00B2105C">
        <w:rPr>
          <w:rFonts w:cs="Arial"/>
          <w:color w:val="auto"/>
        </w:rPr>
        <w:t>e</w:t>
      </w:r>
      <w:r w:rsidRPr="00B2105C">
        <w:rPr>
          <w:rFonts w:cs="Arial"/>
          <w:color w:val="auto"/>
        </w:rPr>
        <w:t>tapa</w:t>
      </w:r>
      <w:r w:rsidRPr="00B2105C">
        <w:rPr>
          <w:rFonts w:cs="Arial"/>
          <w:color w:val="auto"/>
        </w:rPr>
        <w:t xml:space="preserve"> foi esticada em direção aos eixos e na </w:t>
      </w:r>
      <w:r w:rsidRPr="00B2105C">
        <w:rPr>
          <w:rFonts w:cs="Times New Roman"/>
          <w:color w:val="auto"/>
          <w:lang w:val="pt-BR" w:bidi="pt-BR"/>
        </w:rPr>
        <w:t>3</w:t>
      </w:r>
      <w:r w:rsidRPr="00B2105C">
        <w:rPr>
          <w:rFonts w:cs="Arial"/>
          <w:color w:val="auto"/>
        </w:rPr>
        <w:t xml:space="preserve">º </w:t>
      </w:r>
      <w:r w:rsidRPr="00B2105C">
        <w:rPr>
          <w:rFonts w:cs="Arial"/>
          <w:color w:val="auto"/>
        </w:rPr>
        <w:t>e</w:t>
      </w:r>
      <w:r w:rsidRPr="00B2105C">
        <w:rPr>
          <w:rFonts w:cs="Arial"/>
          <w:color w:val="auto"/>
        </w:rPr>
        <w:t>tapa</w:t>
      </w:r>
      <w:r w:rsidRPr="00B2105C">
        <w:rPr>
          <w:rFonts w:cs="Arial"/>
          <w:color w:val="auto"/>
        </w:rPr>
        <w:t xml:space="preserve"> a elipse foi rotacionada de forma arbitrária.</w:t>
      </w:r>
    </w:p>
    <w:p w14:paraId="58BECB42" w14:textId="2E13FD77" w:rsidR="00B2105C" w:rsidRPr="00B2105C" w:rsidRDefault="00176D19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lastRenderedPageBreak/>
        <w:t xml:space="preserve">Para </w:t>
      </w:r>
      <w:r w:rsidRPr="00B2105C">
        <w:rPr>
          <w:rFonts w:cs="Arial"/>
          <w:color w:val="auto"/>
          <w:lang w:val="pt-BR" w:bidi="pt-BR"/>
        </w:rPr>
        <w:t xml:space="preserve">realizar </w:t>
      </w:r>
      <w:r w:rsidRPr="00B2105C">
        <w:rPr>
          <w:rFonts w:cs="Arial"/>
          <w:color w:val="auto"/>
          <w:lang w:val="pt-BR" w:bidi="pt-BR"/>
        </w:rPr>
        <w:t>um</w:t>
      </w:r>
      <w:r w:rsidRPr="00B2105C">
        <w:rPr>
          <w:rFonts w:cs="Arial"/>
          <w:color w:val="auto"/>
          <w:lang w:val="pt-BR" w:bidi="pt-BR"/>
        </w:rPr>
        <w:t xml:space="preserve"> estudo </w:t>
      </w:r>
      <w:r w:rsidRPr="00B2105C">
        <w:rPr>
          <w:rFonts w:cs="Arial"/>
          <w:color w:val="auto"/>
          <w:lang w:val="pt-BR" w:bidi="pt-BR"/>
        </w:rPr>
        <w:t>mais refinado</w:t>
      </w:r>
      <w:r w:rsidRPr="00B2105C">
        <w:rPr>
          <w:rFonts w:cs="Arial"/>
          <w:color w:val="auto"/>
          <w:lang w:val="pt-BR" w:bidi="pt-BR"/>
        </w:rPr>
        <w:t xml:space="preserve">, foi criado </w:t>
      </w:r>
      <w:r w:rsidR="00B2105C" w:rsidRPr="00B2105C">
        <w:rPr>
          <w:rFonts w:cs="Arial"/>
          <w:color w:val="auto"/>
          <w:lang w:val="pt-BR" w:bidi="pt-BR"/>
        </w:rPr>
        <w:t>mais duas matrizes B</w:t>
      </w:r>
      <w:r w:rsidR="00B2105C">
        <w:rPr>
          <w:rFonts w:cs="Arial"/>
          <w:color w:val="auto"/>
          <w:lang w:val="pt-BR" w:bidi="pt-BR"/>
        </w:rPr>
        <w:t>(aleatória)</w:t>
      </w:r>
      <w:r w:rsidR="00B2105C" w:rsidRPr="00B2105C">
        <w:rPr>
          <w:rFonts w:cs="Arial"/>
          <w:color w:val="auto"/>
          <w:lang w:val="pt-BR" w:bidi="pt-BR"/>
        </w:rPr>
        <w:t xml:space="preserve"> e C</w:t>
      </w:r>
      <w:r w:rsidR="00B2105C">
        <w:rPr>
          <w:rFonts w:cs="Arial"/>
          <w:color w:val="auto"/>
          <w:lang w:val="pt-BR" w:bidi="pt-BR"/>
        </w:rPr>
        <w:t>(não-aleatória)</w:t>
      </w:r>
      <w:r w:rsidR="00B2105C" w:rsidRPr="00B2105C">
        <w:rPr>
          <w:rFonts w:cs="Arial"/>
          <w:color w:val="auto"/>
          <w:lang w:val="pt-BR" w:bidi="pt-BR"/>
        </w:rPr>
        <w:t>, Onde:</w:t>
      </w:r>
    </w:p>
    <w:p w14:paraId="4B138CC6" w14:textId="77777777" w:rsidR="00B2105C" w:rsidRPr="00B2105C" w:rsidRDefault="00B2105C" w:rsidP="00B2105C">
      <w:pPr>
        <w:pStyle w:val="InformaesdeContato"/>
        <w:ind w:firstLine="720"/>
        <w:jc w:val="left"/>
        <w:rPr>
          <w:rFonts w:cs="Arial"/>
          <w:color w:val="auto"/>
          <w:lang w:val="pt-BR" w:bidi="pt-BR"/>
        </w:rPr>
      </w:pPr>
    </w:p>
    <w:p w14:paraId="553DD4D9" w14:textId="00949C41" w:rsidR="00B2105C" w:rsidRPr="00B2105C" w:rsidRDefault="00B2105C" w:rsidP="00B2105C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>Matriz B:                                 Matriz C:</w:t>
      </w:r>
    </w:p>
    <w:tbl>
      <w:tblPr>
        <w:tblStyle w:val="Tabelacomgrade"/>
        <w:tblpPr w:leftFromText="141" w:rightFromText="141" w:vertAnchor="text" w:horzAnchor="page" w:tblpX="3964" w:tblpY="52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628"/>
      </w:tblGrid>
      <w:tr w:rsidR="00C86FD3" w:rsidRPr="00B2105C" w14:paraId="1BFF24B9" w14:textId="77777777" w:rsidTr="00C86FD3">
        <w:trPr>
          <w:trHeight w:val="271"/>
        </w:trPr>
        <w:tc>
          <w:tcPr>
            <w:tcW w:w="605" w:type="dxa"/>
          </w:tcPr>
          <w:p w14:paraId="5DEF233C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2.26</w:t>
            </w:r>
          </w:p>
        </w:tc>
        <w:tc>
          <w:tcPr>
            <w:tcW w:w="628" w:type="dxa"/>
          </w:tcPr>
          <w:p w14:paraId="3A279801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7.61</w:t>
            </w:r>
          </w:p>
        </w:tc>
      </w:tr>
      <w:tr w:rsidR="00C86FD3" w:rsidRPr="00B2105C" w14:paraId="2F6C7FE6" w14:textId="77777777" w:rsidTr="00C86FD3">
        <w:trPr>
          <w:trHeight w:val="271"/>
        </w:trPr>
        <w:tc>
          <w:tcPr>
            <w:tcW w:w="605" w:type="dxa"/>
          </w:tcPr>
          <w:p w14:paraId="26309630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6.27</w:t>
            </w:r>
          </w:p>
        </w:tc>
        <w:tc>
          <w:tcPr>
            <w:tcW w:w="628" w:type="dxa"/>
          </w:tcPr>
          <w:p w14:paraId="30FE8621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0.49</w:t>
            </w:r>
          </w:p>
        </w:tc>
      </w:tr>
    </w:tbl>
    <w:tbl>
      <w:tblPr>
        <w:tblStyle w:val="Tabelacomgrade"/>
        <w:tblpPr w:leftFromText="141" w:rightFromText="141" w:vertAnchor="text" w:horzAnchor="page" w:tblpX="6706" w:tblpY="19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610"/>
      </w:tblGrid>
      <w:tr w:rsidR="00C86FD3" w:rsidRPr="00B2105C" w14:paraId="53A10CE9" w14:textId="77777777" w:rsidTr="00C86FD3">
        <w:trPr>
          <w:trHeight w:val="271"/>
        </w:trPr>
        <w:tc>
          <w:tcPr>
            <w:tcW w:w="605" w:type="dxa"/>
          </w:tcPr>
          <w:p w14:paraId="5FD2B149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6.72</w:t>
            </w:r>
          </w:p>
        </w:tc>
        <w:tc>
          <w:tcPr>
            <w:tcW w:w="610" w:type="dxa"/>
          </w:tcPr>
          <w:p w14:paraId="30E81CAE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3.91</w:t>
            </w:r>
          </w:p>
        </w:tc>
      </w:tr>
      <w:tr w:rsidR="00C86FD3" w:rsidRPr="00B2105C" w14:paraId="7F512001" w14:textId="77777777" w:rsidTr="00C86FD3">
        <w:trPr>
          <w:trHeight w:val="271"/>
        </w:trPr>
        <w:tc>
          <w:tcPr>
            <w:tcW w:w="605" w:type="dxa"/>
          </w:tcPr>
          <w:p w14:paraId="64792E58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2.02</w:t>
            </w:r>
          </w:p>
        </w:tc>
        <w:tc>
          <w:tcPr>
            <w:tcW w:w="610" w:type="dxa"/>
          </w:tcPr>
          <w:p w14:paraId="17F3CECC" w14:textId="77777777" w:rsidR="00C86FD3" w:rsidRPr="00B2105C" w:rsidRDefault="00C86FD3" w:rsidP="00C86FD3">
            <w:pPr>
              <w:pStyle w:val="InformaesdeContato"/>
              <w:rPr>
                <w:rFonts w:cs="Arial"/>
                <w:color w:val="auto"/>
                <w:lang w:val="pt-BR" w:bidi="pt-BR"/>
              </w:rPr>
            </w:pPr>
            <w:r w:rsidRPr="00B2105C">
              <w:rPr>
                <w:rFonts w:cs="Arial"/>
                <w:color w:val="auto"/>
                <w:lang w:val="pt-BR" w:bidi="pt-BR"/>
              </w:rPr>
              <w:t>8.30</w:t>
            </w:r>
          </w:p>
        </w:tc>
      </w:tr>
    </w:tbl>
    <w:p w14:paraId="42747F9C" w14:textId="401B775A" w:rsidR="00B2105C" w:rsidRPr="00B2105C" w:rsidRDefault="00B2105C" w:rsidP="00B2105C">
      <w:pPr>
        <w:pStyle w:val="InformaesdeContato"/>
        <w:rPr>
          <w:rFonts w:cs="Arial"/>
          <w:color w:val="auto"/>
          <w:lang w:val="pt-BR" w:bidi="pt-BR"/>
        </w:rPr>
      </w:pPr>
    </w:p>
    <w:p w14:paraId="395598D8" w14:textId="0A5061EF" w:rsidR="00B2105C" w:rsidRPr="00B2105C" w:rsidRDefault="00B2105C" w:rsidP="00B2105C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291A0A37" w14:textId="77777777" w:rsidR="00B2105C" w:rsidRPr="00B2105C" w:rsidRDefault="00B2105C" w:rsidP="00C86FD3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522CA921" w14:textId="729E17F0" w:rsidR="007116AC" w:rsidRDefault="00B2105C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Que após todos os cálculos</w:t>
      </w:r>
      <w:r w:rsidR="00F82566">
        <w:rPr>
          <w:rFonts w:cs="Arial"/>
          <w:color w:val="auto"/>
          <w:lang w:val="pt-BR" w:bidi="pt-BR"/>
        </w:rPr>
        <w:t xml:space="preserve"> da SVD, </w:t>
      </w:r>
      <w:r w:rsidR="00C86FD3">
        <w:rPr>
          <w:rFonts w:cs="Arial"/>
          <w:color w:val="auto"/>
          <w:lang w:val="pt-BR" w:bidi="pt-BR"/>
        </w:rPr>
        <w:t>as 3 etapas, temos a representação da matriz B dada por:</w:t>
      </w:r>
    </w:p>
    <w:p w14:paraId="0328779C" w14:textId="14CB313D" w:rsidR="00B2105C" w:rsidRPr="00B2105C" w:rsidRDefault="007116AC" w:rsidP="007116AC">
      <w:pPr>
        <w:pStyle w:val="InformaesdeContato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w:drawing>
          <wp:inline distT="0" distB="0" distL="0" distR="0" wp14:anchorId="44CC6FAC" wp14:editId="76E6F17D">
            <wp:extent cx="3576191" cy="3218180"/>
            <wp:effectExtent l="0" t="0" r="5715" b="1270"/>
            <wp:docPr id="41214159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1" b="2710"/>
                    <a:stretch/>
                  </pic:blipFill>
                  <pic:spPr bwMode="auto">
                    <a:xfrm>
                      <a:off x="0" y="0"/>
                      <a:ext cx="3584522" cy="322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FB3E4" w14:textId="38DB009E" w:rsidR="00B2105C" w:rsidRDefault="00F82566" w:rsidP="001C0EA2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 w:rsidRPr="00F82566">
        <w:rPr>
          <w:rFonts w:cs="Arial"/>
          <w:color w:val="auto"/>
          <w:lang w:bidi="pt-BR"/>
        </w:rPr>
        <w:t xml:space="preserve">Após todos os cálculos da decomposição </w:t>
      </w:r>
      <w:r>
        <w:rPr>
          <w:rFonts w:cs="Arial"/>
          <w:color w:val="auto"/>
          <w:lang w:bidi="pt-BR"/>
        </w:rPr>
        <w:t xml:space="preserve">SVD, </w:t>
      </w:r>
      <w:r w:rsidRPr="00F82566">
        <w:rPr>
          <w:rFonts w:cs="Arial"/>
          <w:color w:val="auto"/>
          <w:lang w:bidi="pt-BR"/>
        </w:rPr>
        <w:t xml:space="preserve">que consiste nas </w:t>
      </w:r>
      <w:r>
        <w:rPr>
          <w:rFonts w:cs="Arial"/>
          <w:color w:val="auto"/>
          <w:lang w:bidi="pt-BR"/>
        </w:rPr>
        <w:t>3</w:t>
      </w:r>
      <w:r w:rsidRPr="00F82566">
        <w:rPr>
          <w:rFonts w:cs="Arial"/>
          <w:color w:val="auto"/>
          <w:lang w:bidi="pt-BR"/>
        </w:rPr>
        <w:t xml:space="preserve"> etapas, obtemos a representação da matriz C dada por:</w:t>
      </w:r>
    </w:p>
    <w:p w14:paraId="1D79E5C9" w14:textId="77777777" w:rsidR="007116AC" w:rsidRDefault="007116AC" w:rsidP="00F82566">
      <w:pPr>
        <w:pStyle w:val="InformaesdeContato"/>
        <w:ind w:firstLine="720"/>
        <w:jc w:val="left"/>
        <w:rPr>
          <w:rFonts w:cs="Arial"/>
          <w:color w:val="auto"/>
          <w:lang w:bidi="pt-BR"/>
        </w:rPr>
      </w:pPr>
    </w:p>
    <w:p w14:paraId="37F5EE36" w14:textId="025AC4A1" w:rsidR="00F82566" w:rsidRDefault="007116AC" w:rsidP="008D07FF">
      <w:pPr>
        <w:pStyle w:val="InformaesdeContato"/>
        <w:rPr>
          <w:rFonts w:cs="Arial"/>
          <w:color w:val="auto"/>
          <w:lang w:bidi="pt-BR"/>
        </w:rPr>
      </w:pPr>
      <w:r>
        <w:rPr>
          <w:rFonts w:cs="Arial"/>
          <w:noProof/>
          <w:color w:val="auto"/>
          <w:lang w:bidi="pt-BR"/>
        </w:rPr>
        <w:drawing>
          <wp:inline distT="0" distB="0" distL="0" distR="0" wp14:anchorId="644A212C" wp14:editId="36094A10">
            <wp:extent cx="3563350" cy="3189427"/>
            <wp:effectExtent l="0" t="0" r="0" b="0"/>
            <wp:docPr id="20347739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8" b="3230"/>
                    <a:stretch/>
                  </pic:blipFill>
                  <pic:spPr bwMode="auto">
                    <a:xfrm>
                      <a:off x="0" y="0"/>
                      <a:ext cx="3575348" cy="32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604" w14:textId="1B884A4B" w:rsidR="00B2105C" w:rsidRPr="008D07FF" w:rsidRDefault="008D07FF" w:rsidP="001C0EA2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lastRenderedPageBreak/>
        <w:t>Que sobrepondo o resultado final das matrizes A, B e C obtemos o seguinte grafico abaixo:</w:t>
      </w:r>
    </w:p>
    <w:p w14:paraId="373D79CE" w14:textId="11B84F5B" w:rsidR="00914556" w:rsidRPr="00B2105C" w:rsidRDefault="00FA0707" w:rsidP="001C0EA2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noProof/>
          <w:color w:val="auto"/>
          <w:lang w:val="pt-BR" w:bidi="pt-BR"/>
        </w:rPr>
        <w:drawing>
          <wp:inline distT="0" distB="0" distL="0" distR="0" wp14:anchorId="272D0A18" wp14:editId="1FD6E152">
            <wp:extent cx="3869412" cy="3482035"/>
            <wp:effectExtent l="0" t="0" r="0" b="4445"/>
            <wp:docPr id="3729087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83" cy="35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0518" w14:textId="77777777" w:rsidR="001C0EA2" w:rsidRDefault="001C0EA2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1C0EA2">
        <w:rPr>
          <w:rFonts w:cs="Arial"/>
          <w:color w:val="auto"/>
          <w:lang w:val="pt-BR" w:bidi="pt-BR"/>
        </w:rPr>
        <w:t>Que se pode perceber que uma mesma circunfer</w:t>
      </w:r>
      <w:r>
        <w:rPr>
          <w:rFonts w:cs="Arial"/>
          <w:color w:val="auto"/>
          <w:lang w:val="pt-BR" w:bidi="pt-BR"/>
        </w:rPr>
        <w:t xml:space="preserve">ência pode tomar diversas formas diferentes dependendo da matriz que for multiplicada. </w:t>
      </w:r>
    </w:p>
    <w:p w14:paraId="35E5DB05" w14:textId="77777777" w:rsidR="001C0EA2" w:rsidRDefault="001C0EA2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D6AE7BF" w14:textId="2DD74103" w:rsidR="00FC6A3F" w:rsidRPr="001C0EA2" w:rsidRDefault="001C0EA2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E tendo isso em mente, podemos analisar, estudar e criar diversas aplicações diferentes apenas com multiplicação de matrizes, nesse caso usando SVD.</w:t>
      </w:r>
    </w:p>
    <w:p w14:paraId="7FDFA192" w14:textId="77777777" w:rsidR="001C0EA2" w:rsidRPr="00B2105C" w:rsidRDefault="001C0EA2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8C2947D" w14:textId="77777777" w:rsidR="00176D19" w:rsidRPr="00B2105C" w:rsidRDefault="00176D19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F071D36" w14:textId="6BF60242" w:rsidR="00FC6A3F" w:rsidRPr="001C0EA2" w:rsidRDefault="00176D19" w:rsidP="00A02D10">
      <w:pPr>
        <w:pStyle w:val="InformaesdeContato"/>
        <w:jc w:val="left"/>
        <w:rPr>
          <w:rFonts w:cs="Arial"/>
          <w:b/>
          <w:bCs/>
          <w:color w:val="auto"/>
          <w:lang w:val="pt-BR" w:bidi="pt-BR"/>
        </w:rPr>
      </w:pPr>
      <w:r w:rsidRPr="001C0EA2">
        <w:rPr>
          <w:rFonts w:cs="Arial"/>
          <w:b/>
          <w:bCs/>
          <w:color w:val="auto"/>
          <w:lang w:val="pt-BR" w:bidi="pt-BR"/>
        </w:rPr>
        <w:t>Esse estudo foi realizado com o seguinte código:</w:t>
      </w:r>
    </w:p>
    <w:p w14:paraId="37125CBC" w14:textId="77777777" w:rsidR="00176D19" w:rsidRDefault="00176D19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5548082F" w14:textId="77777777" w:rsidR="001C0EA2" w:rsidRDefault="001C0EA2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02A9484F" w14:textId="77777777" w:rsidR="001C0EA2" w:rsidRPr="008D07FF" w:rsidRDefault="001C0EA2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5E265C11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Plotar um círculo unitário</w:t>
      </w:r>
    </w:p>
    <w:p w14:paraId="0EDF0774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00A6DA43" w14:textId="1D2DB2D4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c = </w:t>
      </w: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linspace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0, 2*%pi, 100);</w:t>
      </w:r>
    </w:p>
    <w:p w14:paraId="1C0FE6E7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x = cos(c);</w:t>
      </w:r>
    </w:p>
    <w:p w14:paraId="2919E5FE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y =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sin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(c);</w:t>
      </w:r>
    </w:p>
    <w:p w14:paraId="6198F77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445B26B4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Escolher uma matriz</w:t>
      </w:r>
    </w:p>
    <w:p w14:paraId="2DF54791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77E890A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A = [3 1; 1 3];</w:t>
      </w:r>
    </w:p>
    <w:p w14:paraId="3002E2B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disp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(A);</w:t>
      </w:r>
    </w:p>
    <w:p w14:paraId="79BF496F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B = 10 * </w:t>
      </w: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rand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2, 2);</w:t>
      </w:r>
    </w:p>
    <w:p w14:paraId="3A711CD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disp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(B);</w:t>
      </w:r>
    </w:p>
    <w:p w14:paraId="206B2A3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C = [6.72 3.91; 2.02 8.30];</w:t>
      </w:r>
    </w:p>
    <w:p w14:paraId="4A3F1A81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disp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(C);</w:t>
      </w:r>
    </w:p>
    <w:p w14:paraId="71E8AC3D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0624972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Realizar SVD</w:t>
      </w:r>
    </w:p>
    <w:p w14:paraId="44C7515D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[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UA,SA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,VA] =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svd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(A);</w:t>
      </w:r>
    </w:p>
    <w:p w14:paraId="2D893E5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[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UB,SB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,VB] =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svd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(B);</w:t>
      </w:r>
    </w:p>
    <w:p w14:paraId="24800E82" w14:textId="3347C1B0" w:rsidR="001C0EA2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[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UC,SC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,VC] =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svd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(C);</w:t>
      </w:r>
    </w:p>
    <w:p w14:paraId="61D55BD4" w14:textId="77777777" w:rsidR="001C0EA2" w:rsidRPr="008D07FF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461C919C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lastRenderedPageBreak/>
        <w:t>// Transformação</w:t>
      </w:r>
    </w:p>
    <w:p w14:paraId="510AEE54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 = [x; y];</w:t>
      </w:r>
    </w:p>
    <w:p w14:paraId="2B65F27F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0114ADC9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pontostransformados1A 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=  UA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* pontos;</w:t>
      </w:r>
    </w:p>
    <w:p w14:paraId="115B9B9D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pontostransformados2A = SA * pontostransformados1A</w:t>
      </w:r>
    </w:p>
    <w:p w14:paraId="026D943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pontostransformados3A = VA * pontostransformados2A</w:t>
      </w:r>
    </w:p>
    <w:p w14:paraId="40DC5145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5F269E3E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pontostransformados1B 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=  UB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* pontos;</w:t>
      </w:r>
    </w:p>
    <w:p w14:paraId="6791A55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pontostransformados2B = SB * pontostransformados1B</w:t>
      </w:r>
    </w:p>
    <w:p w14:paraId="5980B4E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pontostransformados3B = VB * pontostransformados2B</w:t>
      </w:r>
    </w:p>
    <w:p w14:paraId="39A8C18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1A15606A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pontostransformados1C </w:t>
      </w:r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=  UC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* pontos;</w:t>
      </w:r>
    </w:p>
    <w:p w14:paraId="41208C7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pontostransformados2C = SC * pontostransformados1C</w:t>
      </w:r>
    </w:p>
    <w:p w14:paraId="18B96F6C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pontostransformados3C = VC * pontostransformados2C</w:t>
      </w:r>
    </w:p>
    <w:p w14:paraId="1CF452EF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641E665A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', 'Eixo x', 'Eixo y');</w:t>
      </w:r>
    </w:p>
    <w:p w14:paraId="7D496821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x, y, '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red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');</w:t>
      </w:r>
    </w:p>
    <w:p w14:paraId="042CA73D" w14:textId="647E4EC6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40187C5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//--------------------------------------------------------------------</w:t>
      </w:r>
    </w:p>
    <w:p w14:paraId="066703C1" w14:textId="33AD312F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3907B70A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U', 'Eixo x', 'Eixo y');</w:t>
      </w:r>
    </w:p>
    <w:p w14:paraId="7805CFC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pontostransformados1A(1,:), pontostransformados1A(2,:), 'blue');</w:t>
      </w:r>
    </w:p>
    <w:p w14:paraId="11FFDFC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2038A5D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 e S', 'Eixo x', 'Eixo y');</w:t>
      </w:r>
    </w:p>
    <w:p w14:paraId="383F0D1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pontostransformados2A(1,:), pontostransformados2A(2,:), 'blue');</w:t>
      </w:r>
    </w:p>
    <w:p w14:paraId="65E4DE2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182A5E2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transformado em U, S e V', 'Eixo x', 'Eixo y');</w:t>
      </w:r>
    </w:p>
    <w:p w14:paraId="2C69A5B4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u w:val="single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pontostransformados3A(1,:), pontostransformados3A(2,:), 'blue');</w:t>
      </w:r>
    </w:p>
    <w:p w14:paraId="6C06A715" w14:textId="77BA1139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5644AF6A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//--------------------------------------------------------------------</w:t>
      </w:r>
    </w:p>
    <w:p w14:paraId="240A46CF" w14:textId="7ADC43F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394B29BF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U', 'Eixo x', 'Eixo y');</w:t>
      </w:r>
    </w:p>
    <w:p w14:paraId="138D673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pontostransformados1B(1,:), pontostransformados1B(2,:), '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green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');</w:t>
      </w:r>
    </w:p>
    <w:p w14:paraId="32BD9939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2EABFD4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 e S', 'Eixo x', 'Eixo y');</w:t>
      </w:r>
    </w:p>
    <w:p w14:paraId="1720FB11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pontostransformados2B(1,:), pontostransformados2B(2,:), '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green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');</w:t>
      </w:r>
    </w:p>
    <w:p w14:paraId="674C8654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7DCA257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transformado em U, S e V', 'Eixo x', 'Eixo y');</w:t>
      </w:r>
    </w:p>
    <w:p w14:paraId="4F0C6E72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u w:val="single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pontostransformados3B(1,:), pontostransformados3B(2,:), '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green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');</w:t>
      </w:r>
    </w:p>
    <w:p w14:paraId="2AF5DD03" w14:textId="143531DD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352C8E83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//--------------------------------------------------------------------</w:t>
      </w:r>
    </w:p>
    <w:p w14:paraId="096409F1" w14:textId="3B5D8B80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5DDE0790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U', 'Eixo x', 'Eixo y');</w:t>
      </w:r>
    </w:p>
    <w:p w14:paraId="29D5152D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pontostransformados1C(1,:), pontostransformados1C(2,:), '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red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');</w:t>
      </w:r>
    </w:p>
    <w:p w14:paraId="6E9A2E7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2BF5AA9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transformado em U e S', 'Eixo x', 'Eixo y');</w:t>
      </w:r>
    </w:p>
    <w:p w14:paraId="0A9EBD46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  <w:proofErr w:type="spellStart"/>
      <w:proofErr w:type="gram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pontostransformados2C(1,:), pontostransformados2C(2,:), '</w:t>
      </w:r>
      <w:proofErr w:type="spellStart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red</w:t>
      </w:r>
      <w:proofErr w:type="spellEnd"/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');</w:t>
      </w:r>
    </w:p>
    <w:p w14:paraId="06CFEC6B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r w:rsidRPr="008D07F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</w:t>
      </w:r>
    </w:p>
    <w:p w14:paraId="71AD6B02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xtitle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'Gráfico do 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Circulo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 xml:space="preserve"> transformado em U, S e V', 'Eixo x', 'Eixo y');</w:t>
      </w:r>
    </w:p>
    <w:p w14:paraId="24EF1707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u w:val="single"/>
          <w:lang w:val="pt-BR" w:eastAsia="pt-BR"/>
        </w:rPr>
        <w:t>plot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pontostransformados3C(1,:), pontostransformados3C(2,:), '</w:t>
      </w:r>
      <w:proofErr w:type="spellStart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red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');</w:t>
      </w:r>
    </w:p>
    <w:p w14:paraId="03531F38" w14:textId="77777777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456ED8DE" w14:textId="650331B1" w:rsidR="008D07FF" w:rsidRPr="008D07FF" w:rsidRDefault="008D07FF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8D07FF">
        <w:rPr>
          <w:rFonts w:eastAsia="Times New Roman" w:cs="Courier New"/>
          <w:color w:val="007789" w:themeColor="accent1" w:themeShade="BF"/>
          <w:sz w:val="18"/>
          <w:szCs w:val="18"/>
          <w:u w:val="single"/>
          <w:lang w:val="pt-BR" w:eastAsia="pt-BR"/>
        </w:rPr>
        <w:t>legend</w:t>
      </w:r>
      <w:proofErr w:type="spell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8D07FF"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  <w:t>'A', 'B', 'C')</w:t>
      </w:r>
    </w:p>
    <w:p w14:paraId="2D713032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7789" w:themeColor="accent1" w:themeShade="BF"/>
          <w:sz w:val="18"/>
          <w:szCs w:val="18"/>
          <w:lang w:val="pt-BR" w:eastAsia="pt-BR"/>
        </w:rPr>
      </w:pPr>
    </w:p>
    <w:p w14:paraId="03CA0BCF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032D6195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052C0242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58151D31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52A1388B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2572DEC7" w14:textId="77777777" w:rsidR="001C0EA2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239B91C5" w14:textId="77777777" w:rsidR="001C0EA2" w:rsidRPr="00B2105C" w:rsidRDefault="001C0EA2" w:rsidP="008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="Arial"/>
          <w:color w:val="auto"/>
          <w:lang w:val="pt-BR" w:bidi="pt-BR"/>
        </w:rPr>
      </w:pPr>
    </w:p>
    <w:p w14:paraId="24D566CE" w14:textId="6422F160" w:rsidR="00A02D10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Conclusão</w:t>
      </w:r>
    </w:p>
    <w:p w14:paraId="7C63CCE5" w14:textId="77777777" w:rsidR="00A02D10" w:rsidRDefault="00A02D10" w:rsidP="001C0EA2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F8733E2" w14:textId="588979B7" w:rsidR="001C0EA2" w:rsidRDefault="00A02D10" w:rsidP="001C0EA2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 w:rsidR="001C0EA2" w:rsidRPr="001C0EA2">
        <w:rPr>
          <w:rFonts w:cs="Arial"/>
          <w:color w:val="auto"/>
          <w:lang w:val="pt-BR" w:bidi="pt-BR"/>
        </w:rPr>
        <w:t>Em resumo, o estudo sobre a decomposição em valores singulares</w:t>
      </w:r>
      <w:r w:rsidR="001C0EA2">
        <w:rPr>
          <w:rFonts w:cs="Arial"/>
          <w:color w:val="auto"/>
          <w:lang w:val="pt-BR" w:bidi="pt-BR"/>
        </w:rPr>
        <w:t xml:space="preserve"> </w:t>
      </w:r>
      <w:r w:rsidR="001C0EA2" w:rsidRPr="001C0EA2">
        <w:rPr>
          <w:rFonts w:cs="Arial"/>
          <w:color w:val="auto"/>
          <w:lang w:val="pt-BR" w:bidi="pt-BR"/>
        </w:rPr>
        <w:t xml:space="preserve">(SVD) envolveu a criação de um círculo e uma matriz A. </w:t>
      </w:r>
      <w:r w:rsidR="0094171E">
        <w:rPr>
          <w:rFonts w:cs="Arial"/>
          <w:color w:val="auto"/>
          <w:lang w:val="pt-BR" w:bidi="pt-BR"/>
        </w:rPr>
        <w:t xml:space="preserve">Onde </w:t>
      </w:r>
      <w:r w:rsidR="001C0EA2" w:rsidRPr="001C0EA2">
        <w:rPr>
          <w:rFonts w:cs="Arial"/>
          <w:color w:val="auto"/>
          <w:lang w:val="pt-BR" w:bidi="pt-BR"/>
        </w:rPr>
        <w:t xml:space="preserve">A matriz A foi decomposta em três etapas: </w:t>
      </w:r>
      <w:r w:rsidR="0094171E">
        <w:rPr>
          <w:rFonts w:cs="Arial"/>
          <w:color w:val="auto"/>
          <w:lang w:val="pt-BR" w:bidi="pt-BR"/>
        </w:rPr>
        <w:t>(</w:t>
      </w:r>
      <w:proofErr w:type="gramStart"/>
      <w:r w:rsidR="001C0EA2" w:rsidRPr="001C0EA2">
        <w:rPr>
          <w:rFonts w:cs="Arial"/>
          <w:color w:val="auto"/>
          <w:lang w:val="pt-BR" w:bidi="pt-BR"/>
        </w:rPr>
        <w:t>U</w:t>
      </w:r>
      <w:r w:rsidR="001C0EA2" w:rsidRPr="001C0EA2">
        <w:rPr>
          <w:rFonts w:ascii="Times New Roman" w:hAnsi="Times New Roman" w:cs="Times New Roman"/>
          <w:color w:val="auto"/>
          <w:lang w:val="pt-BR" w:bidi="pt-BR"/>
        </w:rPr>
        <w:t>ᵀ</w:t>
      </w:r>
      <w:r w:rsidR="001C0EA2" w:rsidRPr="001C0EA2">
        <w:rPr>
          <w:rFonts w:cs="Arial"/>
          <w:color w:val="auto"/>
          <w:lang w:val="pt-BR" w:bidi="pt-BR"/>
        </w:rPr>
        <w:t>.</w:t>
      </w:r>
      <w:r w:rsidR="0094171E">
        <w:rPr>
          <w:rFonts w:cs="Arial"/>
          <w:color w:val="auto"/>
          <w:lang w:val="pt-BR" w:bidi="pt-BR"/>
        </w:rPr>
        <w:t>Circulo</w:t>
      </w:r>
      <w:proofErr w:type="gramEnd"/>
      <w:r w:rsidR="0094171E">
        <w:rPr>
          <w:rFonts w:cs="Arial"/>
          <w:color w:val="auto"/>
          <w:lang w:val="pt-BR" w:bidi="pt-BR"/>
        </w:rPr>
        <w:t>)</w:t>
      </w:r>
      <w:r w:rsidR="001C0EA2" w:rsidRPr="001C0EA2">
        <w:rPr>
          <w:rFonts w:cs="Arial"/>
          <w:color w:val="auto"/>
          <w:lang w:val="pt-BR" w:bidi="pt-BR"/>
        </w:rPr>
        <w:t xml:space="preserve">, </w:t>
      </w:r>
      <w:r w:rsidR="0094171E">
        <w:rPr>
          <w:rFonts w:cs="Arial"/>
          <w:color w:val="auto"/>
          <w:lang w:val="pt-BR" w:bidi="pt-BR"/>
        </w:rPr>
        <w:t>(</w:t>
      </w:r>
      <w:r w:rsidR="001C0EA2" w:rsidRPr="001C0EA2">
        <w:rPr>
          <w:rFonts w:cs="Arial"/>
          <w:color w:val="auto"/>
          <w:lang w:val="pt-BR" w:bidi="pt-BR"/>
        </w:rPr>
        <w:t>Λ.U</w:t>
      </w:r>
      <w:r w:rsidR="001C0EA2" w:rsidRPr="001C0EA2">
        <w:rPr>
          <w:rFonts w:ascii="Times New Roman" w:hAnsi="Times New Roman" w:cs="Times New Roman"/>
          <w:color w:val="auto"/>
          <w:lang w:val="pt-BR" w:bidi="pt-BR"/>
        </w:rPr>
        <w:t>ᵀ</w:t>
      </w:r>
      <w:r w:rsidR="001C0EA2" w:rsidRPr="001C0EA2">
        <w:rPr>
          <w:rFonts w:cs="Arial"/>
          <w:color w:val="auto"/>
          <w:lang w:val="pt-BR" w:bidi="pt-BR"/>
        </w:rPr>
        <w:t>.</w:t>
      </w:r>
      <w:r w:rsidR="0094171E">
        <w:rPr>
          <w:rFonts w:cs="Arial"/>
          <w:color w:val="auto"/>
          <w:lang w:val="pt-BR" w:bidi="pt-BR"/>
        </w:rPr>
        <w:t>Circulo</w:t>
      </w:r>
      <w:r w:rsidR="0094171E">
        <w:rPr>
          <w:rFonts w:cs="Arial"/>
          <w:color w:val="auto"/>
          <w:lang w:val="pt-BR" w:bidi="pt-BR"/>
        </w:rPr>
        <w:t>)</w:t>
      </w:r>
      <w:r w:rsidR="001C0EA2" w:rsidRPr="001C0EA2">
        <w:rPr>
          <w:rFonts w:cs="Arial"/>
          <w:color w:val="auto"/>
          <w:lang w:val="pt-BR" w:bidi="pt-BR"/>
        </w:rPr>
        <w:t xml:space="preserve"> e </w:t>
      </w:r>
      <w:r w:rsidR="0094171E">
        <w:rPr>
          <w:rFonts w:cs="Arial"/>
          <w:color w:val="auto"/>
          <w:lang w:val="pt-BR" w:bidi="pt-BR"/>
        </w:rPr>
        <w:t>(</w:t>
      </w:r>
      <w:r w:rsidR="001C0EA2" w:rsidRPr="001C0EA2">
        <w:rPr>
          <w:rFonts w:cs="Arial"/>
          <w:color w:val="auto"/>
          <w:lang w:val="pt-BR" w:bidi="pt-BR"/>
        </w:rPr>
        <w:t>V.Λ.U</w:t>
      </w:r>
      <w:r w:rsidR="001C0EA2" w:rsidRPr="001C0EA2">
        <w:rPr>
          <w:rFonts w:ascii="Times New Roman" w:hAnsi="Times New Roman" w:cs="Times New Roman"/>
          <w:color w:val="auto"/>
          <w:lang w:val="pt-BR" w:bidi="pt-BR"/>
        </w:rPr>
        <w:t>ᵀ</w:t>
      </w:r>
      <w:r w:rsidR="001C0EA2" w:rsidRPr="001C0EA2">
        <w:rPr>
          <w:rFonts w:cs="Arial"/>
          <w:color w:val="auto"/>
          <w:lang w:val="pt-BR" w:bidi="pt-BR"/>
        </w:rPr>
        <w:t>.</w:t>
      </w:r>
      <w:r w:rsidR="0094171E">
        <w:rPr>
          <w:rFonts w:cs="Arial"/>
          <w:color w:val="auto"/>
          <w:lang w:val="pt-BR" w:bidi="pt-BR"/>
        </w:rPr>
        <w:t>Circulo</w:t>
      </w:r>
      <w:r w:rsidR="0094171E">
        <w:rPr>
          <w:rFonts w:cs="Arial"/>
          <w:color w:val="auto"/>
          <w:lang w:val="pt-BR" w:bidi="pt-BR"/>
        </w:rPr>
        <w:t>)</w:t>
      </w:r>
      <w:r w:rsidR="001C0EA2" w:rsidRPr="001C0EA2">
        <w:rPr>
          <w:rFonts w:cs="Arial"/>
          <w:color w:val="auto"/>
          <w:lang w:val="pt-BR" w:bidi="pt-BR"/>
        </w:rPr>
        <w:t>. Cada uma dessas etapas produziu transformações diferentes no círculo.</w:t>
      </w:r>
    </w:p>
    <w:p w14:paraId="6E5C7D87" w14:textId="77777777" w:rsidR="001C0EA2" w:rsidRPr="001C0EA2" w:rsidRDefault="001C0EA2" w:rsidP="001C0EA2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78E4686" w14:textId="5BA29084" w:rsidR="001C0EA2" w:rsidRDefault="001C0EA2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1C0EA2">
        <w:rPr>
          <w:rFonts w:cs="Arial"/>
          <w:b/>
          <w:bCs/>
          <w:color w:val="auto"/>
          <w:lang w:val="pt-BR" w:bidi="pt-BR"/>
        </w:rPr>
        <w:t>Na primeira etapa</w:t>
      </w:r>
      <w:r w:rsidRPr="001C0EA2">
        <w:rPr>
          <w:rFonts w:cs="Arial"/>
          <w:color w:val="auto"/>
          <w:lang w:val="pt-BR" w:bidi="pt-BR"/>
        </w:rPr>
        <w:t>, a matriz U</w:t>
      </w:r>
      <w:r w:rsidRPr="001C0EA2">
        <w:rPr>
          <w:rFonts w:ascii="Times New Roman" w:hAnsi="Times New Roman" w:cs="Times New Roman"/>
          <w:color w:val="auto"/>
          <w:lang w:val="pt-BR" w:bidi="pt-BR"/>
        </w:rPr>
        <w:t>ᵀ</w:t>
      </w:r>
      <w:r w:rsidRPr="001C0EA2">
        <w:rPr>
          <w:rFonts w:cs="Arial"/>
          <w:color w:val="auto"/>
          <w:lang w:val="pt-BR" w:bidi="pt-BR"/>
        </w:rPr>
        <w:t xml:space="preserve"> realizou uma rotação do círculo para alinhar os eixos com a direção de esticamento desejada. </w:t>
      </w:r>
      <w:r w:rsidRPr="001C0EA2">
        <w:rPr>
          <w:rFonts w:cs="Arial"/>
          <w:b/>
          <w:bCs/>
          <w:color w:val="auto"/>
          <w:lang w:val="pt-BR" w:bidi="pt-BR"/>
        </w:rPr>
        <w:t>Na segunda etapa</w:t>
      </w:r>
      <w:r w:rsidRPr="001C0EA2">
        <w:rPr>
          <w:rFonts w:cs="Arial"/>
          <w:color w:val="auto"/>
          <w:lang w:val="pt-BR" w:bidi="pt-BR"/>
        </w:rPr>
        <w:t xml:space="preserve">, a matriz Λ esticou os eixos até o tamanho desejado, resultando em uma elipse. </w:t>
      </w:r>
      <w:r w:rsidRPr="001C0EA2">
        <w:rPr>
          <w:rFonts w:cs="Arial"/>
          <w:b/>
          <w:bCs/>
          <w:color w:val="auto"/>
          <w:lang w:val="pt-BR" w:bidi="pt-BR"/>
        </w:rPr>
        <w:t>Na terceira etapa</w:t>
      </w:r>
      <w:r w:rsidRPr="001C0EA2">
        <w:rPr>
          <w:rFonts w:cs="Arial"/>
          <w:color w:val="auto"/>
          <w:lang w:val="pt-BR" w:bidi="pt-BR"/>
        </w:rPr>
        <w:t>, a matriz V girou arbitrariamente a elipse formada na segunda etapa.</w:t>
      </w:r>
    </w:p>
    <w:p w14:paraId="356E83F4" w14:textId="77777777" w:rsidR="0094171E" w:rsidRPr="001C0EA2" w:rsidRDefault="0094171E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2CE3217" w14:textId="77777777" w:rsidR="0094171E" w:rsidRDefault="001C0EA2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1C0EA2">
        <w:rPr>
          <w:rFonts w:cs="Arial"/>
          <w:color w:val="auto"/>
          <w:lang w:val="pt-BR" w:bidi="pt-BR"/>
        </w:rPr>
        <w:t xml:space="preserve">Além disso, para um estudo mais refinado, foram criadas mais duas matrizes, B e C, e aplicadas as mesmas etapas da SVD. As representações finais das matrizes B e C foram obtidas e sobrepostas ao resultado final da matriz A. </w:t>
      </w:r>
    </w:p>
    <w:p w14:paraId="47C6B175" w14:textId="77777777" w:rsidR="0094171E" w:rsidRDefault="0094171E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171736B5" w14:textId="2B647419" w:rsidR="0094171E" w:rsidRDefault="0094171E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1C0EA2">
        <w:rPr>
          <w:rFonts w:cs="Arial"/>
          <w:color w:val="auto"/>
          <w:lang w:val="pt-BR" w:bidi="pt-BR"/>
        </w:rPr>
        <w:t>Ao analisar as três etapas em conjunto, pode-se observar que a rotação dos eixos, o esticamento em direção aos eixos e a rotação arbitrária resultaram em diferentes formas da elipse final, dependendo da matriz multiplicada.</w:t>
      </w:r>
    </w:p>
    <w:p w14:paraId="02CFDB5E" w14:textId="709A7306" w:rsidR="001C0EA2" w:rsidRPr="001C0EA2" w:rsidRDefault="001C0EA2" w:rsidP="0094171E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4C9F4997" w14:textId="2C92AF32" w:rsidR="001C0EA2" w:rsidRPr="001C0EA2" w:rsidRDefault="001C0EA2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1C0EA2">
        <w:rPr>
          <w:rFonts w:cs="Arial"/>
          <w:color w:val="auto"/>
          <w:lang w:val="pt-BR" w:bidi="pt-BR"/>
        </w:rPr>
        <w:t>Essa observação demonstra que a multiplicação de matrizes, nesse caso</w:t>
      </w:r>
      <w:r w:rsidR="0094171E">
        <w:rPr>
          <w:rFonts w:cs="Arial"/>
          <w:color w:val="auto"/>
          <w:lang w:val="pt-BR" w:bidi="pt-BR"/>
        </w:rPr>
        <w:t>,</w:t>
      </w:r>
      <w:r w:rsidRPr="001C0EA2">
        <w:rPr>
          <w:rFonts w:cs="Arial"/>
          <w:color w:val="auto"/>
          <w:lang w:val="pt-BR" w:bidi="pt-BR"/>
        </w:rPr>
        <w:t xml:space="preserve"> utilizando a SVD, pode ter várias aplicações e possibilita a criação de diferentes transformações geométricas. Isso abre caminho para explorar e desenvolver diversas aplicações utilizando esse conceito.</w:t>
      </w:r>
    </w:p>
    <w:p w14:paraId="0BBFBF3C" w14:textId="15D6F3DC" w:rsidR="00A02D10" w:rsidRPr="00B06F8F" w:rsidRDefault="00A02D10" w:rsidP="00A02D10">
      <w:pPr>
        <w:pStyle w:val="InformaesdeContato"/>
        <w:jc w:val="left"/>
        <w:rPr>
          <w:rFonts w:cs="Arial"/>
          <w:b/>
          <w:bCs/>
          <w:color w:val="007789" w:themeColor="accent1" w:themeShade="BF"/>
          <w:sz w:val="28"/>
          <w:szCs w:val="28"/>
          <w:u w:val="single"/>
          <w:lang w:val="pt-BR"/>
        </w:rPr>
      </w:pPr>
    </w:p>
    <w:sectPr w:rsidR="00A02D10" w:rsidRPr="00B06F8F" w:rsidSect="0089714F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EC16" w14:textId="77777777" w:rsidR="003F5DF1" w:rsidRDefault="003F5DF1" w:rsidP="00C6554A">
      <w:pPr>
        <w:spacing w:before="0" w:after="0" w:line="240" w:lineRule="auto"/>
      </w:pPr>
      <w:r>
        <w:separator/>
      </w:r>
    </w:p>
  </w:endnote>
  <w:endnote w:type="continuationSeparator" w:id="0">
    <w:p w14:paraId="101406E0" w14:textId="77777777" w:rsidR="003F5DF1" w:rsidRDefault="003F5DF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4C98" w14:textId="77777777" w:rsidR="003F5DF1" w:rsidRDefault="003F5DF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2532C4" w14:textId="77777777" w:rsidR="003F5DF1" w:rsidRDefault="003F5DF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2"/>
  </w:num>
  <w:num w:numId="6" w16cid:durableId="613948439">
    <w:abstractNumId w:val="10"/>
  </w:num>
  <w:num w:numId="7" w16cid:durableId="215121057">
    <w:abstractNumId w:val="11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176D19"/>
    <w:rsid w:val="001A3E3E"/>
    <w:rsid w:val="001C0EA2"/>
    <w:rsid w:val="00216642"/>
    <w:rsid w:val="002554CD"/>
    <w:rsid w:val="00293B83"/>
    <w:rsid w:val="002B4294"/>
    <w:rsid w:val="00333D0D"/>
    <w:rsid w:val="003F5DF1"/>
    <w:rsid w:val="004C049F"/>
    <w:rsid w:val="005000E2"/>
    <w:rsid w:val="005C0E40"/>
    <w:rsid w:val="00645587"/>
    <w:rsid w:val="006A3CE7"/>
    <w:rsid w:val="007116AC"/>
    <w:rsid w:val="0089714F"/>
    <w:rsid w:val="008D07FF"/>
    <w:rsid w:val="00914556"/>
    <w:rsid w:val="0094171E"/>
    <w:rsid w:val="00A02D10"/>
    <w:rsid w:val="00A569E4"/>
    <w:rsid w:val="00AE0089"/>
    <w:rsid w:val="00B06F8F"/>
    <w:rsid w:val="00B1610F"/>
    <w:rsid w:val="00B2105C"/>
    <w:rsid w:val="00B6151D"/>
    <w:rsid w:val="00C6554A"/>
    <w:rsid w:val="00C86FD3"/>
    <w:rsid w:val="00ED7C44"/>
    <w:rsid w:val="00F82566"/>
    <w:rsid w:val="00FA0707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219</TotalTime>
  <Pages>8</Pages>
  <Words>1051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</cp:revision>
  <dcterms:created xsi:type="dcterms:W3CDTF">2023-05-11T21:16:00Z</dcterms:created>
  <dcterms:modified xsi:type="dcterms:W3CDTF">2023-05-12T00:55:00Z</dcterms:modified>
</cp:coreProperties>
</file>