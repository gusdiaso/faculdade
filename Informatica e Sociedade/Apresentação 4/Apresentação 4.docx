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22AD" w14:textId="5E20891C" w:rsidR="00C6554A" w:rsidRPr="00216E16" w:rsidRDefault="00C6554A" w:rsidP="00C6554A">
      <w:pPr>
        <w:pStyle w:val="Foto"/>
        <w:rPr>
          <w:lang w:val="pt-BR"/>
        </w:rPr>
      </w:pPr>
    </w:p>
    <w:p w14:paraId="1EAB91A1" w14:textId="77777777" w:rsidR="00A02D10" w:rsidRDefault="00A02D10" w:rsidP="00C6554A">
      <w:pPr>
        <w:pStyle w:val="Foto"/>
        <w:rPr>
          <w:lang w:val="pt-BR"/>
        </w:rPr>
      </w:pPr>
    </w:p>
    <w:p w14:paraId="29DD1DE5" w14:textId="77777777" w:rsidR="00A02D10" w:rsidRDefault="00A02D10" w:rsidP="00C6554A">
      <w:pPr>
        <w:pStyle w:val="Ttulo"/>
        <w:rPr>
          <w:lang w:val="pt-BR"/>
        </w:rPr>
      </w:pPr>
    </w:p>
    <w:p w14:paraId="394A2317" w14:textId="77777777" w:rsidR="00A02D10" w:rsidRDefault="00A02D10" w:rsidP="00C6554A">
      <w:pPr>
        <w:pStyle w:val="Ttulo"/>
        <w:rPr>
          <w:lang w:val="pt-BR"/>
        </w:rPr>
      </w:pPr>
    </w:p>
    <w:p w14:paraId="25BC9084" w14:textId="77777777" w:rsidR="00A02D10" w:rsidRDefault="00A02D10" w:rsidP="00C6554A">
      <w:pPr>
        <w:pStyle w:val="Ttulo"/>
        <w:rPr>
          <w:lang w:val="pt-BR"/>
        </w:rPr>
      </w:pPr>
    </w:p>
    <w:p w14:paraId="2F62C631" w14:textId="77777777" w:rsidR="00A02D10" w:rsidRDefault="00A02D10" w:rsidP="00C6554A">
      <w:pPr>
        <w:pStyle w:val="Ttulo"/>
        <w:rPr>
          <w:lang w:val="pt-BR"/>
        </w:rPr>
      </w:pPr>
    </w:p>
    <w:p w14:paraId="04234182" w14:textId="6A67B9E8" w:rsidR="00C6554A" w:rsidRPr="00931349" w:rsidRDefault="00AB529D" w:rsidP="00C6554A">
      <w:pPr>
        <w:pStyle w:val="Ttulo"/>
        <w:rPr>
          <w:sz w:val="96"/>
          <w:szCs w:val="96"/>
          <w:lang w:val="pt-BR"/>
        </w:rPr>
      </w:pPr>
      <w:r>
        <w:rPr>
          <w:sz w:val="96"/>
          <w:szCs w:val="96"/>
          <w:lang w:val="pt-BR"/>
        </w:rPr>
        <w:t>Informática e Sociedade</w:t>
      </w:r>
    </w:p>
    <w:p w14:paraId="7FB4F7E9" w14:textId="77777777" w:rsidR="00A02D10" w:rsidRPr="00A02D10" w:rsidRDefault="00A02D10" w:rsidP="00C6554A">
      <w:pPr>
        <w:pStyle w:val="Ttulo"/>
        <w:rPr>
          <w:sz w:val="96"/>
          <w:szCs w:val="96"/>
          <w:lang w:val="pt-BR"/>
        </w:rPr>
      </w:pPr>
    </w:p>
    <w:p w14:paraId="506200C5" w14:textId="18200C6D" w:rsidR="00A02D10" w:rsidRDefault="00E50603" w:rsidP="00C6554A">
      <w:pPr>
        <w:pStyle w:val="InformaesdeContato"/>
        <w:rPr>
          <w:rFonts w:ascii="Arial" w:hAnsi="Arial" w:cs="Arial"/>
          <w:lang w:val="pt-BR"/>
        </w:rPr>
      </w:pPr>
      <w:r>
        <w:rPr>
          <w:rFonts w:asciiTheme="majorHAnsi" w:hAnsiTheme="majorHAnsi" w:cs="Arial"/>
          <w:sz w:val="56"/>
          <w:szCs w:val="56"/>
          <w:lang w:val="pt-BR"/>
        </w:rPr>
        <w:t>Temas para apresentação</w:t>
      </w:r>
    </w:p>
    <w:p w14:paraId="6881A962" w14:textId="77777777" w:rsidR="00A02D10" w:rsidRDefault="00A02D10" w:rsidP="00A02D10">
      <w:pPr>
        <w:pStyle w:val="InformaesdeContato"/>
        <w:jc w:val="left"/>
        <w:rPr>
          <w:rFonts w:ascii="Arial" w:hAnsi="Arial" w:cs="Arial"/>
          <w:lang w:val="pt-BR"/>
        </w:rPr>
      </w:pPr>
    </w:p>
    <w:p w14:paraId="6ACD6249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B2DABE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2F464B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F8D2CE6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F1CCD1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806509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5F758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DA5A9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30936D3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0FB2F76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FAFF75D" w14:textId="77777777" w:rsidR="00A02D10" w:rsidRDefault="00A02D10" w:rsidP="00F20732">
      <w:pPr>
        <w:pStyle w:val="InformaesdeContato"/>
        <w:jc w:val="left"/>
        <w:rPr>
          <w:rFonts w:ascii="Arial" w:hAnsi="Arial" w:cs="Arial"/>
          <w:lang w:val="pt-BR"/>
        </w:rPr>
      </w:pPr>
    </w:p>
    <w:p w14:paraId="0FA8060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89451A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5FD10D9E" w14:textId="2ADE9647" w:rsidR="00760196" w:rsidRDefault="00A02D10" w:rsidP="00760196">
      <w:pPr>
        <w:pStyle w:val="InformaesdeContato"/>
        <w:jc w:val="left"/>
        <w:rPr>
          <w:rFonts w:ascii="Arial" w:hAnsi="Arial" w:cs="Arial"/>
          <w:lang w:val="pt-BR" w:bidi="pt-BR"/>
        </w:rPr>
      </w:pPr>
      <w:r w:rsidRPr="00645587">
        <w:rPr>
          <w:rFonts w:ascii="Arial" w:hAnsi="Arial" w:cs="Arial"/>
          <w:b/>
          <w:bCs/>
          <w:lang w:val="pt-BR"/>
        </w:rPr>
        <w:t>Gustavo Dias de Oliveira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="00760196">
        <w:rPr>
          <w:rFonts w:ascii="Arial" w:hAnsi="Arial" w:cs="Arial"/>
          <w:b/>
          <w:bCs/>
          <w:lang w:val="pt-BR" w:bidi="pt-BR"/>
        </w:rPr>
        <w:t>–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Pr="00645587">
        <w:rPr>
          <w:rFonts w:ascii="Arial" w:hAnsi="Arial" w:cs="Arial"/>
          <w:b/>
          <w:bCs/>
          <w:lang w:val="pt-BR"/>
        </w:rPr>
        <w:t>202010078511</w:t>
      </w:r>
    </w:p>
    <w:p w14:paraId="557B5602" w14:textId="77777777" w:rsidR="00760196" w:rsidRDefault="00760196" w:rsidP="00760196">
      <w:pPr>
        <w:pStyle w:val="InformaesdeContato"/>
        <w:jc w:val="left"/>
        <w:rPr>
          <w:rFonts w:ascii="Arial" w:hAnsi="Arial" w:cs="Arial"/>
          <w:lang w:val="pt-BR" w:bidi="pt-BR"/>
        </w:rPr>
      </w:pPr>
    </w:p>
    <w:p w14:paraId="38FE9F0E" w14:textId="77777777" w:rsidR="00760196" w:rsidRDefault="00760196" w:rsidP="00760196">
      <w:pPr>
        <w:pStyle w:val="InformaesdeContato"/>
        <w:jc w:val="left"/>
        <w:rPr>
          <w:rFonts w:ascii="Arial" w:hAnsi="Arial" w:cs="Arial"/>
          <w:lang w:val="pt-BR" w:bidi="pt-BR"/>
        </w:rPr>
      </w:pPr>
    </w:p>
    <w:p w14:paraId="03599C77" w14:textId="77777777" w:rsidR="00760196" w:rsidRDefault="00760196" w:rsidP="00760196">
      <w:pPr>
        <w:pStyle w:val="InformaesdeContato"/>
        <w:jc w:val="left"/>
        <w:rPr>
          <w:rFonts w:ascii="Arial" w:hAnsi="Arial" w:cs="Arial"/>
          <w:lang w:val="pt-BR" w:bidi="pt-BR"/>
        </w:rPr>
      </w:pPr>
    </w:p>
    <w:p w14:paraId="2953284F" w14:textId="77777777" w:rsidR="00760196" w:rsidRDefault="00760196" w:rsidP="00760196">
      <w:pPr>
        <w:pStyle w:val="InformaesdeContato"/>
        <w:jc w:val="left"/>
        <w:rPr>
          <w:rFonts w:ascii="Arial" w:hAnsi="Arial" w:cs="Arial"/>
          <w:lang w:val="pt-BR" w:bidi="pt-BR"/>
        </w:rPr>
      </w:pPr>
    </w:p>
    <w:p w14:paraId="3D5F2283" w14:textId="7737E732" w:rsidR="00E50603" w:rsidRPr="00760196" w:rsidRDefault="00E50603" w:rsidP="00E50603">
      <w:pPr>
        <w:pStyle w:val="InformaesdeContato"/>
        <w:jc w:val="left"/>
        <w:rPr>
          <w:rFonts w:cs="Arial"/>
          <w:color w:val="auto"/>
          <w:lang w:val="pt-BR" w:bidi="pt-BR"/>
        </w:rPr>
      </w:pPr>
      <w:r w:rsidRPr="00E50603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highlight w:val="cyan"/>
          <w:lang w:bidi="pt-BR"/>
        </w:rPr>
        <w:lastRenderedPageBreak/>
        <w:t>Primeira Opção:</w:t>
      </w: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 xml:space="preserve"> Óculos para auxiliar cego (</w:t>
      </w:r>
      <w:r w:rsidR="00BE7A6D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“</w:t>
      </w: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já existe</w:t>
      </w:r>
      <w:r w:rsidR="00BE7A6D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”</w:t>
      </w: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)</w:t>
      </w:r>
    </w:p>
    <w:p w14:paraId="27D5FF8D" w14:textId="77777777" w:rsidR="00E50603" w:rsidRDefault="00E50603" w:rsidP="00760196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</w:pPr>
    </w:p>
    <w:p w14:paraId="7AB69E63" w14:textId="084B8FC4" w:rsidR="00E50603" w:rsidRDefault="00E50603" w:rsidP="00E50603">
      <w:pPr>
        <w:pStyle w:val="InformaesdeContato"/>
        <w:ind w:firstLine="720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Já existe, porém não da maneira que eu pensei e gostaria que fosse, acredito que com a tecnologia existente hoje esses oculos poderiam ser bem mais sofisticados! Os oculos atuais basicamente ajudam os cegos a reconhecer as pessoas e a ler algumas coisas. Mas acredito que isso tenha bem mais potencial.</w:t>
      </w:r>
    </w:p>
    <w:p w14:paraId="06030839" w14:textId="77777777" w:rsidR="00E50603" w:rsidRDefault="00E50603" w:rsidP="00760196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</w:pPr>
    </w:p>
    <w:p w14:paraId="2707DA10" w14:textId="57B997D7" w:rsidR="00DF5B27" w:rsidRPr="00760196" w:rsidRDefault="00AB529D" w:rsidP="00760196">
      <w:pPr>
        <w:pStyle w:val="InformaesdeContato"/>
        <w:jc w:val="left"/>
        <w:rPr>
          <w:rFonts w:cs="Arial"/>
          <w:color w:val="auto"/>
          <w:lang w:val="pt-BR" w:bidi="pt-BR"/>
        </w:rPr>
      </w:pPr>
      <w:r w:rsidRPr="00AB529D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Objetivo</w:t>
      </w:r>
    </w:p>
    <w:p w14:paraId="12088602" w14:textId="77777777" w:rsidR="00AB529D" w:rsidRDefault="00AB529D" w:rsidP="00722410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069DC982" w14:textId="22D1A58B" w:rsidR="00DF5B27" w:rsidRDefault="00E50603" w:rsidP="00E50603">
      <w:pPr>
        <w:pStyle w:val="InformaesdeContato"/>
        <w:ind w:firstLine="720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O objetivo dessa minha ideia era auxiliar os cegos a fazer qualquer coisa, desde passear sozinho, a fazer comida, ler um livro, entender o que está acontecendo ao redor, etc.</w:t>
      </w:r>
    </w:p>
    <w:p w14:paraId="1275D2B7" w14:textId="77777777" w:rsidR="002E20FA" w:rsidRDefault="002E20FA" w:rsidP="00DF5B27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499BEB8C" w14:textId="109ECD17" w:rsidR="00DF5B27" w:rsidRDefault="00AB529D" w:rsidP="00722410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</w:pPr>
      <w:r w:rsidRPr="00AB529D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Justificativa</w:t>
      </w:r>
    </w:p>
    <w:p w14:paraId="25A70C18" w14:textId="77777777" w:rsidR="00AB529D" w:rsidRDefault="00AB529D" w:rsidP="00722410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</w:pPr>
    </w:p>
    <w:p w14:paraId="1487A8CC" w14:textId="5E29C67E" w:rsidR="00AB529D" w:rsidRDefault="00E50603" w:rsidP="00E50603">
      <w:pPr>
        <w:pStyle w:val="InformaesdeContato"/>
        <w:ind w:firstLine="720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Pelo fato de nao ter visão, acredito que seja muito dificil de fazer certas atividades sem a ajuda de alguem, e para tentar torna-los um pouco mais independentes pensei num oculos para ajudar e passar intruçoes a eles. O oculos teria uma assistente pessoal (uma inteligencia tipo a alexa) que ajudaria a fazer as coisas de acordo com o que for pedido.</w:t>
      </w:r>
    </w:p>
    <w:p w14:paraId="422EE0CC" w14:textId="77777777" w:rsidR="00AB529D" w:rsidRDefault="00AB529D" w:rsidP="00722410">
      <w:pPr>
        <w:pStyle w:val="InformaesdeContato"/>
        <w:jc w:val="both"/>
      </w:pPr>
    </w:p>
    <w:p w14:paraId="17CCF72B" w14:textId="77777777" w:rsidR="00AB529D" w:rsidRPr="00AB529D" w:rsidRDefault="00AB529D" w:rsidP="00AB529D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</w:pPr>
      <w:r w:rsidRPr="00AB529D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Tecnologias empregadas/usadas no produto</w:t>
      </w:r>
    </w:p>
    <w:p w14:paraId="0C7EA413" w14:textId="1993022A" w:rsidR="002E20FA" w:rsidRDefault="002E20FA" w:rsidP="00AB529D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16154020" w14:textId="3CEEA2DE" w:rsidR="00AB529D" w:rsidRDefault="00E50603" w:rsidP="00E50603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ab/>
        <w:t>Basicamente, teriamos um óculos com uma camera, um fone e microfone acoplado,</w:t>
      </w:r>
      <w:r w:rsidR="00BE7A6D">
        <w:rPr>
          <w:rFonts w:cs="Arial"/>
          <w:color w:val="auto"/>
          <w:lang w:bidi="pt-BR"/>
        </w:rPr>
        <w:t xml:space="preserve"> as tecnologias utilizadas seria uma inteligencia artificial muito bem elaborada para reconhecer os comando passados pela pessoa, acredito que seria necessario a Internet das coisas.</w:t>
      </w:r>
    </w:p>
    <w:p w14:paraId="345A66EC" w14:textId="77777777" w:rsidR="00BE7A6D" w:rsidRDefault="00BE7A6D" w:rsidP="00E50603">
      <w:pPr>
        <w:pStyle w:val="InformaesdeContato"/>
        <w:jc w:val="both"/>
        <w:rPr>
          <w:rFonts w:cs="Arial"/>
          <w:color w:val="auto"/>
          <w:lang w:bidi="pt-BR"/>
        </w:rPr>
      </w:pPr>
    </w:p>
    <w:p w14:paraId="66341E98" w14:textId="46079DB6" w:rsidR="00BE7A6D" w:rsidRPr="00AB529D" w:rsidRDefault="00BE7A6D" w:rsidP="00BE7A6D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Exemplo de uso</w:t>
      </w:r>
    </w:p>
    <w:p w14:paraId="7886913F" w14:textId="77777777" w:rsidR="00BE7A6D" w:rsidRDefault="00BE7A6D" w:rsidP="00BE7A6D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46F0B9EF" w14:textId="172B701F" w:rsidR="00BE7A6D" w:rsidRDefault="00BE7A6D" w:rsidP="00BE7A6D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Nesse caso dei o nome do assistente de Vision.</w:t>
      </w:r>
    </w:p>
    <w:p w14:paraId="561D4EA9" w14:textId="77777777" w:rsidR="00BE7A6D" w:rsidRPr="00BE7A6D" w:rsidRDefault="00BE7A6D" w:rsidP="00BE7A6D">
      <w:pPr>
        <w:pStyle w:val="InformaesdeContato"/>
        <w:jc w:val="both"/>
        <w:rPr>
          <w:rFonts w:cs="Arial"/>
          <w:color w:val="auto"/>
          <w:lang w:bidi="pt-BR"/>
        </w:rPr>
      </w:pPr>
    </w:p>
    <w:p w14:paraId="5D7F0A88" w14:textId="16335B03" w:rsidR="00BE7A6D" w:rsidRDefault="00BE7A6D" w:rsidP="00BE7A6D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“</w:t>
      </w:r>
      <w:r w:rsidR="008E6F81">
        <w:rPr>
          <w:rFonts w:cs="Arial"/>
          <w:color w:val="auto"/>
          <w:lang w:bidi="pt-BR"/>
        </w:rPr>
        <w:t>Vision</w:t>
      </w:r>
      <w:r w:rsidR="008E6F81">
        <w:rPr>
          <w:rFonts w:cs="Arial"/>
          <w:color w:val="auto"/>
          <w:lang w:bidi="pt-BR"/>
        </w:rPr>
        <w:t xml:space="preserve"> </w:t>
      </w:r>
      <w:r>
        <w:rPr>
          <w:rFonts w:cs="Arial"/>
          <w:color w:val="auto"/>
          <w:lang w:bidi="pt-BR"/>
        </w:rPr>
        <w:t>me ajude a reconhecer as pessoas no local”</w:t>
      </w:r>
    </w:p>
    <w:p w14:paraId="1E1923AA" w14:textId="654693AF" w:rsidR="00BE7A6D" w:rsidRDefault="00BE7A6D" w:rsidP="00BE7A6D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“</w:t>
      </w:r>
      <w:r w:rsidR="008E6F81">
        <w:rPr>
          <w:rFonts w:cs="Arial"/>
          <w:color w:val="auto"/>
          <w:lang w:bidi="pt-BR"/>
        </w:rPr>
        <w:t>Vision</w:t>
      </w:r>
      <w:r w:rsidR="008E6F81">
        <w:rPr>
          <w:rFonts w:cs="Arial"/>
          <w:color w:val="auto"/>
          <w:lang w:bidi="pt-BR"/>
        </w:rPr>
        <w:t xml:space="preserve"> </w:t>
      </w:r>
      <w:r>
        <w:rPr>
          <w:rFonts w:cs="Arial"/>
          <w:color w:val="auto"/>
          <w:lang w:bidi="pt-BR"/>
        </w:rPr>
        <w:t xml:space="preserve">me ajude </w:t>
      </w:r>
      <w:r>
        <w:rPr>
          <w:rFonts w:cs="Arial"/>
          <w:color w:val="auto"/>
          <w:lang w:bidi="pt-BR"/>
        </w:rPr>
        <w:t>a fazer a receita do bolo de chocolate que salvei nos favoritos</w:t>
      </w:r>
      <w:r>
        <w:rPr>
          <w:rFonts w:cs="Arial"/>
          <w:color w:val="auto"/>
          <w:lang w:bidi="pt-BR"/>
        </w:rPr>
        <w:t>”</w:t>
      </w:r>
    </w:p>
    <w:p w14:paraId="0F0BBED1" w14:textId="429BCBD7" w:rsidR="00BE7A6D" w:rsidRDefault="00BE7A6D" w:rsidP="00BE7A6D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“</w:t>
      </w:r>
      <w:r w:rsidR="008E6F81">
        <w:rPr>
          <w:rFonts w:cs="Arial"/>
          <w:color w:val="auto"/>
          <w:lang w:bidi="pt-BR"/>
        </w:rPr>
        <w:t>Vision</w:t>
      </w:r>
      <w:r w:rsidR="008E6F81">
        <w:rPr>
          <w:rFonts w:cs="Arial"/>
          <w:color w:val="auto"/>
          <w:lang w:bidi="pt-BR"/>
        </w:rPr>
        <w:t xml:space="preserve"> </w:t>
      </w:r>
      <w:r>
        <w:rPr>
          <w:rFonts w:cs="Arial"/>
          <w:color w:val="auto"/>
          <w:lang w:bidi="pt-BR"/>
        </w:rPr>
        <w:t>ativar modo reconhecimento de local</w:t>
      </w:r>
      <w:r>
        <w:rPr>
          <w:rFonts w:cs="Arial"/>
          <w:color w:val="auto"/>
          <w:lang w:bidi="pt-BR"/>
        </w:rPr>
        <w:t>”</w:t>
      </w:r>
    </w:p>
    <w:p w14:paraId="567E2091" w14:textId="25ADB7B5" w:rsidR="00BE7A6D" w:rsidRDefault="00BE7A6D" w:rsidP="00BE7A6D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“</w:t>
      </w:r>
      <w:r w:rsidR="008E6F81">
        <w:rPr>
          <w:rFonts w:cs="Arial"/>
          <w:color w:val="auto"/>
          <w:lang w:bidi="pt-BR"/>
        </w:rPr>
        <w:t>Vision</w:t>
      </w:r>
      <w:r w:rsidR="008E6F81">
        <w:rPr>
          <w:rFonts w:cs="Arial"/>
          <w:color w:val="auto"/>
          <w:lang w:bidi="pt-BR"/>
        </w:rPr>
        <w:t xml:space="preserve"> </w:t>
      </w:r>
      <w:r>
        <w:rPr>
          <w:rFonts w:cs="Arial"/>
          <w:color w:val="auto"/>
          <w:lang w:bidi="pt-BR"/>
        </w:rPr>
        <w:t>o que está acontecendo?</w:t>
      </w:r>
      <w:r>
        <w:rPr>
          <w:rFonts w:cs="Arial"/>
          <w:color w:val="auto"/>
          <w:lang w:bidi="pt-BR"/>
        </w:rPr>
        <w:t>”</w:t>
      </w:r>
    </w:p>
    <w:p w14:paraId="5FD41961" w14:textId="667EE29E" w:rsidR="00BE7A6D" w:rsidRDefault="00BE7A6D" w:rsidP="00BE7A6D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“</w:t>
      </w:r>
      <w:r w:rsidR="008E6F81">
        <w:rPr>
          <w:rFonts w:cs="Arial"/>
          <w:color w:val="auto"/>
          <w:lang w:bidi="pt-BR"/>
        </w:rPr>
        <w:t>Vision</w:t>
      </w:r>
      <w:r w:rsidR="008E6F81">
        <w:rPr>
          <w:rFonts w:cs="Arial"/>
          <w:color w:val="auto"/>
          <w:lang w:bidi="pt-BR"/>
        </w:rPr>
        <w:t xml:space="preserve"> </w:t>
      </w:r>
      <w:r>
        <w:rPr>
          <w:rFonts w:cs="Arial"/>
          <w:color w:val="auto"/>
          <w:lang w:bidi="pt-BR"/>
        </w:rPr>
        <w:t>ativar modo leitura</w:t>
      </w:r>
      <w:r>
        <w:rPr>
          <w:rFonts w:cs="Arial"/>
          <w:color w:val="auto"/>
          <w:lang w:bidi="pt-BR"/>
        </w:rPr>
        <w:t>”</w:t>
      </w:r>
    </w:p>
    <w:p w14:paraId="569DD07E" w14:textId="5DB68FFB" w:rsidR="00BE7A6D" w:rsidRDefault="00BE7A6D" w:rsidP="00BE7A6D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“</w:t>
      </w:r>
      <w:r w:rsidR="008E6F81">
        <w:rPr>
          <w:rFonts w:cs="Arial"/>
          <w:color w:val="auto"/>
          <w:lang w:bidi="pt-BR"/>
        </w:rPr>
        <w:t>Vision</w:t>
      </w:r>
      <w:r>
        <w:rPr>
          <w:rFonts w:cs="Arial"/>
          <w:color w:val="auto"/>
          <w:lang w:bidi="pt-BR"/>
        </w:rPr>
        <w:t>...”</w:t>
      </w:r>
    </w:p>
    <w:p w14:paraId="22454611" w14:textId="77777777" w:rsidR="00BE7A6D" w:rsidRDefault="00BE7A6D" w:rsidP="00BE7A6D">
      <w:pPr>
        <w:pStyle w:val="InformaesdeContato"/>
        <w:jc w:val="both"/>
        <w:rPr>
          <w:rFonts w:cs="Arial"/>
          <w:color w:val="auto"/>
          <w:lang w:bidi="pt-BR"/>
        </w:rPr>
      </w:pPr>
    </w:p>
    <w:p w14:paraId="06AAC1A9" w14:textId="77777777" w:rsidR="00BE7A6D" w:rsidRDefault="00BE7A6D" w:rsidP="00BE7A6D">
      <w:pPr>
        <w:pStyle w:val="InformaesdeContato"/>
        <w:jc w:val="both"/>
        <w:rPr>
          <w:rFonts w:cs="Arial"/>
          <w:color w:val="auto"/>
          <w:lang w:bidi="pt-BR"/>
        </w:rPr>
      </w:pPr>
    </w:p>
    <w:p w14:paraId="2FC93EE2" w14:textId="77777777" w:rsidR="00BE7A6D" w:rsidRDefault="00BE7A6D" w:rsidP="00BE7A6D">
      <w:pPr>
        <w:pStyle w:val="InformaesdeContato"/>
        <w:jc w:val="both"/>
        <w:rPr>
          <w:rFonts w:cs="Arial"/>
          <w:color w:val="auto"/>
          <w:lang w:bidi="pt-BR"/>
        </w:rPr>
      </w:pPr>
    </w:p>
    <w:p w14:paraId="5CCBBC82" w14:textId="77777777" w:rsidR="00BE7A6D" w:rsidRDefault="00BE7A6D" w:rsidP="00BE7A6D">
      <w:pPr>
        <w:pStyle w:val="InformaesdeContato"/>
        <w:jc w:val="both"/>
        <w:rPr>
          <w:rFonts w:cs="Arial"/>
          <w:color w:val="auto"/>
          <w:lang w:bidi="pt-BR"/>
        </w:rPr>
      </w:pPr>
    </w:p>
    <w:p w14:paraId="6479575B" w14:textId="77777777" w:rsidR="00BE7A6D" w:rsidRDefault="00BE7A6D" w:rsidP="00BE7A6D">
      <w:pPr>
        <w:pStyle w:val="InformaesdeContato"/>
        <w:jc w:val="both"/>
        <w:rPr>
          <w:rFonts w:cs="Arial"/>
          <w:color w:val="auto"/>
          <w:lang w:bidi="pt-BR"/>
        </w:rPr>
      </w:pPr>
    </w:p>
    <w:p w14:paraId="237B6B7C" w14:textId="5E4C2248" w:rsidR="00BE7A6D" w:rsidRPr="00760196" w:rsidRDefault="00BE7A6D" w:rsidP="00BE7A6D">
      <w:pPr>
        <w:pStyle w:val="InformaesdeContato"/>
        <w:jc w:val="left"/>
        <w:rPr>
          <w:rFonts w:cs="Arial"/>
          <w:color w:val="auto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highlight w:val="cyan"/>
          <w:lang w:bidi="pt-BR"/>
        </w:rPr>
        <w:lastRenderedPageBreak/>
        <w:t>Segunda</w:t>
      </w:r>
      <w:r w:rsidRPr="00E50603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highlight w:val="cyan"/>
          <w:lang w:bidi="pt-BR"/>
        </w:rPr>
        <w:t xml:space="preserve"> Opção:</w:t>
      </w: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 xml:space="preserve"> </w:t>
      </w: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A</w:t>
      </w:r>
      <w:r w:rsidRPr="00BE7A6D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rmário</w:t>
      </w: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 xml:space="preserve"> de vestimenta</w:t>
      </w:r>
      <w:r w:rsidRPr="00BE7A6D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 xml:space="preserve"> </w:t>
      </w: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inteligente</w:t>
      </w:r>
    </w:p>
    <w:p w14:paraId="1FC2A966" w14:textId="77777777" w:rsidR="00BE7A6D" w:rsidRDefault="00BE7A6D" w:rsidP="00BE7A6D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</w:pPr>
    </w:p>
    <w:p w14:paraId="09E96AD3" w14:textId="77777777" w:rsidR="00BE7A6D" w:rsidRPr="00760196" w:rsidRDefault="00BE7A6D" w:rsidP="00BE7A6D">
      <w:pPr>
        <w:pStyle w:val="InformaesdeContato"/>
        <w:jc w:val="left"/>
        <w:rPr>
          <w:rFonts w:cs="Arial"/>
          <w:color w:val="auto"/>
          <w:lang w:val="pt-BR" w:bidi="pt-BR"/>
        </w:rPr>
      </w:pPr>
      <w:r w:rsidRPr="00AB529D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Objetivo</w:t>
      </w:r>
    </w:p>
    <w:p w14:paraId="5AB3E00A" w14:textId="77777777" w:rsidR="00BE7A6D" w:rsidRDefault="00BE7A6D" w:rsidP="00BE7A6D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41A6D319" w14:textId="32577BF2" w:rsidR="00BE7A6D" w:rsidRDefault="00BE7A6D" w:rsidP="00BE7A6D">
      <w:pPr>
        <w:pStyle w:val="InformaesdeContato"/>
        <w:ind w:firstLine="720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 xml:space="preserve">O objetivo dessa minha ideia </w:t>
      </w:r>
      <w:r>
        <w:rPr>
          <w:rFonts w:cs="Arial"/>
          <w:color w:val="auto"/>
          <w:lang w:bidi="pt-BR"/>
        </w:rPr>
        <w:t xml:space="preserve">é auxiliar as pessoas a se </w:t>
      </w:r>
      <w:r w:rsidR="006C1AAC">
        <w:rPr>
          <w:rFonts w:cs="Arial"/>
          <w:color w:val="auto"/>
          <w:lang w:bidi="pt-BR"/>
        </w:rPr>
        <w:t>vestir, sem ter muita preocupação com que peça usar e tambem pra diversificar a utilização das roupas.</w:t>
      </w:r>
    </w:p>
    <w:p w14:paraId="37FD3C66" w14:textId="77777777" w:rsidR="00BE7A6D" w:rsidRDefault="00BE7A6D" w:rsidP="00BE7A6D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0902F87D" w14:textId="77777777" w:rsidR="00BE7A6D" w:rsidRDefault="00BE7A6D" w:rsidP="00BE7A6D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</w:pPr>
      <w:r w:rsidRPr="00AB529D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Justificativa</w:t>
      </w:r>
    </w:p>
    <w:p w14:paraId="5203884F" w14:textId="77777777" w:rsidR="00BE7A6D" w:rsidRDefault="00BE7A6D" w:rsidP="00BE7A6D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</w:pPr>
    </w:p>
    <w:p w14:paraId="6C9121AD" w14:textId="2750D173" w:rsidR="00BE7A6D" w:rsidRDefault="006C1AAC" w:rsidP="00BE7A6D">
      <w:pPr>
        <w:pStyle w:val="InformaesdeContato"/>
        <w:ind w:firstLine="720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 xml:space="preserve">As vezes pela pressa do dia a dia, muitas pessoas nao dedicam tempo pra escolher suas roupas, e querendo ou nao a roupa é uma parte importante da personalidade e imagem, devemos sempre escolher uma roupa adequada para certas situaçoes, e pelo correr do dia a dia achei que seria interessante ter um armario que desse algumas opçoes </w:t>
      </w:r>
      <w:r>
        <w:rPr>
          <w:rFonts w:cs="Arial"/>
          <w:color w:val="auto"/>
          <w:lang w:bidi="pt-BR"/>
        </w:rPr>
        <w:t>a depe</w:t>
      </w:r>
      <w:r>
        <w:rPr>
          <w:rFonts w:cs="Arial"/>
          <w:color w:val="auto"/>
          <w:lang w:bidi="pt-BR"/>
        </w:rPr>
        <w:t>nder</w:t>
      </w:r>
      <w:r>
        <w:rPr>
          <w:rFonts w:cs="Arial"/>
          <w:color w:val="auto"/>
          <w:lang w:bidi="pt-BR"/>
        </w:rPr>
        <w:t xml:space="preserve"> do destino</w:t>
      </w:r>
      <w:r>
        <w:rPr>
          <w:rFonts w:cs="Arial"/>
          <w:color w:val="auto"/>
          <w:lang w:bidi="pt-BR"/>
        </w:rPr>
        <w:t xml:space="preserve"> e ja separasse pra voce.</w:t>
      </w:r>
    </w:p>
    <w:p w14:paraId="16C5E808" w14:textId="77777777" w:rsidR="00BE7A6D" w:rsidRDefault="00BE7A6D" w:rsidP="00BE7A6D">
      <w:pPr>
        <w:pStyle w:val="InformaesdeContato"/>
        <w:jc w:val="both"/>
      </w:pPr>
    </w:p>
    <w:p w14:paraId="416329E3" w14:textId="77777777" w:rsidR="00BE7A6D" w:rsidRPr="00AB529D" w:rsidRDefault="00BE7A6D" w:rsidP="00BE7A6D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</w:pPr>
      <w:r w:rsidRPr="00AB529D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Tecnologias empregadas/usadas no produto</w:t>
      </w:r>
    </w:p>
    <w:p w14:paraId="144ABF09" w14:textId="77777777" w:rsidR="00BE7A6D" w:rsidRDefault="00BE7A6D" w:rsidP="00BE7A6D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128F8062" w14:textId="2BD5D1D0" w:rsidR="00BE7A6D" w:rsidRDefault="00BE7A6D" w:rsidP="00BE7A6D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ab/>
        <w:t>Basicamente</w:t>
      </w:r>
      <w:r w:rsidR="006C1AAC">
        <w:rPr>
          <w:rFonts w:cs="Arial"/>
          <w:color w:val="auto"/>
          <w:lang w:bidi="pt-BR"/>
        </w:rPr>
        <w:t xml:space="preserve"> teriamos um armario com seçoes separadas para cada peça, uma tela, para mostrar as combinaçoes feitas</w:t>
      </w:r>
      <w:r>
        <w:rPr>
          <w:rFonts w:cs="Arial"/>
          <w:color w:val="auto"/>
          <w:lang w:bidi="pt-BR"/>
        </w:rPr>
        <w:t>,</w:t>
      </w:r>
      <w:r w:rsidR="006C1AAC">
        <w:rPr>
          <w:rFonts w:cs="Arial"/>
          <w:color w:val="auto"/>
          <w:lang w:bidi="pt-BR"/>
        </w:rPr>
        <w:t xml:space="preserve"> um microfone para dar comandos de voz,</w:t>
      </w:r>
      <w:r w:rsidR="008E6F81">
        <w:rPr>
          <w:rFonts w:cs="Arial"/>
          <w:color w:val="auto"/>
          <w:lang w:bidi="pt-BR"/>
        </w:rPr>
        <w:t xml:space="preserve"> usariamos o aplicativo do celular para cadastrar e remover as peças de roupas,</w:t>
      </w:r>
      <w:r>
        <w:rPr>
          <w:rFonts w:cs="Arial"/>
          <w:color w:val="auto"/>
          <w:lang w:bidi="pt-BR"/>
        </w:rPr>
        <w:t xml:space="preserve"> as tecnologias utilizadas seria uma inteligencia artificial muito bem elaborada para reconhecer os comando passados pela pessoa, acredito que seria necessario a Internet das coisas.</w:t>
      </w:r>
    </w:p>
    <w:p w14:paraId="263CE75A" w14:textId="77777777" w:rsidR="00BE7A6D" w:rsidRDefault="00BE7A6D" w:rsidP="00BE7A6D">
      <w:pPr>
        <w:pStyle w:val="InformaesdeContato"/>
        <w:jc w:val="both"/>
        <w:rPr>
          <w:rFonts w:cs="Arial"/>
          <w:color w:val="auto"/>
          <w:lang w:bidi="pt-BR"/>
        </w:rPr>
      </w:pPr>
    </w:p>
    <w:p w14:paraId="09842092" w14:textId="77777777" w:rsidR="00BE7A6D" w:rsidRPr="00AB529D" w:rsidRDefault="00BE7A6D" w:rsidP="00BE7A6D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Exemplo de uso</w:t>
      </w:r>
    </w:p>
    <w:p w14:paraId="2CE22F59" w14:textId="77777777" w:rsidR="00BE7A6D" w:rsidRDefault="00BE7A6D" w:rsidP="00BE7A6D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7C3F268C" w14:textId="56047FE0" w:rsidR="00BE7A6D" w:rsidRDefault="00BE7A6D" w:rsidP="00BE7A6D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 xml:space="preserve">Nesse caso dei o nome do assistente de </w:t>
      </w:r>
      <w:r w:rsidR="006C1AAC">
        <w:rPr>
          <w:rFonts w:cs="Arial"/>
          <w:color w:val="auto"/>
          <w:lang w:bidi="pt-BR"/>
        </w:rPr>
        <w:t>Styles</w:t>
      </w:r>
      <w:r>
        <w:rPr>
          <w:rFonts w:cs="Arial"/>
          <w:color w:val="auto"/>
          <w:lang w:bidi="pt-BR"/>
        </w:rPr>
        <w:t>.</w:t>
      </w:r>
    </w:p>
    <w:p w14:paraId="1DB6B210" w14:textId="77777777" w:rsidR="00BE7A6D" w:rsidRPr="00BE7A6D" w:rsidRDefault="00BE7A6D" w:rsidP="00BE7A6D">
      <w:pPr>
        <w:pStyle w:val="InformaesdeContato"/>
        <w:jc w:val="both"/>
        <w:rPr>
          <w:rFonts w:cs="Arial"/>
          <w:color w:val="auto"/>
          <w:lang w:bidi="pt-BR"/>
        </w:rPr>
      </w:pPr>
    </w:p>
    <w:p w14:paraId="04D9C431" w14:textId="7762A08B" w:rsidR="00BE7A6D" w:rsidRDefault="00BE7A6D" w:rsidP="00BE7A6D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“</w:t>
      </w:r>
      <w:r w:rsidR="006C1AAC">
        <w:rPr>
          <w:rFonts w:cs="Arial"/>
          <w:color w:val="auto"/>
          <w:lang w:bidi="pt-BR"/>
        </w:rPr>
        <w:t>Styles</w:t>
      </w:r>
      <w:r w:rsidR="006C1AAC">
        <w:rPr>
          <w:rFonts w:cs="Arial"/>
          <w:color w:val="auto"/>
          <w:lang w:bidi="pt-BR"/>
        </w:rPr>
        <w:t xml:space="preserve"> me de opçoes para ir a faculdade</w:t>
      </w:r>
      <w:r>
        <w:rPr>
          <w:rFonts w:cs="Arial"/>
          <w:color w:val="auto"/>
          <w:lang w:bidi="pt-BR"/>
        </w:rPr>
        <w:t>”</w:t>
      </w:r>
    </w:p>
    <w:p w14:paraId="70C0C49F" w14:textId="415941FA" w:rsidR="006C1AAC" w:rsidRDefault="006C1AAC" w:rsidP="006C1AAC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 xml:space="preserve">“Styles me de opçoes para ir a </w:t>
      </w:r>
      <w:r>
        <w:rPr>
          <w:rFonts w:cs="Arial"/>
          <w:color w:val="auto"/>
          <w:lang w:bidi="pt-BR"/>
        </w:rPr>
        <w:t>um evento social</w:t>
      </w:r>
      <w:r>
        <w:rPr>
          <w:rFonts w:cs="Arial"/>
          <w:color w:val="auto"/>
          <w:lang w:bidi="pt-BR"/>
        </w:rPr>
        <w:t>”</w:t>
      </w:r>
    </w:p>
    <w:p w14:paraId="1844F5AE" w14:textId="19AB1A62" w:rsidR="006C1AAC" w:rsidRDefault="006C1AAC" w:rsidP="006C1AAC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 xml:space="preserve">“Styles me de opçoes para ir </w:t>
      </w:r>
      <w:r>
        <w:rPr>
          <w:rFonts w:cs="Arial"/>
          <w:color w:val="auto"/>
          <w:lang w:bidi="pt-BR"/>
        </w:rPr>
        <w:t>a uma entrevista de emprego</w:t>
      </w:r>
      <w:r>
        <w:rPr>
          <w:rFonts w:cs="Arial"/>
          <w:color w:val="auto"/>
          <w:lang w:bidi="pt-BR"/>
        </w:rPr>
        <w:t>”</w:t>
      </w:r>
    </w:p>
    <w:p w14:paraId="01799C8B" w14:textId="649167AB" w:rsidR="00BE7A6D" w:rsidRDefault="006C1AAC" w:rsidP="008E6F81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 xml:space="preserve">“Styles me de opçoes </w:t>
      </w:r>
      <w:r w:rsidR="008E6F81">
        <w:rPr>
          <w:rFonts w:cs="Arial"/>
          <w:color w:val="auto"/>
          <w:lang w:bidi="pt-BR"/>
        </w:rPr>
        <w:t>de</w:t>
      </w:r>
      <w:r>
        <w:rPr>
          <w:rFonts w:cs="Arial"/>
          <w:color w:val="auto"/>
          <w:lang w:bidi="pt-BR"/>
        </w:rPr>
        <w:t xml:space="preserve"> um estilo </w:t>
      </w:r>
      <w:r w:rsidRPr="006C1AAC">
        <w:rPr>
          <w:rFonts w:cs="Arial"/>
          <w:color w:val="auto"/>
          <w:lang w:bidi="pt-BR"/>
        </w:rPr>
        <w:t>streetwear</w:t>
      </w:r>
      <w:r>
        <w:rPr>
          <w:rFonts w:cs="Arial"/>
          <w:color w:val="auto"/>
          <w:lang w:bidi="pt-BR"/>
        </w:rPr>
        <w:t>”</w:t>
      </w:r>
    </w:p>
    <w:p w14:paraId="31773B64" w14:textId="5D9356FA" w:rsidR="00BE7A6D" w:rsidRDefault="00BE7A6D" w:rsidP="00BE7A6D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“</w:t>
      </w:r>
      <w:r w:rsidR="006C1AAC">
        <w:rPr>
          <w:rFonts w:cs="Arial"/>
          <w:color w:val="auto"/>
          <w:lang w:bidi="pt-BR"/>
        </w:rPr>
        <w:t>Styles</w:t>
      </w:r>
      <w:r>
        <w:rPr>
          <w:rFonts w:cs="Arial"/>
          <w:color w:val="auto"/>
          <w:lang w:bidi="pt-BR"/>
        </w:rPr>
        <w:t>...”</w:t>
      </w:r>
    </w:p>
    <w:p w14:paraId="462E3C54" w14:textId="77777777" w:rsidR="00BE7A6D" w:rsidRDefault="00BE7A6D" w:rsidP="00BE7A6D">
      <w:pPr>
        <w:pStyle w:val="InformaesdeContato"/>
        <w:jc w:val="both"/>
        <w:rPr>
          <w:rFonts w:cs="Arial"/>
          <w:color w:val="auto"/>
          <w:lang w:bidi="pt-BR"/>
        </w:rPr>
      </w:pPr>
    </w:p>
    <w:p w14:paraId="35EE19CA" w14:textId="77777777" w:rsidR="00BE7A6D" w:rsidRDefault="00BE7A6D" w:rsidP="00BE7A6D">
      <w:pPr>
        <w:pStyle w:val="InformaesdeContato"/>
        <w:jc w:val="both"/>
        <w:rPr>
          <w:rFonts w:cs="Arial"/>
          <w:color w:val="auto"/>
          <w:lang w:bidi="pt-BR"/>
        </w:rPr>
      </w:pPr>
    </w:p>
    <w:p w14:paraId="126FD43D" w14:textId="77777777" w:rsidR="00BE7A6D" w:rsidRDefault="00BE7A6D" w:rsidP="00E50603">
      <w:pPr>
        <w:pStyle w:val="InformaesdeContato"/>
        <w:jc w:val="both"/>
        <w:rPr>
          <w:rFonts w:cs="Arial"/>
          <w:color w:val="auto"/>
          <w:lang w:bidi="pt-BR"/>
        </w:rPr>
      </w:pPr>
    </w:p>
    <w:p w14:paraId="28BA81E0" w14:textId="77777777" w:rsidR="00AB529D" w:rsidRDefault="00AB529D" w:rsidP="00AB529D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61C306C3" w14:textId="77777777" w:rsidR="00AB529D" w:rsidRDefault="00AB529D" w:rsidP="00AB529D">
      <w:pPr>
        <w:pStyle w:val="InformaesdeContato"/>
        <w:jc w:val="left"/>
        <w:rPr>
          <w:lang w:val="pt-BR" w:bidi="pt-BR"/>
        </w:rPr>
      </w:pPr>
    </w:p>
    <w:p w14:paraId="4E5E22F9" w14:textId="77777777" w:rsidR="008E6F81" w:rsidRDefault="008E6F81" w:rsidP="00AB529D">
      <w:pPr>
        <w:pStyle w:val="InformaesdeContato"/>
        <w:jc w:val="left"/>
        <w:rPr>
          <w:lang w:val="pt-BR" w:bidi="pt-BR"/>
        </w:rPr>
      </w:pPr>
    </w:p>
    <w:p w14:paraId="54819E6B" w14:textId="77777777" w:rsidR="008E6F81" w:rsidRDefault="008E6F81" w:rsidP="00AB529D">
      <w:pPr>
        <w:pStyle w:val="InformaesdeContato"/>
        <w:jc w:val="left"/>
        <w:rPr>
          <w:lang w:val="pt-BR" w:bidi="pt-BR"/>
        </w:rPr>
      </w:pPr>
    </w:p>
    <w:p w14:paraId="2B69821E" w14:textId="77777777" w:rsidR="008E6F81" w:rsidRDefault="008E6F81" w:rsidP="00AB529D">
      <w:pPr>
        <w:pStyle w:val="InformaesdeContato"/>
        <w:jc w:val="left"/>
        <w:rPr>
          <w:lang w:val="pt-BR" w:bidi="pt-BR"/>
        </w:rPr>
      </w:pPr>
    </w:p>
    <w:p w14:paraId="7BE43380" w14:textId="77777777" w:rsidR="008E6F81" w:rsidRDefault="008E6F81" w:rsidP="00AB529D">
      <w:pPr>
        <w:pStyle w:val="InformaesdeContato"/>
        <w:jc w:val="left"/>
        <w:rPr>
          <w:lang w:val="pt-BR" w:bidi="pt-BR"/>
        </w:rPr>
      </w:pPr>
    </w:p>
    <w:p w14:paraId="0B233942" w14:textId="77777777" w:rsidR="008E6F81" w:rsidRDefault="008E6F81" w:rsidP="00AB529D">
      <w:pPr>
        <w:pStyle w:val="InformaesdeContato"/>
        <w:jc w:val="left"/>
        <w:rPr>
          <w:lang w:val="pt-BR" w:bidi="pt-BR"/>
        </w:rPr>
      </w:pPr>
    </w:p>
    <w:p w14:paraId="73E9A09D" w14:textId="1FABEE1A" w:rsidR="008E6F81" w:rsidRPr="00760196" w:rsidRDefault="008E6F81" w:rsidP="008E6F81">
      <w:pPr>
        <w:pStyle w:val="InformaesdeContato"/>
        <w:jc w:val="left"/>
        <w:rPr>
          <w:rFonts w:cs="Arial"/>
          <w:color w:val="auto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highlight w:val="cyan"/>
          <w:lang w:bidi="pt-BR"/>
        </w:rPr>
        <w:lastRenderedPageBreak/>
        <w:t>Terceira</w:t>
      </w:r>
      <w:r w:rsidRPr="00E50603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highlight w:val="cyan"/>
          <w:lang w:bidi="pt-BR"/>
        </w:rPr>
        <w:t xml:space="preserve"> Opção:</w:t>
      </w: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 xml:space="preserve"> </w:t>
      </w: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R</w:t>
      </w:r>
      <w:r w:rsidRPr="008E6F81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 xml:space="preserve">elógio </w:t>
      </w: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Inteligente</w:t>
      </w:r>
      <w:r w:rsidRPr="008E6F81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 xml:space="preserve"> </w:t>
      </w: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(“já existe”)</w:t>
      </w:r>
    </w:p>
    <w:p w14:paraId="64C3AC8E" w14:textId="77777777" w:rsidR="008E6F81" w:rsidRDefault="008E6F81" w:rsidP="008E6F81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</w:pPr>
    </w:p>
    <w:p w14:paraId="41BFB7CD" w14:textId="145B231D" w:rsidR="008E6F81" w:rsidRDefault="008E6F81" w:rsidP="008E6F81">
      <w:pPr>
        <w:pStyle w:val="InformaesdeContato"/>
        <w:ind w:firstLine="720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 xml:space="preserve">Já existe, porém não da maneira que eu pensei e gostaria que fosse, acredito que com a tecnologia existente hoje esses </w:t>
      </w:r>
      <w:r>
        <w:rPr>
          <w:rFonts w:cs="Arial"/>
          <w:color w:val="auto"/>
          <w:lang w:bidi="pt-BR"/>
        </w:rPr>
        <w:t>relogios</w:t>
      </w:r>
      <w:r>
        <w:rPr>
          <w:rFonts w:cs="Arial"/>
          <w:color w:val="auto"/>
          <w:lang w:bidi="pt-BR"/>
        </w:rPr>
        <w:t xml:space="preserve"> poderiam ser bem mais sofisticados! Os </w:t>
      </w:r>
      <w:r>
        <w:rPr>
          <w:rFonts w:cs="Arial"/>
          <w:color w:val="auto"/>
          <w:lang w:bidi="pt-BR"/>
        </w:rPr>
        <w:t>relogios</w:t>
      </w:r>
      <w:r>
        <w:rPr>
          <w:rFonts w:cs="Arial"/>
          <w:color w:val="auto"/>
          <w:lang w:bidi="pt-BR"/>
        </w:rPr>
        <w:t xml:space="preserve"> atuais basicamente</w:t>
      </w:r>
      <w:r>
        <w:rPr>
          <w:rFonts w:cs="Arial"/>
          <w:color w:val="auto"/>
          <w:lang w:bidi="pt-BR"/>
        </w:rPr>
        <w:t xml:space="preserve"> recebem mensagens, fazem ligação e bem poucos conseguem dar comandos a algum tipo de assistente virtual, mas algo bem limitado</w:t>
      </w:r>
      <w:r>
        <w:rPr>
          <w:rFonts w:cs="Arial"/>
          <w:color w:val="auto"/>
          <w:lang w:bidi="pt-BR"/>
        </w:rPr>
        <w:t xml:space="preserve">. </w:t>
      </w:r>
      <w:r>
        <w:rPr>
          <w:rFonts w:cs="Arial"/>
          <w:color w:val="auto"/>
          <w:lang w:bidi="pt-BR"/>
        </w:rPr>
        <w:t>A</w:t>
      </w:r>
      <w:r>
        <w:rPr>
          <w:rFonts w:cs="Arial"/>
          <w:color w:val="auto"/>
          <w:lang w:bidi="pt-BR"/>
        </w:rPr>
        <w:t>credito que isso tenha bem mais potencial.</w:t>
      </w:r>
    </w:p>
    <w:p w14:paraId="72FB02BE" w14:textId="77777777" w:rsidR="008E6F81" w:rsidRDefault="008E6F81" w:rsidP="008E6F81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</w:pPr>
    </w:p>
    <w:p w14:paraId="22A539F9" w14:textId="77777777" w:rsidR="008E6F81" w:rsidRPr="00760196" w:rsidRDefault="008E6F81" w:rsidP="008E6F81">
      <w:pPr>
        <w:pStyle w:val="InformaesdeContato"/>
        <w:jc w:val="left"/>
        <w:rPr>
          <w:rFonts w:cs="Arial"/>
          <w:color w:val="auto"/>
          <w:lang w:val="pt-BR" w:bidi="pt-BR"/>
        </w:rPr>
      </w:pPr>
      <w:r w:rsidRPr="00AB529D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Objetivo</w:t>
      </w:r>
    </w:p>
    <w:p w14:paraId="37ADBE2E" w14:textId="77777777" w:rsidR="008E6F81" w:rsidRDefault="008E6F81" w:rsidP="008E6F81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1F65B172" w14:textId="7F77C1A1" w:rsidR="008E6F81" w:rsidRDefault="008E6F81" w:rsidP="008E6F81">
      <w:pPr>
        <w:pStyle w:val="InformaesdeContato"/>
        <w:ind w:firstLine="720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 xml:space="preserve">O objetivo dessa minha ideia era auxiliar </w:t>
      </w:r>
      <w:r>
        <w:rPr>
          <w:rFonts w:cs="Arial"/>
          <w:color w:val="auto"/>
          <w:lang w:bidi="pt-BR"/>
        </w:rPr>
        <w:t>as pessoas a ter uma melhor qualidade de vida e praticidade pra fazer as coisas, de forma geral, desde monitorar exercicios, ver se está tudo bem com a pessoa, enviar mensagem de forma facil, fazer ligaçoes, colocar musicas, mas isso tudo sem ter que ficar procurando a opçao e colocando. Como se fosse uma alexa em versão de relogio.</w:t>
      </w:r>
    </w:p>
    <w:p w14:paraId="1B5527E0" w14:textId="77777777" w:rsidR="008E6F81" w:rsidRDefault="008E6F81" w:rsidP="008E6F81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2CE77E77" w14:textId="77777777" w:rsidR="008E6F81" w:rsidRDefault="008E6F81" w:rsidP="008E6F81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</w:pPr>
      <w:r w:rsidRPr="00AB529D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Justificativa</w:t>
      </w:r>
    </w:p>
    <w:p w14:paraId="47EB56A6" w14:textId="77777777" w:rsidR="008E6F81" w:rsidRDefault="008E6F81" w:rsidP="008E6F81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</w:pPr>
    </w:p>
    <w:p w14:paraId="2A67F9B8" w14:textId="1C5A037E" w:rsidR="008E6F81" w:rsidRDefault="008E6F81" w:rsidP="008E6F81">
      <w:pPr>
        <w:pStyle w:val="InformaesdeContato"/>
        <w:ind w:firstLine="720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Minha justificatica é somente o fato de dar mais praticidade e facilidade as pessoas a fazer as tarefas desejadas.</w:t>
      </w:r>
    </w:p>
    <w:p w14:paraId="71E3D265" w14:textId="77777777" w:rsidR="008E6F81" w:rsidRDefault="008E6F81" w:rsidP="008E6F81">
      <w:pPr>
        <w:pStyle w:val="InformaesdeContato"/>
        <w:jc w:val="both"/>
      </w:pPr>
    </w:p>
    <w:p w14:paraId="4C0B62A1" w14:textId="77777777" w:rsidR="008E6F81" w:rsidRPr="00AB529D" w:rsidRDefault="008E6F81" w:rsidP="008E6F81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</w:pPr>
      <w:r w:rsidRPr="00AB529D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Tecnologias empregadas/usadas no produto</w:t>
      </w:r>
    </w:p>
    <w:p w14:paraId="6BD390BA" w14:textId="77777777" w:rsidR="008E6F81" w:rsidRDefault="008E6F81" w:rsidP="008E6F81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2E643266" w14:textId="7A3350DC" w:rsidR="008E6F81" w:rsidRDefault="008E6F81" w:rsidP="008E6F81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ab/>
        <w:t xml:space="preserve">Basicamente, teriamos um </w:t>
      </w:r>
      <w:r>
        <w:rPr>
          <w:rFonts w:cs="Arial"/>
          <w:color w:val="auto"/>
          <w:lang w:bidi="pt-BR"/>
        </w:rPr>
        <w:t>smart watch</w:t>
      </w:r>
      <w:r>
        <w:rPr>
          <w:rFonts w:cs="Arial"/>
          <w:color w:val="auto"/>
          <w:lang w:bidi="pt-BR"/>
        </w:rPr>
        <w:t xml:space="preserve">, </w:t>
      </w:r>
      <w:r>
        <w:rPr>
          <w:rFonts w:cs="Arial"/>
          <w:color w:val="auto"/>
          <w:lang w:bidi="pt-BR"/>
        </w:rPr>
        <w:t>com um</w:t>
      </w:r>
      <w:r>
        <w:rPr>
          <w:rFonts w:cs="Arial"/>
          <w:color w:val="auto"/>
          <w:lang w:bidi="pt-BR"/>
        </w:rPr>
        <w:t xml:space="preserve"> microfone acoplado</w:t>
      </w:r>
      <w:r>
        <w:rPr>
          <w:rFonts w:cs="Arial"/>
          <w:color w:val="auto"/>
          <w:lang w:bidi="pt-BR"/>
        </w:rPr>
        <w:t xml:space="preserve"> para dar os comandos de voz</w:t>
      </w:r>
      <w:r>
        <w:rPr>
          <w:rFonts w:cs="Arial"/>
          <w:color w:val="auto"/>
          <w:lang w:bidi="pt-BR"/>
        </w:rPr>
        <w:t xml:space="preserve">, as tecnologias utilizadas seria uma inteligencia artificial muito bem elaborada para reconhecer os comando passados pela pessoa, </w:t>
      </w:r>
      <w:r>
        <w:rPr>
          <w:rFonts w:cs="Arial"/>
          <w:color w:val="auto"/>
          <w:lang w:bidi="pt-BR"/>
        </w:rPr>
        <w:t xml:space="preserve">e </w:t>
      </w:r>
      <w:r>
        <w:rPr>
          <w:rFonts w:cs="Arial"/>
          <w:color w:val="auto"/>
          <w:lang w:bidi="pt-BR"/>
        </w:rPr>
        <w:t>acredito que seria necessario a Internet das coisas.</w:t>
      </w:r>
    </w:p>
    <w:p w14:paraId="54EE2C39" w14:textId="77777777" w:rsidR="008E6F81" w:rsidRDefault="008E6F81" w:rsidP="008E6F81">
      <w:pPr>
        <w:pStyle w:val="InformaesdeContato"/>
        <w:jc w:val="both"/>
        <w:rPr>
          <w:rFonts w:cs="Arial"/>
          <w:color w:val="auto"/>
          <w:lang w:bidi="pt-BR"/>
        </w:rPr>
      </w:pPr>
    </w:p>
    <w:p w14:paraId="50237740" w14:textId="77777777" w:rsidR="008E6F81" w:rsidRPr="00AB529D" w:rsidRDefault="008E6F81" w:rsidP="008E6F81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bidi="pt-BR"/>
        </w:rPr>
        <w:t>Exemplo de uso</w:t>
      </w:r>
    </w:p>
    <w:p w14:paraId="7BA2A558" w14:textId="77777777" w:rsidR="008E6F81" w:rsidRDefault="008E6F81" w:rsidP="008E6F81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29AE0BAB" w14:textId="50259053" w:rsidR="008E6F81" w:rsidRDefault="008E6F81" w:rsidP="008E6F81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 xml:space="preserve">Nesse caso dei o nome do assistente de </w:t>
      </w:r>
      <w:r>
        <w:rPr>
          <w:rFonts w:cs="Arial"/>
          <w:color w:val="auto"/>
          <w:lang w:bidi="pt-BR"/>
        </w:rPr>
        <w:t>Cl</w:t>
      </w:r>
      <w:r w:rsidRPr="008E6F81">
        <w:rPr>
          <w:rFonts w:cs="Arial"/>
          <w:color w:val="auto"/>
          <w:lang w:bidi="pt-BR"/>
        </w:rPr>
        <w:t>ocker</w:t>
      </w:r>
      <w:r>
        <w:rPr>
          <w:rFonts w:cs="Arial"/>
          <w:color w:val="auto"/>
          <w:lang w:bidi="pt-BR"/>
        </w:rPr>
        <w:t>.</w:t>
      </w:r>
      <w:r w:rsidR="00E04B11">
        <w:rPr>
          <w:rFonts w:cs="Arial"/>
          <w:color w:val="auto"/>
          <w:lang w:bidi="pt-BR"/>
        </w:rPr>
        <w:t xml:space="preserve"> Existe muito mais possibilidades...</w:t>
      </w:r>
    </w:p>
    <w:p w14:paraId="15026BC7" w14:textId="77777777" w:rsidR="008E6F81" w:rsidRPr="00BE7A6D" w:rsidRDefault="008E6F81" w:rsidP="008E6F81">
      <w:pPr>
        <w:pStyle w:val="InformaesdeContato"/>
        <w:jc w:val="both"/>
        <w:rPr>
          <w:rFonts w:cs="Arial"/>
          <w:color w:val="auto"/>
          <w:lang w:bidi="pt-BR"/>
        </w:rPr>
      </w:pPr>
    </w:p>
    <w:p w14:paraId="18ED5DCE" w14:textId="04257DFE" w:rsidR="008E6F81" w:rsidRDefault="008E6F81" w:rsidP="008E6F81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“Cl</w:t>
      </w:r>
      <w:r w:rsidRPr="008E6F81">
        <w:rPr>
          <w:rFonts w:cs="Arial"/>
          <w:color w:val="auto"/>
          <w:lang w:bidi="pt-BR"/>
        </w:rPr>
        <w:t>ocker</w:t>
      </w:r>
      <w:r>
        <w:rPr>
          <w:rFonts w:cs="Arial"/>
          <w:color w:val="auto"/>
          <w:lang w:bidi="pt-BR"/>
        </w:rPr>
        <w:t xml:space="preserve"> iniciar</w:t>
      </w:r>
      <w:r w:rsidR="00E04B11">
        <w:rPr>
          <w:rFonts w:cs="Arial"/>
          <w:color w:val="auto"/>
          <w:lang w:bidi="pt-BR"/>
        </w:rPr>
        <w:t>/finalizar</w:t>
      </w:r>
      <w:r>
        <w:rPr>
          <w:rFonts w:cs="Arial"/>
          <w:color w:val="auto"/>
          <w:lang w:bidi="pt-BR"/>
        </w:rPr>
        <w:t xml:space="preserve"> exercicio caminhada</w:t>
      </w:r>
      <w:r>
        <w:rPr>
          <w:rFonts w:cs="Arial"/>
          <w:color w:val="auto"/>
          <w:lang w:bidi="pt-BR"/>
        </w:rPr>
        <w:t>”</w:t>
      </w:r>
    </w:p>
    <w:p w14:paraId="65345743" w14:textId="0EE3FD33" w:rsidR="008E6F81" w:rsidRDefault="008E6F81" w:rsidP="008E6F81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“Cl</w:t>
      </w:r>
      <w:r w:rsidRPr="008E6F81">
        <w:rPr>
          <w:rFonts w:cs="Arial"/>
          <w:color w:val="auto"/>
          <w:lang w:bidi="pt-BR"/>
        </w:rPr>
        <w:t>ocker</w:t>
      </w:r>
      <w:r>
        <w:rPr>
          <w:rFonts w:cs="Arial"/>
          <w:color w:val="auto"/>
          <w:lang w:bidi="pt-BR"/>
        </w:rPr>
        <w:t xml:space="preserve"> ligar</w:t>
      </w:r>
      <w:r w:rsidR="00E04B11">
        <w:rPr>
          <w:rFonts w:cs="Arial"/>
          <w:color w:val="auto"/>
          <w:lang w:bidi="pt-BR"/>
        </w:rPr>
        <w:t>/desligar</w:t>
      </w:r>
      <w:r>
        <w:rPr>
          <w:rFonts w:cs="Arial"/>
          <w:color w:val="auto"/>
          <w:lang w:bidi="pt-BR"/>
        </w:rPr>
        <w:t xml:space="preserve"> o ar condicionado do</w:t>
      </w:r>
      <w:r w:rsidR="00E04B11">
        <w:rPr>
          <w:rFonts w:cs="Arial"/>
          <w:color w:val="auto"/>
          <w:lang w:bidi="pt-BR"/>
        </w:rPr>
        <w:t xml:space="preserve"> quarto</w:t>
      </w:r>
      <w:r>
        <w:rPr>
          <w:rFonts w:cs="Arial"/>
          <w:color w:val="auto"/>
          <w:lang w:bidi="pt-BR"/>
        </w:rPr>
        <w:t>”</w:t>
      </w:r>
    </w:p>
    <w:p w14:paraId="2404A4B8" w14:textId="3E22A6F9" w:rsidR="008E6F81" w:rsidRDefault="008E6F81" w:rsidP="008E6F81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“Cl</w:t>
      </w:r>
      <w:r w:rsidRPr="008E6F81">
        <w:rPr>
          <w:rFonts w:cs="Arial"/>
          <w:color w:val="auto"/>
          <w:lang w:bidi="pt-BR"/>
        </w:rPr>
        <w:t>ocker</w:t>
      </w:r>
      <w:r>
        <w:rPr>
          <w:rFonts w:cs="Arial"/>
          <w:color w:val="auto"/>
          <w:lang w:bidi="pt-BR"/>
        </w:rPr>
        <w:t xml:space="preserve"> enviar mensagem para mae</w:t>
      </w:r>
      <w:r w:rsidR="00E04B11">
        <w:rPr>
          <w:rFonts w:cs="Arial"/>
          <w:color w:val="auto"/>
          <w:lang w:bidi="pt-BR"/>
        </w:rPr>
        <w:t xml:space="preserve"> : ja estou chegando</w:t>
      </w:r>
      <w:r>
        <w:rPr>
          <w:rFonts w:cs="Arial"/>
          <w:color w:val="auto"/>
          <w:lang w:bidi="pt-BR"/>
        </w:rPr>
        <w:t>”</w:t>
      </w:r>
    </w:p>
    <w:p w14:paraId="66F17379" w14:textId="1200825A" w:rsidR="00E04B11" w:rsidRDefault="00E04B11" w:rsidP="008E6F81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“Cl</w:t>
      </w:r>
      <w:r w:rsidRPr="008E6F81">
        <w:rPr>
          <w:rFonts w:cs="Arial"/>
          <w:color w:val="auto"/>
          <w:lang w:bidi="pt-BR"/>
        </w:rPr>
        <w:t>ocker</w:t>
      </w:r>
      <w:r>
        <w:rPr>
          <w:rFonts w:cs="Arial"/>
          <w:color w:val="auto"/>
          <w:lang w:bidi="pt-BR"/>
        </w:rPr>
        <w:t xml:space="preserve"> enviar mensagem </w:t>
      </w:r>
      <w:r>
        <w:rPr>
          <w:rFonts w:cs="Arial"/>
          <w:color w:val="auto"/>
          <w:lang w:bidi="pt-BR"/>
        </w:rPr>
        <w:t xml:space="preserve">de audio </w:t>
      </w:r>
      <w:r>
        <w:rPr>
          <w:rFonts w:cs="Arial"/>
          <w:color w:val="auto"/>
          <w:lang w:bidi="pt-BR"/>
        </w:rPr>
        <w:t xml:space="preserve">para </w:t>
      </w:r>
      <w:r>
        <w:rPr>
          <w:rFonts w:cs="Arial"/>
          <w:color w:val="auto"/>
          <w:lang w:bidi="pt-BR"/>
        </w:rPr>
        <w:t>irmao</w:t>
      </w:r>
      <w:r>
        <w:rPr>
          <w:rFonts w:cs="Arial"/>
          <w:color w:val="auto"/>
          <w:lang w:bidi="pt-BR"/>
        </w:rPr>
        <w:t xml:space="preserve"> : </w:t>
      </w:r>
      <w:r>
        <w:rPr>
          <w:rFonts w:cs="Arial"/>
          <w:color w:val="auto"/>
          <w:lang w:bidi="pt-BR"/>
        </w:rPr>
        <w:t>blablabla</w:t>
      </w:r>
      <w:r>
        <w:rPr>
          <w:rFonts w:cs="Arial"/>
          <w:color w:val="auto"/>
          <w:lang w:bidi="pt-BR"/>
        </w:rPr>
        <w:t>”</w:t>
      </w:r>
    </w:p>
    <w:p w14:paraId="08609938" w14:textId="3641EFE1" w:rsidR="008E6F81" w:rsidRDefault="008E6F81" w:rsidP="00E04B11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“Cl</w:t>
      </w:r>
      <w:r w:rsidRPr="008E6F81">
        <w:rPr>
          <w:rFonts w:cs="Arial"/>
          <w:color w:val="auto"/>
          <w:lang w:bidi="pt-BR"/>
        </w:rPr>
        <w:t>ocker</w:t>
      </w:r>
      <w:r>
        <w:rPr>
          <w:rFonts w:cs="Arial"/>
          <w:color w:val="auto"/>
          <w:lang w:bidi="pt-BR"/>
        </w:rPr>
        <w:t xml:space="preserve"> </w:t>
      </w:r>
      <w:r w:rsidR="00E04B11">
        <w:rPr>
          <w:rFonts w:cs="Arial"/>
          <w:color w:val="auto"/>
          <w:lang w:bidi="pt-BR"/>
        </w:rPr>
        <w:t>iniciar timer de 10 minutos</w:t>
      </w:r>
      <w:r>
        <w:rPr>
          <w:rFonts w:cs="Arial"/>
          <w:color w:val="auto"/>
          <w:lang w:bidi="pt-BR"/>
        </w:rPr>
        <w:t>”</w:t>
      </w:r>
    </w:p>
    <w:p w14:paraId="0A0AAD4C" w14:textId="54E0EE1A" w:rsidR="00E04B11" w:rsidRDefault="00E04B11" w:rsidP="00E04B11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“Cl</w:t>
      </w:r>
      <w:r w:rsidRPr="008E6F81">
        <w:rPr>
          <w:rFonts w:cs="Arial"/>
          <w:color w:val="auto"/>
          <w:lang w:bidi="pt-BR"/>
        </w:rPr>
        <w:t>ocker</w:t>
      </w:r>
      <w:r>
        <w:rPr>
          <w:rFonts w:cs="Arial"/>
          <w:color w:val="auto"/>
          <w:lang w:bidi="pt-BR"/>
        </w:rPr>
        <w:t xml:space="preserve"> </w:t>
      </w:r>
      <w:r>
        <w:rPr>
          <w:rFonts w:cs="Arial"/>
          <w:color w:val="auto"/>
          <w:lang w:bidi="pt-BR"/>
        </w:rPr>
        <w:t>adicionar alarme em todos os dispositivos para amanha as 20:00</w:t>
      </w:r>
      <w:r>
        <w:rPr>
          <w:rFonts w:cs="Arial"/>
          <w:color w:val="auto"/>
          <w:lang w:bidi="pt-BR"/>
        </w:rPr>
        <w:t>”</w:t>
      </w:r>
    </w:p>
    <w:p w14:paraId="2F68A093" w14:textId="2EC82FE9" w:rsidR="00E04B11" w:rsidRDefault="00E04B11" w:rsidP="00E04B11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“Cl</w:t>
      </w:r>
      <w:r w:rsidRPr="008E6F81">
        <w:rPr>
          <w:rFonts w:cs="Arial"/>
          <w:color w:val="auto"/>
          <w:lang w:bidi="pt-BR"/>
        </w:rPr>
        <w:t>ocker</w:t>
      </w:r>
      <w:r>
        <w:rPr>
          <w:rFonts w:cs="Arial"/>
          <w:color w:val="auto"/>
          <w:lang w:bidi="pt-BR"/>
        </w:rPr>
        <w:t xml:space="preserve"> </w:t>
      </w:r>
      <w:r>
        <w:rPr>
          <w:rFonts w:cs="Arial"/>
          <w:color w:val="auto"/>
          <w:lang w:bidi="pt-BR"/>
        </w:rPr>
        <w:t>ligar para pai</w:t>
      </w:r>
      <w:r>
        <w:rPr>
          <w:rFonts w:cs="Arial"/>
          <w:color w:val="auto"/>
          <w:lang w:bidi="pt-BR"/>
        </w:rPr>
        <w:t>”</w:t>
      </w:r>
    </w:p>
    <w:p w14:paraId="6C2607EB" w14:textId="01C7FC41" w:rsidR="00E04B11" w:rsidRDefault="00E04B11" w:rsidP="00E04B11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“Cl</w:t>
      </w:r>
      <w:r w:rsidRPr="008E6F81">
        <w:rPr>
          <w:rFonts w:cs="Arial"/>
          <w:color w:val="auto"/>
          <w:lang w:bidi="pt-BR"/>
        </w:rPr>
        <w:t>ocker</w:t>
      </w:r>
      <w:r>
        <w:rPr>
          <w:rFonts w:cs="Arial"/>
          <w:color w:val="auto"/>
          <w:lang w:bidi="pt-BR"/>
        </w:rPr>
        <w:t xml:space="preserve"> </w:t>
      </w:r>
      <w:r>
        <w:rPr>
          <w:rFonts w:cs="Arial"/>
          <w:color w:val="auto"/>
          <w:lang w:bidi="pt-BR"/>
        </w:rPr>
        <w:t>chamar emergencia</w:t>
      </w:r>
      <w:r>
        <w:rPr>
          <w:rFonts w:cs="Arial"/>
          <w:color w:val="auto"/>
          <w:lang w:bidi="pt-BR"/>
        </w:rPr>
        <w:t>”</w:t>
      </w:r>
    </w:p>
    <w:p w14:paraId="7CE29D15" w14:textId="4CB67C34" w:rsidR="008E6F81" w:rsidRDefault="008E6F81" w:rsidP="008E6F81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“Cl</w:t>
      </w:r>
      <w:r w:rsidRPr="008E6F81">
        <w:rPr>
          <w:rFonts w:cs="Arial"/>
          <w:color w:val="auto"/>
          <w:lang w:bidi="pt-BR"/>
        </w:rPr>
        <w:t>ocker</w:t>
      </w:r>
      <w:r>
        <w:rPr>
          <w:rFonts w:cs="Arial"/>
          <w:color w:val="auto"/>
          <w:lang w:bidi="pt-BR"/>
        </w:rPr>
        <w:t>...”</w:t>
      </w:r>
    </w:p>
    <w:p w14:paraId="1CB1211F" w14:textId="77777777" w:rsidR="008E6F81" w:rsidRDefault="008E6F81" w:rsidP="008E6F81">
      <w:pPr>
        <w:pStyle w:val="InformaesdeContato"/>
        <w:jc w:val="both"/>
        <w:rPr>
          <w:rFonts w:cs="Arial"/>
          <w:color w:val="auto"/>
          <w:lang w:bidi="pt-BR"/>
        </w:rPr>
      </w:pPr>
    </w:p>
    <w:p w14:paraId="16486F7C" w14:textId="77777777" w:rsidR="008E6F81" w:rsidRPr="002E20FA" w:rsidRDefault="008E6F81" w:rsidP="00AB529D">
      <w:pPr>
        <w:pStyle w:val="InformaesdeContato"/>
        <w:jc w:val="left"/>
        <w:rPr>
          <w:lang w:val="pt-BR" w:bidi="pt-BR"/>
        </w:rPr>
      </w:pPr>
    </w:p>
    <w:sectPr w:rsidR="008E6F81" w:rsidRPr="002E20FA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18CCB" w14:textId="77777777" w:rsidR="00866CD7" w:rsidRDefault="00866CD7" w:rsidP="00C6554A">
      <w:pPr>
        <w:spacing w:before="0" w:after="0" w:line="240" w:lineRule="auto"/>
      </w:pPr>
      <w:r>
        <w:separator/>
      </w:r>
    </w:p>
  </w:endnote>
  <w:endnote w:type="continuationSeparator" w:id="0">
    <w:p w14:paraId="4838D81C" w14:textId="77777777" w:rsidR="00866CD7" w:rsidRDefault="00866CD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EDEF" w14:textId="77777777" w:rsidR="002163EE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89714F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E327B" w14:textId="77777777" w:rsidR="00866CD7" w:rsidRDefault="00866CD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CA2B912" w14:textId="77777777" w:rsidR="00866CD7" w:rsidRDefault="00866CD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3644B1"/>
    <w:multiLevelType w:val="hybridMultilevel"/>
    <w:tmpl w:val="531E3EBA"/>
    <w:lvl w:ilvl="0" w:tplc="CCBE2E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C533BB"/>
    <w:multiLevelType w:val="hybridMultilevel"/>
    <w:tmpl w:val="AB464C44"/>
    <w:lvl w:ilvl="0" w:tplc="6A3013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AF4238"/>
    <w:multiLevelType w:val="multilevel"/>
    <w:tmpl w:val="64BE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5D5328"/>
    <w:multiLevelType w:val="hybridMultilevel"/>
    <w:tmpl w:val="150E16BA"/>
    <w:lvl w:ilvl="0" w:tplc="3D147D3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16929993">
    <w:abstractNumId w:val="9"/>
  </w:num>
  <w:num w:numId="2" w16cid:durableId="640230790">
    <w:abstractNumId w:val="8"/>
  </w:num>
  <w:num w:numId="3" w16cid:durableId="81074105">
    <w:abstractNumId w:val="8"/>
  </w:num>
  <w:num w:numId="4" w16cid:durableId="736974870">
    <w:abstractNumId w:val="9"/>
  </w:num>
  <w:num w:numId="5" w16cid:durableId="917255047">
    <w:abstractNumId w:val="14"/>
  </w:num>
  <w:num w:numId="6" w16cid:durableId="613948439">
    <w:abstractNumId w:val="11"/>
  </w:num>
  <w:num w:numId="7" w16cid:durableId="215121057">
    <w:abstractNumId w:val="13"/>
  </w:num>
  <w:num w:numId="8" w16cid:durableId="1462572492">
    <w:abstractNumId w:val="7"/>
  </w:num>
  <w:num w:numId="9" w16cid:durableId="626594312">
    <w:abstractNumId w:val="6"/>
  </w:num>
  <w:num w:numId="10" w16cid:durableId="909002720">
    <w:abstractNumId w:val="5"/>
  </w:num>
  <w:num w:numId="11" w16cid:durableId="1648630145">
    <w:abstractNumId w:val="4"/>
  </w:num>
  <w:num w:numId="12" w16cid:durableId="2106802774">
    <w:abstractNumId w:val="3"/>
  </w:num>
  <w:num w:numId="13" w16cid:durableId="1723863909">
    <w:abstractNumId w:val="2"/>
  </w:num>
  <w:num w:numId="14" w16cid:durableId="847599744">
    <w:abstractNumId w:val="1"/>
  </w:num>
  <w:num w:numId="15" w16cid:durableId="1421369933">
    <w:abstractNumId w:val="0"/>
  </w:num>
  <w:num w:numId="16" w16cid:durableId="689723483">
    <w:abstractNumId w:val="15"/>
  </w:num>
  <w:num w:numId="17" w16cid:durableId="168908035">
    <w:abstractNumId w:val="16"/>
  </w:num>
  <w:num w:numId="18" w16cid:durableId="1000696638">
    <w:abstractNumId w:val="10"/>
  </w:num>
  <w:num w:numId="19" w16cid:durableId="1929663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10"/>
    <w:rsid w:val="00084A6D"/>
    <w:rsid w:val="0009591D"/>
    <w:rsid w:val="00176D19"/>
    <w:rsid w:val="001A3E3E"/>
    <w:rsid w:val="001C0EA2"/>
    <w:rsid w:val="00216642"/>
    <w:rsid w:val="00216E16"/>
    <w:rsid w:val="00243664"/>
    <w:rsid w:val="002554CD"/>
    <w:rsid w:val="002765B8"/>
    <w:rsid w:val="00293B83"/>
    <w:rsid w:val="002B4294"/>
    <w:rsid w:val="002E20FA"/>
    <w:rsid w:val="00313706"/>
    <w:rsid w:val="00315314"/>
    <w:rsid w:val="00324029"/>
    <w:rsid w:val="00333D0D"/>
    <w:rsid w:val="00335E6E"/>
    <w:rsid w:val="003B2215"/>
    <w:rsid w:val="003D520B"/>
    <w:rsid w:val="003F5DF1"/>
    <w:rsid w:val="00407E37"/>
    <w:rsid w:val="00442E6E"/>
    <w:rsid w:val="004C049F"/>
    <w:rsid w:val="004E24E9"/>
    <w:rsid w:val="004F0CBD"/>
    <w:rsid w:val="005000E2"/>
    <w:rsid w:val="005047F5"/>
    <w:rsid w:val="00530246"/>
    <w:rsid w:val="005437FF"/>
    <w:rsid w:val="00556A31"/>
    <w:rsid w:val="00576502"/>
    <w:rsid w:val="005842E4"/>
    <w:rsid w:val="005C0E40"/>
    <w:rsid w:val="0064058F"/>
    <w:rsid w:val="00645587"/>
    <w:rsid w:val="00650967"/>
    <w:rsid w:val="00671898"/>
    <w:rsid w:val="006A3CE7"/>
    <w:rsid w:val="006B5949"/>
    <w:rsid w:val="006C1AAC"/>
    <w:rsid w:val="007116AC"/>
    <w:rsid w:val="00722410"/>
    <w:rsid w:val="00760196"/>
    <w:rsid w:val="00772E58"/>
    <w:rsid w:val="00797851"/>
    <w:rsid w:val="007B21EE"/>
    <w:rsid w:val="0085104D"/>
    <w:rsid w:val="00866CD7"/>
    <w:rsid w:val="0087785C"/>
    <w:rsid w:val="00893394"/>
    <w:rsid w:val="0089714F"/>
    <w:rsid w:val="008A2C41"/>
    <w:rsid w:val="008D07FF"/>
    <w:rsid w:val="008E6F81"/>
    <w:rsid w:val="008F535D"/>
    <w:rsid w:val="00914556"/>
    <w:rsid w:val="00931349"/>
    <w:rsid w:val="0094171E"/>
    <w:rsid w:val="00944B3E"/>
    <w:rsid w:val="00991040"/>
    <w:rsid w:val="00A02D10"/>
    <w:rsid w:val="00A569E4"/>
    <w:rsid w:val="00AB529D"/>
    <w:rsid w:val="00AD4258"/>
    <w:rsid w:val="00AE0089"/>
    <w:rsid w:val="00AF3C3C"/>
    <w:rsid w:val="00B04C39"/>
    <w:rsid w:val="00B06F8F"/>
    <w:rsid w:val="00B1610F"/>
    <w:rsid w:val="00B2105C"/>
    <w:rsid w:val="00B6151D"/>
    <w:rsid w:val="00BE7A6D"/>
    <w:rsid w:val="00C01E77"/>
    <w:rsid w:val="00C52BB2"/>
    <w:rsid w:val="00C6554A"/>
    <w:rsid w:val="00C86D6B"/>
    <w:rsid w:val="00C86FD3"/>
    <w:rsid w:val="00CF249A"/>
    <w:rsid w:val="00D02F64"/>
    <w:rsid w:val="00D21C66"/>
    <w:rsid w:val="00D2543A"/>
    <w:rsid w:val="00DB356A"/>
    <w:rsid w:val="00DF5B27"/>
    <w:rsid w:val="00DF7556"/>
    <w:rsid w:val="00E04B11"/>
    <w:rsid w:val="00E13C94"/>
    <w:rsid w:val="00E1507A"/>
    <w:rsid w:val="00E50603"/>
    <w:rsid w:val="00EB2F14"/>
    <w:rsid w:val="00ED7C44"/>
    <w:rsid w:val="00EF206D"/>
    <w:rsid w:val="00F20732"/>
    <w:rsid w:val="00F22262"/>
    <w:rsid w:val="00F4646A"/>
    <w:rsid w:val="00F82566"/>
    <w:rsid w:val="00FA0707"/>
    <w:rsid w:val="00FC0EEF"/>
    <w:rsid w:val="00F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B6347F"/>
  <w15:chartTrackingRefBased/>
  <w15:docId w15:val="{7826AFA3-2809-4ADB-A44B-6A874CEF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556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455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FA070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\AppData\Roaming\Microsoft\Templates\Relat&#243;rio%20do%20aluno%20com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81835-B8A0-4B2D-AC42-7005922C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do aluno com foto.dotx</Template>
  <TotalTime>277</TotalTime>
  <Pages>4</Pages>
  <Words>743</Words>
  <Characters>4018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Dias</dc:creator>
  <cp:keywords/>
  <dc:description/>
  <cp:lastModifiedBy>Gustavo Dias</cp:lastModifiedBy>
  <cp:revision>21</cp:revision>
  <cp:lastPrinted>2023-06-12T16:37:00Z</cp:lastPrinted>
  <dcterms:created xsi:type="dcterms:W3CDTF">2023-06-12T16:42:00Z</dcterms:created>
  <dcterms:modified xsi:type="dcterms:W3CDTF">2023-07-12T01:10:00Z</dcterms:modified>
</cp:coreProperties>
</file>