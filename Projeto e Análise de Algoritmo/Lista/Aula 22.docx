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22AD" w14:textId="5E20891C" w:rsidR="00C6554A" w:rsidRPr="00216E16" w:rsidRDefault="00C6554A" w:rsidP="00C6554A">
      <w:pPr>
        <w:pStyle w:val="Foto"/>
        <w:rPr>
          <w:lang w:val="pt-BR"/>
        </w:rPr>
      </w:pPr>
    </w:p>
    <w:p w14:paraId="1EAB91A1" w14:textId="77777777" w:rsidR="00A02D10" w:rsidRDefault="00A02D10" w:rsidP="00C6554A">
      <w:pPr>
        <w:pStyle w:val="Foto"/>
        <w:rPr>
          <w:lang w:val="pt-BR"/>
        </w:rPr>
      </w:pPr>
    </w:p>
    <w:p w14:paraId="29DD1DE5" w14:textId="77777777" w:rsidR="00A02D10" w:rsidRDefault="00A02D10" w:rsidP="00C6554A">
      <w:pPr>
        <w:pStyle w:val="Ttulo"/>
        <w:rPr>
          <w:lang w:val="pt-BR"/>
        </w:rPr>
      </w:pPr>
    </w:p>
    <w:p w14:paraId="394A2317" w14:textId="77777777" w:rsidR="00A02D10" w:rsidRDefault="00A02D10" w:rsidP="00C6554A">
      <w:pPr>
        <w:pStyle w:val="Ttulo"/>
        <w:rPr>
          <w:lang w:val="pt-BR"/>
        </w:rPr>
      </w:pPr>
    </w:p>
    <w:p w14:paraId="25BC9084" w14:textId="77777777" w:rsidR="00A02D10" w:rsidRDefault="00A02D10" w:rsidP="00C6554A">
      <w:pPr>
        <w:pStyle w:val="Ttulo"/>
        <w:rPr>
          <w:lang w:val="pt-BR"/>
        </w:rPr>
      </w:pPr>
    </w:p>
    <w:p w14:paraId="2F62C631" w14:textId="77777777" w:rsidR="00A02D10" w:rsidRDefault="00A02D10" w:rsidP="00C6554A">
      <w:pPr>
        <w:pStyle w:val="Ttulo"/>
        <w:rPr>
          <w:lang w:val="pt-BR"/>
        </w:rPr>
      </w:pPr>
    </w:p>
    <w:p w14:paraId="04234182" w14:textId="39A40E51" w:rsidR="00C6554A" w:rsidRPr="00931349" w:rsidRDefault="00576502" w:rsidP="00C6554A">
      <w:pPr>
        <w:pStyle w:val="Ttulo"/>
        <w:rPr>
          <w:sz w:val="96"/>
          <w:szCs w:val="96"/>
          <w:lang w:val="pt-BR"/>
        </w:rPr>
      </w:pPr>
      <w:r w:rsidRPr="00576502">
        <w:rPr>
          <w:sz w:val="96"/>
          <w:szCs w:val="96"/>
          <w:lang w:val="pt-BR"/>
        </w:rPr>
        <w:t>Projeto e Análise de Algoritmos</w:t>
      </w:r>
    </w:p>
    <w:p w14:paraId="7FB4F7E9" w14:textId="77777777" w:rsidR="00A02D10" w:rsidRPr="00A02D10" w:rsidRDefault="00A02D10" w:rsidP="00C6554A">
      <w:pPr>
        <w:pStyle w:val="Ttulo"/>
        <w:rPr>
          <w:sz w:val="96"/>
          <w:szCs w:val="96"/>
          <w:lang w:val="pt-BR"/>
        </w:rPr>
      </w:pPr>
    </w:p>
    <w:p w14:paraId="4857CC76" w14:textId="43480E7D" w:rsidR="00A02D10" w:rsidRPr="00B04C39" w:rsidRDefault="00407E37" w:rsidP="00C6554A">
      <w:pPr>
        <w:pStyle w:val="InformaesdeContato"/>
        <w:rPr>
          <w:rFonts w:asciiTheme="majorHAnsi" w:hAnsiTheme="majorHAnsi" w:cs="Arial"/>
          <w:sz w:val="56"/>
          <w:szCs w:val="56"/>
          <w:u w:val="single"/>
          <w:lang w:val="pt-BR"/>
        </w:rPr>
      </w:pPr>
      <w:r>
        <w:rPr>
          <w:rFonts w:asciiTheme="majorHAnsi" w:hAnsiTheme="majorHAnsi" w:cs="Arial"/>
          <w:sz w:val="56"/>
          <w:szCs w:val="56"/>
          <w:lang w:val="pt-BR"/>
        </w:rPr>
        <w:t>Aula 22</w:t>
      </w:r>
    </w:p>
    <w:p w14:paraId="506200C5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881A962" w14:textId="77777777" w:rsidR="00A02D10" w:rsidRDefault="00A02D10" w:rsidP="00A02D10">
      <w:pPr>
        <w:pStyle w:val="InformaesdeContato"/>
        <w:jc w:val="left"/>
        <w:rPr>
          <w:rFonts w:ascii="Arial" w:hAnsi="Arial" w:cs="Arial"/>
          <w:lang w:val="pt-BR"/>
        </w:rPr>
      </w:pPr>
    </w:p>
    <w:p w14:paraId="6ACD6249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B2DABE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42F464B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F8D2CE6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4F1CCD1F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806509E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5F7588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DA5A98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30936D3F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0FB2F76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FAFF75D" w14:textId="77777777" w:rsidR="00A02D10" w:rsidRDefault="00A02D10" w:rsidP="00F20732">
      <w:pPr>
        <w:pStyle w:val="InformaesdeContato"/>
        <w:jc w:val="left"/>
        <w:rPr>
          <w:rFonts w:ascii="Arial" w:hAnsi="Arial" w:cs="Arial"/>
          <w:lang w:val="pt-BR"/>
        </w:rPr>
      </w:pPr>
    </w:p>
    <w:p w14:paraId="0FA8060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89451AE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D47438F" w14:textId="7038F3B7" w:rsidR="002C74C0" w:rsidRDefault="00A02D10" w:rsidP="00645587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 w:rsidRPr="00645587">
        <w:rPr>
          <w:rFonts w:ascii="Arial" w:hAnsi="Arial" w:cs="Arial"/>
          <w:b/>
          <w:bCs/>
          <w:lang w:val="pt-BR"/>
        </w:rPr>
        <w:t>Gustavo Dias de Oliveira</w:t>
      </w:r>
      <w:r w:rsidR="00C6554A" w:rsidRPr="00645587">
        <w:rPr>
          <w:rFonts w:ascii="Arial" w:hAnsi="Arial" w:cs="Arial"/>
          <w:b/>
          <w:bCs/>
          <w:lang w:val="pt-BR" w:bidi="pt-BR"/>
        </w:rPr>
        <w:t xml:space="preserve"> </w:t>
      </w:r>
      <w:r w:rsidRPr="00645587">
        <w:rPr>
          <w:rFonts w:ascii="Arial" w:hAnsi="Arial" w:cs="Arial"/>
          <w:b/>
          <w:bCs/>
          <w:lang w:val="pt-BR" w:bidi="pt-BR"/>
        </w:rPr>
        <w:t>-</w:t>
      </w:r>
      <w:r w:rsidR="00C6554A" w:rsidRPr="00645587">
        <w:rPr>
          <w:rFonts w:ascii="Arial" w:hAnsi="Arial" w:cs="Arial"/>
          <w:b/>
          <w:bCs/>
          <w:lang w:val="pt-BR" w:bidi="pt-BR"/>
        </w:rPr>
        <w:t xml:space="preserve"> </w:t>
      </w:r>
      <w:r w:rsidRPr="00645587">
        <w:rPr>
          <w:rFonts w:ascii="Arial" w:hAnsi="Arial" w:cs="Arial"/>
          <w:b/>
          <w:bCs/>
          <w:lang w:val="pt-BR"/>
        </w:rPr>
        <w:t>202010078511</w:t>
      </w:r>
      <w:r w:rsidR="00C6554A" w:rsidRPr="00A02D10">
        <w:rPr>
          <w:rFonts w:ascii="Arial" w:hAnsi="Arial" w:cs="Arial"/>
          <w:lang w:val="pt-BR" w:bidi="pt-BR"/>
        </w:rPr>
        <w:br w:type="page"/>
      </w:r>
      <w:r w:rsidR="00576502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lastRenderedPageBreak/>
        <w:t>Questão 1</w:t>
      </w:r>
    </w:p>
    <w:p w14:paraId="32011A66" w14:textId="6673D822" w:rsidR="00084A6D" w:rsidRPr="00084A6D" w:rsidRDefault="00084A6D" w:rsidP="00722410">
      <w:pPr>
        <w:pStyle w:val="InformaesdeContato"/>
        <w:jc w:val="left"/>
        <w:rPr>
          <w:rFonts w:cs="Arial"/>
          <w:color w:val="auto"/>
          <w:lang w:val="pt-BR" w:bidi="pt-BR"/>
        </w:rPr>
      </w:pPr>
    </w:p>
    <w:p w14:paraId="6FEBE431" w14:textId="1C4F05D1" w:rsidR="00797851" w:rsidRPr="00797851" w:rsidRDefault="00797851" w:rsidP="00797851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797851">
        <w:rPr>
          <w:rFonts w:cs="Arial"/>
          <w:color w:val="auto"/>
          <w:lang w:val="pt-BR" w:bidi="pt-BR"/>
        </w:rPr>
        <w:t>O grande atrativo</w:t>
      </w:r>
      <w:r>
        <w:rPr>
          <w:rFonts w:cs="Arial"/>
          <w:color w:val="auto"/>
          <w:lang w:val="pt-BR" w:bidi="pt-BR"/>
        </w:rPr>
        <w:t xml:space="preserve"> é que</w:t>
      </w:r>
      <w:r w:rsidRPr="00797851">
        <w:rPr>
          <w:rFonts w:cs="Arial"/>
          <w:color w:val="auto"/>
          <w:lang w:val="pt-BR" w:bidi="pt-BR"/>
        </w:rPr>
        <w:t xml:space="preserve"> diversas aplicações, ainda não foram concebidos</w:t>
      </w:r>
    </w:p>
    <w:p w14:paraId="479E2D94" w14:textId="77777777" w:rsidR="00797851" w:rsidRPr="00797851" w:rsidRDefault="00797851" w:rsidP="00797851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797851">
        <w:rPr>
          <w:rFonts w:cs="Arial"/>
          <w:color w:val="auto"/>
          <w:lang w:val="pt-BR" w:bidi="pt-BR"/>
        </w:rPr>
        <w:t>algoritmos exatos de solução ou mesmo heurísticas específicas. Além disso,</w:t>
      </w:r>
    </w:p>
    <w:p w14:paraId="1A475152" w14:textId="77777777" w:rsidR="00797851" w:rsidRPr="00797851" w:rsidRDefault="00797851" w:rsidP="00797851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797851">
        <w:rPr>
          <w:rFonts w:cs="Arial"/>
          <w:color w:val="auto"/>
          <w:lang w:val="pt-BR" w:bidi="pt-BR"/>
        </w:rPr>
        <w:t>os métodos convencionais que garantem a localização da melhor solução</w:t>
      </w:r>
    </w:p>
    <w:p w14:paraId="3D07865D" w14:textId="77777777" w:rsidR="00797851" w:rsidRPr="00797851" w:rsidRDefault="00797851" w:rsidP="00797851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797851">
        <w:rPr>
          <w:rFonts w:cs="Arial"/>
          <w:color w:val="auto"/>
          <w:lang w:val="pt-BR" w:bidi="pt-BR"/>
        </w:rPr>
        <w:t>são infactíveis. Nestas situações, as meta-heurísticas se tornam candidatas</w:t>
      </w:r>
    </w:p>
    <w:p w14:paraId="52CE0B12" w14:textId="64BA73E0" w:rsidR="0085104D" w:rsidRPr="00797851" w:rsidRDefault="00797851" w:rsidP="00797851">
      <w:pPr>
        <w:pStyle w:val="InformaesdeContato"/>
        <w:jc w:val="both"/>
        <w:rPr>
          <w:rFonts w:cs="Arial"/>
          <w:color w:val="auto"/>
          <w:lang w:val="pt-BR" w:bidi="pt-BR"/>
        </w:rPr>
      </w:pPr>
      <w:r w:rsidRPr="00797851">
        <w:rPr>
          <w:rFonts w:cs="Arial"/>
          <w:color w:val="auto"/>
          <w:lang w:val="pt-BR" w:bidi="pt-BR"/>
        </w:rPr>
        <w:t>interessantes.</w:t>
      </w:r>
    </w:p>
    <w:p w14:paraId="6D2CEAF7" w14:textId="77777777" w:rsidR="00797851" w:rsidRDefault="00797851" w:rsidP="00797851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006C02C2" w14:textId="541CC12E" w:rsidR="00722410" w:rsidRDefault="00722410" w:rsidP="00722410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Questão 2</w:t>
      </w:r>
    </w:p>
    <w:p w14:paraId="2707DA10" w14:textId="77777777" w:rsidR="00DF5B27" w:rsidRDefault="00DF5B27" w:rsidP="00722410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069DC982" w14:textId="5221D69F" w:rsidR="00DF5B27" w:rsidRDefault="002E20FA" w:rsidP="00DF5B27">
      <w:pPr>
        <w:pStyle w:val="InformaesdeContato"/>
        <w:jc w:val="both"/>
        <w:rPr>
          <w:rFonts w:cs="Arial"/>
          <w:color w:val="auto"/>
          <w:lang w:bidi="pt-BR"/>
        </w:rPr>
      </w:pPr>
      <w:r>
        <w:rPr>
          <w:rFonts w:cs="Arial"/>
          <w:color w:val="auto"/>
          <w:lang w:bidi="pt-BR"/>
        </w:rPr>
        <w:t>Pois é s</w:t>
      </w:r>
      <w:r w:rsidRPr="002E20FA">
        <w:rPr>
          <w:rFonts w:cs="Arial"/>
          <w:color w:val="auto"/>
          <w:lang w:bidi="pt-BR"/>
        </w:rPr>
        <w:t>imples e fácil de implementar</w:t>
      </w:r>
      <w:r>
        <w:rPr>
          <w:rFonts w:cs="Arial"/>
          <w:color w:val="auto"/>
          <w:lang w:bidi="pt-BR"/>
        </w:rPr>
        <w:t>, a</w:t>
      </w:r>
      <w:r w:rsidRPr="002E20FA">
        <w:rPr>
          <w:rFonts w:cs="Arial"/>
          <w:color w:val="auto"/>
          <w:lang w:bidi="pt-BR"/>
        </w:rPr>
        <w:t xml:space="preserve"> </w:t>
      </w:r>
      <w:r>
        <w:rPr>
          <w:rFonts w:cs="Arial"/>
          <w:color w:val="auto"/>
          <w:lang w:bidi="pt-BR"/>
        </w:rPr>
        <w:t>p</w:t>
      </w:r>
      <w:r w:rsidRPr="002E20FA">
        <w:rPr>
          <w:rFonts w:cs="Arial"/>
          <w:color w:val="auto"/>
          <w:lang w:bidi="pt-BR"/>
        </w:rPr>
        <w:t>erformance</w:t>
      </w:r>
      <w:r>
        <w:rPr>
          <w:rFonts w:cs="Arial"/>
          <w:color w:val="auto"/>
          <w:lang w:bidi="pt-BR"/>
        </w:rPr>
        <w:t xml:space="preserve"> é</w:t>
      </w:r>
      <w:r w:rsidRPr="002E20FA">
        <w:rPr>
          <w:rFonts w:cs="Arial"/>
          <w:color w:val="auto"/>
          <w:lang w:bidi="pt-BR"/>
        </w:rPr>
        <w:t xml:space="preserve"> superior em rela</w:t>
      </w:r>
      <w:r w:rsidRPr="002E20FA">
        <w:rPr>
          <w:rFonts w:ascii="Constantia" w:hAnsi="Constantia" w:cs="Constantia"/>
          <w:color w:val="auto"/>
          <w:lang w:bidi="pt-BR"/>
        </w:rPr>
        <w:t>çã</w:t>
      </w:r>
      <w:r w:rsidRPr="002E20FA">
        <w:rPr>
          <w:rFonts w:cs="Arial"/>
          <w:color w:val="auto"/>
          <w:lang w:bidi="pt-BR"/>
        </w:rPr>
        <w:t>o a precis</w:t>
      </w:r>
      <w:r w:rsidRPr="002E20FA">
        <w:rPr>
          <w:rFonts w:ascii="Constantia" w:hAnsi="Constantia" w:cs="Constantia"/>
          <w:color w:val="auto"/>
          <w:lang w:bidi="pt-BR"/>
        </w:rPr>
        <w:t>ã</w:t>
      </w:r>
      <w:r w:rsidRPr="002E20FA">
        <w:rPr>
          <w:rFonts w:cs="Arial"/>
          <w:color w:val="auto"/>
          <w:lang w:bidi="pt-BR"/>
        </w:rPr>
        <w:t>o, velocidade de converg</w:t>
      </w:r>
      <w:r w:rsidRPr="002E20FA">
        <w:rPr>
          <w:rFonts w:ascii="Constantia" w:hAnsi="Constantia" w:cs="Constantia"/>
          <w:color w:val="auto"/>
          <w:lang w:bidi="pt-BR"/>
        </w:rPr>
        <w:t>ê</w:t>
      </w:r>
      <w:r w:rsidRPr="002E20FA">
        <w:rPr>
          <w:rFonts w:cs="Arial"/>
          <w:color w:val="auto"/>
          <w:lang w:bidi="pt-BR"/>
        </w:rPr>
        <w:t>ncia e robustez</w:t>
      </w:r>
      <w:r>
        <w:rPr>
          <w:rFonts w:cs="Arial"/>
          <w:color w:val="auto"/>
          <w:lang w:bidi="pt-BR"/>
        </w:rPr>
        <w:t>, e temos</w:t>
      </w:r>
      <w:r w:rsidRPr="002E20FA">
        <w:rPr>
          <w:rFonts w:cs="Arial"/>
          <w:color w:val="auto"/>
          <w:lang w:bidi="pt-BR"/>
        </w:rPr>
        <w:t xml:space="preserve"> </w:t>
      </w:r>
      <w:r>
        <w:rPr>
          <w:rFonts w:cs="Arial"/>
          <w:color w:val="auto"/>
          <w:lang w:bidi="pt-BR"/>
        </w:rPr>
        <w:t>p</w:t>
      </w:r>
      <w:r w:rsidRPr="002E20FA">
        <w:rPr>
          <w:rFonts w:cs="Arial"/>
          <w:color w:val="auto"/>
          <w:lang w:bidi="pt-BR"/>
        </w:rPr>
        <w:t>oucos par</w:t>
      </w:r>
      <w:r w:rsidRPr="002E20FA">
        <w:rPr>
          <w:rFonts w:ascii="Constantia" w:hAnsi="Constantia" w:cs="Constantia"/>
          <w:color w:val="auto"/>
          <w:lang w:bidi="pt-BR"/>
        </w:rPr>
        <w:t>â</w:t>
      </w:r>
      <w:r w:rsidRPr="002E20FA">
        <w:rPr>
          <w:rFonts w:cs="Arial"/>
          <w:color w:val="auto"/>
          <w:lang w:bidi="pt-BR"/>
        </w:rPr>
        <w:t>metros de controle (F,Cr e NP).</w:t>
      </w:r>
    </w:p>
    <w:p w14:paraId="1275D2B7" w14:textId="77777777" w:rsidR="002E20FA" w:rsidRDefault="002E20FA" w:rsidP="00DF5B27">
      <w:pPr>
        <w:pStyle w:val="InformaesdeContato"/>
        <w:jc w:val="both"/>
        <w:rPr>
          <w:rFonts w:cs="Arial"/>
          <w:color w:val="auto"/>
          <w:lang w:val="pt-BR" w:bidi="pt-BR"/>
        </w:rPr>
      </w:pPr>
    </w:p>
    <w:p w14:paraId="1C3C3AE8" w14:textId="26B6F68A" w:rsidR="00722410" w:rsidRDefault="00722410" w:rsidP="00722410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Questão 3</w:t>
      </w:r>
    </w:p>
    <w:p w14:paraId="499BEB8C" w14:textId="77777777" w:rsidR="00DF5B27" w:rsidRDefault="00DF5B27" w:rsidP="00722410">
      <w:pPr>
        <w:pStyle w:val="InformaesdeContato"/>
        <w:jc w:val="both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0C7EA413" w14:textId="20699DAE" w:rsidR="002E20FA" w:rsidRPr="002E20FA" w:rsidRDefault="002E20FA" w:rsidP="002E20FA">
      <w:pPr>
        <w:pStyle w:val="InformaesdeContato"/>
        <w:rPr>
          <w:lang w:val="pt-BR" w:bidi="pt-BR"/>
        </w:rPr>
      </w:pPr>
      <w:r w:rsidRPr="002E20FA">
        <w:rPr>
          <w:noProof/>
          <w:lang w:bidi="pt-BR"/>
        </w:rPr>
        <w:drawing>
          <wp:inline distT="0" distB="0" distL="0" distR="0" wp14:anchorId="0ED2DF33" wp14:editId="42F4FADF">
            <wp:extent cx="4113420" cy="533863"/>
            <wp:effectExtent l="0" t="0" r="1905" b="0"/>
            <wp:docPr id="9509038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03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883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0FA" w:rsidRPr="002E20FA" w:rsidSect="0089714F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4C8A5" w14:textId="77777777" w:rsidR="005047F5" w:rsidRDefault="005047F5" w:rsidP="00C6554A">
      <w:pPr>
        <w:spacing w:before="0" w:after="0" w:line="240" w:lineRule="auto"/>
      </w:pPr>
      <w:r>
        <w:separator/>
      </w:r>
    </w:p>
  </w:endnote>
  <w:endnote w:type="continuationSeparator" w:id="0">
    <w:p w14:paraId="1B5363CE" w14:textId="77777777" w:rsidR="005047F5" w:rsidRDefault="005047F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EDEF" w14:textId="77777777" w:rsidR="002163EE" w:rsidRDefault="00ED7C44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89714F"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974EE" w14:textId="77777777" w:rsidR="005047F5" w:rsidRDefault="005047F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CB4CF5A" w14:textId="77777777" w:rsidR="005047F5" w:rsidRDefault="005047F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3644B1"/>
    <w:multiLevelType w:val="hybridMultilevel"/>
    <w:tmpl w:val="531E3EBA"/>
    <w:lvl w:ilvl="0" w:tplc="CCBE2E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C533BB"/>
    <w:multiLevelType w:val="hybridMultilevel"/>
    <w:tmpl w:val="AB464C44"/>
    <w:lvl w:ilvl="0" w:tplc="6A3013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AF4238"/>
    <w:multiLevelType w:val="multilevel"/>
    <w:tmpl w:val="64BE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5D5328"/>
    <w:multiLevelType w:val="hybridMultilevel"/>
    <w:tmpl w:val="150E16BA"/>
    <w:lvl w:ilvl="0" w:tplc="3D147D3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16929993">
    <w:abstractNumId w:val="9"/>
  </w:num>
  <w:num w:numId="2" w16cid:durableId="640230790">
    <w:abstractNumId w:val="8"/>
  </w:num>
  <w:num w:numId="3" w16cid:durableId="81074105">
    <w:abstractNumId w:val="8"/>
  </w:num>
  <w:num w:numId="4" w16cid:durableId="736974870">
    <w:abstractNumId w:val="9"/>
  </w:num>
  <w:num w:numId="5" w16cid:durableId="917255047">
    <w:abstractNumId w:val="14"/>
  </w:num>
  <w:num w:numId="6" w16cid:durableId="613948439">
    <w:abstractNumId w:val="11"/>
  </w:num>
  <w:num w:numId="7" w16cid:durableId="215121057">
    <w:abstractNumId w:val="13"/>
  </w:num>
  <w:num w:numId="8" w16cid:durableId="1462572492">
    <w:abstractNumId w:val="7"/>
  </w:num>
  <w:num w:numId="9" w16cid:durableId="626594312">
    <w:abstractNumId w:val="6"/>
  </w:num>
  <w:num w:numId="10" w16cid:durableId="909002720">
    <w:abstractNumId w:val="5"/>
  </w:num>
  <w:num w:numId="11" w16cid:durableId="1648630145">
    <w:abstractNumId w:val="4"/>
  </w:num>
  <w:num w:numId="12" w16cid:durableId="2106802774">
    <w:abstractNumId w:val="3"/>
  </w:num>
  <w:num w:numId="13" w16cid:durableId="1723863909">
    <w:abstractNumId w:val="2"/>
  </w:num>
  <w:num w:numId="14" w16cid:durableId="847599744">
    <w:abstractNumId w:val="1"/>
  </w:num>
  <w:num w:numId="15" w16cid:durableId="1421369933">
    <w:abstractNumId w:val="0"/>
  </w:num>
  <w:num w:numId="16" w16cid:durableId="689723483">
    <w:abstractNumId w:val="15"/>
  </w:num>
  <w:num w:numId="17" w16cid:durableId="168908035">
    <w:abstractNumId w:val="16"/>
  </w:num>
  <w:num w:numId="18" w16cid:durableId="1000696638">
    <w:abstractNumId w:val="10"/>
  </w:num>
  <w:num w:numId="19" w16cid:durableId="1929663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10"/>
    <w:rsid w:val="00084A6D"/>
    <w:rsid w:val="0009591D"/>
    <w:rsid w:val="00176D19"/>
    <w:rsid w:val="001A3E3E"/>
    <w:rsid w:val="001C0EA2"/>
    <w:rsid w:val="00216642"/>
    <w:rsid w:val="00216E16"/>
    <w:rsid w:val="002554CD"/>
    <w:rsid w:val="002765B8"/>
    <w:rsid w:val="00293B83"/>
    <w:rsid w:val="002B4294"/>
    <w:rsid w:val="002E20FA"/>
    <w:rsid w:val="00313706"/>
    <w:rsid w:val="00315314"/>
    <w:rsid w:val="00324029"/>
    <w:rsid w:val="00333D0D"/>
    <w:rsid w:val="00335E6E"/>
    <w:rsid w:val="003B2215"/>
    <w:rsid w:val="003D520B"/>
    <w:rsid w:val="003F5DF1"/>
    <w:rsid w:val="00407E37"/>
    <w:rsid w:val="00442E6E"/>
    <w:rsid w:val="004C049F"/>
    <w:rsid w:val="004E24E9"/>
    <w:rsid w:val="004F0CBD"/>
    <w:rsid w:val="005000E2"/>
    <w:rsid w:val="005047F5"/>
    <w:rsid w:val="00530246"/>
    <w:rsid w:val="005437FF"/>
    <w:rsid w:val="00556A31"/>
    <w:rsid w:val="00576502"/>
    <w:rsid w:val="005842E4"/>
    <w:rsid w:val="005C0E40"/>
    <w:rsid w:val="0064058F"/>
    <w:rsid w:val="00645587"/>
    <w:rsid w:val="00650967"/>
    <w:rsid w:val="00671898"/>
    <w:rsid w:val="006A3CE7"/>
    <w:rsid w:val="006B5949"/>
    <w:rsid w:val="007116AC"/>
    <w:rsid w:val="00722410"/>
    <w:rsid w:val="00772E58"/>
    <w:rsid w:val="00797851"/>
    <w:rsid w:val="007B21EE"/>
    <w:rsid w:val="0085104D"/>
    <w:rsid w:val="0087785C"/>
    <w:rsid w:val="00893394"/>
    <w:rsid w:val="0089714F"/>
    <w:rsid w:val="008A2C41"/>
    <w:rsid w:val="008D07FF"/>
    <w:rsid w:val="008F535D"/>
    <w:rsid w:val="00914556"/>
    <w:rsid w:val="00931349"/>
    <w:rsid w:val="0094171E"/>
    <w:rsid w:val="00944B3E"/>
    <w:rsid w:val="00991040"/>
    <w:rsid w:val="00A02D10"/>
    <w:rsid w:val="00A569E4"/>
    <w:rsid w:val="00AD4258"/>
    <w:rsid w:val="00AE0089"/>
    <w:rsid w:val="00AF3C3C"/>
    <w:rsid w:val="00B04C39"/>
    <w:rsid w:val="00B06F8F"/>
    <w:rsid w:val="00B1610F"/>
    <w:rsid w:val="00B2105C"/>
    <w:rsid w:val="00B6151D"/>
    <w:rsid w:val="00C01E77"/>
    <w:rsid w:val="00C52BB2"/>
    <w:rsid w:val="00C6554A"/>
    <w:rsid w:val="00C86D6B"/>
    <w:rsid w:val="00C86FD3"/>
    <w:rsid w:val="00CF249A"/>
    <w:rsid w:val="00D02F64"/>
    <w:rsid w:val="00D21C66"/>
    <w:rsid w:val="00D2543A"/>
    <w:rsid w:val="00DB356A"/>
    <w:rsid w:val="00DF5B27"/>
    <w:rsid w:val="00DF7556"/>
    <w:rsid w:val="00E13C94"/>
    <w:rsid w:val="00E1507A"/>
    <w:rsid w:val="00EB2F14"/>
    <w:rsid w:val="00ED7C44"/>
    <w:rsid w:val="00EF206D"/>
    <w:rsid w:val="00F20732"/>
    <w:rsid w:val="00F22262"/>
    <w:rsid w:val="00F4646A"/>
    <w:rsid w:val="00F82566"/>
    <w:rsid w:val="00FA0707"/>
    <w:rsid w:val="00FC0EEF"/>
    <w:rsid w:val="00FC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B6347F"/>
  <w15:chartTrackingRefBased/>
  <w15:docId w15:val="{7826AFA3-2809-4ADB-A44B-6A874CEF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556"/>
  </w:style>
  <w:style w:type="paragraph" w:styleId="Ttulo1">
    <w:name w:val="heading 1"/>
    <w:basedOn w:val="Normal"/>
    <w:next w:val="Normal"/>
    <w:link w:val="Ttulo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to">
    <w:name w:val="Informações de Contato"/>
    <w:basedOn w:val="Normal"/>
    <w:uiPriority w:val="4"/>
    <w:qFormat/>
    <w:rsid w:val="00C6554A"/>
    <w:pPr>
      <w:spacing w:before="0" w:after="0"/>
      <w:jc w:val="center"/>
    </w:pPr>
  </w:style>
  <w:style w:type="paragraph" w:styleId="Commarcador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har">
    <w:name w:val="Rodapé Char"/>
    <w:basedOn w:val="Fontepargpadro"/>
    <w:link w:val="Rodap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6554A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/>
    <w:rsid w:val="00C6554A"/>
    <w:rPr>
      <w:color w:val="595959" w:themeColor="text1" w:themeTint="A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6554A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6455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FA070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ta\AppData\Roaming\Microsoft\Templates\Relat&#243;rio%20do%20aluno%20com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81835-B8A0-4B2D-AC42-7005922C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do aluno com foto.dotx</Template>
  <TotalTime>229</TotalTime>
  <Pages>2</Pages>
  <Words>97</Words>
  <Characters>527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Dias</dc:creator>
  <cp:keywords/>
  <dc:description/>
  <cp:lastModifiedBy>Gustavo Dias</cp:lastModifiedBy>
  <cp:revision>18</cp:revision>
  <cp:lastPrinted>2023-06-12T16:37:00Z</cp:lastPrinted>
  <dcterms:created xsi:type="dcterms:W3CDTF">2023-06-12T16:42:00Z</dcterms:created>
  <dcterms:modified xsi:type="dcterms:W3CDTF">2023-06-23T03:19:00Z</dcterms:modified>
</cp:coreProperties>
</file>