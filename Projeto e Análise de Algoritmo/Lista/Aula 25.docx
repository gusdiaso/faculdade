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Pr="00216E16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04234182" w14:textId="39A40E51" w:rsidR="00C6554A" w:rsidRPr="00931349" w:rsidRDefault="00576502" w:rsidP="00C6554A">
      <w:pPr>
        <w:pStyle w:val="Ttulo"/>
        <w:rPr>
          <w:sz w:val="96"/>
          <w:szCs w:val="96"/>
          <w:lang w:val="pt-BR"/>
        </w:rPr>
      </w:pPr>
      <w:r w:rsidRPr="00576502">
        <w:rPr>
          <w:sz w:val="96"/>
          <w:szCs w:val="96"/>
          <w:lang w:val="pt-BR"/>
        </w:rPr>
        <w:t>Projeto e Análise de Algoritmos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7983D348" w:rsidR="00A02D10" w:rsidRPr="00B04C39" w:rsidRDefault="00407E37" w:rsidP="00C6554A">
      <w:pPr>
        <w:pStyle w:val="InformaesdeContato"/>
        <w:rPr>
          <w:rFonts w:asciiTheme="majorHAnsi" w:hAnsiTheme="majorHAnsi" w:cs="Arial"/>
          <w:sz w:val="56"/>
          <w:szCs w:val="56"/>
          <w:u w:val="single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>Aula 2</w:t>
      </w:r>
      <w:r w:rsidR="00D97715">
        <w:rPr>
          <w:rFonts w:asciiTheme="majorHAnsi" w:hAnsiTheme="majorHAnsi" w:cs="Arial"/>
          <w:sz w:val="56"/>
          <w:szCs w:val="56"/>
          <w:lang w:val="pt-BR"/>
        </w:rPr>
        <w:t>5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7038F3B7" w:rsidR="002C74C0" w:rsidRDefault="00A02D10" w:rsidP="00387E96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="00576502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Questão 1</w:t>
      </w:r>
    </w:p>
    <w:p w14:paraId="32011A66" w14:textId="6673D822" w:rsidR="00084A6D" w:rsidRPr="00084A6D" w:rsidRDefault="00084A6D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48C6E887" w14:textId="43AC73F1" w:rsidR="00387E96" w:rsidRDefault="00D97715" w:rsidP="00D97715">
      <w:pPr>
        <w:pStyle w:val="InformaesdeContato"/>
        <w:ind w:firstLine="720"/>
        <w:jc w:val="left"/>
        <w:rPr>
          <w:rFonts w:ascii="Times New Roman" w:hAnsi="Times New Roman" w:cs="Times New Roman"/>
          <w:color w:val="auto"/>
          <w:lang w:bidi="pt-BR"/>
        </w:rPr>
      </w:pPr>
      <w:r>
        <w:rPr>
          <w:rFonts w:ascii="Times New Roman" w:hAnsi="Times New Roman" w:cs="Times New Roman"/>
          <w:color w:val="auto"/>
          <w:lang w:bidi="pt-BR"/>
        </w:rPr>
        <w:t>Por meio de uma dança, a</w:t>
      </w:r>
      <w:r w:rsidRPr="00D97715">
        <w:rPr>
          <w:rFonts w:ascii="Times New Roman" w:hAnsi="Times New Roman" w:cs="Times New Roman"/>
          <w:color w:val="auto"/>
          <w:lang w:bidi="pt-BR"/>
        </w:rPr>
        <w:t>través da direção, duração e intensidade da dança, outras abelhas tomam conhecimento do local de uma fonte de alimento e sua quantidade.</w:t>
      </w:r>
    </w:p>
    <w:p w14:paraId="78B751CE" w14:textId="77777777" w:rsidR="00D97715" w:rsidRDefault="00D97715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006C02C2" w14:textId="541CC12E" w:rsidR="00722410" w:rsidRDefault="00722410" w:rsidP="00387E96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2</w:t>
      </w:r>
    </w:p>
    <w:p w14:paraId="2707DA10" w14:textId="77777777" w:rsidR="00DF5B27" w:rsidRDefault="00DF5B27" w:rsidP="00387E96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7E57F8EA" w14:textId="6A1B0B67" w:rsidR="00D97715" w:rsidRDefault="00D97715" w:rsidP="00387E96">
      <w:pPr>
        <w:pStyle w:val="InformaesdeContato"/>
        <w:jc w:val="left"/>
        <w:rPr>
          <w:rFonts w:ascii="Times New Roman" w:hAnsi="Times New Roman" w:cs="Times New Roman"/>
          <w:color w:val="auto"/>
          <w:lang w:bidi="pt-BR"/>
        </w:rPr>
      </w:pPr>
      <w:r>
        <w:rPr>
          <w:rFonts w:ascii="Times New Roman" w:hAnsi="Times New Roman" w:cs="Times New Roman"/>
          <w:color w:val="auto"/>
          <w:lang w:bidi="pt-BR"/>
        </w:rPr>
        <w:t xml:space="preserve">- </w:t>
      </w:r>
      <w:r w:rsidRPr="00D97715">
        <w:rPr>
          <w:rFonts w:ascii="Times New Roman" w:hAnsi="Times New Roman" w:cs="Times New Roman"/>
          <w:color w:val="auto"/>
          <w:lang w:bidi="pt-BR"/>
        </w:rPr>
        <w:t>O lobo α é considerado o lobo dominante na matilha e suas ordens devem ser seguida</w:t>
      </w:r>
      <w:r>
        <w:rPr>
          <w:rFonts w:ascii="Times New Roman" w:hAnsi="Times New Roman" w:cs="Times New Roman"/>
          <w:color w:val="auto"/>
          <w:lang w:bidi="pt-BR"/>
        </w:rPr>
        <w:t>s.</w:t>
      </w:r>
    </w:p>
    <w:p w14:paraId="4D0F595C" w14:textId="2314F792" w:rsidR="00D97715" w:rsidRDefault="00D97715" w:rsidP="00387E96">
      <w:pPr>
        <w:pStyle w:val="InformaesdeContato"/>
        <w:jc w:val="left"/>
        <w:rPr>
          <w:rFonts w:ascii="Times New Roman" w:hAnsi="Times New Roman" w:cs="Times New Roman"/>
          <w:color w:val="auto"/>
          <w:lang w:bidi="pt-BR"/>
        </w:rPr>
      </w:pPr>
      <w:r>
        <w:rPr>
          <w:rFonts w:ascii="Times New Roman" w:hAnsi="Times New Roman" w:cs="Times New Roman"/>
          <w:color w:val="auto"/>
          <w:lang w:bidi="pt-BR"/>
        </w:rPr>
        <w:t>-</w:t>
      </w:r>
      <w:r w:rsidRPr="00D97715">
        <w:rPr>
          <w:rFonts w:ascii="Times New Roman" w:hAnsi="Times New Roman" w:cs="Times New Roman"/>
          <w:color w:val="auto"/>
          <w:lang w:bidi="pt-BR"/>
        </w:rPr>
        <w:t xml:space="preserve"> Os lobos β são lobos subordinados, que auxiliam o alfa na tomada de decisões</w:t>
      </w:r>
      <w:r>
        <w:rPr>
          <w:rFonts w:ascii="Times New Roman" w:hAnsi="Times New Roman" w:cs="Times New Roman"/>
          <w:color w:val="auto"/>
          <w:lang w:bidi="pt-BR"/>
        </w:rPr>
        <w:t>.</w:t>
      </w:r>
    </w:p>
    <w:p w14:paraId="23CF1E7D" w14:textId="6CDFEE6B" w:rsidR="00D97715" w:rsidRDefault="00D97715" w:rsidP="00387E96">
      <w:pPr>
        <w:pStyle w:val="InformaesdeContato"/>
        <w:jc w:val="left"/>
        <w:rPr>
          <w:rFonts w:ascii="Times New Roman" w:hAnsi="Times New Roman" w:cs="Times New Roman"/>
          <w:color w:val="auto"/>
          <w:lang w:bidi="pt-BR"/>
        </w:rPr>
      </w:pPr>
      <w:r>
        <w:rPr>
          <w:rFonts w:ascii="Times New Roman" w:hAnsi="Times New Roman" w:cs="Times New Roman"/>
          <w:color w:val="auto"/>
          <w:lang w:bidi="pt-BR"/>
        </w:rPr>
        <w:t>-</w:t>
      </w:r>
      <w:r w:rsidRPr="00D97715">
        <w:rPr>
          <w:rFonts w:ascii="Times New Roman" w:hAnsi="Times New Roman" w:cs="Times New Roman"/>
          <w:color w:val="auto"/>
          <w:lang w:bidi="pt-BR"/>
        </w:rPr>
        <w:t xml:space="preserve"> Os lobos δ têm que se submeter ao alfa e ao beta, mas dominam o ômega. </w:t>
      </w:r>
    </w:p>
    <w:p w14:paraId="57D7B774" w14:textId="20917AA8" w:rsidR="00387E96" w:rsidRPr="00387E96" w:rsidRDefault="00D97715" w:rsidP="00387E96">
      <w:pPr>
        <w:pStyle w:val="InformaesdeContato"/>
        <w:jc w:val="left"/>
        <w:rPr>
          <w:rFonts w:cs="Arial"/>
          <w:color w:val="auto"/>
          <w:lang w:bidi="pt-BR"/>
        </w:rPr>
      </w:pPr>
      <w:r>
        <w:rPr>
          <w:rFonts w:ascii="Times New Roman" w:hAnsi="Times New Roman" w:cs="Times New Roman"/>
          <w:color w:val="auto"/>
          <w:lang w:bidi="pt-BR"/>
        </w:rPr>
        <w:t>-</w:t>
      </w:r>
      <w:r w:rsidRPr="00D97715">
        <w:rPr>
          <w:rFonts w:ascii="Times New Roman" w:hAnsi="Times New Roman" w:cs="Times New Roman"/>
          <w:color w:val="auto"/>
          <w:lang w:bidi="pt-BR"/>
        </w:rPr>
        <w:t xml:space="preserve"> Os lobos ω são considerados o bode expiatório da matilha</w:t>
      </w:r>
      <w:r>
        <w:rPr>
          <w:rFonts w:ascii="Times New Roman" w:hAnsi="Times New Roman" w:cs="Times New Roman"/>
          <w:color w:val="auto"/>
          <w:lang w:bidi="pt-BR"/>
        </w:rPr>
        <w:t>.</w:t>
      </w:r>
    </w:p>
    <w:sectPr w:rsidR="00387E96" w:rsidRPr="00387E96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A0B82" w14:textId="77777777" w:rsidR="00CA5595" w:rsidRDefault="00CA5595" w:rsidP="00C6554A">
      <w:pPr>
        <w:spacing w:before="0" w:after="0" w:line="240" w:lineRule="auto"/>
      </w:pPr>
      <w:r>
        <w:separator/>
      </w:r>
    </w:p>
  </w:endnote>
  <w:endnote w:type="continuationSeparator" w:id="0">
    <w:p w14:paraId="323F1CD2" w14:textId="77777777" w:rsidR="00CA5595" w:rsidRDefault="00CA559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E2BF" w14:textId="77777777" w:rsidR="00CA5595" w:rsidRDefault="00CA559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C5CDE8D" w14:textId="77777777" w:rsidR="00CA5595" w:rsidRDefault="00CA559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3644B1"/>
    <w:multiLevelType w:val="hybridMultilevel"/>
    <w:tmpl w:val="531E3EBA"/>
    <w:lvl w:ilvl="0" w:tplc="CCBE2E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C533BB"/>
    <w:multiLevelType w:val="hybridMultilevel"/>
    <w:tmpl w:val="AB464C44"/>
    <w:lvl w:ilvl="0" w:tplc="6A301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D5328"/>
    <w:multiLevelType w:val="hybridMultilevel"/>
    <w:tmpl w:val="150E16BA"/>
    <w:lvl w:ilvl="0" w:tplc="3D147D3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4"/>
  </w:num>
  <w:num w:numId="6" w16cid:durableId="613948439">
    <w:abstractNumId w:val="11"/>
  </w:num>
  <w:num w:numId="7" w16cid:durableId="215121057">
    <w:abstractNumId w:val="13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5"/>
  </w:num>
  <w:num w:numId="17" w16cid:durableId="168908035">
    <w:abstractNumId w:val="16"/>
  </w:num>
  <w:num w:numId="18" w16cid:durableId="1000696638">
    <w:abstractNumId w:val="10"/>
  </w:num>
  <w:num w:numId="19" w16cid:durableId="192966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02703A"/>
    <w:rsid w:val="00084A6D"/>
    <w:rsid w:val="0009591D"/>
    <w:rsid w:val="00176D19"/>
    <w:rsid w:val="001A3E3E"/>
    <w:rsid w:val="001C0EA2"/>
    <w:rsid w:val="00216642"/>
    <w:rsid w:val="00216E16"/>
    <w:rsid w:val="002554CD"/>
    <w:rsid w:val="002765B8"/>
    <w:rsid w:val="00293B83"/>
    <w:rsid w:val="002B4294"/>
    <w:rsid w:val="002E20FA"/>
    <w:rsid w:val="00313706"/>
    <w:rsid w:val="00315314"/>
    <w:rsid w:val="00324029"/>
    <w:rsid w:val="00333D0D"/>
    <w:rsid w:val="00335E6E"/>
    <w:rsid w:val="00387E96"/>
    <w:rsid w:val="003B2215"/>
    <w:rsid w:val="003D520B"/>
    <w:rsid w:val="003F5DF1"/>
    <w:rsid w:val="00407E37"/>
    <w:rsid w:val="00442E6E"/>
    <w:rsid w:val="004C049F"/>
    <w:rsid w:val="004E24E9"/>
    <w:rsid w:val="004F0CBD"/>
    <w:rsid w:val="005000E2"/>
    <w:rsid w:val="005047F5"/>
    <w:rsid w:val="00530246"/>
    <w:rsid w:val="005437FF"/>
    <w:rsid w:val="00556A31"/>
    <w:rsid w:val="00576502"/>
    <w:rsid w:val="005842E4"/>
    <w:rsid w:val="005C0E40"/>
    <w:rsid w:val="0064058F"/>
    <w:rsid w:val="00645587"/>
    <w:rsid w:val="00650967"/>
    <w:rsid w:val="00671898"/>
    <w:rsid w:val="006A3CE7"/>
    <w:rsid w:val="006B5949"/>
    <w:rsid w:val="007116AC"/>
    <w:rsid w:val="00722410"/>
    <w:rsid w:val="00772E58"/>
    <w:rsid w:val="00797851"/>
    <w:rsid w:val="007B21EE"/>
    <w:rsid w:val="0085104D"/>
    <w:rsid w:val="0087785C"/>
    <w:rsid w:val="00893394"/>
    <w:rsid w:val="0089714F"/>
    <w:rsid w:val="008A2C41"/>
    <w:rsid w:val="008D07FF"/>
    <w:rsid w:val="008F535D"/>
    <w:rsid w:val="00914556"/>
    <w:rsid w:val="00931349"/>
    <w:rsid w:val="0094171E"/>
    <w:rsid w:val="00944B3E"/>
    <w:rsid w:val="00991040"/>
    <w:rsid w:val="00A02D10"/>
    <w:rsid w:val="00A569E4"/>
    <w:rsid w:val="00AD4258"/>
    <w:rsid w:val="00AE0089"/>
    <w:rsid w:val="00AF3C3C"/>
    <w:rsid w:val="00B04C39"/>
    <w:rsid w:val="00B06F8F"/>
    <w:rsid w:val="00B1610F"/>
    <w:rsid w:val="00B2105C"/>
    <w:rsid w:val="00B6151D"/>
    <w:rsid w:val="00C01E77"/>
    <w:rsid w:val="00C52BB2"/>
    <w:rsid w:val="00C6554A"/>
    <w:rsid w:val="00C86D6B"/>
    <w:rsid w:val="00C86FD3"/>
    <w:rsid w:val="00CA5595"/>
    <w:rsid w:val="00CF249A"/>
    <w:rsid w:val="00D02F64"/>
    <w:rsid w:val="00D21C66"/>
    <w:rsid w:val="00D2543A"/>
    <w:rsid w:val="00D97715"/>
    <w:rsid w:val="00DB356A"/>
    <w:rsid w:val="00DF5B27"/>
    <w:rsid w:val="00DF7556"/>
    <w:rsid w:val="00E13C94"/>
    <w:rsid w:val="00E1507A"/>
    <w:rsid w:val="00EB2F14"/>
    <w:rsid w:val="00ED7C44"/>
    <w:rsid w:val="00EF206D"/>
    <w:rsid w:val="00F20732"/>
    <w:rsid w:val="00F22262"/>
    <w:rsid w:val="00F4646A"/>
    <w:rsid w:val="00F82566"/>
    <w:rsid w:val="00FA0707"/>
    <w:rsid w:val="00FC0EEF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241</TotalTime>
  <Pages>2</Pages>
  <Words>91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20</cp:revision>
  <cp:lastPrinted>2023-06-12T16:37:00Z</cp:lastPrinted>
  <dcterms:created xsi:type="dcterms:W3CDTF">2023-06-12T16:42:00Z</dcterms:created>
  <dcterms:modified xsi:type="dcterms:W3CDTF">2023-07-05T01:46:00Z</dcterms:modified>
</cp:coreProperties>
</file>