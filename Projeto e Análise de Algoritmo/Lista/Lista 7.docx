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Pr="00216E16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04234182" w14:textId="39A40E51" w:rsidR="00C6554A" w:rsidRPr="00931349" w:rsidRDefault="00576502" w:rsidP="00C6554A">
      <w:pPr>
        <w:pStyle w:val="Ttulo"/>
        <w:rPr>
          <w:sz w:val="96"/>
          <w:szCs w:val="96"/>
          <w:lang w:val="pt-BR"/>
        </w:rPr>
      </w:pPr>
      <w:r w:rsidRPr="00576502">
        <w:rPr>
          <w:sz w:val="96"/>
          <w:szCs w:val="96"/>
          <w:lang w:val="pt-BR"/>
        </w:rPr>
        <w:t>Projeto e Análise de Algoritmos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70F46003" w:rsidR="00A02D10" w:rsidRPr="00B04C39" w:rsidRDefault="00576502" w:rsidP="00C6554A">
      <w:pPr>
        <w:pStyle w:val="InformaesdeContato"/>
        <w:rPr>
          <w:rFonts w:asciiTheme="majorHAnsi" w:hAnsiTheme="majorHAnsi" w:cs="Arial"/>
          <w:sz w:val="56"/>
          <w:szCs w:val="56"/>
          <w:u w:val="single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 xml:space="preserve">Lista </w:t>
      </w:r>
      <w:r w:rsidR="005842E4">
        <w:rPr>
          <w:rFonts w:asciiTheme="majorHAnsi" w:hAnsiTheme="majorHAnsi" w:cs="Arial"/>
          <w:sz w:val="56"/>
          <w:szCs w:val="56"/>
          <w:lang w:val="pt-BR"/>
        </w:rPr>
        <w:t>7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7038F3B7" w:rsidR="002C74C0" w:rsidRDefault="00A02D10" w:rsidP="00645587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="00576502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Questão 1</w:t>
      </w:r>
    </w:p>
    <w:p w14:paraId="32011A66" w14:textId="6673D822" w:rsidR="00084A6D" w:rsidRPr="00084A6D" w:rsidRDefault="00084A6D" w:rsidP="00722410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3E6C3D3D" w14:textId="1366F644" w:rsidR="00671898" w:rsidRDefault="0085104D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DF5B27">
        <w:rPr>
          <w:rFonts w:cs="Arial"/>
          <w:color w:val="auto"/>
          <w:u w:val="single"/>
          <w:lang w:val="pt-BR" w:bidi="pt-BR"/>
        </w:rPr>
        <w:t>Força bruta</w:t>
      </w:r>
      <w:r w:rsidRPr="0085104D">
        <w:rPr>
          <w:rFonts w:cs="Arial"/>
          <w:color w:val="auto"/>
          <w:lang w:val="pt-BR" w:bidi="pt-BR"/>
        </w:rPr>
        <w:t>: É uma abordagem que consiste em tentar todas as soluções possíveis para um problema, sem levar em consideração a otimização.</w:t>
      </w:r>
    </w:p>
    <w:p w14:paraId="0C07532C" w14:textId="343BAF20" w:rsidR="0085104D" w:rsidRDefault="0085104D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  <w:proofErr w:type="spellStart"/>
      <w:r w:rsidRPr="00DF5B27">
        <w:rPr>
          <w:rFonts w:cs="Arial"/>
          <w:color w:val="auto"/>
          <w:u w:val="single"/>
          <w:lang w:val="pt-BR" w:bidi="pt-BR"/>
        </w:rPr>
        <w:t>Backtracking</w:t>
      </w:r>
      <w:proofErr w:type="spellEnd"/>
      <w:r w:rsidRPr="0085104D">
        <w:rPr>
          <w:rFonts w:cs="Arial"/>
          <w:color w:val="auto"/>
          <w:lang w:val="pt-BR" w:bidi="pt-BR"/>
        </w:rPr>
        <w:t>: É uma técnica que utiliza a tentativa e erro para resolver problemas. Começa com uma solução parcial e, caso não seja válida, retrocede e tenta outra opção.</w:t>
      </w:r>
    </w:p>
    <w:p w14:paraId="23B9F8FA" w14:textId="327826B9" w:rsidR="0085104D" w:rsidRDefault="0085104D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DF5B27">
        <w:rPr>
          <w:rFonts w:cs="Arial"/>
          <w:color w:val="auto"/>
          <w:u w:val="single"/>
          <w:lang w:val="pt-BR" w:bidi="pt-BR"/>
        </w:rPr>
        <w:t xml:space="preserve">Branch </w:t>
      </w:r>
      <w:proofErr w:type="spellStart"/>
      <w:r w:rsidRPr="00DF5B27">
        <w:rPr>
          <w:rFonts w:cs="Arial"/>
          <w:color w:val="auto"/>
          <w:u w:val="single"/>
          <w:lang w:val="pt-BR" w:bidi="pt-BR"/>
        </w:rPr>
        <w:t>and</w:t>
      </w:r>
      <w:proofErr w:type="spellEnd"/>
      <w:r w:rsidRPr="00DF5B27">
        <w:rPr>
          <w:rFonts w:cs="Arial"/>
          <w:color w:val="auto"/>
          <w:u w:val="single"/>
          <w:lang w:val="pt-BR" w:bidi="pt-BR"/>
        </w:rPr>
        <w:t xml:space="preserve"> </w:t>
      </w:r>
      <w:proofErr w:type="spellStart"/>
      <w:r w:rsidRPr="00DF5B27">
        <w:rPr>
          <w:rFonts w:cs="Arial"/>
          <w:color w:val="auto"/>
          <w:u w:val="single"/>
          <w:lang w:val="pt-BR" w:bidi="pt-BR"/>
        </w:rPr>
        <w:t>bound</w:t>
      </w:r>
      <w:proofErr w:type="spellEnd"/>
      <w:r w:rsidRPr="0085104D">
        <w:rPr>
          <w:rFonts w:cs="Arial"/>
          <w:color w:val="auto"/>
          <w:lang w:val="pt-BR" w:bidi="pt-BR"/>
        </w:rPr>
        <w:t xml:space="preserve">: É uma técnica de otimização utilizada para problemas de busca exaustiva. Divide o espaço de soluções em </w:t>
      </w:r>
      <w:proofErr w:type="spellStart"/>
      <w:r w:rsidRPr="0085104D">
        <w:rPr>
          <w:rFonts w:cs="Arial"/>
          <w:color w:val="auto"/>
          <w:lang w:val="pt-BR" w:bidi="pt-BR"/>
        </w:rPr>
        <w:t>branches</w:t>
      </w:r>
      <w:proofErr w:type="spellEnd"/>
      <w:r w:rsidRPr="0085104D">
        <w:rPr>
          <w:rFonts w:cs="Arial"/>
          <w:color w:val="auto"/>
          <w:lang w:val="pt-BR" w:bidi="pt-BR"/>
        </w:rPr>
        <w:t xml:space="preserve"> e utiliza limites</w:t>
      </w:r>
      <w:r>
        <w:rPr>
          <w:rFonts w:cs="Arial"/>
          <w:color w:val="auto"/>
          <w:lang w:val="pt-BR" w:bidi="pt-BR"/>
        </w:rPr>
        <w:t xml:space="preserve"> </w:t>
      </w:r>
      <w:r w:rsidRPr="0085104D">
        <w:rPr>
          <w:rFonts w:cs="Arial"/>
          <w:color w:val="auto"/>
          <w:lang w:val="pt-BR" w:bidi="pt-BR"/>
        </w:rPr>
        <w:t>para eliminar ramos que não levarão a uma solução ótima</w:t>
      </w:r>
      <w:r>
        <w:rPr>
          <w:rFonts w:cs="Arial"/>
          <w:color w:val="auto"/>
          <w:lang w:val="pt-BR" w:bidi="pt-BR"/>
        </w:rPr>
        <w:t>.</w:t>
      </w:r>
    </w:p>
    <w:p w14:paraId="52CE0B12" w14:textId="77777777" w:rsidR="0085104D" w:rsidRDefault="0085104D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006C02C2" w14:textId="541CC12E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2</w:t>
      </w:r>
    </w:p>
    <w:p w14:paraId="2707DA10" w14:textId="77777777" w:rsidR="00DF5B27" w:rsidRDefault="00DF5B27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6F5E7D2F" w14:textId="0618ECEA" w:rsidR="00DB356A" w:rsidRDefault="00DF5B27" w:rsidP="00DF5B27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Q</w:t>
      </w:r>
      <w:r w:rsidRPr="00DF5B27">
        <w:rPr>
          <w:rFonts w:cs="Arial"/>
          <w:color w:val="auto"/>
          <w:lang w:val="pt-BR" w:bidi="pt-BR"/>
        </w:rPr>
        <w:t>ualquer estrutura de dados que suporte</w:t>
      </w:r>
      <w:r>
        <w:rPr>
          <w:rFonts w:cs="Arial"/>
          <w:color w:val="auto"/>
          <w:lang w:val="pt-BR" w:bidi="pt-BR"/>
        </w:rPr>
        <w:t xml:space="preserve"> </w:t>
      </w:r>
      <w:r w:rsidRPr="00DF5B27">
        <w:rPr>
          <w:rFonts w:cs="Arial"/>
          <w:color w:val="auto"/>
          <w:lang w:val="pt-BR" w:bidi="pt-BR"/>
        </w:rPr>
        <w:t>função sucessores, função heurística, e teste objetivo</w:t>
      </w:r>
      <w:r>
        <w:rPr>
          <w:rFonts w:cs="Arial"/>
          <w:color w:val="auto"/>
          <w:lang w:val="pt-BR" w:bidi="pt-BR"/>
        </w:rPr>
        <w:t>.</w:t>
      </w:r>
    </w:p>
    <w:p w14:paraId="069DC982" w14:textId="77777777" w:rsidR="00DF5B27" w:rsidRDefault="00DF5B27" w:rsidP="00DF5B2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C3C3AE8" w14:textId="26B6F68A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3</w:t>
      </w:r>
    </w:p>
    <w:p w14:paraId="499BEB8C" w14:textId="77777777" w:rsidR="00DF5B27" w:rsidRDefault="00DF5B27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39821683" w14:textId="1B818639" w:rsidR="00DF5B27" w:rsidRPr="00DF5B27" w:rsidRDefault="00DF5B27" w:rsidP="00DF5B2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530246">
        <w:rPr>
          <w:rFonts w:cs="Arial"/>
          <w:color w:val="auto"/>
          <w:u w:val="single"/>
          <w:lang w:val="pt-BR" w:bidi="pt-BR"/>
        </w:rPr>
        <w:t>Restrições unárias</w:t>
      </w:r>
      <w:r>
        <w:rPr>
          <w:rFonts w:cs="Arial"/>
          <w:color w:val="auto"/>
          <w:lang w:val="pt-BR" w:bidi="pt-BR"/>
        </w:rPr>
        <w:t>:</w:t>
      </w:r>
      <w:r w:rsidRPr="00DF5B27">
        <w:rPr>
          <w:rFonts w:cs="Arial"/>
          <w:color w:val="auto"/>
          <w:lang w:val="pt-BR" w:bidi="pt-BR"/>
        </w:rPr>
        <w:t xml:space="preserve"> referem-se a uma variável</w:t>
      </w:r>
    </w:p>
    <w:p w14:paraId="617F3A4C" w14:textId="4E5179B5" w:rsidR="00DF5B27" w:rsidRPr="00DF5B27" w:rsidRDefault="00DF5B27" w:rsidP="00DF5B2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ascii="Times New Roman" w:hAnsi="Times New Roman" w:cs="Times New Roman"/>
          <w:color w:val="auto"/>
          <w:lang w:val="pt-BR" w:bidi="pt-BR"/>
        </w:rPr>
        <w:t xml:space="preserve">- </w:t>
      </w:r>
      <w:r w:rsidRPr="00530246">
        <w:rPr>
          <w:rFonts w:cs="Arial"/>
          <w:color w:val="auto"/>
          <w:u w:val="single"/>
          <w:lang w:val="pt-BR" w:bidi="pt-BR"/>
        </w:rPr>
        <w:t>Restri</w:t>
      </w:r>
      <w:r w:rsidRPr="00530246">
        <w:rPr>
          <w:rFonts w:ascii="Constantia" w:hAnsi="Constantia" w:cs="Constantia"/>
          <w:color w:val="auto"/>
          <w:u w:val="single"/>
          <w:lang w:val="pt-BR" w:bidi="pt-BR"/>
        </w:rPr>
        <w:t>çõ</w:t>
      </w:r>
      <w:r w:rsidRPr="00530246">
        <w:rPr>
          <w:rFonts w:cs="Arial"/>
          <w:color w:val="auto"/>
          <w:u w:val="single"/>
          <w:lang w:val="pt-BR" w:bidi="pt-BR"/>
        </w:rPr>
        <w:t>es bin</w:t>
      </w:r>
      <w:r w:rsidRPr="00530246">
        <w:rPr>
          <w:rFonts w:ascii="Constantia" w:hAnsi="Constantia" w:cs="Constantia"/>
          <w:color w:val="auto"/>
          <w:u w:val="single"/>
          <w:lang w:val="pt-BR" w:bidi="pt-BR"/>
        </w:rPr>
        <w:t>á</w:t>
      </w:r>
      <w:r w:rsidRPr="00530246">
        <w:rPr>
          <w:rFonts w:cs="Arial"/>
          <w:color w:val="auto"/>
          <w:u w:val="single"/>
          <w:lang w:val="pt-BR" w:bidi="pt-BR"/>
        </w:rPr>
        <w:t>rias</w:t>
      </w:r>
      <w:r>
        <w:rPr>
          <w:rFonts w:cs="Arial"/>
          <w:color w:val="auto"/>
          <w:lang w:val="pt-BR" w:bidi="pt-BR"/>
        </w:rPr>
        <w:t>:</w:t>
      </w:r>
      <w:r w:rsidRPr="00DF5B27">
        <w:rPr>
          <w:rFonts w:cs="Arial"/>
          <w:color w:val="auto"/>
          <w:lang w:val="pt-BR" w:bidi="pt-BR"/>
        </w:rPr>
        <w:t xml:space="preserve"> referem-se a pares de vari</w:t>
      </w:r>
      <w:r w:rsidRPr="00DF5B27">
        <w:rPr>
          <w:rFonts w:ascii="Constantia" w:hAnsi="Constantia" w:cs="Constantia"/>
          <w:color w:val="auto"/>
          <w:lang w:val="pt-BR" w:bidi="pt-BR"/>
        </w:rPr>
        <w:t>á</w:t>
      </w:r>
      <w:r w:rsidRPr="00DF5B27">
        <w:rPr>
          <w:rFonts w:cs="Arial"/>
          <w:color w:val="auto"/>
          <w:lang w:val="pt-BR" w:bidi="pt-BR"/>
        </w:rPr>
        <w:t>veis</w:t>
      </w:r>
    </w:p>
    <w:p w14:paraId="245153F7" w14:textId="5306FE2A" w:rsidR="00DF5B27" w:rsidRDefault="00DF5B27" w:rsidP="00DF5B2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ascii="Times New Roman" w:hAnsi="Times New Roman" w:cs="Times New Roman"/>
          <w:color w:val="auto"/>
          <w:lang w:val="pt-BR" w:bidi="pt-BR"/>
        </w:rPr>
        <w:t xml:space="preserve">- </w:t>
      </w:r>
      <w:r w:rsidRPr="00530246">
        <w:rPr>
          <w:rFonts w:cs="Arial"/>
          <w:color w:val="auto"/>
          <w:u w:val="single"/>
          <w:lang w:val="pt-BR" w:bidi="pt-BR"/>
        </w:rPr>
        <w:t>Restri</w:t>
      </w:r>
      <w:r w:rsidRPr="00530246">
        <w:rPr>
          <w:rFonts w:ascii="Constantia" w:hAnsi="Constantia" w:cs="Constantia"/>
          <w:color w:val="auto"/>
          <w:u w:val="single"/>
          <w:lang w:val="pt-BR" w:bidi="pt-BR"/>
        </w:rPr>
        <w:t>çõ</w:t>
      </w:r>
      <w:r w:rsidRPr="00530246">
        <w:rPr>
          <w:rFonts w:cs="Arial"/>
          <w:color w:val="auto"/>
          <w:u w:val="single"/>
          <w:lang w:val="pt-BR" w:bidi="pt-BR"/>
        </w:rPr>
        <w:t>es de ordem superior</w:t>
      </w:r>
      <w:r>
        <w:rPr>
          <w:rFonts w:cs="Arial"/>
          <w:color w:val="auto"/>
          <w:lang w:val="pt-BR" w:bidi="pt-BR"/>
        </w:rPr>
        <w:t>:</w:t>
      </w:r>
      <w:r w:rsidRPr="00DF5B27">
        <w:rPr>
          <w:rFonts w:cs="Arial"/>
          <w:color w:val="auto"/>
          <w:lang w:val="pt-BR" w:bidi="pt-BR"/>
        </w:rPr>
        <w:t xml:space="preserve"> envolvem 3 ou mais</w:t>
      </w:r>
      <w:r>
        <w:rPr>
          <w:rFonts w:cs="Arial"/>
          <w:color w:val="auto"/>
          <w:lang w:val="pt-BR" w:bidi="pt-BR"/>
        </w:rPr>
        <w:t xml:space="preserve"> </w:t>
      </w:r>
      <w:r w:rsidRPr="00DF5B27">
        <w:rPr>
          <w:rFonts w:cs="Arial"/>
          <w:color w:val="auto"/>
          <w:lang w:val="pt-BR" w:bidi="pt-BR"/>
        </w:rPr>
        <w:t>variáveis</w:t>
      </w:r>
    </w:p>
    <w:p w14:paraId="0D3A0BF3" w14:textId="77777777" w:rsidR="00671898" w:rsidRDefault="00671898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6031C46E" w14:textId="21BC4612" w:rsidR="003D520B" w:rsidRDefault="003D520B" w:rsidP="003D520B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4</w:t>
      </w:r>
    </w:p>
    <w:p w14:paraId="7049AAD7" w14:textId="77777777" w:rsidR="003D520B" w:rsidRDefault="003D520B" w:rsidP="003D520B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396F1F8" w14:textId="337963F5" w:rsidR="00FC0EEF" w:rsidRDefault="00DF5B27" w:rsidP="00DF5B27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proofErr w:type="spellStart"/>
      <w:r w:rsidRPr="00DF5B27">
        <w:rPr>
          <w:rFonts w:cs="Arial"/>
          <w:color w:val="auto"/>
          <w:lang w:val="pt-BR" w:bidi="pt-BR"/>
        </w:rPr>
        <w:t>Forward</w:t>
      </w:r>
      <w:proofErr w:type="spellEnd"/>
      <w:r w:rsidRPr="00DF5B27">
        <w:rPr>
          <w:rFonts w:cs="Arial"/>
          <w:color w:val="auto"/>
          <w:lang w:val="pt-BR" w:bidi="pt-BR"/>
        </w:rPr>
        <w:t xml:space="preserve"> </w:t>
      </w:r>
      <w:proofErr w:type="spellStart"/>
      <w:r w:rsidRPr="00DF5B27">
        <w:rPr>
          <w:rFonts w:cs="Arial"/>
          <w:color w:val="auto"/>
          <w:lang w:val="pt-BR" w:bidi="pt-BR"/>
        </w:rPr>
        <w:t>checking</w:t>
      </w:r>
      <w:proofErr w:type="spellEnd"/>
      <w:r w:rsidRPr="00DF5B27">
        <w:rPr>
          <w:rFonts w:cs="Arial"/>
          <w:color w:val="auto"/>
          <w:lang w:val="pt-BR" w:bidi="pt-BR"/>
        </w:rPr>
        <w:t xml:space="preserve"> = verificação anterior</w:t>
      </w:r>
      <w:r>
        <w:rPr>
          <w:rFonts w:cs="Arial"/>
          <w:color w:val="auto"/>
          <w:lang w:val="pt-BR" w:bidi="pt-BR"/>
        </w:rPr>
        <w:t>. A ideia é m</w:t>
      </w:r>
      <w:r w:rsidRPr="00DF5B27">
        <w:rPr>
          <w:rFonts w:cs="Arial"/>
          <w:color w:val="auto"/>
          <w:lang w:val="pt-BR" w:bidi="pt-BR"/>
        </w:rPr>
        <w:t>anter um registro dos valores que podem ser atribuídos a</w:t>
      </w:r>
      <w:r>
        <w:rPr>
          <w:rFonts w:cs="Arial"/>
          <w:color w:val="auto"/>
          <w:lang w:val="pt-BR" w:bidi="pt-BR"/>
        </w:rPr>
        <w:t xml:space="preserve"> </w:t>
      </w:r>
      <w:r w:rsidRPr="00DF5B27">
        <w:rPr>
          <w:rFonts w:cs="Arial"/>
          <w:color w:val="auto"/>
          <w:lang w:val="pt-BR" w:bidi="pt-BR"/>
        </w:rPr>
        <w:t>variáveis ainda não atribuídas</w:t>
      </w:r>
      <w:r>
        <w:rPr>
          <w:rFonts w:cs="Arial"/>
          <w:color w:val="auto"/>
          <w:lang w:val="pt-BR" w:bidi="pt-BR"/>
        </w:rPr>
        <w:t>. E também t</w:t>
      </w:r>
      <w:r w:rsidRPr="00DF5B27">
        <w:rPr>
          <w:rFonts w:cs="Arial"/>
          <w:color w:val="auto"/>
          <w:lang w:val="pt-BR" w:bidi="pt-BR"/>
        </w:rPr>
        <w:t>erminar a procura quando existe pelo menos uma variável à</w:t>
      </w:r>
      <w:r>
        <w:rPr>
          <w:rFonts w:cs="Arial"/>
          <w:color w:val="auto"/>
          <w:lang w:val="pt-BR" w:bidi="pt-BR"/>
        </w:rPr>
        <w:t xml:space="preserve"> </w:t>
      </w:r>
      <w:r w:rsidRPr="00DF5B27">
        <w:rPr>
          <w:rFonts w:cs="Arial"/>
          <w:color w:val="auto"/>
          <w:lang w:val="pt-BR" w:bidi="pt-BR"/>
        </w:rPr>
        <w:t>qual não pode ser atribuído nenhum valor</w:t>
      </w:r>
      <w:r>
        <w:rPr>
          <w:rFonts w:cs="Arial"/>
          <w:color w:val="auto"/>
          <w:lang w:val="pt-BR" w:bidi="pt-BR"/>
        </w:rPr>
        <w:t>.</w:t>
      </w:r>
    </w:p>
    <w:p w14:paraId="3CA97E81" w14:textId="77777777" w:rsidR="00DF5B27" w:rsidRDefault="00DF5B27" w:rsidP="00DF5B27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25D1B700" w14:textId="4D68CA8A" w:rsid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5</w:t>
      </w:r>
    </w:p>
    <w:p w14:paraId="79663C1C" w14:textId="77777777" w:rsidR="00FC0EEF" w:rsidRP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auto"/>
          <w:sz w:val="28"/>
          <w:szCs w:val="28"/>
          <w:lang w:val="pt-BR" w:bidi="pt-BR"/>
        </w:rPr>
      </w:pPr>
    </w:p>
    <w:p w14:paraId="1EB1E7BA" w14:textId="2FF270C0" w:rsidR="00530246" w:rsidRPr="00530246" w:rsidRDefault="00530246" w:rsidP="0053024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-</w:t>
      </w:r>
      <w:r w:rsidRPr="00530246">
        <w:rPr>
          <w:rFonts w:cs="Arial"/>
          <w:color w:val="auto"/>
          <w:lang w:val="pt-BR" w:bidi="pt-BR"/>
        </w:rPr>
        <w:t xml:space="preserve"> </w:t>
      </w:r>
      <w:r w:rsidRPr="00530246">
        <w:rPr>
          <w:rFonts w:cs="Arial"/>
          <w:color w:val="auto"/>
          <w:u w:val="single"/>
          <w:lang w:val="pt-BR" w:bidi="pt-BR"/>
        </w:rPr>
        <w:t>Busca em largura</w:t>
      </w:r>
      <w:r w:rsidRPr="00530246">
        <w:rPr>
          <w:rFonts w:cs="Arial"/>
          <w:color w:val="auto"/>
          <w:lang w:val="pt-BR" w:bidi="pt-BR"/>
        </w:rPr>
        <w:t>: Explora todos os nós de um nível antes de prosseguir para o próximo nível, garantindo que a solução encontrada tenha o menor custo em termos de profundidade.</w:t>
      </w:r>
    </w:p>
    <w:p w14:paraId="2A138218" w14:textId="535BD037" w:rsidR="00530246" w:rsidRPr="00530246" w:rsidRDefault="00530246" w:rsidP="0053024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-</w:t>
      </w:r>
      <w:r w:rsidRPr="00530246">
        <w:rPr>
          <w:rFonts w:cs="Arial"/>
          <w:color w:val="auto"/>
          <w:lang w:val="pt-BR" w:bidi="pt-BR"/>
        </w:rPr>
        <w:t xml:space="preserve"> </w:t>
      </w:r>
      <w:r w:rsidRPr="00530246">
        <w:rPr>
          <w:rFonts w:cs="Arial"/>
          <w:color w:val="auto"/>
          <w:u w:val="single"/>
          <w:lang w:val="pt-BR" w:bidi="pt-BR"/>
        </w:rPr>
        <w:t>Busca em profundidade</w:t>
      </w:r>
      <w:r w:rsidRPr="00530246">
        <w:rPr>
          <w:rFonts w:cs="Arial"/>
          <w:color w:val="auto"/>
          <w:lang w:val="pt-BR" w:bidi="pt-BR"/>
        </w:rPr>
        <w:t>: Explora um ramo até o nó mais profundo antes de retroceder e explorar outros ramos, sendo útil quando há muitos caminhos possíveis, mas não garante a solução ótima.</w:t>
      </w:r>
    </w:p>
    <w:p w14:paraId="49729D0C" w14:textId="4F3C2817" w:rsidR="00530246" w:rsidRPr="00530246" w:rsidRDefault="00530246" w:rsidP="0053024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-</w:t>
      </w:r>
      <w:r w:rsidRPr="00530246">
        <w:rPr>
          <w:rFonts w:cs="Arial"/>
          <w:color w:val="auto"/>
          <w:lang w:val="pt-BR" w:bidi="pt-BR"/>
        </w:rPr>
        <w:t xml:space="preserve"> </w:t>
      </w:r>
      <w:r w:rsidRPr="00530246">
        <w:rPr>
          <w:rFonts w:cs="Arial"/>
          <w:color w:val="auto"/>
          <w:u w:val="single"/>
          <w:lang w:val="pt-BR" w:bidi="pt-BR"/>
        </w:rPr>
        <w:t>Busca de Custo Uniforme</w:t>
      </w:r>
      <w:r w:rsidRPr="00530246">
        <w:rPr>
          <w:rFonts w:cs="Arial"/>
          <w:color w:val="auto"/>
          <w:lang w:val="pt-BR" w:bidi="pt-BR"/>
        </w:rPr>
        <w:t>: Expande os nós com menor custo acumulado primeiro, buscando o caminho com o menor custo total.</w:t>
      </w:r>
    </w:p>
    <w:p w14:paraId="64CE2644" w14:textId="406BA30E" w:rsidR="00530246" w:rsidRDefault="00530246" w:rsidP="0053024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-</w:t>
      </w:r>
      <w:r w:rsidRPr="00530246">
        <w:rPr>
          <w:rFonts w:cs="Arial"/>
          <w:color w:val="auto"/>
          <w:lang w:val="pt-BR" w:bidi="pt-BR"/>
        </w:rPr>
        <w:t xml:space="preserve"> </w:t>
      </w:r>
      <w:r w:rsidRPr="00530246">
        <w:rPr>
          <w:rFonts w:cs="Arial"/>
          <w:color w:val="auto"/>
          <w:u w:val="single"/>
          <w:lang w:val="pt-BR" w:bidi="pt-BR"/>
        </w:rPr>
        <w:t>Busca com aprofundamento iterativo</w:t>
      </w:r>
      <w:r w:rsidRPr="00530246">
        <w:rPr>
          <w:rFonts w:cs="Arial"/>
          <w:color w:val="auto"/>
          <w:lang w:val="pt-BR" w:bidi="pt-BR"/>
        </w:rPr>
        <w:t>: Combina a busca em profundidade com uma estratégia de limitar a profundidade máxima, aumentando gradualmente o limite até encontrar a solução.</w:t>
      </w:r>
    </w:p>
    <w:p w14:paraId="20C09FC3" w14:textId="77777777" w:rsidR="00530246" w:rsidRDefault="00530246" w:rsidP="0053024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75C573E" w14:textId="77777777" w:rsidR="00530246" w:rsidRDefault="00530246" w:rsidP="0053024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6C46ECC5" w14:textId="77777777" w:rsidR="00530246" w:rsidRDefault="00530246" w:rsidP="0053024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9DC1CA7" w14:textId="0DFF5E80" w:rsid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Questão 6</w:t>
      </w:r>
    </w:p>
    <w:p w14:paraId="2C44016B" w14:textId="77777777" w:rsid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19D9C65C" w14:textId="6FD5E559" w:rsidR="00D02F64" w:rsidRDefault="00313706" w:rsidP="00DB356A">
      <w:pPr>
        <w:pStyle w:val="InformaesdeContato"/>
        <w:ind w:firstLine="720"/>
        <w:jc w:val="both"/>
        <w:rPr>
          <w:rFonts w:ascii="Times New Roman" w:hAnsi="Times New Roman" w:cs="Times New Roman"/>
          <w:color w:val="auto"/>
          <w:lang w:val="pt-BR" w:bidi="pt-BR"/>
        </w:rPr>
      </w:pPr>
      <w:r w:rsidRPr="00313706">
        <w:rPr>
          <w:rFonts w:ascii="Times New Roman" w:hAnsi="Times New Roman" w:cs="Times New Roman"/>
          <w:color w:val="auto"/>
          <w:lang w:val="pt-BR" w:bidi="pt-BR"/>
        </w:rPr>
        <w:t>O algoritmo de busca gulosa seleciona o próximo passo com base na heurística mais promissora, sem considerar possíveis consequências futuras.</w:t>
      </w:r>
    </w:p>
    <w:p w14:paraId="712A9C7F" w14:textId="77777777" w:rsidR="00313706" w:rsidRDefault="00313706" w:rsidP="00DB356A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56665443" w14:textId="64A0D6AF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7</w:t>
      </w:r>
    </w:p>
    <w:p w14:paraId="2EBB851A" w14:textId="77777777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6D1CF3EA" w14:textId="756E399D" w:rsidR="00556A31" w:rsidRDefault="00313706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313706">
        <w:rPr>
          <w:rFonts w:cs="Arial"/>
          <w:color w:val="auto"/>
          <w:lang w:val="pt-BR" w:bidi="pt-BR"/>
        </w:rPr>
        <w:t>O algoritmo A* utiliza a combinação de uma função de custo e uma heurística para encontrar o caminho mais curto entre dois pontos em um grafo ou em um espaço de estados. Ele expande os nós com menor custo total (custo atual + heurística) primeiro, garantindo uma busca eficiente.</w:t>
      </w:r>
    </w:p>
    <w:p w14:paraId="380CB876" w14:textId="77777777" w:rsidR="00313706" w:rsidRDefault="00313706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0C65C9B4" w14:textId="77777777" w:rsidR="00E1507A" w:rsidRDefault="00E1507A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75F5DA9B" w14:textId="5DDDB675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8</w:t>
      </w:r>
    </w:p>
    <w:p w14:paraId="444FB139" w14:textId="77777777" w:rsidR="00216E16" w:rsidRDefault="00216E16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2EECDA5" w14:textId="404EB033" w:rsidR="00D21C6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a)</w:t>
      </w:r>
    </w:p>
    <w:p w14:paraId="2627AD36" w14:textId="50165FE2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EA7EFF6" w14:textId="1C461910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E0BA8DC" w14:textId="37FD2264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179DAD" wp14:editId="0F8E7321">
                <wp:simplePos x="0" y="0"/>
                <wp:positionH relativeFrom="column">
                  <wp:posOffset>1599565</wp:posOffset>
                </wp:positionH>
                <wp:positionV relativeFrom="paragraph">
                  <wp:posOffset>-504825</wp:posOffset>
                </wp:positionV>
                <wp:extent cx="1570355" cy="1174750"/>
                <wp:effectExtent l="38100" t="38100" r="0" b="44450"/>
                <wp:wrapNone/>
                <wp:docPr id="1596984989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70355" cy="117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9A9D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125.25pt;margin-top:-40.45pt;width:125.05pt;height:93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">
                <v:imagedata r:id="rId9" o:title=""/>
              </v:shape>
            </w:pict>
          </mc:Fallback>
        </mc:AlternateContent>
      </w:r>
    </w:p>
    <w:p w14:paraId="35EC3295" w14:textId="4D9379DA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 </w:t>
      </w:r>
    </w:p>
    <w:p w14:paraId="33CB44DD" w14:textId="580B695E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3F47A0B" wp14:editId="131245AF">
                <wp:simplePos x="0" y="0"/>
                <wp:positionH relativeFrom="column">
                  <wp:posOffset>1708785</wp:posOffset>
                </wp:positionH>
                <wp:positionV relativeFrom="paragraph">
                  <wp:posOffset>-83185</wp:posOffset>
                </wp:positionV>
                <wp:extent cx="323675" cy="186395"/>
                <wp:effectExtent l="38100" t="38100" r="57785" b="42545"/>
                <wp:wrapNone/>
                <wp:docPr id="102916826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3675" cy="18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92B25" id="Tinta 13" o:spid="_x0000_s1026" type="#_x0000_t75" style="position:absolute;margin-left:133.85pt;margin-top:-7.25pt;width:26.95pt;height:16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">
                <v:imagedata r:id="rId11" o:title=""/>
              </v:shape>
            </w:pict>
          </mc:Fallback>
        </mc:AlternateContent>
      </w:r>
    </w:p>
    <w:p w14:paraId="43A38D58" w14:textId="3D6AC8C8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9D74DC4" wp14:editId="75A7F4B3">
                <wp:simplePos x="0" y="0"/>
                <wp:positionH relativeFrom="column">
                  <wp:posOffset>1274445</wp:posOffset>
                </wp:positionH>
                <wp:positionV relativeFrom="paragraph">
                  <wp:posOffset>102235</wp:posOffset>
                </wp:positionV>
                <wp:extent cx="220150" cy="142875"/>
                <wp:effectExtent l="38100" t="38100" r="0" b="47625"/>
                <wp:wrapNone/>
                <wp:docPr id="1518360851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015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2F9D8" id="Tinta 32" o:spid="_x0000_s1026" type="#_x0000_t75" style="position:absolute;margin-left:99.65pt;margin-top:7.35pt;width:18.75pt;height:12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">
                <v:imagedata r:id="rId13" o:title=""/>
              </v:shape>
            </w:pict>
          </mc:Fallback>
        </mc:AlternateContent>
      </w:r>
    </w:p>
    <w:p w14:paraId="5C6608CC" w14:textId="1DB243B1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4E297A3" wp14:editId="4CF46FDD">
                <wp:simplePos x="0" y="0"/>
                <wp:positionH relativeFrom="column">
                  <wp:posOffset>1423957</wp:posOffset>
                </wp:positionH>
                <wp:positionV relativeFrom="paragraph">
                  <wp:posOffset>-113079</wp:posOffset>
                </wp:positionV>
                <wp:extent cx="258840" cy="466200"/>
                <wp:effectExtent l="38100" t="38100" r="46355" b="48260"/>
                <wp:wrapNone/>
                <wp:docPr id="773395421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884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8839C" id="Tinta 29" o:spid="_x0000_s1026" type="#_x0000_t75" style="position:absolute;margin-left:111.4pt;margin-top:-9.6pt;width:21.8pt;height:38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">
                <v:imagedata r:id="rId15" o:title=""/>
              </v:shape>
            </w:pict>
          </mc:Fallback>
        </mc:AlternateContent>
      </w:r>
    </w:p>
    <w:p w14:paraId="43142C01" w14:textId="2DB67085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97176B7" wp14:editId="6845D9AC">
                <wp:simplePos x="0" y="0"/>
                <wp:positionH relativeFrom="column">
                  <wp:posOffset>2305685</wp:posOffset>
                </wp:positionH>
                <wp:positionV relativeFrom="paragraph">
                  <wp:posOffset>-63500</wp:posOffset>
                </wp:positionV>
                <wp:extent cx="363960" cy="377280"/>
                <wp:effectExtent l="38100" t="38100" r="36195" b="41910"/>
                <wp:wrapNone/>
                <wp:docPr id="251309702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396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E107A" id="Tinta 54" o:spid="_x0000_s1026" type="#_x0000_t75" style="position:absolute;margin-left:180.85pt;margin-top:-5.7pt;width:30.05pt;height:31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">
                <v:imagedata r:id="rId17" o:title=""/>
              </v:shape>
            </w:pict>
          </mc:Fallback>
        </mc:AlternateContent>
      </w:r>
    </w:p>
    <w:p w14:paraId="3D4BC927" w14:textId="257A7771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9ADF24B" wp14:editId="68695C57">
                <wp:simplePos x="0" y="0"/>
                <wp:positionH relativeFrom="column">
                  <wp:posOffset>2536825</wp:posOffset>
                </wp:positionH>
                <wp:positionV relativeFrom="paragraph">
                  <wp:posOffset>-967105</wp:posOffset>
                </wp:positionV>
                <wp:extent cx="3042790" cy="1936800"/>
                <wp:effectExtent l="38100" t="38100" r="43815" b="44450"/>
                <wp:wrapNone/>
                <wp:docPr id="560350587" name="Tint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2790" cy="19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25C70" id="Tinta 145" o:spid="_x0000_s1026" type="#_x0000_t75" style="position:absolute;margin-left:199.05pt;margin-top:-76.85pt;width:241.05pt;height:153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">
                <v:imagedata r:id="rId19" o:title=""/>
              </v:shape>
            </w:pict>
          </mc:Fallback>
        </mc:AlternateContent>
      </w:r>
    </w:p>
    <w:p w14:paraId="42859543" w14:textId="2DCB5EAE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A5733C5" wp14:editId="1DA2830A">
                <wp:simplePos x="0" y="0"/>
                <wp:positionH relativeFrom="column">
                  <wp:posOffset>2148205</wp:posOffset>
                </wp:positionH>
                <wp:positionV relativeFrom="paragraph">
                  <wp:posOffset>-104140</wp:posOffset>
                </wp:positionV>
                <wp:extent cx="245110" cy="259715"/>
                <wp:effectExtent l="38100" t="38100" r="0" b="45085"/>
                <wp:wrapNone/>
                <wp:docPr id="36349317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511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0A170" id="Tinta 72" o:spid="_x0000_s1026" type="#_x0000_t75" style="position:absolute;margin-left:168.45pt;margin-top:-8.9pt;width:20.7pt;height:2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">
                <v:imagedata r:id="rId21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D3B5C8B" wp14:editId="27A15550">
                <wp:simplePos x="0" y="0"/>
                <wp:positionH relativeFrom="column">
                  <wp:posOffset>1018540</wp:posOffset>
                </wp:positionH>
                <wp:positionV relativeFrom="paragraph">
                  <wp:posOffset>-165735</wp:posOffset>
                </wp:positionV>
                <wp:extent cx="438120" cy="364680"/>
                <wp:effectExtent l="38100" t="38100" r="19685" b="54610"/>
                <wp:wrapNone/>
                <wp:docPr id="522123870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812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00127" id="Tinta 38" o:spid="_x0000_s1026" type="#_x0000_t75" style="position:absolute;margin-left:79.5pt;margin-top:-13.75pt;width:35.95pt;height:30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">
                <v:imagedata r:id="rId23" o:title=""/>
              </v:shape>
            </w:pict>
          </mc:Fallback>
        </mc:AlternateContent>
      </w:r>
    </w:p>
    <w:p w14:paraId="5A8A6520" w14:textId="6644EB3D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CDAEE53" wp14:editId="13CE55AA">
                <wp:simplePos x="0" y="0"/>
                <wp:positionH relativeFrom="column">
                  <wp:posOffset>3686810</wp:posOffset>
                </wp:positionH>
                <wp:positionV relativeFrom="paragraph">
                  <wp:posOffset>-57785</wp:posOffset>
                </wp:positionV>
                <wp:extent cx="530640" cy="473040"/>
                <wp:effectExtent l="38100" t="38100" r="41275" b="41910"/>
                <wp:wrapNone/>
                <wp:docPr id="1951015885" name="Tint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064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7B1F4" id="Tinta 113" o:spid="_x0000_s1026" type="#_x0000_t75" style="position:absolute;margin-left:289.6pt;margin-top:-5.25pt;width:43.2pt;height:38.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">
                <v:imagedata r:id="rId25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3701806" wp14:editId="24B17309">
                <wp:simplePos x="0" y="0"/>
                <wp:positionH relativeFrom="column">
                  <wp:posOffset>867397</wp:posOffset>
                </wp:positionH>
                <wp:positionV relativeFrom="paragraph">
                  <wp:posOffset>37706</wp:posOffset>
                </wp:positionV>
                <wp:extent cx="100800" cy="150840"/>
                <wp:effectExtent l="38100" t="38100" r="33020" b="40005"/>
                <wp:wrapNone/>
                <wp:docPr id="1110089652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08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280E6" id="Tinta 49" o:spid="_x0000_s1026" type="#_x0000_t75" style="position:absolute;margin-left:67.6pt;margin-top:2.25pt;width:9.4pt;height:13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">
                <v:imagedata r:id="rId27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E349915" wp14:editId="52C30B19">
                <wp:simplePos x="0" y="0"/>
                <wp:positionH relativeFrom="column">
                  <wp:posOffset>990517</wp:posOffset>
                </wp:positionH>
                <wp:positionV relativeFrom="paragraph">
                  <wp:posOffset>-22414</wp:posOffset>
                </wp:positionV>
                <wp:extent cx="165240" cy="331200"/>
                <wp:effectExtent l="38100" t="38100" r="44450" b="50165"/>
                <wp:wrapNone/>
                <wp:docPr id="48328750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524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5471D" id="Tinta 46" o:spid="_x0000_s1026" type="#_x0000_t75" style="position:absolute;margin-left:77.3pt;margin-top:-2.45pt;width:14.4pt;height:2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">
                <v:imagedata r:id="rId29" o:title=""/>
              </v:shape>
            </w:pict>
          </mc:Fallback>
        </mc:AlternateContent>
      </w:r>
    </w:p>
    <w:p w14:paraId="313F36DD" w14:textId="1305E42B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E4F46C1" wp14:editId="794FB5B7">
                <wp:simplePos x="0" y="0"/>
                <wp:positionH relativeFrom="column">
                  <wp:posOffset>2011680</wp:posOffset>
                </wp:positionH>
                <wp:positionV relativeFrom="paragraph">
                  <wp:posOffset>-87630</wp:posOffset>
                </wp:positionV>
                <wp:extent cx="314785" cy="182565"/>
                <wp:effectExtent l="38100" t="38100" r="28575" b="46355"/>
                <wp:wrapNone/>
                <wp:docPr id="314578956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4785" cy="18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DF1B2" id="Tinta 59" o:spid="_x0000_s1026" type="#_x0000_t75" style="position:absolute;margin-left:157.7pt;margin-top:-7.6pt;width:26.25pt;height:15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">
                <v:imagedata r:id="rId31" o:title=""/>
              </v:shape>
            </w:pict>
          </mc:Fallback>
        </mc:AlternateContent>
      </w:r>
    </w:p>
    <w:p w14:paraId="6B9E6C1B" w14:textId="53EEEADF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FB550BF" wp14:editId="2DAEE867">
                <wp:simplePos x="0" y="0"/>
                <wp:positionH relativeFrom="column">
                  <wp:posOffset>3531870</wp:posOffset>
                </wp:positionH>
                <wp:positionV relativeFrom="paragraph">
                  <wp:posOffset>-669290</wp:posOffset>
                </wp:positionV>
                <wp:extent cx="636285" cy="1506855"/>
                <wp:effectExtent l="38100" t="38100" r="0" b="55245"/>
                <wp:wrapNone/>
                <wp:docPr id="188228038" name="Tinta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6285" cy="150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8C12" id="Tinta 124" o:spid="_x0000_s1026" type="#_x0000_t75" style="position:absolute;margin-left:277.4pt;margin-top:-53.4pt;width:51.5pt;height:120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">
                <v:imagedata r:id="rId33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B8812DE" wp14:editId="7B13D41D">
                <wp:simplePos x="0" y="0"/>
                <wp:positionH relativeFrom="column">
                  <wp:posOffset>1756410</wp:posOffset>
                </wp:positionH>
                <wp:positionV relativeFrom="paragraph">
                  <wp:posOffset>-407670</wp:posOffset>
                </wp:positionV>
                <wp:extent cx="645210" cy="857885"/>
                <wp:effectExtent l="38100" t="38100" r="40640" b="56515"/>
                <wp:wrapNone/>
                <wp:docPr id="1651922953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45210" cy="85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7B496" id="Tinta 68" o:spid="_x0000_s1026" type="#_x0000_t75" style="position:absolute;margin-left:137.6pt;margin-top:-32.8pt;width:52.2pt;height:68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">
                <v:imagedata r:id="rId35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5FE301C" wp14:editId="73A150BF">
                <wp:simplePos x="0" y="0"/>
                <wp:positionH relativeFrom="column">
                  <wp:posOffset>686317</wp:posOffset>
                </wp:positionH>
                <wp:positionV relativeFrom="paragraph">
                  <wp:posOffset>-80179</wp:posOffset>
                </wp:positionV>
                <wp:extent cx="485280" cy="501480"/>
                <wp:effectExtent l="38100" t="57150" r="48260" b="51435"/>
                <wp:wrapNone/>
                <wp:docPr id="652305890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528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19F06" id="Tinta 45" o:spid="_x0000_s1026" type="#_x0000_t75" style="position:absolute;margin-left:53.35pt;margin-top:-7pt;width:39.6pt;height:40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">
                <v:imagedata r:id="rId37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1E6B2C7" wp14:editId="632B3F31">
                <wp:simplePos x="0" y="0"/>
                <wp:positionH relativeFrom="column">
                  <wp:posOffset>751840</wp:posOffset>
                </wp:positionH>
                <wp:positionV relativeFrom="paragraph">
                  <wp:posOffset>-26670</wp:posOffset>
                </wp:positionV>
                <wp:extent cx="363240" cy="375480"/>
                <wp:effectExtent l="38100" t="38100" r="55880" b="43815"/>
                <wp:wrapNone/>
                <wp:docPr id="526360880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324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7FF62" id="Tinta 43" o:spid="_x0000_s1026" type="#_x0000_t75" style="position:absolute;margin-left:58.5pt;margin-top:-2.8pt;width:30pt;height:30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">
                <v:imagedata r:id="rId39" o:title=""/>
              </v:shape>
            </w:pict>
          </mc:Fallback>
        </mc:AlternateContent>
      </w:r>
    </w:p>
    <w:p w14:paraId="00E06FF2" w14:textId="5A84C0D7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D2DAC15" wp14:editId="5029C064">
                <wp:simplePos x="0" y="0"/>
                <wp:positionH relativeFrom="column">
                  <wp:posOffset>1749397</wp:posOffset>
                </wp:positionH>
                <wp:positionV relativeFrom="paragraph">
                  <wp:posOffset>-134939</wp:posOffset>
                </wp:positionV>
                <wp:extent cx="592200" cy="376920"/>
                <wp:effectExtent l="38100" t="38100" r="36830" b="42545"/>
                <wp:wrapNone/>
                <wp:docPr id="446171851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9220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1A4B5" id="Tinta 65" o:spid="_x0000_s1026" type="#_x0000_t75" style="position:absolute;margin-left:137.05pt;margin-top:-11.35pt;width:48.05pt;height:31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">
                <v:imagedata r:id="rId41" o:title=""/>
              </v:shape>
            </w:pict>
          </mc:Fallback>
        </mc:AlternateContent>
      </w:r>
    </w:p>
    <w:p w14:paraId="7246E0AE" w14:textId="0603E963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2FB31AF" w14:textId="064B467C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CA7891C" w14:textId="77777777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F32DDC3" w14:textId="77777777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7B8B74C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187C332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04F9F37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6A33715A" w14:textId="40582351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b)</w:t>
      </w:r>
      <w:r w:rsidR="006B5949">
        <w:rPr>
          <w:rFonts w:cs="Arial"/>
          <w:color w:val="auto"/>
          <w:lang w:val="pt-BR" w:bidi="pt-BR"/>
        </w:rPr>
        <w:t xml:space="preserve"> A -&gt; C -&gt; E -&gt; D -&gt; G</w:t>
      </w:r>
    </w:p>
    <w:p w14:paraId="3C7A651C" w14:textId="77777777" w:rsidR="00216E16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9C12B68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3F10EFD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6E16F87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39FF77C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9F04601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279D3BE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45E010D" w14:textId="4687E4EE" w:rsidR="00AF3C3C" w:rsidRDefault="00216E16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c)</w:t>
      </w:r>
    </w:p>
    <w:p w14:paraId="2E2EBE6A" w14:textId="53F1DABD" w:rsidR="006B5949" w:rsidRPr="00AF3C3C" w:rsidRDefault="00AF3C3C" w:rsidP="00216E16">
      <w:pPr>
        <w:pStyle w:val="InformaesdeContato"/>
        <w:numPr>
          <w:ilvl w:val="0"/>
          <w:numId w:val="19"/>
        </w:numPr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Busca em largura</w:t>
      </w:r>
    </w:p>
    <w:p w14:paraId="3AC8776B" w14:textId="4DE30A8D" w:rsidR="006B5949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37F1EA4" wp14:editId="064A928B">
                <wp:simplePos x="0" y="0"/>
                <wp:positionH relativeFrom="column">
                  <wp:posOffset>2390140</wp:posOffset>
                </wp:positionH>
                <wp:positionV relativeFrom="paragraph">
                  <wp:posOffset>39370</wp:posOffset>
                </wp:positionV>
                <wp:extent cx="264240" cy="130850"/>
                <wp:effectExtent l="38100" t="38100" r="40640" b="40640"/>
                <wp:wrapNone/>
                <wp:docPr id="865310495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4240" cy="13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7CECD" id="Tinta 189" o:spid="_x0000_s1026" type="#_x0000_t75" style="position:absolute;margin-left:187.5pt;margin-top:2.4pt;width:22.2pt;height:11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">
                <v:imagedata r:id="rId43" o:title=""/>
              </v:shape>
            </w:pict>
          </mc:Fallback>
        </mc:AlternateContent>
      </w:r>
    </w:p>
    <w:p w14:paraId="2ABB2B99" w14:textId="5033AD01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4BC4D0B" w14:textId="75E46869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0569C77" w14:textId="4626CFE2" w:rsidR="006B5949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B800EAC" wp14:editId="41E98F39">
                <wp:simplePos x="0" y="0"/>
                <wp:positionH relativeFrom="column">
                  <wp:posOffset>3023235</wp:posOffset>
                </wp:positionH>
                <wp:positionV relativeFrom="paragraph">
                  <wp:posOffset>71120</wp:posOffset>
                </wp:positionV>
                <wp:extent cx="220140" cy="115795"/>
                <wp:effectExtent l="38100" t="57150" r="46990" b="55880"/>
                <wp:wrapNone/>
                <wp:docPr id="1208127966" name="Tinta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0140" cy="11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279D0" id="Tinta 197" o:spid="_x0000_s1026" type="#_x0000_t75" style="position:absolute;margin-left:237.35pt;margin-top:4.9pt;width:18.75pt;height:10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">
                <v:imagedata r:id="rId45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85722D2" wp14:editId="2C188B7D">
                <wp:simplePos x="0" y="0"/>
                <wp:positionH relativeFrom="column">
                  <wp:posOffset>1739900</wp:posOffset>
                </wp:positionH>
                <wp:positionV relativeFrom="paragraph">
                  <wp:posOffset>75565</wp:posOffset>
                </wp:positionV>
                <wp:extent cx="246345" cy="123190"/>
                <wp:effectExtent l="38100" t="38100" r="40005" b="48260"/>
                <wp:wrapNone/>
                <wp:docPr id="1184544813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634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343C1" id="Tinta 193" o:spid="_x0000_s1026" type="#_x0000_t75" style="position:absolute;margin-left:136.3pt;margin-top:5.25pt;width:20.85pt;height:11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">
                <v:imagedata r:id="rId47" o:title=""/>
              </v:shape>
            </w:pict>
          </mc:Fallback>
        </mc:AlternateContent>
      </w:r>
    </w:p>
    <w:p w14:paraId="6C7B31C9" w14:textId="41B67604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0E23852F" w14:textId="6F3CF9BA" w:rsidR="006B5949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BB830A1" wp14:editId="60F1E17F">
                <wp:simplePos x="0" y="0"/>
                <wp:positionH relativeFrom="column">
                  <wp:posOffset>1247140</wp:posOffset>
                </wp:positionH>
                <wp:positionV relativeFrom="paragraph">
                  <wp:posOffset>-969645</wp:posOffset>
                </wp:positionV>
                <wp:extent cx="3075940" cy="2061845"/>
                <wp:effectExtent l="38100" t="38100" r="48260" b="52705"/>
                <wp:wrapNone/>
                <wp:docPr id="1912781125" name="Tinta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75940" cy="206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A261" id="Tinta 260" o:spid="_x0000_s1026" type="#_x0000_t75" style="position:absolute;margin-left:97.5pt;margin-top:-77.05pt;width:243.6pt;height:163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">
                <v:imagedata r:id="rId49" o:title=""/>
              </v:shape>
            </w:pict>
          </mc:Fallback>
        </mc:AlternateContent>
      </w:r>
    </w:p>
    <w:p w14:paraId="712B5CA3" w14:textId="5A01EB8A" w:rsidR="006B5949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4A56BF8" wp14:editId="58AC78E3">
                <wp:simplePos x="0" y="0"/>
                <wp:positionH relativeFrom="column">
                  <wp:posOffset>3902075</wp:posOffset>
                </wp:positionH>
                <wp:positionV relativeFrom="paragraph">
                  <wp:posOffset>9525</wp:posOffset>
                </wp:positionV>
                <wp:extent cx="309770" cy="159785"/>
                <wp:effectExtent l="57150" t="38100" r="52705" b="50165"/>
                <wp:wrapNone/>
                <wp:docPr id="747930998" name="Tinta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9770" cy="15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117C" id="Tinta 212" o:spid="_x0000_s1026" type="#_x0000_t75" style="position:absolute;margin-left:306.55pt;margin-top:.05pt;width:25.85pt;height:1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">
                <v:imagedata r:id="rId51" o:title=""/>
              </v:shape>
            </w:pict>
          </mc:Fallback>
        </mc:AlternateContent>
      </w:r>
    </w:p>
    <w:p w14:paraId="063FA20A" w14:textId="74B46CE7" w:rsidR="006B5949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AF7D89F" wp14:editId="39A35F62">
                <wp:simplePos x="0" y="0"/>
                <wp:positionH relativeFrom="column">
                  <wp:posOffset>1471295</wp:posOffset>
                </wp:positionH>
                <wp:positionV relativeFrom="paragraph">
                  <wp:posOffset>-40005</wp:posOffset>
                </wp:positionV>
                <wp:extent cx="232385" cy="102600"/>
                <wp:effectExtent l="57150" t="38100" r="34925" b="50165"/>
                <wp:wrapNone/>
                <wp:docPr id="523682341" name="Tinta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2385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E8051" id="Tinta 217" o:spid="_x0000_s1026" type="#_x0000_t75" style="position:absolute;margin-left:115.15pt;margin-top:-3.85pt;width:19.75pt;height:9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">
                <v:imagedata r:id="rId53" o:title=""/>
              </v:shape>
            </w:pict>
          </mc:Fallback>
        </mc:AlternateContent>
      </w:r>
    </w:p>
    <w:p w14:paraId="4D5E45B2" w14:textId="33A7F751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7F37172" w14:textId="7939A626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969702E" w14:textId="08B7EA48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16CF864" w14:textId="77777777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4D78DFC" w14:textId="243D9372" w:rsidR="006B5949" w:rsidRDefault="00AF3C3C" w:rsidP="00216E16">
      <w:pPr>
        <w:pStyle w:val="InformaesdeContato"/>
        <w:numPr>
          <w:ilvl w:val="0"/>
          <w:numId w:val="19"/>
        </w:numPr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Busca em profundidade</w:t>
      </w:r>
    </w:p>
    <w:p w14:paraId="799E17D5" w14:textId="77777777" w:rsidR="00AF3C3C" w:rsidRPr="00AF3C3C" w:rsidRDefault="00AF3C3C" w:rsidP="00AF3C3C">
      <w:pPr>
        <w:pStyle w:val="InformaesdeContato"/>
        <w:ind w:left="1080"/>
        <w:jc w:val="both"/>
        <w:rPr>
          <w:rFonts w:cs="Arial"/>
          <w:color w:val="auto"/>
          <w:lang w:val="pt-BR" w:bidi="pt-BR"/>
        </w:rPr>
      </w:pPr>
    </w:p>
    <w:p w14:paraId="3D696798" w14:textId="3AEC27D1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165FC20" w14:textId="3A43F79D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3F9D860" w14:textId="182E38CF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675D1BF" w14:textId="67EA72BC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B2D304C" w14:textId="79119042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00A1942" w14:textId="10C03F2A" w:rsidR="006B5949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603FFE03" wp14:editId="22DAFF7B">
                <wp:simplePos x="0" y="0"/>
                <wp:positionH relativeFrom="column">
                  <wp:posOffset>1532255</wp:posOffset>
                </wp:positionH>
                <wp:positionV relativeFrom="paragraph">
                  <wp:posOffset>-1008380</wp:posOffset>
                </wp:positionV>
                <wp:extent cx="1195560" cy="2131560"/>
                <wp:effectExtent l="38100" t="38100" r="24130" b="40640"/>
                <wp:wrapNone/>
                <wp:docPr id="1601054572" name="Tinta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95560" cy="21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D209" id="Tinta 295" o:spid="_x0000_s1026" type="#_x0000_t75" style="position:absolute;margin-left:119.95pt;margin-top:-80.1pt;width:95.6pt;height:169.3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">
                <v:imagedata r:id="rId55" o:title=""/>
              </v:shape>
            </w:pict>
          </mc:Fallback>
        </mc:AlternateContent>
      </w:r>
    </w:p>
    <w:p w14:paraId="460D6B87" w14:textId="3B8DD87D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E3FA4EE" w14:textId="5E394925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28DCAFF" w14:textId="77777777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64DC652" w14:textId="7FDF7B65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6442455" w14:textId="77777777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F74C486" w14:textId="77777777" w:rsidR="00AF3C3C" w:rsidRDefault="00AF3C3C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76FD3B5" w14:textId="04545FD0" w:rsidR="006B5949" w:rsidRDefault="00AF3C3C" w:rsidP="00AF3C3C">
      <w:pPr>
        <w:pStyle w:val="InformaesdeContato"/>
        <w:numPr>
          <w:ilvl w:val="0"/>
          <w:numId w:val="19"/>
        </w:numPr>
        <w:jc w:val="both"/>
        <w:rPr>
          <w:rFonts w:cs="Arial"/>
          <w:color w:val="auto"/>
          <w:lang w:val="pt-BR" w:bidi="pt-BR"/>
        </w:rPr>
      </w:pPr>
      <w:r w:rsidRPr="00AF3C3C">
        <w:rPr>
          <w:rFonts w:cs="Arial"/>
          <w:color w:val="auto"/>
          <w:lang w:bidi="pt-BR"/>
        </w:rPr>
        <w:t>Busca Gulosa</w:t>
      </w:r>
    </w:p>
    <w:p w14:paraId="41A506D8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3046D6C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0BE6CA17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FE37F97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E2D36B4" wp14:editId="47984F83">
                <wp:simplePos x="0" y="0"/>
                <wp:positionH relativeFrom="column">
                  <wp:posOffset>1599565</wp:posOffset>
                </wp:positionH>
                <wp:positionV relativeFrom="paragraph">
                  <wp:posOffset>-504825</wp:posOffset>
                </wp:positionV>
                <wp:extent cx="1570355" cy="1174750"/>
                <wp:effectExtent l="38100" t="38100" r="0" b="44450"/>
                <wp:wrapNone/>
                <wp:docPr id="1822398224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70355" cy="117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C0FE2" id="Tinta 28" o:spid="_x0000_s1026" type="#_x0000_t75" style="position:absolute;margin-left:125.25pt;margin-top:-40.45pt;width:125.05pt;height:93.9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">
                <v:imagedata r:id="rId9" o:title=""/>
              </v:shape>
            </w:pict>
          </mc:Fallback>
        </mc:AlternateContent>
      </w:r>
    </w:p>
    <w:p w14:paraId="45A29647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 </w:t>
      </w:r>
    </w:p>
    <w:p w14:paraId="096BF425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92F304E" wp14:editId="625CE066">
                <wp:simplePos x="0" y="0"/>
                <wp:positionH relativeFrom="column">
                  <wp:posOffset>1708785</wp:posOffset>
                </wp:positionH>
                <wp:positionV relativeFrom="paragraph">
                  <wp:posOffset>-83185</wp:posOffset>
                </wp:positionV>
                <wp:extent cx="323675" cy="186395"/>
                <wp:effectExtent l="38100" t="38100" r="57785" b="42545"/>
                <wp:wrapNone/>
                <wp:docPr id="2024935595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3675" cy="18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366C4" id="Tinta 13" o:spid="_x0000_s1026" type="#_x0000_t75" style="position:absolute;margin-left:133.85pt;margin-top:-7.25pt;width:26.95pt;height:16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">
                <v:imagedata r:id="rId11" o:title=""/>
              </v:shape>
            </w:pict>
          </mc:Fallback>
        </mc:AlternateContent>
      </w:r>
    </w:p>
    <w:p w14:paraId="0D81D476" w14:textId="4FE4CCCB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8C05C01" w14:textId="2C158039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696617E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354B4D9" wp14:editId="43AAD182">
                <wp:simplePos x="0" y="0"/>
                <wp:positionH relativeFrom="column">
                  <wp:posOffset>2305685</wp:posOffset>
                </wp:positionH>
                <wp:positionV relativeFrom="paragraph">
                  <wp:posOffset>-63500</wp:posOffset>
                </wp:positionV>
                <wp:extent cx="363960" cy="377280"/>
                <wp:effectExtent l="38100" t="38100" r="36195" b="41910"/>
                <wp:wrapNone/>
                <wp:docPr id="1515464443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396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58B0B" id="Tinta 54" o:spid="_x0000_s1026" type="#_x0000_t75" style="position:absolute;margin-left:180.85pt;margin-top:-5.7pt;width:30.05pt;height:31.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">
                <v:imagedata r:id="rId17" o:title=""/>
              </v:shape>
            </w:pict>
          </mc:Fallback>
        </mc:AlternateContent>
      </w:r>
    </w:p>
    <w:p w14:paraId="2226CB0F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B344F8E" wp14:editId="70DCC091">
                <wp:simplePos x="0" y="0"/>
                <wp:positionH relativeFrom="column">
                  <wp:posOffset>2536825</wp:posOffset>
                </wp:positionH>
                <wp:positionV relativeFrom="paragraph">
                  <wp:posOffset>-967105</wp:posOffset>
                </wp:positionV>
                <wp:extent cx="1971720" cy="1936800"/>
                <wp:effectExtent l="38100" t="38100" r="28575" b="44450"/>
                <wp:wrapNone/>
                <wp:docPr id="851526733" name="Tint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71720" cy="193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08F77" id="Tinta 145" o:spid="_x0000_s1026" type="#_x0000_t75" style="position:absolute;margin-left:199.05pt;margin-top:-76.85pt;width:156.65pt;height:153.9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">
                <v:imagedata r:id="rId60" o:title=""/>
              </v:shape>
            </w:pict>
          </mc:Fallback>
        </mc:AlternateContent>
      </w:r>
    </w:p>
    <w:p w14:paraId="4548BF56" w14:textId="347C8906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2E12BA0" w14:textId="28A18146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63534362" w14:textId="1217C210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0C4CF187" w14:textId="56E928F4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EDA833C" w14:textId="408A3B75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FE981AC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C20541D" w14:textId="77777777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C82BA2D" w14:textId="6FA2B535" w:rsidR="00C01E77" w:rsidRDefault="00C01E77" w:rsidP="00A3222E">
      <w:pPr>
        <w:pStyle w:val="InformaesdeContato"/>
        <w:numPr>
          <w:ilvl w:val="0"/>
          <w:numId w:val="19"/>
        </w:numPr>
        <w:jc w:val="both"/>
        <w:rPr>
          <w:rFonts w:cs="Arial"/>
          <w:color w:val="auto"/>
          <w:lang w:val="pt-BR" w:bidi="pt-BR"/>
        </w:rPr>
      </w:pPr>
      <w:r w:rsidRPr="00C01E77">
        <w:rPr>
          <w:rFonts w:cs="Arial"/>
          <w:color w:val="auto"/>
          <w:lang w:val="pt-BR" w:bidi="pt-BR"/>
        </w:rPr>
        <w:t>A</w:t>
      </w:r>
      <w:r>
        <w:rPr>
          <w:rFonts w:cs="Arial"/>
          <w:color w:val="auto"/>
          <w:lang w:val="pt-BR" w:bidi="pt-BR"/>
        </w:rPr>
        <w:t>*</w:t>
      </w:r>
    </w:p>
    <w:p w14:paraId="69A12F49" w14:textId="4FB54EC6" w:rsidR="00C01E77" w:rsidRDefault="008F535D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9BE9E7E" wp14:editId="3F0AD163">
                <wp:simplePos x="0" y="0"/>
                <wp:positionH relativeFrom="column">
                  <wp:posOffset>2873375</wp:posOffset>
                </wp:positionH>
                <wp:positionV relativeFrom="paragraph">
                  <wp:posOffset>-83820</wp:posOffset>
                </wp:positionV>
                <wp:extent cx="878955" cy="171450"/>
                <wp:effectExtent l="57150" t="38100" r="35560" b="57150"/>
                <wp:wrapNone/>
                <wp:docPr id="57310503" name="Tinta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7895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4BBB" id="Tinta 372" o:spid="_x0000_s1026" type="#_x0000_t75" style="position:absolute;margin-left:225.55pt;margin-top:-7.3pt;width:70.6pt;height:14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">
                <v:imagedata r:id="rId62" o:title=""/>
              </v:shape>
            </w:pict>
          </mc:Fallback>
        </mc:AlternateContent>
      </w:r>
      <w:r w:rsidR="00C01E77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2FEE9E91" wp14:editId="7C4FC5BF">
                <wp:simplePos x="0" y="0"/>
                <wp:positionH relativeFrom="column">
                  <wp:posOffset>2425700</wp:posOffset>
                </wp:positionH>
                <wp:positionV relativeFrom="paragraph">
                  <wp:posOffset>26035</wp:posOffset>
                </wp:positionV>
                <wp:extent cx="217805" cy="134110"/>
                <wp:effectExtent l="38100" t="38100" r="29845" b="56515"/>
                <wp:wrapNone/>
                <wp:docPr id="1835380230" name="Tinta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17805" cy="13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973C2" id="Tinta 300" o:spid="_x0000_s1026" type="#_x0000_t75" style="position:absolute;margin-left:190.3pt;margin-top:1.35pt;width:18.55pt;height:11.9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">
                <v:imagedata r:id="rId64" o:title=""/>
              </v:shape>
            </w:pict>
          </mc:Fallback>
        </mc:AlternateContent>
      </w:r>
    </w:p>
    <w:p w14:paraId="008AC415" w14:textId="77777777" w:rsidR="00C01E77" w:rsidRP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6A62135" w14:textId="3E7FFB03" w:rsidR="006B5949" w:rsidRDefault="008F535D" w:rsidP="00C01E77">
      <w:pPr>
        <w:pStyle w:val="InformaesdeContato"/>
        <w:ind w:left="2160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23A4331" wp14:editId="55782813">
                <wp:simplePos x="0" y="0"/>
                <wp:positionH relativeFrom="column">
                  <wp:posOffset>3426460</wp:posOffset>
                </wp:positionH>
                <wp:positionV relativeFrom="paragraph">
                  <wp:posOffset>6985</wp:posOffset>
                </wp:positionV>
                <wp:extent cx="762965" cy="237490"/>
                <wp:effectExtent l="38100" t="38100" r="37465" b="48260"/>
                <wp:wrapNone/>
                <wp:docPr id="189662085" name="Tinta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6296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CA64F" id="Tinta 401" o:spid="_x0000_s1026" type="#_x0000_t75" style="position:absolute;margin-left:269.1pt;margin-top:-.15pt;width:61.5pt;height:20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">
                <v:imagedata r:id="rId66" o:title=""/>
              </v:shape>
            </w:pict>
          </mc:Fallback>
        </mc:AlternateContent>
      </w:r>
    </w:p>
    <w:p w14:paraId="6778DA3F" w14:textId="30D41F04" w:rsidR="00C01E77" w:rsidRDefault="008F535D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265BE554" wp14:editId="1552E126">
                <wp:simplePos x="0" y="0"/>
                <wp:positionH relativeFrom="column">
                  <wp:posOffset>1066165</wp:posOffset>
                </wp:positionH>
                <wp:positionV relativeFrom="paragraph">
                  <wp:posOffset>-635</wp:posOffset>
                </wp:positionV>
                <wp:extent cx="482255" cy="366915"/>
                <wp:effectExtent l="38100" t="38100" r="51435" b="52705"/>
                <wp:wrapNone/>
                <wp:docPr id="1231076348" name="Tinta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82255" cy="36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205D2" id="Tinta 385" o:spid="_x0000_s1026" type="#_x0000_t75" style="position:absolute;margin-left:83.25pt;margin-top:-.75pt;width:39.35pt;height:30.3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">
                <v:imagedata r:id="rId68" o:title=""/>
              </v:shape>
            </w:pict>
          </mc:Fallback>
        </mc:AlternateContent>
      </w:r>
      <w:r w:rsidR="00C01E77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509C923" wp14:editId="137634DC">
                <wp:simplePos x="0" y="0"/>
                <wp:positionH relativeFrom="column">
                  <wp:posOffset>3023235</wp:posOffset>
                </wp:positionH>
                <wp:positionV relativeFrom="paragraph">
                  <wp:posOffset>71120</wp:posOffset>
                </wp:positionV>
                <wp:extent cx="220140" cy="115795"/>
                <wp:effectExtent l="38100" t="57150" r="46990" b="55880"/>
                <wp:wrapNone/>
                <wp:docPr id="1373278673" name="Tinta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0140" cy="11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C5F17" id="Tinta 197" o:spid="_x0000_s1026" type="#_x0000_t75" style="position:absolute;margin-left:237.35pt;margin-top:4.9pt;width:18.75pt;height:10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">
                <v:imagedata r:id="rId45" o:title=""/>
              </v:shape>
            </w:pict>
          </mc:Fallback>
        </mc:AlternateContent>
      </w:r>
      <w:r w:rsidR="00C01E77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8D69A30" wp14:editId="1BE5FB1B">
                <wp:simplePos x="0" y="0"/>
                <wp:positionH relativeFrom="column">
                  <wp:posOffset>1739900</wp:posOffset>
                </wp:positionH>
                <wp:positionV relativeFrom="paragraph">
                  <wp:posOffset>75565</wp:posOffset>
                </wp:positionV>
                <wp:extent cx="246345" cy="123190"/>
                <wp:effectExtent l="38100" t="38100" r="40005" b="48260"/>
                <wp:wrapNone/>
                <wp:docPr id="1816926537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634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86BA7" id="Tinta 193" o:spid="_x0000_s1026" type="#_x0000_t75" style="position:absolute;margin-left:136.3pt;margin-top:5.25pt;width:20.85pt;height:11.1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">
                <v:imagedata r:id="rId47" o:title=""/>
              </v:shape>
            </w:pict>
          </mc:Fallback>
        </mc:AlternateContent>
      </w:r>
    </w:p>
    <w:p w14:paraId="2259A437" w14:textId="49C7C7D1" w:rsidR="00C01E77" w:rsidRDefault="008F535D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7B16BF0E" wp14:editId="567970DA">
                <wp:simplePos x="0" y="0"/>
                <wp:positionH relativeFrom="column">
                  <wp:posOffset>4343400</wp:posOffset>
                </wp:positionH>
                <wp:positionV relativeFrom="paragraph">
                  <wp:posOffset>-62865</wp:posOffset>
                </wp:positionV>
                <wp:extent cx="789890" cy="367665"/>
                <wp:effectExtent l="38100" t="38100" r="29845" b="51435"/>
                <wp:wrapNone/>
                <wp:docPr id="537164958" name="Tint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8989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B42EF" id="Tinta 449" o:spid="_x0000_s1026" type="#_x0000_t75" style="position:absolute;margin-left:341.3pt;margin-top:-5.65pt;width:63.65pt;height:30.3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">
                <v:imagedata r:id="rId72" o:title=""/>
              </v:shape>
            </w:pict>
          </mc:Fallback>
        </mc:AlternateContent>
      </w:r>
    </w:p>
    <w:p w14:paraId="63FD9916" w14:textId="184D0587" w:rsidR="00C01E77" w:rsidRDefault="008F535D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3476FE6" wp14:editId="5DA0999A">
                <wp:simplePos x="0" y="0"/>
                <wp:positionH relativeFrom="column">
                  <wp:posOffset>3457575</wp:posOffset>
                </wp:positionH>
                <wp:positionV relativeFrom="paragraph">
                  <wp:posOffset>14605</wp:posOffset>
                </wp:positionV>
                <wp:extent cx="80525" cy="91440"/>
                <wp:effectExtent l="57150" t="38100" r="53340" b="41910"/>
                <wp:wrapNone/>
                <wp:docPr id="686146786" name="Tinta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052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1ADD" id="Tinta 435" o:spid="_x0000_s1026" type="#_x0000_t75" style="position:absolute;margin-left:271.55pt;margin-top:.45pt;width:7.8pt;height:8.6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">
                <v:imagedata r:id="rId74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50725DA3" wp14:editId="0B337876">
                <wp:simplePos x="0" y="0"/>
                <wp:positionH relativeFrom="column">
                  <wp:posOffset>2982595</wp:posOffset>
                </wp:positionH>
                <wp:positionV relativeFrom="paragraph">
                  <wp:posOffset>43815</wp:posOffset>
                </wp:positionV>
                <wp:extent cx="450525" cy="212725"/>
                <wp:effectExtent l="38100" t="38100" r="45085" b="53975"/>
                <wp:wrapNone/>
                <wp:docPr id="1713983108" name="Tinta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5052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34A21" id="Tinta 432" o:spid="_x0000_s1026" type="#_x0000_t75" style="position:absolute;margin-left:234.15pt;margin-top:2.75pt;width:36.85pt;height:18.1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">
                <v:imagedata r:id="rId76" o:title=""/>
              </v:shape>
            </w:pict>
          </mc:Fallback>
        </mc:AlternateContent>
      </w:r>
      <w:r w:rsidR="00C01E77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0DF0237" wp14:editId="6664D5CA">
                <wp:simplePos x="0" y="0"/>
                <wp:positionH relativeFrom="column">
                  <wp:posOffset>1662580</wp:posOffset>
                </wp:positionH>
                <wp:positionV relativeFrom="paragraph">
                  <wp:posOffset>-969645</wp:posOffset>
                </wp:positionV>
                <wp:extent cx="2661120" cy="1442160"/>
                <wp:effectExtent l="38100" t="38100" r="44450" b="43815"/>
                <wp:wrapNone/>
                <wp:docPr id="300305072" name="Tinta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661120" cy="144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4B8B" id="Tinta 260" o:spid="_x0000_s1026" type="#_x0000_t75" style="position:absolute;margin-left:130.2pt;margin-top:-77.05pt;width:211pt;height:114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">
                <v:imagedata r:id="rId78" o:title=""/>
              </v:shape>
            </w:pict>
          </mc:Fallback>
        </mc:AlternateContent>
      </w:r>
    </w:p>
    <w:p w14:paraId="12E6C94C" w14:textId="6D70317A" w:rsidR="00C01E77" w:rsidRDefault="008F535D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01B45B7" wp14:editId="0FEBC97E">
                <wp:simplePos x="0" y="0"/>
                <wp:positionH relativeFrom="column">
                  <wp:posOffset>1978025</wp:posOffset>
                </wp:positionH>
                <wp:positionV relativeFrom="paragraph">
                  <wp:posOffset>-25400</wp:posOffset>
                </wp:positionV>
                <wp:extent cx="462965" cy="409700"/>
                <wp:effectExtent l="38100" t="38100" r="32385" b="47625"/>
                <wp:wrapNone/>
                <wp:docPr id="1061528819" name="Tinta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62965" cy="40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A56BB" id="Tinta 415" o:spid="_x0000_s1026" type="#_x0000_t75" style="position:absolute;margin-left:155.05pt;margin-top:-2.7pt;width:37.85pt;height:33.6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">
                <v:imagedata r:id="rId80" o:title=""/>
              </v:shape>
            </w:pict>
          </mc:Fallback>
        </mc:AlternateContent>
      </w:r>
      <w:r w:rsidR="00C01E77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56A901B" wp14:editId="242740F7">
                <wp:simplePos x="0" y="0"/>
                <wp:positionH relativeFrom="column">
                  <wp:posOffset>3902075</wp:posOffset>
                </wp:positionH>
                <wp:positionV relativeFrom="paragraph">
                  <wp:posOffset>9525</wp:posOffset>
                </wp:positionV>
                <wp:extent cx="309770" cy="159785"/>
                <wp:effectExtent l="57150" t="38100" r="52705" b="50165"/>
                <wp:wrapNone/>
                <wp:docPr id="1421147508" name="Tinta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9770" cy="15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06F2F" id="Tinta 212" o:spid="_x0000_s1026" type="#_x0000_t75" style="position:absolute;margin-left:306.55pt;margin-top:.05pt;width:25.85pt;height:1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">
                <v:imagedata r:id="rId51" o:title=""/>
              </v:shape>
            </w:pict>
          </mc:Fallback>
        </mc:AlternateContent>
      </w:r>
    </w:p>
    <w:p w14:paraId="3AC51617" w14:textId="1534D26A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5ED5403" w14:textId="59293C29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2CF32471" wp14:editId="04A04696">
                <wp:simplePos x="0" y="0"/>
                <wp:positionH relativeFrom="column">
                  <wp:posOffset>4403090</wp:posOffset>
                </wp:positionH>
                <wp:positionV relativeFrom="paragraph">
                  <wp:posOffset>-59055</wp:posOffset>
                </wp:positionV>
                <wp:extent cx="172105" cy="123190"/>
                <wp:effectExtent l="38100" t="38100" r="18415" b="48260"/>
                <wp:wrapNone/>
                <wp:docPr id="1084027972" name="Tinta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210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E119B" id="Tinta 358" o:spid="_x0000_s1026" type="#_x0000_t75" style="position:absolute;margin-left:346pt;margin-top:-5.35pt;width:14.95pt;height:11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">
                <v:imagedata r:id="rId83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0E5C4607" wp14:editId="022FAE2E">
                <wp:simplePos x="0" y="0"/>
                <wp:positionH relativeFrom="column">
                  <wp:posOffset>4232955</wp:posOffset>
                </wp:positionH>
                <wp:positionV relativeFrom="paragraph">
                  <wp:posOffset>-115792</wp:posOffset>
                </wp:positionV>
                <wp:extent cx="241560" cy="389160"/>
                <wp:effectExtent l="38100" t="38100" r="44450" b="49530"/>
                <wp:wrapNone/>
                <wp:docPr id="778510071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156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FD668" id="Tinta 336" o:spid="_x0000_s1026" type="#_x0000_t75" style="position:absolute;margin-left:332.6pt;margin-top:-9.8pt;width:20.4pt;height:32.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">
                <v:imagedata r:id="rId85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7C22BEC" wp14:editId="08819A9C">
                <wp:simplePos x="0" y="0"/>
                <wp:positionH relativeFrom="column">
                  <wp:posOffset>3134360</wp:posOffset>
                </wp:positionH>
                <wp:positionV relativeFrom="paragraph">
                  <wp:posOffset>-144145</wp:posOffset>
                </wp:positionV>
                <wp:extent cx="828475" cy="549275"/>
                <wp:effectExtent l="38100" t="38100" r="10160" b="41275"/>
                <wp:wrapNone/>
                <wp:docPr id="8855307" name="Tinta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28475" cy="54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241E1" id="Tinta 335" o:spid="_x0000_s1026" type="#_x0000_t75" style="position:absolute;margin-left:246.1pt;margin-top:-12.05pt;width:66.65pt;height:44.6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">
                <v:imagedata r:id="rId87" o:title=""/>
              </v:shape>
            </w:pict>
          </mc:Fallback>
        </mc:AlternateContent>
      </w:r>
    </w:p>
    <w:p w14:paraId="6CBCC0E4" w14:textId="321315FA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2300E46" wp14:editId="021132DB">
                <wp:simplePos x="0" y="0"/>
                <wp:positionH relativeFrom="column">
                  <wp:posOffset>3289300</wp:posOffset>
                </wp:positionH>
                <wp:positionV relativeFrom="paragraph">
                  <wp:posOffset>-117475</wp:posOffset>
                </wp:positionV>
                <wp:extent cx="700515" cy="588010"/>
                <wp:effectExtent l="0" t="38100" r="42545" b="40640"/>
                <wp:wrapNone/>
                <wp:docPr id="156687701" name="Tinta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00515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8A04F" id="Tinta 355" o:spid="_x0000_s1026" type="#_x0000_t75" style="position:absolute;margin-left:258.3pt;margin-top:-9.95pt;width:56.55pt;height:47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">
                <v:imagedata r:id="rId89" o:title=""/>
              </v:shape>
            </w:pict>
          </mc:Fallback>
        </mc:AlternateContent>
      </w:r>
    </w:p>
    <w:p w14:paraId="2040E7D0" w14:textId="3C3D29AD" w:rsidR="00C01E77" w:rsidRDefault="00C01E77" w:rsidP="00C01E77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0049EE2" wp14:editId="33F9A8BD">
                <wp:simplePos x="0" y="0"/>
                <wp:positionH relativeFrom="column">
                  <wp:posOffset>4382715</wp:posOffset>
                </wp:positionH>
                <wp:positionV relativeFrom="paragraph">
                  <wp:posOffset>-121717</wp:posOffset>
                </wp:positionV>
                <wp:extent cx="502200" cy="475560"/>
                <wp:effectExtent l="57150" t="38100" r="50800" b="58420"/>
                <wp:wrapNone/>
                <wp:docPr id="281104108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0220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C6637" id="Tinta 332" o:spid="_x0000_s1026" type="#_x0000_t75" style="position:absolute;margin-left:344.4pt;margin-top:-10.3pt;width:41pt;height:38.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">
                <v:imagedata r:id="rId91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D2820AA" wp14:editId="48D3AFFF">
                <wp:simplePos x="0" y="0"/>
                <wp:positionH relativeFrom="column">
                  <wp:posOffset>4452620</wp:posOffset>
                </wp:positionH>
                <wp:positionV relativeFrom="paragraph">
                  <wp:posOffset>-52705</wp:posOffset>
                </wp:positionV>
                <wp:extent cx="326160" cy="376200"/>
                <wp:effectExtent l="38100" t="38100" r="36195" b="43180"/>
                <wp:wrapNone/>
                <wp:docPr id="364541376" name="Tinta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261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E71A5" id="Tinta 331" o:spid="_x0000_s1026" type="#_x0000_t75" style="position:absolute;margin-left:349.9pt;margin-top:-4.85pt;width:27.1pt;height:3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">
                <v:imagedata r:id="rId93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7C151B07" wp14:editId="690FE3E6">
                <wp:simplePos x="0" y="0"/>
                <wp:positionH relativeFrom="column">
                  <wp:posOffset>2893035</wp:posOffset>
                </wp:positionH>
                <wp:positionV relativeFrom="paragraph">
                  <wp:posOffset>-34597</wp:posOffset>
                </wp:positionV>
                <wp:extent cx="353520" cy="340200"/>
                <wp:effectExtent l="57150" t="38100" r="46990" b="41275"/>
                <wp:wrapNone/>
                <wp:docPr id="397389323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5352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BA2BD" id="Tinta 320" o:spid="_x0000_s1026" type="#_x0000_t75" style="position:absolute;margin-left:227.1pt;margin-top:-3.4pt;width:29.3pt;height:28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">
                <v:imagedata r:id="rId95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9FE9F8C" wp14:editId="232C0AA7">
                <wp:simplePos x="0" y="0"/>
                <wp:positionH relativeFrom="column">
                  <wp:posOffset>2932430</wp:posOffset>
                </wp:positionH>
                <wp:positionV relativeFrom="paragraph">
                  <wp:posOffset>50800</wp:posOffset>
                </wp:positionV>
                <wp:extent cx="243390" cy="169760"/>
                <wp:effectExtent l="38100" t="38100" r="23495" b="40005"/>
                <wp:wrapNone/>
                <wp:docPr id="1816358859" name="Tinta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3390" cy="1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87D89" id="Tinta 319" o:spid="_x0000_s1026" type="#_x0000_t75" style="position:absolute;margin-left:230.2pt;margin-top:3.3pt;width:20.55pt;height:14.7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">
                <v:imagedata r:id="rId97" o:title=""/>
              </v:shape>
            </w:pict>
          </mc:Fallback>
        </mc:AlternateContent>
      </w:r>
    </w:p>
    <w:p w14:paraId="56592935" w14:textId="59015BBD" w:rsidR="006B5949" w:rsidRDefault="008F535D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AD436A8" wp14:editId="1ACCE28C">
                <wp:simplePos x="0" y="0"/>
                <wp:positionH relativeFrom="column">
                  <wp:posOffset>2135505</wp:posOffset>
                </wp:positionH>
                <wp:positionV relativeFrom="paragraph">
                  <wp:posOffset>-131445</wp:posOffset>
                </wp:positionV>
                <wp:extent cx="518250" cy="451050"/>
                <wp:effectExtent l="38100" t="38100" r="53340" b="44450"/>
                <wp:wrapNone/>
                <wp:docPr id="1620152616" name="Tinta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18250" cy="45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7CDEF" id="Tinta 491" o:spid="_x0000_s1026" type="#_x0000_t75" style="position:absolute;margin-left:167.45pt;margin-top:-11.05pt;width:42.2pt;height:36.9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">
                <v:imagedata r:id="rId99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76DB183" wp14:editId="6BB02495">
                <wp:simplePos x="0" y="0"/>
                <wp:positionH relativeFrom="column">
                  <wp:posOffset>4800600</wp:posOffset>
                </wp:positionH>
                <wp:positionV relativeFrom="paragraph">
                  <wp:posOffset>-180975</wp:posOffset>
                </wp:positionV>
                <wp:extent cx="944560" cy="567055"/>
                <wp:effectExtent l="38100" t="38100" r="46355" b="42545"/>
                <wp:wrapNone/>
                <wp:docPr id="1218317869" name="Tinta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44560" cy="56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34914" id="Tinta 462" o:spid="_x0000_s1026" type="#_x0000_t75" style="position:absolute;margin-left:377.3pt;margin-top:-14.95pt;width:75.75pt;height:46.0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">
                <v:imagedata r:id="rId101" o:title=""/>
              </v:shape>
            </w:pict>
          </mc:Fallback>
        </mc:AlternateContent>
      </w:r>
    </w:p>
    <w:p w14:paraId="401A2277" w14:textId="1BD517DE" w:rsidR="006B5949" w:rsidRDefault="008F535D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37C338BE" wp14:editId="5C67E184">
                <wp:simplePos x="0" y="0"/>
                <wp:positionH relativeFrom="column">
                  <wp:posOffset>3704590</wp:posOffset>
                </wp:positionH>
                <wp:positionV relativeFrom="paragraph">
                  <wp:posOffset>-134620</wp:posOffset>
                </wp:positionV>
                <wp:extent cx="451800" cy="405720"/>
                <wp:effectExtent l="38100" t="38100" r="24765" b="52070"/>
                <wp:wrapNone/>
                <wp:docPr id="1742719394" name="Tinta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5180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6D458" id="Tinta 478" o:spid="_x0000_s1026" type="#_x0000_t75" style="position:absolute;margin-left:291pt;margin-top:-11.3pt;width:36.95pt;height:33.4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">
                <v:imagedata r:id="rId103" o:title=""/>
              </v:shape>
            </w:pict>
          </mc:Fallback>
        </mc:AlternateContent>
      </w:r>
      <w:r w:rsidR="00C01E77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37E9A91" wp14:editId="231E5475">
                <wp:simplePos x="0" y="0"/>
                <wp:positionH relativeFrom="column">
                  <wp:posOffset>3008235</wp:posOffset>
                </wp:positionH>
                <wp:positionV relativeFrom="paragraph">
                  <wp:posOffset>114913</wp:posOffset>
                </wp:positionV>
                <wp:extent cx="73440" cy="118800"/>
                <wp:effectExtent l="38100" t="57150" r="41275" b="52705"/>
                <wp:wrapNone/>
                <wp:docPr id="1895906404" name="Tinta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34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11F6E" id="Tinta 359" o:spid="_x0000_s1026" type="#_x0000_t75" style="position:absolute;margin-left:236.15pt;margin-top:8.35pt;width:7.2pt;height:10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">
                <v:imagedata r:id="rId105" o:title=""/>
              </v:shape>
            </w:pict>
          </mc:Fallback>
        </mc:AlternateContent>
      </w:r>
      <w:r w:rsidR="00C01E77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1237D56" wp14:editId="56D32DA9">
                <wp:simplePos x="0" y="0"/>
                <wp:positionH relativeFrom="column">
                  <wp:posOffset>2800155</wp:posOffset>
                </wp:positionH>
                <wp:positionV relativeFrom="paragraph">
                  <wp:posOffset>-93527</wp:posOffset>
                </wp:positionV>
                <wp:extent cx="242280" cy="462600"/>
                <wp:effectExtent l="38100" t="57150" r="43815" b="52070"/>
                <wp:wrapNone/>
                <wp:docPr id="704756113" name="Tinta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4228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08CCC" id="Tinta 337" o:spid="_x0000_s1026" type="#_x0000_t75" style="position:absolute;margin-left:219.8pt;margin-top:-8.05pt;width:20.5pt;height:37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">
                <v:imagedata r:id="rId107" o:title=""/>
              </v:shape>
            </w:pict>
          </mc:Fallback>
        </mc:AlternateContent>
      </w:r>
    </w:p>
    <w:p w14:paraId="01776196" w14:textId="3046301C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5FCF4EA" w14:textId="05262A3F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6B07CA5C" w14:textId="226CFFE3" w:rsidR="006B5949" w:rsidRDefault="00C01E77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7E8C8AF" wp14:editId="4E98A115">
                <wp:simplePos x="0" y="0"/>
                <wp:positionH relativeFrom="column">
                  <wp:posOffset>2447290</wp:posOffset>
                </wp:positionH>
                <wp:positionV relativeFrom="paragraph">
                  <wp:posOffset>-108585</wp:posOffset>
                </wp:positionV>
                <wp:extent cx="476280" cy="442080"/>
                <wp:effectExtent l="38100" t="38100" r="57150" b="53340"/>
                <wp:wrapNone/>
                <wp:docPr id="409041584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7628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A323A" id="Tinta 342" o:spid="_x0000_s1026" type="#_x0000_t75" style="position:absolute;margin-left:192pt;margin-top:-9.25pt;width:38.9pt;height:36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">
                <v:imagedata r:id="rId109" o:title=""/>
              </v:shape>
            </w:pict>
          </mc:Fallback>
        </mc:AlternateContent>
      </w:r>
    </w:p>
    <w:p w14:paraId="6AD34371" w14:textId="1F8346FF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95CF917" w14:textId="06CDA19E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0980746" w14:textId="7EE68119" w:rsidR="006B5949" w:rsidRDefault="008F535D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53476EE" wp14:editId="19DD9CFF">
                <wp:simplePos x="0" y="0"/>
                <wp:positionH relativeFrom="column">
                  <wp:posOffset>2657475</wp:posOffset>
                </wp:positionH>
                <wp:positionV relativeFrom="paragraph">
                  <wp:posOffset>-152400</wp:posOffset>
                </wp:positionV>
                <wp:extent cx="594075" cy="496660"/>
                <wp:effectExtent l="38100" t="57150" r="53975" b="55880"/>
                <wp:wrapNone/>
                <wp:docPr id="1336535242" name="Tinta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94075" cy="49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D62AE" id="Tinta 505" o:spid="_x0000_s1026" type="#_x0000_t75" style="position:absolute;margin-left:208.55pt;margin-top:-12.7pt;width:48.2pt;height:40.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">
                <v:imagedata r:id="rId111" o:title=""/>
              </v:shape>
            </w:pict>
          </mc:Fallback>
        </mc:AlternateContent>
      </w:r>
    </w:p>
    <w:p w14:paraId="1D43BEE7" w14:textId="77777777" w:rsidR="006B5949" w:rsidRDefault="006B5949" w:rsidP="00216E16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0299F62" w14:textId="59036E03" w:rsidR="00893394" w:rsidRDefault="00893394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41544F77" w14:textId="7397958A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9</w:t>
      </w:r>
    </w:p>
    <w:p w14:paraId="2A6880B0" w14:textId="77777777" w:rsidR="00D21C66" w:rsidRDefault="00D21C66" w:rsidP="00DF7556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2FD4F55" w14:textId="487E1ABA" w:rsidR="00DF7556" w:rsidRDefault="00D21C66" w:rsidP="00D21C66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D21C66">
        <w:rPr>
          <w:rFonts w:cs="Arial"/>
          <w:color w:val="auto"/>
          <w:lang w:val="pt-BR" w:bidi="pt-BR"/>
        </w:rPr>
        <w:t>1)Caracterizar a solução ótima do problema</w:t>
      </w:r>
      <w:r>
        <w:rPr>
          <w:rFonts w:cs="Arial"/>
          <w:color w:val="auto"/>
          <w:lang w:val="pt-BR" w:bidi="pt-BR"/>
        </w:rPr>
        <w:t>.</w:t>
      </w:r>
    </w:p>
    <w:p w14:paraId="6087F6B0" w14:textId="428D7995" w:rsidR="00D21C66" w:rsidRDefault="00D21C66" w:rsidP="00D21C66">
      <w:pPr>
        <w:pStyle w:val="InformaesdeContato"/>
        <w:jc w:val="both"/>
        <w:rPr>
          <w:rFonts w:cs="Arial"/>
          <w:color w:val="auto"/>
          <w:lang w:bidi="pt-BR"/>
        </w:rPr>
      </w:pPr>
      <w:r w:rsidRPr="00D21C66">
        <w:rPr>
          <w:rFonts w:cs="Arial"/>
          <w:color w:val="auto"/>
          <w:lang w:bidi="pt-BR"/>
        </w:rPr>
        <w:t>2)Definir recursivamente a solução ótima, em função de soluções ótimas de subproblemas</w:t>
      </w:r>
      <w:r>
        <w:rPr>
          <w:rFonts w:cs="Arial"/>
          <w:color w:val="auto"/>
          <w:lang w:bidi="pt-BR"/>
        </w:rPr>
        <w:t>.</w:t>
      </w:r>
    </w:p>
    <w:p w14:paraId="6D75999E" w14:textId="527B1826" w:rsidR="00D21C66" w:rsidRDefault="00D21C66" w:rsidP="00D21C66">
      <w:pPr>
        <w:pStyle w:val="InformaesdeContato"/>
        <w:jc w:val="both"/>
        <w:rPr>
          <w:rFonts w:cs="Arial"/>
          <w:color w:val="auto"/>
          <w:lang w:bidi="pt-BR"/>
        </w:rPr>
      </w:pPr>
      <w:r w:rsidRPr="00D21C66">
        <w:rPr>
          <w:rFonts w:cs="Arial"/>
          <w:color w:val="auto"/>
          <w:lang w:bidi="pt-BR"/>
        </w:rPr>
        <w:t>3)Calcular as soluções de todos os subproblemas: “de trás para a frente”</w:t>
      </w:r>
      <w:r>
        <w:rPr>
          <w:rFonts w:cs="Arial"/>
          <w:color w:val="auto"/>
          <w:lang w:bidi="pt-BR"/>
        </w:rPr>
        <w:t>.</w:t>
      </w:r>
    </w:p>
    <w:p w14:paraId="0B549A05" w14:textId="7DCA3C60" w:rsidR="00D21C66" w:rsidRDefault="00D21C66" w:rsidP="00D21C66">
      <w:pPr>
        <w:pStyle w:val="InformaesdeContato"/>
        <w:jc w:val="both"/>
        <w:rPr>
          <w:rFonts w:ascii="Constantia" w:hAnsi="Constantia" w:cs="Constantia"/>
          <w:color w:val="auto"/>
          <w:lang w:bidi="pt-BR"/>
        </w:rPr>
      </w:pPr>
      <w:r>
        <w:rPr>
          <w:rFonts w:ascii="Times New Roman" w:hAnsi="Times New Roman" w:cs="Times New Roman"/>
          <w:color w:val="auto"/>
          <w:lang w:bidi="pt-BR"/>
        </w:rPr>
        <w:t>4</w:t>
      </w:r>
      <w:r w:rsidRPr="00D21C66">
        <w:rPr>
          <w:rFonts w:cs="Arial"/>
          <w:color w:val="auto"/>
          <w:lang w:bidi="pt-BR"/>
        </w:rPr>
        <w:t>)Calcular as solu</w:t>
      </w:r>
      <w:r w:rsidRPr="00D21C66">
        <w:rPr>
          <w:rFonts w:ascii="Constantia" w:hAnsi="Constantia" w:cs="Constantia"/>
          <w:color w:val="auto"/>
          <w:lang w:bidi="pt-BR"/>
        </w:rPr>
        <w:t>çõ</w:t>
      </w:r>
      <w:r w:rsidRPr="00D21C66">
        <w:rPr>
          <w:rFonts w:cs="Arial"/>
          <w:color w:val="auto"/>
          <w:lang w:bidi="pt-BR"/>
        </w:rPr>
        <w:t xml:space="preserve">es de todos os subproblemas: </w:t>
      </w:r>
      <w:r w:rsidRPr="00D21C66">
        <w:rPr>
          <w:rFonts w:ascii="Constantia" w:hAnsi="Constantia" w:cs="Constantia"/>
          <w:color w:val="auto"/>
          <w:lang w:bidi="pt-BR"/>
        </w:rPr>
        <w:t>“</w:t>
      </w:r>
      <w:r w:rsidRPr="00D21C66">
        <w:rPr>
          <w:rFonts w:cs="Arial"/>
          <w:color w:val="auto"/>
          <w:lang w:bidi="pt-BR"/>
        </w:rPr>
        <w:t>memoization</w:t>
      </w:r>
      <w:r w:rsidRPr="00D21C66">
        <w:rPr>
          <w:rFonts w:ascii="Constantia" w:hAnsi="Constantia" w:cs="Constantia"/>
          <w:color w:val="auto"/>
          <w:lang w:bidi="pt-BR"/>
        </w:rPr>
        <w:t>”</w:t>
      </w:r>
      <w:r>
        <w:rPr>
          <w:rFonts w:ascii="Constantia" w:hAnsi="Constantia" w:cs="Constantia"/>
          <w:color w:val="auto"/>
          <w:lang w:bidi="pt-BR"/>
        </w:rPr>
        <w:t>.</w:t>
      </w:r>
    </w:p>
    <w:p w14:paraId="59C5B996" w14:textId="3503337B" w:rsidR="008A2C41" w:rsidRDefault="00D21C66" w:rsidP="00D21C66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5</w:t>
      </w:r>
      <w:r w:rsidRPr="00D21C66">
        <w:rPr>
          <w:rFonts w:cs="Arial"/>
          <w:color w:val="auto"/>
          <w:lang w:bidi="pt-BR"/>
        </w:rPr>
        <w:t>)Reconstruir a solução ótima, baseada nos cálculos efetuados</w:t>
      </w:r>
      <w:r>
        <w:rPr>
          <w:rFonts w:cs="Arial"/>
          <w:color w:val="auto"/>
          <w:lang w:bidi="pt-BR"/>
        </w:rPr>
        <w:t>.</w:t>
      </w:r>
    </w:p>
    <w:p w14:paraId="1F98048C" w14:textId="77777777" w:rsidR="008A2C41" w:rsidRPr="008A2C41" w:rsidRDefault="008A2C41" w:rsidP="00D21C66">
      <w:pPr>
        <w:pStyle w:val="InformaesdeContato"/>
        <w:jc w:val="both"/>
        <w:rPr>
          <w:rFonts w:cs="Arial"/>
          <w:color w:val="auto"/>
          <w:lang w:bidi="pt-BR"/>
        </w:rPr>
      </w:pPr>
    </w:p>
    <w:p w14:paraId="27A68677" w14:textId="3F331807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10</w:t>
      </w:r>
    </w:p>
    <w:p w14:paraId="3A8150C8" w14:textId="76A9B5D8" w:rsidR="00893394" w:rsidRDefault="00EB2F1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3FCA615" wp14:editId="5363E9CF">
                <wp:simplePos x="0" y="0"/>
                <wp:positionH relativeFrom="column">
                  <wp:posOffset>2779395</wp:posOffset>
                </wp:positionH>
                <wp:positionV relativeFrom="paragraph">
                  <wp:posOffset>10159</wp:posOffset>
                </wp:positionV>
                <wp:extent cx="2026320" cy="410210"/>
                <wp:effectExtent l="0" t="0" r="50165" b="27940"/>
                <wp:wrapNone/>
                <wp:docPr id="1954856298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 rot="328140">
                        <a:off x="0" y="0"/>
                        <a:ext cx="2026320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690C9" id="Tinta 75" o:spid="_x0000_s1026" type="#_x0000_t75" style="position:absolute;margin-left:218.15pt;margin-top:.1pt;width:160.95pt;height:33.7pt;rotation:358416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">
                <v:imagedata r:id="rId113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BBF83A7" wp14:editId="01272D1A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2632710" cy="316230"/>
                <wp:effectExtent l="57150" t="38100" r="34290" b="45720"/>
                <wp:wrapNone/>
                <wp:docPr id="154486413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63271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2FDEF" id="Tinta 47" o:spid="_x0000_s1026" type="#_x0000_t75" style="position:absolute;margin-left:0;margin-top:5.3pt;width:208.7pt;height:26.3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">
                <v:imagedata r:id="rId115" o:title=""/>
                <w10:wrap anchorx="margin"/>
              </v:shape>
            </w:pict>
          </mc:Fallback>
        </mc:AlternateContent>
      </w:r>
    </w:p>
    <w:p w14:paraId="2315F180" w14:textId="368DF5AD" w:rsidR="00E13C94" w:rsidRDefault="00442E6E" w:rsidP="00893394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2853F08B" wp14:editId="7F16ABA9">
                <wp:simplePos x="0" y="0"/>
                <wp:positionH relativeFrom="margin">
                  <wp:align>right</wp:align>
                </wp:positionH>
                <wp:positionV relativeFrom="paragraph">
                  <wp:posOffset>1992630</wp:posOffset>
                </wp:positionV>
                <wp:extent cx="302930" cy="304855"/>
                <wp:effectExtent l="38100" t="38100" r="20955" b="57150"/>
                <wp:wrapNone/>
                <wp:docPr id="681718406" name="Tinta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02930" cy="30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DD8DB" id="Tinta 616" o:spid="_x0000_s1026" type="#_x0000_t75" style="position:absolute;margin-left:-26.65pt;margin-top:156.2pt;width:25.25pt;height:25.4pt;z-index:2522798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">
                <v:imagedata r:id="rId117" o:title=""/>
                <w10:wrap anchorx="margin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03EBF202" wp14:editId="1188452C">
                <wp:simplePos x="0" y="0"/>
                <wp:positionH relativeFrom="column">
                  <wp:posOffset>3462655</wp:posOffset>
                </wp:positionH>
                <wp:positionV relativeFrom="paragraph">
                  <wp:posOffset>678815</wp:posOffset>
                </wp:positionV>
                <wp:extent cx="681480" cy="1195070"/>
                <wp:effectExtent l="38100" t="38100" r="42545" b="43180"/>
                <wp:wrapNone/>
                <wp:docPr id="1585575608" name="Tinta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81480" cy="119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2CC6A" id="Tinta 610" o:spid="_x0000_s1026" type="#_x0000_t75" style="position:absolute;margin-left:271.95pt;margin-top:52.75pt;width:55.05pt;height:95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">
                <v:imagedata r:id="rId119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21261576" wp14:editId="40A9C62D">
                <wp:simplePos x="0" y="0"/>
                <wp:positionH relativeFrom="column">
                  <wp:posOffset>4951730</wp:posOffset>
                </wp:positionH>
                <wp:positionV relativeFrom="paragraph">
                  <wp:posOffset>902335</wp:posOffset>
                </wp:positionV>
                <wp:extent cx="233185" cy="104140"/>
                <wp:effectExtent l="57150" t="38100" r="52705" b="48260"/>
                <wp:wrapNone/>
                <wp:docPr id="1543468968" name="Tinta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3318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83A46" id="Tinta 663" o:spid="_x0000_s1026" type="#_x0000_t75" style="position:absolute;margin-left:389.2pt;margin-top:70.35pt;width:19.75pt;height:9.6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">
                <v:imagedata r:id="rId121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73D57F0F" wp14:editId="391F0880">
                <wp:simplePos x="0" y="0"/>
                <wp:positionH relativeFrom="column">
                  <wp:posOffset>4645025</wp:posOffset>
                </wp:positionH>
                <wp:positionV relativeFrom="paragraph">
                  <wp:posOffset>645160</wp:posOffset>
                </wp:positionV>
                <wp:extent cx="897725" cy="200025"/>
                <wp:effectExtent l="38100" t="38100" r="0" b="47625"/>
                <wp:wrapNone/>
                <wp:docPr id="501807451" name="Tinta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9772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475B0" id="Tinta 659" o:spid="_x0000_s1026" type="#_x0000_t75" style="position:absolute;margin-left:365.05pt;margin-top:50.1pt;width:72.15pt;height:17.1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">
                <v:imagedata r:id="rId123" o:title="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772525A5" wp14:editId="78E5586F">
                <wp:simplePos x="0" y="0"/>
                <wp:positionH relativeFrom="margin">
                  <wp:posOffset>-356870</wp:posOffset>
                </wp:positionH>
                <wp:positionV relativeFrom="paragraph">
                  <wp:posOffset>1064260</wp:posOffset>
                </wp:positionV>
                <wp:extent cx="5991840" cy="94320"/>
                <wp:effectExtent l="38100" t="38100" r="47625" b="58420"/>
                <wp:wrapNone/>
                <wp:docPr id="1084771634" name="Tint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9918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3FE3C" id="Tinta 514" o:spid="_x0000_s1026" type="#_x0000_t75" style="position:absolute;margin-left:-28.8pt;margin-top:83.1pt;width:473.25pt;height:8.85pt;z-index:252193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">
                <v:imagedata r:id="rId125" o:title=""/>
                <w10:wrap anchorx="margin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2DFCBA1" wp14:editId="10E69E6C">
                <wp:simplePos x="0" y="0"/>
                <wp:positionH relativeFrom="margin">
                  <wp:posOffset>-344170</wp:posOffset>
                </wp:positionH>
                <wp:positionV relativeFrom="paragraph">
                  <wp:posOffset>1471930</wp:posOffset>
                </wp:positionV>
                <wp:extent cx="5943600" cy="123840"/>
                <wp:effectExtent l="38100" t="38100" r="57150" b="47625"/>
                <wp:wrapNone/>
                <wp:docPr id="664589013" name="Tinta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9436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2C5AB" id="Tinta 517" o:spid="_x0000_s1026" type="#_x0000_t75" style="position:absolute;margin-left:-27.8pt;margin-top:115.2pt;width:469.4pt;height:11.15pt;z-index:25219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">
                <v:imagedata r:id="rId127" o:title=""/>
                <w10:wrap anchorx="margin"/>
              </v:shape>
            </w:pict>
          </mc:Fallback>
        </mc:AlternateContent>
      </w:r>
      <w:r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41A80B1" wp14:editId="1AD204ED">
                <wp:simplePos x="0" y="0"/>
                <wp:positionH relativeFrom="margin">
                  <wp:align>center</wp:align>
                </wp:positionH>
                <wp:positionV relativeFrom="paragraph">
                  <wp:posOffset>1830070</wp:posOffset>
                </wp:positionV>
                <wp:extent cx="6040800" cy="138600"/>
                <wp:effectExtent l="38100" t="38100" r="55245" b="52070"/>
                <wp:wrapNone/>
                <wp:docPr id="1377625939" name="Tinta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0408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E642" id="Tinta 518" o:spid="_x0000_s1026" type="#_x0000_t75" style="position:absolute;margin-left:0;margin-top:143.4pt;width:477.05pt;height:12.3pt;z-index:252195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">
                <v:imagedata r:id="rId129" o:title=""/>
                <w10:wrap anchorx="margin"/>
              </v:shape>
            </w:pict>
          </mc:Fallback>
        </mc:AlternateContent>
      </w:r>
      <w:r w:rsidR="0009591D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7D50950E" wp14:editId="4A4DB503">
                <wp:simplePos x="0" y="0"/>
                <wp:positionH relativeFrom="column">
                  <wp:posOffset>253365</wp:posOffset>
                </wp:positionH>
                <wp:positionV relativeFrom="paragraph">
                  <wp:posOffset>363220</wp:posOffset>
                </wp:positionV>
                <wp:extent cx="141840" cy="2014200"/>
                <wp:effectExtent l="19050" t="38100" r="48895" b="43815"/>
                <wp:wrapNone/>
                <wp:docPr id="522788978" name="Tinta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1840" cy="20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88E47" id="Tinta 513" o:spid="_x0000_s1026" type="#_x0000_t75" style="position:absolute;margin-left:19.25pt;margin-top:27.9pt;width:12.55pt;height:160.0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">
                <v:imagedata r:id="rId131" o:title=""/>
              </v:shape>
            </w:pict>
          </mc:Fallback>
        </mc:AlternateContent>
      </w:r>
      <w:r w:rsidR="0009591D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11F90F49" wp14:editId="694BFCF5">
                <wp:simplePos x="0" y="0"/>
                <wp:positionH relativeFrom="column">
                  <wp:posOffset>4782820</wp:posOffset>
                </wp:positionH>
                <wp:positionV relativeFrom="paragraph">
                  <wp:posOffset>1170940</wp:posOffset>
                </wp:positionV>
                <wp:extent cx="596160" cy="561975"/>
                <wp:effectExtent l="38100" t="38100" r="33020" b="47625"/>
                <wp:wrapNone/>
                <wp:docPr id="247635979" name="Tinta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96160" cy="56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50E8E" id="Tinta 643" o:spid="_x0000_s1026" type="#_x0000_t75" style="position:absolute;margin-left:375.9pt;margin-top:91.5pt;width:48.4pt;height:45.6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">
                <v:imagedata r:id="rId133" o:title=""/>
              </v:shape>
            </w:pict>
          </mc:Fallback>
        </mc:AlternateContent>
      </w:r>
      <w:r w:rsidR="0009591D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43000ED1" wp14:editId="4832F956">
                <wp:simplePos x="0" y="0"/>
                <wp:positionH relativeFrom="column">
                  <wp:posOffset>4994910</wp:posOffset>
                </wp:positionH>
                <wp:positionV relativeFrom="paragraph">
                  <wp:posOffset>1790065</wp:posOffset>
                </wp:positionV>
                <wp:extent cx="235655" cy="83820"/>
                <wp:effectExtent l="57150" t="38100" r="50165" b="49530"/>
                <wp:wrapNone/>
                <wp:docPr id="747703679" name="Tinta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35655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F7A0C" id="Tinta 628" o:spid="_x0000_s1026" type="#_x0000_t75" style="position:absolute;margin-left:392.6pt;margin-top:140.3pt;width:19.95pt;height:8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">
                <v:imagedata r:id="rId135" o:title=""/>
              </v:shape>
            </w:pict>
          </mc:Fallback>
        </mc:AlternateContent>
      </w:r>
      <w:r w:rsidR="0009591D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67351CED" wp14:editId="56F4FE9D">
                <wp:simplePos x="0" y="0"/>
                <wp:positionH relativeFrom="column">
                  <wp:posOffset>1864995</wp:posOffset>
                </wp:positionH>
                <wp:positionV relativeFrom="paragraph">
                  <wp:posOffset>1142365</wp:posOffset>
                </wp:positionV>
                <wp:extent cx="378850" cy="307880"/>
                <wp:effectExtent l="38100" t="57150" r="21590" b="54610"/>
                <wp:wrapNone/>
                <wp:docPr id="101656770" name="Tinta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78850" cy="3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67031" id="Tinta 576" o:spid="_x0000_s1026" type="#_x0000_t75" style="position:absolute;margin-left:146.15pt;margin-top:89.25pt;width:31.25pt;height:25.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">
                <v:imagedata r:id="rId137" o:title=""/>
              </v:shape>
            </w:pict>
          </mc:Fallback>
        </mc:AlternateContent>
      </w:r>
      <w:r w:rsidR="0009591D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644F62E4" wp14:editId="09FD7484">
                <wp:simplePos x="0" y="0"/>
                <wp:positionH relativeFrom="column">
                  <wp:posOffset>1819910</wp:posOffset>
                </wp:positionH>
                <wp:positionV relativeFrom="paragraph">
                  <wp:posOffset>674370</wp:posOffset>
                </wp:positionV>
                <wp:extent cx="534600" cy="366015"/>
                <wp:effectExtent l="57150" t="38100" r="37465" b="53340"/>
                <wp:wrapNone/>
                <wp:docPr id="1047836521" name="Tinta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34600" cy="36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EE3E7" id="Tinta 570" o:spid="_x0000_s1026" type="#_x0000_t75" style="position:absolute;margin-left:142.6pt;margin-top:52.4pt;width:43.55pt;height:30.2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">
                <v:imagedata r:id="rId139" o:title=""/>
              </v:shape>
            </w:pict>
          </mc:Fallback>
        </mc:AlternateContent>
      </w:r>
      <w:r w:rsidR="0009591D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D05A7CA" wp14:editId="76466389">
                <wp:simplePos x="0" y="0"/>
                <wp:positionH relativeFrom="column">
                  <wp:posOffset>536575</wp:posOffset>
                </wp:positionH>
                <wp:positionV relativeFrom="paragraph">
                  <wp:posOffset>693420</wp:posOffset>
                </wp:positionV>
                <wp:extent cx="350385" cy="351155"/>
                <wp:effectExtent l="57150" t="38100" r="31115" b="48895"/>
                <wp:wrapNone/>
                <wp:docPr id="1151843882" name="Tinta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5038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10616" id="Tinta 557" o:spid="_x0000_s1026" type="#_x0000_t75" style="position:absolute;margin-left:41.55pt;margin-top:53.9pt;width:29.05pt;height:29.0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">
                <v:imagedata r:id="rId141" o:title=""/>
              </v:shape>
            </w:pict>
          </mc:Fallback>
        </mc:AlternateContent>
      </w:r>
      <w:r w:rsidR="00EB2F14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52FC1342" wp14:editId="723FB2DA">
                <wp:simplePos x="0" y="0"/>
                <wp:positionH relativeFrom="column">
                  <wp:posOffset>4982445</wp:posOffset>
                </wp:positionH>
                <wp:positionV relativeFrom="paragraph">
                  <wp:posOffset>376030</wp:posOffset>
                </wp:positionV>
                <wp:extent cx="150480" cy="100080"/>
                <wp:effectExtent l="38100" t="38100" r="40640" b="52705"/>
                <wp:wrapNone/>
                <wp:docPr id="1697350411" name="Tinta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04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F1563" id="Tinta 531" o:spid="_x0000_s1026" type="#_x0000_t75" style="position:absolute;margin-left:391.6pt;margin-top:28.9pt;width:13.3pt;height:9.3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">
                <v:imagedata r:id="rId143" o:title=""/>
              </v:shape>
            </w:pict>
          </mc:Fallback>
        </mc:AlternateContent>
      </w:r>
      <w:r w:rsidR="00EB2F14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390545F8" wp14:editId="7C6300BF">
                <wp:simplePos x="0" y="0"/>
                <wp:positionH relativeFrom="column">
                  <wp:posOffset>3663405</wp:posOffset>
                </wp:positionH>
                <wp:positionV relativeFrom="paragraph">
                  <wp:posOffset>391150</wp:posOffset>
                </wp:positionV>
                <wp:extent cx="82080" cy="141480"/>
                <wp:effectExtent l="38100" t="38100" r="51435" b="49530"/>
                <wp:wrapNone/>
                <wp:docPr id="1909685967" name="Tinta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208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B898" id="Tinta 530" o:spid="_x0000_s1026" type="#_x0000_t75" style="position:absolute;margin-left:287.75pt;margin-top:30.1pt;width:7.85pt;height:12.6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">
                <v:imagedata r:id="rId145" o:title=""/>
              </v:shape>
            </w:pict>
          </mc:Fallback>
        </mc:AlternateContent>
      </w:r>
      <w:r w:rsidR="00EB2F14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9EA9BCA" wp14:editId="22A164DC">
                <wp:simplePos x="0" y="0"/>
                <wp:positionH relativeFrom="column">
                  <wp:posOffset>2161845</wp:posOffset>
                </wp:positionH>
                <wp:positionV relativeFrom="paragraph">
                  <wp:posOffset>405910</wp:posOffset>
                </wp:positionV>
                <wp:extent cx="125640" cy="124920"/>
                <wp:effectExtent l="57150" t="38100" r="46355" b="46990"/>
                <wp:wrapNone/>
                <wp:docPr id="919402092" name="Tinta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56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6522" id="Tinta 529" o:spid="_x0000_s1026" type="#_x0000_t75" style="position:absolute;margin-left:169.5pt;margin-top:31.25pt;width:11.35pt;height:11.3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">
                <v:imagedata r:id="rId147" o:title=""/>
              </v:shape>
            </w:pict>
          </mc:Fallback>
        </mc:AlternateContent>
      </w:r>
      <w:r w:rsidR="00EB2F14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6D04432C" wp14:editId="744442D4">
                <wp:simplePos x="0" y="0"/>
                <wp:positionH relativeFrom="column">
                  <wp:posOffset>723645</wp:posOffset>
                </wp:positionH>
                <wp:positionV relativeFrom="paragraph">
                  <wp:posOffset>423190</wp:posOffset>
                </wp:positionV>
                <wp:extent cx="74520" cy="112680"/>
                <wp:effectExtent l="19050" t="38100" r="40005" b="40005"/>
                <wp:wrapNone/>
                <wp:docPr id="1999476578" name="Tinta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45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618DD" id="Tinta 528" o:spid="_x0000_s1026" type="#_x0000_t75" style="position:absolute;margin-left:56.3pt;margin-top:32.6pt;width:7.25pt;height:10.2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">
                <v:imagedata r:id="rId149" o:title=""/>
              </v:shape>
            </w:pict>
          </mc:Fallback>
        </mc:AlternateContent>
      </w:r>
      <w:r w:rsidR="00EB2F14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44A8A6B5" wp14:editId="3E49626B">
                <wp:simplePos x="0" y="0"/>
                <wp:positionH relativeFrom="column">
                  <wp:posOffset>-177800</wp:posOffset>
                </wp:positionH>
                <wp:positionV relativeFrom="paragraph">
                  <wp:posOffset>826135</wp:posOffset>
                </wp:positionV>
                <wp:extent cx="218220" cy="1471840"/>
                <wp:effectExtent l="38100" t="38100" r="48895" b="52705"/>
                <wp:wrapNone/>
                <wp:docPr id="283857632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8220" cy="147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007E0" id="Tinta 527" o:spid="_x0000_s1026" type="#_x0000_t75" style="position:absolute;margin-left:-14.7pt;margin-top:64.35pt;width:18.6pt;height:117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">
                <v:imagedata r:id="rId151" o:title=""/>
              </v:shape>
            </w:pict>
          </mc:Fallback>
        </mc:AlternateContent>
      </w:r>
      <w:r w:rsidR="00EB2F14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5FAD8CA" wp14:editId="1D1D9495">
                <wp:simplePos x="0" y="0"/>
                <wp:positionH relativeFrom="column">
                  <wp:posOffset>4534535</wp:posOffset>
                </wp:positionH>
                <wp:positionV relativeFrom="paragraph">
                  <wp:posOffset>375920</wp:posOffset>
                </wp:positionV>
                <wp:extent cx="41040" cy="1978560"/>
                <wp:effectExtent l="38100" t="19050" r="54610" b="41275"/>
                <wp:wrapNone/>
                <wp:docPr id="496771879" name="Tinta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1040" cy="19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69E55" id="Tinta 520" o:spid="_x0000_s1026" type="#_x0000_t75" style="position:absolute;margin-left:356.35pt;margin-top:28.9pt;width:4.65pt;height:157.2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">
                <v:imagedata r:id="rId153" o:title=""/>
              </v:shape>
            </w:pict>
          </mc:Fallback>
        </mc:AlternateContent>
      </w:r>
      <w:r w:rsidR="00EB2F14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089A0488" wp14:editId="5652CBC5">
                <wp:simplePos x="0" y="0"/>
                <wp:positionH relativeFrom="column">
                  <wp:posOffset>3035300</wp:posOffset>
                </wp:positionH>
                <wp:positionV relativeFrom="paragraph">
                  <wp:posOffset>375920</wp:posOffset>
                </wp:positionV>
                <wp:extent cx="41040" cy="1978560"/>
                <wp:effectExtent l="38100" t="19050" r="54610" b="41275"/>
                <wp:wrapNone/>
                <wp:docPr id="1977842773" name="Tinta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1040" cy="19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9A859" id="Tinta 520" o:spid="_x0000_s1026" type="#_x0000_t75" style="position:absolute;margin-left:238.3pt;margin-top:28.9pt;width:4.65pt;height:157.2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">
                <v:imagedata r:id="rId155" o:title=""/>
              </v:shape>
            </w:pict>
          </mc:Fallback>
        </mc:AlternateContent>
      </w:r>
      <w:r w:rsidR="00EB2F14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42C189ED" wp14:editId="6CBCF7C4">
                <wp:simplePos x="0" y="0"/>
                <wp:positionH relativeFrom="column">
                  <wp:posOffset>1450340</wp:posOffset>
                </wp:positionH>
                <wp:positionV relativeFrom="paragraph">
                  <wp:posOffset>366395</wp:posOffset>
                </wp:positionV>
                <wp:extent cx="59040" cy="2009880"/>
                <wp:effectExtent l="38100" t="38100" r="55880" b="47625"/>
                <wp:wrapNone/>
                <wp:docPr id="1274699388" name="Tinta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9040" cy="20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16E1D" id="Tinta 519" o:spid="_x0000_s1026" type="#_x0000_t75" style="position:absolute;margin-left:113.55pt;margin-top:28.15pt;width:6.05pt;height:159.6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">
                <v:imagedata r:id="rId157" o:title=""/>
              </v:shape>
            </w:pict>
          </mc:Fallback>
        </mc:AlternateContent>
      </w:r>
      <w:r w:rsidR="00EB2F14">
        <w:rPr>
          <w:rFonts w:cs="Arial"/>
          <w:noProof/>
          <w:color w:val="auto"/>
          <w:lang w:val="pt-BR" w:bidi="pt-BR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1E9582B4" wp14:editId="43069FC5">
                <wp:simplePos x="0" y="0"/>
                <wp:positionH relativeFrom="margin">
                  <wp:align>center</wp:align>
                </wp:positionH>
                <wp:positionV relativeFrom="paragraph">
                  <wp:posOffset>573405</wp:posOffset>
                </wp:positionV>
                <wp:extent cx="5927760" cy="134640"/>
                <wp:effectExtent l="38100" t="38100" r="53975" b="55880"/>
                <wp:wrapNone/>
                <wp:docPr id="2129470803" name="Tinta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9277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416BA" id="Tinta 507" o:spid="_x0000_s1026" type="#_x0000_t75" style="position:absolute;margin-left:0;margin-top:44.45pt;width:468.15pt;height:12pt;z-index:252191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">
                <v:imagedata r:id="rId159" o:title=""/>
                <w10:wrap anchorx="margin"/>
              </v:shape>
            </w:pict>
          </mc:Fallback>
        </mc:AlternateContent>
      </w:r>
    </w:p>
    <w:sectPr w:rsidR="00E13C94" w:rsidSect="0089714F">
      <w:footerReference w:type="default" r:id="rId16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41C1" w14:textId="77777777" w:rsidR="007B21EE" w:rsidRDefault="007B21EE" w:rsidP="00C6554A">
      <w:pPr>
        <w:spacing w:before="0" w:after="0" w:line="240" w:lineRule="auto"/>
      </w:pPr>
      <w:r>
        <w:separator/>
      </w:r>
    </w:p>
  </w:endnote>
  <w:endnote w:type="continuationSeparator" w:id="0">
    <w:p w14:paraId="121D8210" w14:textId="77777777" w:rsidR="007B21EE" w:rsidRDefault="007B21E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7735" w14:textId="77777777" w:rsidR="007B21EE" w:rsidRDefault="007B21E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A63BDB2" w14:textId="77777777" w:rsidR="007B21EE" w:rsidRDefault="007B21E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3644B1"/>
    <w:multiLevelType w:val="hybridMultilevel"/>
    <w:tmpl w:val="531E3EBA"/>
    <w:lvl w:ilvl="0" w:tplc="CCBE2E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C533BB"/>
    <w:multiLevelType w:val="hybridMultilevel"/>
    <w:tmpl w:val="AB464C44"/>
    <w:lvl w:ilvl="0" w:tplc="6A301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D5328"/>
    <w:multiLevelType w:val="hybridMultilevel"/>
    <w:tmpl w:val="150E16BA"/>
    <w:lvl w:ilvl="0" w:tplc="3D147D3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4"/>
  </w:num>
  <w:num w:numId="6" w16cid:durableId="613948439">
    <w:abstractNumId w:val="11"/>
  </w:num>
  <w:num w:numId="7" w16cid:durableId="215121057">
    <w:abstractNumId w:val="13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5"/>
  </w:num>
  <w:num w:numId="17" w16cid:durableId="168908035">
    <w:abstractNumId w:val="16"/>
  </w:num>
  <w:num w:numId="18" w16cid:durableId="1000696638">
    <w:abstractNumId w:val="10"/>
  </w:num>
  <w:num w:numId="19" w16cid:durableId="192966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084A6D"/>
    <w:rsid w:val="0009591D"/>
    <w:rsid w:val="00176D19"/>
    <w:rsid w:val="001A3E3E"/>
    <w:rsid w:val="001C0EA2"/>
    <w:rsid w:val="00216642"/>
    <w:rsid w:val="00216E16"/>
    <w:rsid w:val="002554CD"/>
    <w:rsid w:val="002765B8"/>
    <w:rsid w:val="00293B83"/>
    <w:rsid w:val="002B4294"/>
    <w:rsid w:val="00313706"/>
    <w:rsid w:val="00315314"/>
    <w:rsid w:val="00324029"/>
    <w:rsid w:val="00333D0D"/>
    <w:rsid w:val="00335E6E"/>
    <w:rsid w:val="003B2215"/>
    <w:rsid w:val="003D520B"/>
    <w:rsid w:val="003F5DF1"/>
    <w:rsid w:val="00442E6E"/>
    <w:rsid w:val="004C049F"/>
    <w:rsid w:val="004E24E9"/>
    <w:rsid w:val="004F0CBD"/>
    <w:rsid w:val="005000E2"/>
    <w:rsid w:val="00530246"/>
    <w:rsid w:val="00556A31"/>
    <w:rsid w:val="00576502"/>
    <w:rsid w:val="005842E4"/>
    <w:rsid w:val="005C0E40"/>
    <w:rsid w:val="0064058F"/>
    <w:rsid w:val="00645587"/>
    <w:rsid w:val="00650967"/>
    <w:rsid w:val="00671898"/>
    <w:rsid w:val="006A3CE7"/>
    <w:rsid w:val="006B5949"/>
    <w:rsid w:val="007116AC"/>
    <w:rsid w:val="00722410"/>
    <w:rsid w:val="00772E58"/>
    <w:rsid w:val="007B21EE"/>
    <w:rsid w:val="0085104D"/>
    <w:rsid w:val="0087785C"/>
    <w:rsid w:val="00893394"/>
    <w:rsid w:val="0089714F"/>
    <w:rsid w:val="008A2C41"/>
    <w:rsid w:val="008D07FF"/>
    <w:rsid w:val="008F535D"/>
    <w:rsid w:val="00914556"/>
    <w:rsid w:val="00931349"/>
    <w:rsid w:val="0094171E"/>
    <w:rsid w:val="00944B3E"/>
    <w:rsid w:val="00991040"/>
    <w:rsid w:val="00A02D10"/>
    <w:rsid w:val="00A569E4"/>
    <w:rsid w:val="00AD4258"/>
    <w:rsid w:val="00AE0089"/>
    <w:rsid w:val="00AF3C3C"/>
    <w:rsid w:val="00B04C39"/>
    <w:rsid w:val="00B06F8F"/>
    <w:rsid w:val="00B1610F"/>
    <w:rsid w:val="00B2105C"/>
    <w:rsid w:val="00B6151D"/>
    <w:rsid w:val="00C01E77"/>
    <w:rsid w:val="00C52BB2"/>
    <w:rsid w:val="00C6554A"/>
    <w:rsid w:val="00C86D6B"/>
    <w:rsid w:val="00C86FD3"/>
    <w:rsid w:val="00CF249A"/>
    <w:rsid w:val="00D02F64"/>
    <w:rsid w:val="00D21C66"/>
    <w:rsid w:val="00D2543A"/>
    <w:rsid w:val="00DB356A"/>
    <w:rsid w:val="00DF5B27"/>
    <w:rsid w:val="00DF7556"/>
    <w:rsid w:val="00E13C94"/>
    <w:rsid w:val="00E1507A"/>
    <w:rsid w:val="00EB2F14"/>
    <w:rsid w:val="00ED7C44"/>
    <w:rsid w:val="00EF206D"/>
    <w:rsid w:val="00F20732"/>
    <w:rsid w:val="00F22262"/>
    <w:rsid w:val="00F4646A"/>
    <w:rsid w:val="00F82566"/>
    <w:rsid w:val="00FA0707"/>
    <w:rsid w:val="00FC0EEF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customXml" Target="ink/ink30.xml"/><Relationship Id="rId84" Type="http://schemas.openxmlformats.org/officeDocument/2006/relationships/customXml" Target="ink/ink42.xml"/><Relationship Id="rId138" Type="http://schemas.openxmlformats.org/officeDocument/2006/relationships/customXml" Target="ink/ink69.xml"/><Relationship Id="rId159" Type="http://schemas.openxmlformats.org/officeDocument/2006/relationships/image" Target="media/image73.png"/><Relationship Id="rId107" Type="http://schemas.openxmlformats.org/officeDocument/2006/relationships/image" Target="media/image47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image" Target="media/image31.png"/><Relationship Id="rId128" Type="http://schemas.openxmlformats.org/officeDocument/2006/relationships/customXml" Target="ink/ink64.xml"/><Relationship Id="rId149" Type="http://schemas.openxmlformats.org/officeDocument/2006/relationships/image" Target="media/image68.png"/><Relationship Id="rId5" Type="http://schemas.openxmlformats.org/officeDocument/2006/relationships/webSettings" Target="webSettings.xml"/><Relationship Id="rId95" Type="http://schemas.openxmlformats.org/officeDocument/2006/relationships/image" Target="media/image41.png"/><Relationship Id="rId160" Type="http://schemas.openxmlformats.org/officeDocument/2006/relationships/footer" Target="footer1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image" Target="media/image27.png"/><Relationship Id="rId118" Type="http://schemas.openxmlformats.org/officeDocument/2006/relationships/customXml" Target="ink/ink59.xml"/><Relationship Id="rId139" Type="http://schemas.openxmlformats.org/officeDocument/2006/relationships/image" Target="media/image63.png"/><Relationship Id="rId85" Type="http://schemas.openxmlformats.org/officeDocument/2006/relationships/image" Target="media/image36.png"/><Relationship Id="rId150" Type="http://schemas.openxmlformats.org/officeDocument/2006/relationships/customXml" Target="ink/ink75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customXml" Target="ink/ink28.xml"/><Relationship Id="rId103" Type="http://schemas.openxmlformats.org/officeDocument/2006/relationships/image" Target="media/image45.png"/><Relationship Id="rId108" Type="http://schemas.openxmlformats.org/officeDocument/2006/relationships/customXml" Target="ink/ink54.xml"/><Relationship Id="rId124" Type="http://schemas.openxmlformats.org/officeDocument/2006/relationships/customXml" Target="ink/ink62.xml"/><Relationship Id="rId129" Type="http://schemas.openxmlformats.org/officeDocument/2006/relationships/image" Target="media/image58.png"/><Relationship Id="rId54" Type="http://schemas.openxmlformats.org/officeDocument/2006/relationships/customXml" Target="ink/ink24.xml"/><Relationship Id="rId70" Type="http://schemas.openxmlformats.org/officeDocument/2006/relationships/customXml" Target="ink/ink34.xml"/><Relationship Id="rId75" Type="http://schemas.openxmlformats.org/officeDocument/2006/relationships/customXml" Target="ink/ink37.xml"/><Relationship Id="rId91" Type="http://schemas.openxmlformats.org/officeDocument/2006/relationships/image" Target="media/image39.png"/><Relationship Id="rId96" Type="http://schemas.openxmlformats.org/officeDocument/2006/relationships/customXml" Target="ink/ink48.xml"/><Relationship Id="rId140" Type="http://schemas.openxmlformats.org/officeDocument/2006/relationships/customXml" Target="ink/ink70.xml"/><Relationship Id="rId145" Type="http://schemas.openxmlformats.org/officeDocument/2006/relationships/image" Target="media/image66.png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7.xml"/><Relationship Id="rId119" Type="http://schemas.openxmlformats.org/officeDocument/2006/relationships/image" Target="media/image53.png"/><Relationship Id="rId44" Type="http://schemas.openxmlformats.org/officeDocument/2006/relationships/customXml" Target="ink/ink19.xml"/><Relationship Id="rId60" Type="http://schemas.openxmlformats.org/officeDocument/2006/relationships/image" Target="media/image25.png"/><Relationship Id="rId65" Type="http://schemas.openxmlformats.org/officeDocument/2006/relationships/customXml" Target="ink/ink31.xml"/><Relationship Id="rId81" Type="http://schemas.openxmlformats.org/officeDocument/2006/relationships/customXml" Target="ink/ink40.xml"/><Relationship Id="rId86" Type="http://schemas.openxmlformats.org/officeDocument/2006/relationships/customXml" Target="ink/ink43.xml"/><Relationship Id="rId130" Type="http://schemas.openxmlformats.org/officeDocument/2006/relationships/customXml" Target="ink/ink65.xml"/><Relationship Id="rId135" Type="http://schemas.openxmlformats.org/officeDocument/2006/relationships/image" Target="media/image61.png"/><Relationship Id="rId151" Type="http://schemas.openxmlformats.org/officeDocument/2006/relationships/image" Target="media/image69.png"/><Relationship Id="rId156" Type="http://schemas.openxmlformats.org/officeDocument/2006/relationships/customXml" Target="ink/ink78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48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image" Target="media/image32.png"/><Relationship Id="rId97" Type="http://schemas.openxmlformats.org/officeDocument/2006/relationships/image" Target="media/image42.png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image" Target="media/image56.png"/><Relationship Id="rId141" Type="http://schemas.openxmlformats.org/officeDocument/2006/relationships/image" Target="media/image64.png"/><Relationship Id="rId146" Type="http://schemas.openxmlformats.org/officeDocument/2006/relationships/customXml" Target="ink/ink73.xml"/><Relationship Id="rId7" Type="http://schemas.openxmlformats.org/officeDocument/2006/relationships/endnotes" Target="endnotes.xml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image" Target="media/image28.png"/><Relationship Id="rId87" Type="http://schemas.openxmlformats.org/officeDocument/2006/relationships/image" Target="media/image37.png"/><Relationship Id="rId110" Type="http://schemas.openxmlformats.org/officeDocument/2006/relationships/customXml" Target="ink/ink55.xml"/><Relationship Id="rId115" Type="http://schemas.openxmlformats.org/officeDocument/2006/relationships/image" Target="media/image51.png"/><Relationship Id="rId131" Type="http://schemas.openxmlformats.org/officeDocument/2006/relationships/image" Target="media/image59.png"/><Relationship Id="rId136" Type="http://schemas.openxmlformats.org/officeDocument/2006/relationships/customXml" Target="ink/ink68.xml"/><Relationship Id="rId157" Type="http://schemas.openxmlformats.org/officeDocument/2006/relationships/image" Target="media/image72.png"/><Relationship Id="rId61" Type="http://schemas.openxmlformats.org/officeDocument/2006/relationships/customXml" Target="ink/ink29.xml"/><Relationship Id="rId82" Type="http://schemas.openxmlformats.org/officeDocument/2006/relationships/customXml" Target="ink/ink41.xml"/><Relationship Id="rId152" Type="http://schemas.openxmlformats.org/officeDocument/2006/relationships/customXml" Target="ink/ink76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customXml" Target="ink/ink38.xml"/><Relationship Id="rId100" Type="http://schemas.openxmlformats.org/officeDocument/2006/relationships/customXml" Target="ink/ink50.xml"/><Relationship Id="rId105" Type="http://schemas.openxmlformats.org/officeDocument/2006/relationships/image" Target="media/image46.png"/><Relationship Id="rId126" Type="http://schemas.openxmlformats.org/officeDocument/2006/relationships/customXml" Target="ink/ink63.xml"/><Relationship Id="rId147" Type="http://schemas.openxmlformats.org/officeDocument/2006/relationships/image" Target="media/image67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image" Target="media/image30.png"/><Relationship Id="rId93" Type="http://schemas.openxmlformats.org/officeDocument/2006/relationships/image" Target="media/image40.png"/><Relationship Id="rId98" Type="http://schemas.openxmlformats.org/officeDocument/2006/relationships/customXml" Target="ink/ink49.xml"/><Relationship Id="rId121" Type="http://schemas.openxmlformats.org/officeDocument/2006/relationships/image" Target="media/image54.png"/><Relationship Id="rId142" Type="http://schemas.openxmlformats.org/officeDocument/2006/relationships/customXml" Target="ink/ink71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customXml" Target="ink/ink32.xml"/><Relationship Id="rId116" Type="http://schemas.openxmlformats.org/officeDocument/2006/relationships/customXml" Target="ink/ink58.xml"/><Relationship Id="rId137" Type="http://schemas.openxmlformats.org/officeDocument/2006/relationships/image" Target="media/image62.png"/><Relationship Id="rId158" Type="http://schemas.openxmlformats.org/officeDocument/2006/relationships/customXml" Target="ink/ink79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image" Target="media/image26.png"/><Relationship Id="rId83" Type="http://schemas.openxmlformats.org/officeDocument/2006/relationships/image" Target="media/image35.png"/><Relationship Id="rId88" Type="http://schemas.openxmlformats.org/officeDocument/2006/relationships/customXml" Target="ink/ink44.xml"/><Relationship Id="rId111" Type="http://schemas.openxmlformats.org/officeDocument/2006/relationships/image" Target="media/image49.png"/><Relationship Id="rId132" Type="http://schemas.openxmlformats.org/officeDocument/2006/relationships/customXml" Target="ink/ink66.xml"/><Relationship Id="rId153" Type="http://schemas.openxmlformats.org/officeDocument/2006/relationships/image" Target="media/image70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customXml" Target="ink/ink26.xml"/><Relationship Id="rId106" Type="http://schemas.openxmlformats.org/officeDocument/2006/relationships/customXml" Target="ink/ink53.xml"/><Relationship Id="rId127" Type="http://schemas.openxmlformats.org/officeDocument/2006/relationships/image" Target="media/image57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customXml" Target="ink/ink36.xml"/><Relationship Id="rId78" Type="http://schemas.openxmlformats.org/officeDocument/2006/relationships/image" Target="media/image33.png"/><Relationship Id="rId94" Type="http://schemas.openxmlformats.org/officeDocument/2006/relationships/customXml" Target="ink/ink47.xml"/><Relationship Id="rId99" Type="http://schemas.openxmlformats.org/officeDocument/2006/relationships/image" Target="media/image43.png"/><Relationship Id="rId101" Type="http://schemas.openxmlformats.org/officeDocument/2006/relationships/image" Target="media/image44.png"/><Relationship Id="rId122" Type="http://schemas.openxmlformats.org/officeDocument/2006/relationships/customXml" Target="ink/ink61.xml"/><Relationship Id="rId143" Type="http://schemas.openxmlformats.org/officeDocument/2006/relationships/image" Target="media/image65.png"/><Relationship Id="rId148" Type="http://schemas.openxmlformats.org/officeDocument/2006/relationships/customXml" Target="ink/ink7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image" Target="media/image29.png"/><Relationship Id="rId89" Type="http://schemas.openxmlformats.org/officeDocument/2006/relationships/image" Target="media/image38.png"/><Relationship Id="rId112" Type="http://schemas.openxmlformats.org/officeDocument/2006/relationships/customXml" Target="ink/ink56.xml"/><Relationship Id="rId133" Type="http://schemas.openxmlformats.org/officeDocument/2006/relationships/image" Target="media/image60.png"/><Relationship Id="rId154" Type="http://schemas.openxmlformats.org/officeDocument/2006/relationships/customXml" Target="ink/ink77.xml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7.xml"/><Relationship Id="rId79" Type="http://schemas.openxmlformats.org/officeDocument/2006/relationships/customXml" Target="ink/ink39.xml"/><Relationship Id="rId102" Type="http://schemas.openxmlformats.org/officeDocument/2006/relationships/customXml" Target="ink/ink51.xml"/><Relationship Id="rId123" Type="http://schemas.openxmlformats.org/officeDocument/2006/relationships/image" Target="media/image55.png"/><Relationship Id="rId144" Type="http://schemas.openxmlformats.org/officeDocument/2006/relationships/customXml" Target="ink/ink72.xml"/><Relationship Id="rId90" Type="http://schemas.openxmlformats.org/officeDocument/2006/relationships/customXml" Target="ink/ink45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customXml" Target="ink/ink33.xml"/><Relationship Id="rId113" Type="http://schemas.openxmlformats.org/officeDocument/2006/relationships/image" Target="media/image50.png"/><Relationship Id="rId134" Type="http://schemas.openxmlformats.org/officeDocument/2006/relationships/customXml" Target="ink/ink67.xml"/><Relationship Id="rId80" Type="http://schemas.openxmlformats.org/officeDocument/2006/relationships/image" Target="media/image34.png"/><Relationship Id="rId155" Type="http://schemas.openxmlformats.org/officeDocument/2006/relationships/image" Target="media/image7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0:56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2202 396 4690,'-10'18'4852,"-5"25"-3469,4 3-805,-9 72 1,6-29-389,0 34-48,25-188-67,2-70 1,-10 83-51,2 0 0,2 1-1,3-1 1,19-58-1,24 198 1006,9 44-828,9 18-384,-57-127-900,0-1 1,20 24-1,-28-43-3139,-6-7 1727</inkml:trace>
  <inkml:trace contextRef="#ctx0" brushRef="#br0" timeOffset="308.23">2096 569 6963,'-14'-2'1873,"5"-1"-816,1 3 303,5 3-447,6-3-849,3 0 80,5 0-48,6 0 80,-1 0-176,7-3-208,-1-2-497,3 0-1007,0-5-1122,0-2-2672</inkml:trace>
  <inkml:trace contextRef="#ctx0" brushRef="#br0" timeOffset="1237.35">2616 632 6147,'0'0'103,"0"0"0,0 0 1,0 1-1,0-1 0,0 0 0,0 0 1,0 0-1,0 0 0,0 1 0,0-1 1,0 0-1,0 0 0,0 0 0,0 0 1,0 1-1,0-1 0,0 0 0,0 0 1,0 0-1,0 0 0,0 1 0,0-1 1,0 0-1,0 0 0,0 0 1,-1 0-1,1 0 0,0 1 0,0-1 1,0 0-1,0 0 0,0 0 0,0 0 1,-1 0-1,1 0 0,0 0 0,0 1 1,0-1-1,0 0 0,0 0 0,-1 0 1,1 0-1,0 0 0,0 0 0,0 0 1,-1 0-1,1 0 0,0 0 0,0 0 1,0 0-1,-1 0 0,1-1-74,0 1-1,0-1 1,0 1 0,0-1-1,0 1 1,1-1-1,-1 1 1,0 0-1,0-1 1,0 1 0,0-1-1,1 1 1,-1-1-1,0 1 1,0 0 0,1-1-1,-1 1 1,0 0-1,1-1 1,-1 1-1,0 0 1,1-1 0,-1 1-1,1 0 1,-1-1-1,0 1 1,1 0-1,-1 0 1,1-1 0,7-4 70,0 1 0,0-1 0,0 1 1,12-4-1,-19 7-97,0 1-1,0-1 1,0 1 0,0 0 0,0-1 0,0 1-1,0 0 1,0-1 0,0 1 0,0 0-1,0 0 1,1 0 0,-1 0 0,0 0 0,0 0-1,0 1 1,0-1 0,0 0 0,0 0-1,0 1 1,0-1 0,1 1 0,-1-1 0,0 1-1,-1-1 1,1 1 0,0 0 0,0 0-1,0-1 1,0 1 0,0 0 0,-1 0 0,1 0-1,0 0 1,-1 0 0,1 0 0,-1 0-1,1 0 1,-1 0 0,1 0 0,-1 0 0,0 0-1,1 0 1,-1 0 0,0 0 0,0 0-1,0 2 1,1 9 92,-1 1 0,-1-1 0,-3 22 0,4-29-19,-1-1-1,0 1 1,0 0-1,-1 0 1,0 0-1,1-1 1,-2 1-1,1-1 1,0 1-1,-1-1 1,-6 7-1,14-15-82,1 1 0,-1-1-1,0 1 1,1 0-1,0 0 1,-1 1 0,1 0-1,0 0 1,1 0 0,-1 1-1,0-1 1,0 2 0,0-1-1,1 1 1,-1 0 0,0 0-1,1 0 1,-1 1 0,0 0-1,0 1 1,1-1 0,10 5-1,-13-4 27,0 0 0,0 0 0,0 0 0,0 0-1,0 1 1,0 0 0,-1-1 0,1 1 0,-1 1-1,0-1 1,0 0 0,0 1 0,0 0 0,-1-1-1,1 1 1,-1 0 0,0 1 0,0-1 0,-1 0-1,1 0 1,-1 1 0,0-1 0,0 1 0,0-1-1,-1 1 1,0-1 0,1 1 0,-2 0 0,1-1 0,0 1-1,-1-1 1,0 1 0,-2 6 0,1-6 55,-1 0 1,1 1 0,-1-1 0,0 0-1,0 0 1,-1 0 0,1-1-1,-1 1 1,0-1 0,-1 0 0,1 0-1,-1 0 1,-7 5 0,8-7-111,0 1 0,0 0 0,0-1 0,0 0 0,-1 0-1,1 0 1,-1-1 0,1 0 0,-1 1 0,0-1 0,1-1 0,-1 1 0,0-1 0,0 0 0,1 0 0,-1 0 0,-6-2 0,10 2-175,1 0 0,-1 0-1,0 0 1,1-1 0,-1 1-1,1 0 1,-1-1 0,1 1-1,-1 0 1,0-1 0,1 1-1,0-1 1,-1 1 0,1-1-1,-1 1 1,1-1 0,-1 1-1,1-1 1,0 1 0,0-1-1,-1 1 1,1-1 0,0 0 0,0 1-1,-1-1 1,1 1 0,0-1-1,0 0 1,0 1 0,0-1-1,0 0 1,0 1 0,0-1-1,0 0 1,1 0 0,-1-11-5068</inkml:trace>
  <inkml:trace contextRef="#ctx0" brushRef="#br0" timeOffset="1724.44">3003 634 3153,'-1'-3'3172,"0"3"-3046,1 0 1,0 0 0,0 0 0,0-1 0,0 1 0,0 0-1,-1 0 1,1 0 0,0 0 0,0 0 0,0 0 0,0 0 0,-1 0-1,1 0 1,0 0 0,0 0 0,0 0 0,0 0 0,-1 0-1,0 1 1016,1 0-1015,-16 9 2117,-9 15-1711,19-15-464,1 0 0,1-1 0,0 1 0,0 1 0,1-1 0,1 0 0,-1 1 0,2 0 0,-1-1 0,1 1 0,1 0 0,1 14 0,0-20-76,-1 1-1,1 0 1,0-1 0,1 1 0,0-1 0,-1 1 0,2-1 0,-1 0-1,1 0 1,0 0 0,0 0 0,0 0 0,0-1 0,1 1-1,0-1 1,0 0 0,0 0 0,0 0 0,1-1 0,0 0 0,-1 1-1,1-2 1,0 1 0,11 4 0,-13-6 2,0 0 0,0 0 0,1 0 0,-1-1 0,0 1 1,1-1-1,-1 1 0,1-1 0,-1 0 0,0-1 0,1 1 0,-1-1 0,1 1 0,-1-1 0,0 0 1,1 0-1,-1 0 0,0-1 0,0 1 0,3-3 0,-2 1 39,1 0 0,-1-1-1,0 0 1,0 0 0,-1 0-1,1-1 1,-1 1 0,0-1 0,0 1-1,-1-1 1,4-9 0,-2 5 48,-1 1-1,-1-1 1,1 0 0,-1 0 0,-1 0 0,0-1-1,0 1 1,-1 0 0,0-1 0,0 1-1,-1 0 1,0 0 0,-1-1 0,-5-14 0,5 19-107,-1 1 1,0 0-1,0 0 1,0 0-1,0 0 1,0 0 0,-1 1-1,0-1 1,0 1-1,0 0 1,0 1-1,0-1 1,-1 1 0,1-1-1,-1 1 1,1 0-1,-1 1 1,0-1-1,-9 0 1,8 1-341,0 0 0,0 0 1,1 1-1,-1 0 0,0 0 1,0 1-1,0 0 0,0 0 0,1 0 1,-8 3-1,-13 8-2989</inkml:trace>
  <inkml:trace contextRef="#ctx0" brushRef="#br0" timeOffset="3255.67">2183 69 4546,'-17'10'624,"0"0"0,1 1 0,0 1 0,1 0 0,0 1 0,1 1 0,1 0 0,0 1 0,-14 21 0,14-15-385,0 1 1,2 1-1,1 0 1,0 1-1,2-1 0,-10 46 1,13-43-51,1 1 1,1 0-1,1 0 1,1 0-1,1 0 1,2 0 0,8 46-1,-5-52-72,1 0 0,1 0 0,1-1-1,1 0 1,0 0 0,2-1 0,0 0 0,1-1-1,1 0 1,26 28 0,-28-34-134,9 9 304,1 0 0,1-1 0,37 26 0,-29-28-154,1-2-1,1-1 1,0-2 0,0-1-1,2-1 1,-1-2 0,53 7-1,-32-9 75,1-2 0,0-3-1,-1-2 1,62-8-1,-91 4-189,1-1 0,-2-1 0,1-1-1,-1-2 1,0 0 0,-1-1 0,0-1-1,0-2 1,-2 0 0,27-21 0,-17 9 13,0-2 1,-2-2 0,-1 0-1,-2-2 1,39-58 0,-53 71 19,-1-1 0,-1-1 0,-1 1-1,-1-1 1,-1-1 0,0 0 0,-2 0 0,0 0 0,-1-1 0,-1 1 0,-1-28 0,-2 35-14,0 0 1,-2-1-1,1 1 0,-2 0 0,0 0 0,-1 0 1,0 1-1,-1-1 0,0 1 0,-2 0 0,1 0 1,-1 1-1,-1 0 0,0 0 0,-1 1 0,0 0 1,-21-19-1,-7 1 23,-2 1 0,0 2 0,-2 2 1,-1 1-1,-85-32 0,58 31-20,-2 3-1,0 3 1,-83-10-1,115 24-83,-1 1-1,1 1 0,0 3 0,-58 8 0,71-5-327,-1 1-1,1 2 0,0 1 0,0 1 0,1 1 0,1 1 0,-33 19 0,50-25-237,0-1 0,0 2-1,0-1 1,1 1 0,-1 0 0,1 0-1,1 1 1,-1-1 0,1 1-1,1 1 1,-1-1 0,1 1 0,0-1-1,1 1 1,-3 10 0,-6 24-4701</inkml:trace>
  <inkml:trace contextRef="#ctx0" brushRef="#br0" timeOffset="21269.15">352 2097 2145,'-79'50'6322,"9"5"-3849,59-44-2374,-1 0 0,2 1 0,0 1 0,0 0 0,1 0 0,1 1 0,0 0 1,1 0-1,-8 22 0,-1 8 104,2 1 1,2 1-1,2 0 1,-7 85-1,16-112-195,0-1-1,2 1 0,1-1 1,0 1-1,1-1 0,1 0 0,1 0 1,0-1-1,1 1 0,1-1 0,1 0 1,0-1-1,1 0 0,1 0 0,15 18 1,0-6 20,1-1 0,1-2 1,2 0-1,0-2 1,1-1-1,1-2 0,2 0 1,-1-3-1,2 0 1,0-2-1,1-2 0,1-1 1,0-2-1,0-2 0,1-1 1,0-1-1,0-2 1,1-2-1,-1-2 0,0-1 1,1-1-1,-1-3 1,0-1-1,44-13 0,-56 13-2,0-1-1,-1-1 0,0-1 1,0-2-1,-1 0 0,-1-1 1,0-1-1,0-2 0,-1 0 1,-1-1-1,-1-1 0,0-1 1,20-24-1,-19 17 124,-1 0 0,31-54 1,-43 65-114,-1-1-1,-1 1 1,0-1 0,0 0 0,-2 0 0,0 0 0,0 0 0,-1-17 0,0 4 7,-2 0 1,-1 0-1,-1 0 0,-2 0 1,-10-42-1,9 57-6,1-1 1,-2 1-1,0 0 1,0 0-1,-1 0 1,-1 1-1,0 0 1,-1 1-1,0 0 1,-1 0-1,0 1 1,-19-16-1,-10-1 22,-1 1-1,-1 2 1,-56-25 0,-141-45 12,97 41-59,101 36 13,-1 3-1,-1 1 1,0 2 0,0 2 0,-1 2 0,-53-2 0,80 8-171,0 1 1,0 1-1,1 0 1,-1 1-1,0 1 1,1 0-1,0 2 1,0-1-1,0 2 1,0 0-1,1 0 1,0 2-1,0-1 1,1 2-1,0 0 1,0 1-1,1 0 1,1 0-1,-1 2 1,-12 16-1,10-8-1315,1 1 0,-19 40 0,7-1-2549</inkml:trace>
  <inkml:trace contextRef="#ctx0" brushRef="#br0" timeOffset="22491.53">1073 2151 5042,'0'1'59,"0"-1"-1,0 0 1,-1 1-1,1-1 0,0 0 1,0 1-1,-1-1 1,1 0-1,0 1 1,0-1-1,-1 0 1,1 0-1,0 1 0,-1-1 1,1 0-1,0 0 1,-1 0-1,1 1 1,0-1-1,-1 0 0,1 0 1,0 0-1,-1 0 1,1 0-1,0 0 1,-1 0-1,1 0 1,-1 0-1,1 0 0,0 0 1,-1 0-1,1 0 1,-1 0-1,1 0 1,0 0-1,-1 0 1,1-1-1,0 1 0,-1 0 1,1 0-1,0 0 1,-1-1-1,1 1 1,0 0-1,-1-1 0,1 0-13,0 0 0,0 0-1,-1 0 1,1 0 0,0 0-1,1 0 1,-1 0 0,0 1 0,0-1-1,0 0 1,0 0 0,1 0-1,-1 0 1,0 0 0,1 0-1,-1 0 1,2-1 0,559-806 237,-493 727-532,101-95-1,-68 76-718,-38 30-722,-54 60 245</inkml:trace>
  <inkml:trace contextRef="#ctx0" brushRef="#br0" timeOffset="23788.94">3195 1036 3794,'-2'0'187,"0"0"-1,0 0 1,0 1 0,1-1 0,-1 0 0,0 1 0,0 0 0,1-1-1,-1 1 1,0 0 0,1 0 0,-1 0 0,0 0 0,1 0 0,-1 1 0,1-1-1,0 0 1,0 1 0,-1-1 0,0 3 0,1-2-126,1 1 0,0-1 1,1 0-1,-1 1 0,0-1 0,1 0 0,-1 0 1,1 1-1,0-1 0,-1 0 0,1 0 1,0 0-1,0 0 0,1 0 0,-1 0 1,0 0-1,3 2 0,16 25 165,2-1 1,1-1-1,1-2 1,1 0-1,33 24 0,153 100 985,-127-93-728,-5-3-82,-15-12 44,-3 3-1,71 64 0,-19-15-198,-72-62-181,38 38 0,-23-20-11,-51-44-87,1-1-1,0 0 1,-1 0-1,1-1 1,1 0-1,-1 0 0,0-1 1,11 4-1,-16-6-97,1 0-1,-1 0 0,0 0 1,0 0-1,0-1 0,0 1 1,0 0-1,0 0 0,0-1 0,0 1 1,0-1-1,0 1 0,0-1 1,0 1-1,-1-1 0,1 1 1,0-1-1,0 0 0,0 1 1,-1-1-1,1 0 0,0 0 1,-1 0-1,1 0 0,-1 0 1,1 0-1,0-1 0,5-14-2648</inkml:trace>
  <inkml:trace contextRef="#ctx0" brushRef="#br0" timeOffset="26413.17">3940 1002 5795,'-1'0'330,"0"0"0,0-1 0,0 1 0,0 0 0,0 0 1,0 0-1,0 0 0,0 1 0,0-1 0,0 0 0,0 0 0,0 1 1,0-1-1,0 0 0,0 1 0,0-1 0,0 1 0,0-1 0,1 1 1,-3 1-1,13-1 2783,6-4-4091,168-58 1239,-181 64-247,-1 1-1,0 0 1,1 0-1,-2 0 1,1 0-1,0 1 1,1 5-1,-2-6 42,25 62-568,-3 0 0,19 92 0,-40-151-652</inkml:trace>
  <inkml:trace contextRef="#ctx0" brushRef="#br0" timeOffset="26713.32">4026 1181 4834,'-11'0'1425,"3"0"-1217,5 0 576,0 0 929,3-3-1025,6 3 193,-1-2 15,7-6-384,7 1 225,3-3-481,9-5-64,0 2-96,-1-2-192,-2 2-96,-5 3-672,-7 0-1361,-4 8-1489</inkml:trace>
  <inkml:trace contextRef="#ctx0" brushRef="#br0" timeOffset="28490.61">1383 1384 3778,'-1'1'208,"1"1"1,-1-1-1,1 0 0,-1 1 1,1-1-1,-1 0 1,0 0-1,0 0 0,0 1 1,1-1-1,-1 0 0,0 0 1,0 0-1,0 0 1,-1-1-1,1 1 0,0 0 1,0 0-1,0-1 1,-1 1-1,1-1 0,0 1 1,-1-1-1,1 1 1,0-1-1,-1 0 0,1 0 1,-3 1-1,-48 4 2047,43-5-2013,-2 0-124,0 0 1,1 0 0,-1-1 0,0-1-1,0 0 1,1 0 0,-1-1-1,1 0 1,0-1 0,-18-9 0,25 12-132,0-1 1,0 0 0,0 0 0,0-1 0,0 1 0,1-1 0,-1 1 0,1-1 0,-1 0 0,1 0 0,0 0 0,0 0 0,0-1-1,1 1 1,-1 0 0,1-1 0,0 1 0,0-1 0,0 1 0,0-1 0,0 0 0,1 1 0,0-1 0,0 0 0,0 1-1,0-1 1,0 0 0,1 1 0,0-1 0,0 0 0,0 1 0,0-1 0,0 1 0,3-6 0,5-9-105,1 1 1,1 0 0,16-20 0,-12 17-39,23-40 0,-35 53 149,0 1 0,0-1 0,0 1 0,-1-1 0,0 0 0,-1 0 0,0 0 0,0 0 0,0 0 0,-1-14 0,0 20 8,0-1-1,-1 0 1,1 1-1,-1-1 1,1 0-1,-1 1 1,0-1-1,0 1 1,0-1-1,1 1 1,-1-1-1,-1 1 1,1 0-1,0 0 1,0-1-1,0 1 1,-1 0-1,1 0 1,0 0-1,-1 0 1,1 0-1,-1 0 1,1 1-1,-1-1 1,0 1-1,1-1 1,-1 1-1,0-1 1,1 1-1,-1 0 1,0 0-1,1 0 1,-1 0-1,0 0 1,0 0-1,1 0 1,-1 0-1,-2 1 1,-1 0-9,0 0 0,0 0-1,1 0 1,-1 0 0,0 1 0,0 0 0,1 0 0,-1 0-1,1 0 1,0 1 0,-1 0 0,-5 5 0,7-5 5,0 1 0,0-1 0,0 1 1,0 0-1,0 0 0,1 0 0,0 0 1,0 0-1,0 0 0,0 1 0,1-1 1,-1 1-1,1-1 0,0 1 0,1-1 1,-1 1-1,1 0 0,0 0 0,0-1 0,0 1 1,1 0-1,-1-1 0,1 1 0,3 6 1,-1-4-3,0 0 1,1 0 0,0 0 0,1-1-1,-1 0 1,1 0 0,1 0-1,-1 0 1,1-1 0,0 0-1,0 0 1,0-1 0,1 1 0,8 3-1,3 1 3,1-1 0,38 10-1,-38-12 9,-1 0 0,1 1 0,19 10 0,-37-17 10,0 1-1,0-1 0,-1 1 1,1-1-1,0 1 0,0-1 1,0 1-1,-1 0 0,1-1 1,0 1-1,-1 0 0,1 0 1,-1-1-1,1 1 0,-1 0 1,1 0-1,-1 0 1,0 0-1,1 0 0,-1 0 1,0 0-1,1-1 0,-1 1 1,0 0-1,0 0 0,0 0 1,0 0-1,0 0 0,0 0 1,0 0-1,-1 0 0,1 0 1,0 0-1,0 0 0,-1 0 1,1 0-1,-1 0 0,1 0 1,-1-1-1,1 1 0,-1 0 1,1 0-1,-1 0 1,-1 0-1,0 2-166,-1 0 0,0 0 0,1-1 0,-1 1 0,0-1-1,-1 0 1,1 0 0,0 0 0,-1 0 0,-5 2 0,1-4-1845,2-5-1060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2:29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29 3826,'-2'-2'165,"1"0"0,-1 0 0,1 0 0,-1 0 1,0 0-1,0 0 0,0 1 0,0-1 0,0 1 0,0-1 1,0 1-1,0 0 0,-1-1 0,1 1 0,-1 0 0,1 1 1,-1-1-1,1 0 0,-1 1 0,1-1 0,-1 1 1,1 0-1,-1 0 0,0 0 0,1 0 0,-1 1 0,-4 0 1,4 0 17,0-1 0,0 1 1,0 0-1,0 0 0,0 1 1,0-1-1,1 0 0,-1 1 1,0 0-1,1-1 0,0 1 1,-1 0-1,1 1 0,0-1 0,0 0 1,0 0-1,0 1 0,0-1 1,1 1-1,-1 0 0,1 0 1,-3 5-1,4-3-209,-1 0-1,0 1 1,1-1-1,0 0 1,1 0-1,-1 0 1,1 1-1,0-1 1,0 0-1,0 0 1,1 0-1,0 0 1,0 0 0,0-1-1,6 10 1,-7-12 16,0 0 0,0-1 0,1 1 0,-1 0 0,1-1 0,-1 1 0,1-1 0,-1 1 1,1-1-1,0 0 0,0 1 0,0-1 0,0 0 0,0 0 0,0 0 0,0-1 1,0 1-1,0 0 0,0-1 0,0 0 0,1 1 0,-1-1 0,0 0 0,0 0 0,0 0 1,0 0-1,1-1 0,-1 1 0,0-1 0,0 1 0,0-1 0,0 0 0,0 1 0,0-1 1,0 0-1,0 0 0,0-1 0,0 1 0,3-3 0,-3 1 50,0 0-1,1-1 1,-1 1-1,0-1 1,-1 0-1,1 1 1,-1-1-1,1 0 1,-1 0 0,0 0-1,-1 0 1,1 0-1,-1 0 1,0 0-1,0 0 1,0 0-1,0 0 1,-1 0-1,1 0 1,-1 0-1,0 0 1,0 0 0,-1 0-1,1 0 1,-1 1-1,0-1 1,-4-6-1,13 11 8,-1 0-1,1 1 1,0-1-1,-1 1 1,1 1-1,8 3 1,-4 3 33,-1 0 1,0 1-1,-1 0 1,0 0 0,0 1-1,-1 0 1,-1 1-1,0 0 1,11 23-1,-14-25 41,0 0-1,0 1 0,-1-1 0,-1 0 0,1 1 0,-2 0 0,1-1 0,-2 1 0,1 0 0,-1 0 0,-1 0 0,-4 20 0,4-26-46,-2 0 1,1-1-1,0 0 0,-1 1 0,0-1 0,0 0 0,0 0 1,0-1-1,-1 1 0,1-1 0,-1 0 0,0 0 0,0 0 1,0 0-1,-1 0 0,1-1 0,-1 0 0,1 0 0,-1 0 1,0-1-1,0 1 0,1-1 0,-11 1 0,11-1-242,0-1 0,0 1-1,0-1 1,0 0 0,0 0-1,0 0 1,0-1-1,0 1 1,0-1 0,0 0-1,0 0 1,0 0 0,0-1-1,1 1 1,-1-1-1,0 0 1,1 0 0,0 0-1,-1-1 1,1 1 0,0-1-1,0 1 1,0-1 0,1 0-1,-1-1 1,1 1-1,-1 0 1,1-1 0,-3-5-1,4 6-231,1 0 0,-1 0 0,1 0 0,-1 0-1,1 0 1,0 0 0,0 0 0,0 0 0,1 0 0,-1 0-1,2-5 1,5-11-2692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2:24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0 920 3426,'5'-36'5565,"30"-7"-883,1-19-3694,30-76-1605,-62 130 774,63-142-448,65-135-325,-28 103-6582,-95 167 4720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3:02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100 114 2801,'9'-20'908,"-10"-11"6698,2 35-5880,4 11-470,6 17-809,36 126-544,-47-124-1743,-3-25-3988</inkml:trace>
  <inkml:trace contextRef="#ctx0" brushRef="#br0" timeOffset="492.48">1 154 6419,'2'-9'297,"1"-1"0,0 1 0,1 0 0,0 0 0,1 0 0,0 1 0,0 0 0,1 0-1,0 0 1,0 0 0,13-11 0,-14 15-224,0 0 0,0 0-1,1 0 1,-1 1 0,1 0-1,0 0 1,0 0-1,0 1 1,0-1 0,1 2-1,-1-1 1,0 1 0,1 0-1,-1 0 1,1 1 0,-1-1-1,1 2 1,10 0 0,1 2 37,-1 1 1,0 1 0,0 0 0,0 1 0,-1 1 0,0 1 0,0 0 0,20 15 0,-31-21-27,-1 2 1,0-1 0,0 1 0,0-1 0,0 1 0,0 0 0,-1 0-1,1 1 1,-1-1 0,0 1 0,-1 0 0,1-1 0,-1 1 0,0 0 0,0 1-1,0-1 1,-1 0 0,0 0 0,0 1 0,0-1 0,-1 1 0,0-1-1,0 0 1,0 1 0,-1-1 0,1 1 0,-1-1 0,-1 0 0,1 1 0,-1-1-1,-2 7 1,-5 3-87,0 1 1,-1-2-1,0 1 0,-1-1 0,0-1 0,-1 0 0,-1 0 1,0-1-1,-1-1 0,0 0 0,-1-1 0,0-1 1,0 0-1,-1-1 0,0-1 0,-1 0 0,1-1 0,-31 6 1,45-11-195,1-1 1,-1 1-1,0-1 0,0 0 1,0 0-1,0 1 1,0-1-1,0 0 1,0-1-1,1 1 1,-1 0-1,0 0 1,0-1-1,0 0 1,0 1-1,1-1 1,-1 0-1,0 1 1,0-1-1,1 0 1,-1 0-1,1-1 1,-1 1-1,1 0 1,-1 0-1,1-1 1,-1-1-1,-5-12-2872</inkml:trace>
  <inkml:trace contextRef="#ctx0" brushRef="#br0" timeOffset="1124.53">536 183 3986,'4'-6'427,"0"0"0,1 1-1,-1 0 1,1 0 0,0 0 0,0 0 0,1 1 0,0 0-1,6-4 1,-8 5-245,0 1-1,0 0 0,0 0 0,0 0 1,0 1-1,0-1 0,0 1 0,0 0 1,1 0-1,-1 1 0,0-1 0,1 1 1,-1 0-1,0 0 0,9 1 0,-11 0-93,-1 0 0,1 0 0,0 1 0,-1-1 0,0 0 0,1 0 0,-1 1 0,0-1 0,0 1 0,0-1 0,0 1 0,0-1 0,0 1 0,0 0 0,0 0 0,-1-1 0,1 1 0,-1 0 0,1 0 0,-1 0 0,0-1 0,1 1 0,-1 0-1,0 3 1,-2 56 668,1-45-608,0 55-6,-2 43 52,-10-39-2960,13-75 2612,0 1 0,0 0 0,0-1 0,0 1-1,0-1 1,-1 1 0,1 0 0,0-1 0,0 1 0,-1-1 0,1 1 0,0 0 0,-1-1 0,1 1 0,0-1 0,-1 1 0,1-1 0,-1 1 0,1-1 0,-1 0 0,1 1 0,-1-1-1,1 0 1,-1 1 0,1-1 0,-1 0 0,1 1 0,-1-1 0,0 0 0,1 0 0,-1 0 0,0 0 0,1 0 0,-1 0 0,0 0 0,1 0 0,-1 0 0,1 0 0,-1 0 0,0 0-1,1 0 1,-2 0 0,-9-7-1558</inkml:trace>
  <inkml:trace contextRef="#ctx0" brushRef="#br0" timeOffset="1439.16">542 388 4498,'-9'-10'1121,"7"5"-305,-1 2 288,6 3 33,-1 0 288,10-2-113,7-1 481,12-7-1041,8 3 193,5-6-641,1-2 208,-3 2-464,-3-2-96,-8 3-96,-6 4-2177,-11 11-2017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4:14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1056 1991 2977,'0'0'211,"0"-1"0,0 0 0,0 0 0,0 0-1,0 0 1,0 0 0,0 0 0,0 0-1,-1 1 1,1-1 0,0 0 0,0 0 0,-1 0-1,1 0 1,-1 1 0,1-1 0,-1 0 0,1 0-1,-1 1 1,1-1 0,-1 0 0,1 1 0,-1-1-1,0 1 1,0-1 0,1 1 0,-1-1-1,0 1 1,0-1 0,1 1 0,-1 0 0,0-1-1,0 1 1,0 0 0,-1-1 0,1 2-54,-1-1 0,1 0 0,0 0 0,-1 0 1,1 1-1,0-1 0,0 1 0,-1-1 0,1 1 0,0-1 0,0 1 1,0 0-1,0 0 0,0 0 0,0-1 0,0 1 0,0 0 1,0 0-1,0 0 0,1 0 0,-1 0 0,0 1 0,1-1 0,-2 2 1,-2 9-39,0 0 0,0 1 0,2-1 0,-1 0 0,1 1 0,1 20 0,4 83-49,0-71-72,-5 131-827,0-107-3309,7 92 0,0-125 200</inkml:trace>
  <inkml:trace contextRef="#ctx0" brushRef="#br0" timeOffset="1598.02">739 3521 5330,'-8'0'323,"1"1"0,0-1-1,-1 1 1,1 1 0,0-1-1,0 1 1,-1 0 0,2 1-1,-1 0 1,0 0-1,0 0 1,1 1 0,0 0-1,0 0 1,0 1 0,-9 8-1,9-6-186,-1 1-1,1 0 0,1 0 0,0 0 0,0 1 1,0 0-1,1 0 0,0 0 0,1 0 1,0 1-1,-2 14 0,2-12-131,2-1 0,-1 0 1,2 1-1,0-1 0,0 1 0,1-1 0,0 1 0,1-1 1,0 0-1,1 0 0,0 0 0,0 0 0,2 0 0,-1-1 0,1 1 1,1-1-1,0 0 0,0-1 0,1 0 0,0 0 0,1 0 1,9 8-1,-13-14-6,1 0 0,-1-1 0,1 0 1,0 1-1,0-1 0,0-1 0,0 1 1,0-1-1,0 0 0,0 0 0,0-1 0,0 1 1,1-1-1,-1 0 0,0-1 0,0 1 1,1-1-1,-1 0 0,0 0 0,0-1 0,0 1 1,0-1-1,0 0 0,-1 0 0,1-1 1,-1 0-1,1 0 0,-1 0 0,0 0 0,0 0 1,0-1-1,-1 0 0,5-5 0,-4 5 18,-1 0-1,0-1 1,0 1 0,0-1-1,0 1 1,-1-1-1,1 0 1,-1 0-1,-1 0 1,1 0-1,-1-1 1,0 1 0,0 0-1,0-7 1,-1 8-7,0 0 1,-1 0 0,1 0-1,-1 0 1,0 1-1,0-1 1,-1 0 0,1 0-1,-1 1 1,1-1-1,-1 1 1,0 0 0,-1-1-1,1 1 1,0 0-1,-1 0 1,0 0 0,0 1-1,0-1 1,0 1-1,-4-3 1,5 3-5,0 0 1,0 1-1,-1-1 0,1 1 1,0-1-1,-1 1 0,1 0 1,-1 0-1,1 0 0,-1 0 1,0 1-1,1-1 0,-1 1 1,0 0-1,0-1 0,1 1 1,-1 0-1,0 1 0,0-1 1,1 0-1,-1 1 0,0 0 1,1-1-1,-1 1 0,0 0 1,1 0-1,0 1 0,-1-1 1,1 0-1,-1 1 0,1 0 1,0-1-1,0 1 0,0 0 1,0 0-1,0 0 0,1 0 1,-3 4-1,4-6-10,0 0-1,0 1 1,-1-1 0,1 0-1,0 1 1,0-1 0,0 1 0,0-1-1,0 0 1,0 1 0,0-1-1,0 0 1,0 1 0,0-1-1,0 1 1,0-1 0,0 0-1,1 1 1,-1-1 0,0 0 0,0 1-1,0-1 1,1 0 0,-1 1-1,0-1 1,0 0 0,0 1-1,1-1 1,-1 0 0,0 0-1,1 1 1,-1-1 0,0 0-1,1 1 1,18 5-225,18-5-1120,45-25-2252,-60 19 1142</inkml:trace>
  <inkml:trace contextRef="#ctx0" brushRef="#br0" timeOffset="1979.95">1033 3730 4114,'-3'-2'330,"-1"0"0,1 1 0,-1-1 1,1 1-1,-1 0 0,0 0 0,0 0 0,0 1 0,0-1 0,1 1 1,-1 0-1,0 0 0,0 0 0,0 1 0,0-1 0,0 1 1,1 0-1,-1 0 0,0 0 0,0 1 0,1-1 0,-1 1 1,-3 2-1,5-2-299,0-1 0,-1 1 0,1 0 0,0-1 0,0 1-1,0 0 1,1 0 0,-1 1 0,0-1 0,1 0 0,0 0 0,-1 1 0,1-1 0,0 1 0,0-1 0,0 1 0,0 0 0,1-1 0,-1 1 0,1 0 0,0 0 0,-1-1 0,1 1 0,1 0 0,-1 0 0,0-1 0,1 1 0,-1 0-1,1-1 1,0 1 0,-1 0 0,4 4 0,-2-3-24,0 0 0,0 0 0,0 0 0,1-1-1,-1 1 1,1 0 0,0-1 0,1 0 0,-1 0-1,0 0 1,1 0 0,0 0 0,-1-1 0,1 1-1,0-1 1,0 0 0,1 0 0,-1-1 0,0 1-1,1-1 1,-1 0 0,0 0 0,1 0 0,0-1-1,-1 0 1,1 0 0,4 0 0,-6-1 5,1 1 0,0-1 0,-1 0 0,1-1 0,-1 1 0,1 0 0,-1-1 0,0 0 0,0 0 0,1 0 0,-1 0 0,0 0 0,-1-1 0,1 1 1,0-1-1,-1 0 0,0 0 0,1 0 0,-1 0 0,0 0 0,-1 0 0,1-1 0,0 1 0,-1-1 0,0 1 0,0-1 0,0 1 0,0-1 0,-1 0 0,1 1 0,-1-1 0,0 0 1,0-5-1,0 7-22,0-1-1,-1 1 1,1-1 0,-1 0 0,1 1 0,-1-1 0,0 1 0,1-1 0,-1 1 0,-1-1 0,1 1 0,0 0 0,-1-1 0,1 1-1,-1 0 1,1 0 0,-1 0 0,0 0 0,0 1 0,0-1 0,0 0 0,0 1 0,0-1 0,-1 1 0,-3-2 0,4 2-224,-1 1 1,1-1-1,0 0 0,-1 1 1,1 0-1,0 0 1,-1 0-1,1 0 1,0 0-1,-1 0 1,1 0-1,0 1 1,-1-1-1,1 1 0,0 0 1,0 0-1,-1 0 1,1 0-1,-2 1 1,-13 10-3019</inkml:trace>
  <inkml:trace contextRef="#ctx0" brushRef="#br0" timeOffset="2729.32">740 3323 6467,'-15'-5'399,"0"2"0,-1 0-1,1 1 1,-1 0 0,0 1 0,0 1-1,0 1 1,0 0 0,1 1 0,-1 1 0,1 0-1,-1 1 1,1 1 0,0 0 0,1 1-1,-25 13 1,26-12-295,1 0 0,0 1-1,0 1 1,1 0 0,0 0 0,1 1 0,0 0-1,1 1 1,0 0 0,0 0 0,1 1-1,1 0 1,0 1 0,0-1 0,2 2-1,-1-1 1,2 0 0,-6 25 0,8-20-50,1 1 1,1-1 0,1 1 0,0-1 0,2 1-1,0-1 1,1 0 0,0 0 0,2 0-1,8 20 1,1-4-33,2-1-1,1 0 0,1-2 1,26 34-1,-35-52-11,1-1-1,0 0 1,1-1-1,0 0 1,0-1 0,1-1-1,1 0 1,0 0-1,0-1 1,0-1-1,1-1 1,0 0-1,0 0 1,1-2 0,-1 0-1,1-1 1,0 0-1,31 0 1,-24-3-14,0-1 1,-1-2 0,1 0 0,-1-1-1,0-1 1,0-1 0,0-2-1,-1 0 1,0-1 0,-1 0 0,0-2-1,36-25 1,-36 19 1,-1 0 1,0-1-1,-1-1 0,-1-1 0,-1 0 0,0-1 1,-2-1-1,-1 0 0,0-1 0,-2-1 1,0 0-1,12-46 0,-18 51 5,-1-1 0,0 0 0,-2 1 0,0-1 0,-2 0 0,0 0-1,-5-34 1,3 40 5,-1 0 1,-1 0-1,-1 0 0,0 0 0,0 0 1,-2 1-1,1 0 0,-2 0 0,0 1 0,0 0 1,-12-13-1,13 18-10,-1-1 1,1 1 0,-1 0-1,-1 1 1,1 0-1,-1 0 1,0 1 0,0 0-1,-1 1 1,0 0 0,1 0-1,-13-2 1,8 3-62,-1 1 1,0 1 0,0 0-1,0 0 1,0 2 0,0 0-1,-25 5 1,5 3-405,0 1 0,0 2 0,1 1 0,1 2 0,1 2 0,-36 23 0,16-6-2290,-80 70-1,59-36-2425</inkml:trace>
  <inkml:trace contextRef="#ctx0" brushRef="#br0" timeOffset="3727.15">982 2888 6179,'-16'-2'554,"0"0"0,0 0 1,-1 2-1,1 0 0,0 1 1,-1 1-1,1 0 0,-16 5 1,-127 42 1700,147-44-2112,-43 15 452,1 2 0,2 2 1,0 3-1,-86 60 0,112-67-476,1 1 0,0 1 0,2 1 0,1 1 0,1 1 0,1 1 0,1 0 0,2 2 0,0 0 0,-14 34 0,21-38-107,1-1 0,1 2 1,2-1-1,0 1 0,1 0 0,2 0 1,0 0-1,2 0 0,2 44 0,2-51 1,0 1-1,1-1 1,0 0-1,2 0 0,0-1 1,1 1-1,1-1 1,0-1-1,1 0 0,1 0 1,1 0-1,0-2 1,25 27-1,-12-20-14,0-1 1,2 0 0,0-2-1,1-1 1,0-1-1,2-2 1,0 0-1,0-2 1,1-2-1,1 0 1,-1-2-1,2-1 1,-1-2-1,49 3 1,-36-6 17,1-3 1,0-1 0,-1-2-1,1-2 1,-1-1-1,0-3 1,-1-2 0,-1-1-1,74-35 1,-87 33 25,0-1 0,-1-1 0,0-2 0,-2-1 1,0-1-1,-1-1 0,-2-1 0,0-1 0,20-28 0,-28 30-30,-1 0-1,0-1 1,-2-1 0,-1 0-1,-1 0 1,-1-1-1,-1 0 1,-1-1 0,-1 0-1,-1 0 1,2-47-1,-7 29 122,-1-1 0,-2 0 0,-18-88 0,14 105-15,-1 0 1,-1 1-1,-1 0 0,-1 0 1,-2 1-1,0 1 0,-22-30 0,28 45-91,-1 1 0,0 0 0,0 1 0,-1-1-1,0 2 1,-1-1 0,0 1 0,0 1 0,0 0-1,0 0 1,-1 1 0,-19-6 0,13 7-97,0 0 1,-1 1-1,1 0 1,0 2-1,-1 0 1,0 1-1,-33 4 0,15 3-544,1 1 0,0 1 1,0 2-1,1 2 0,0 1 0,1 2 0,-53 33 0,55-28-987,-43 39 0,-21 35-3076</inkml:trace>
  <inkml:trace contextRef="#ctx0" brushRef="#br0" timeOffset="5504.44">1424 650 4690,'11'-12'897,"-3"-3"-641,4-8 240,2-2 640,2-8-383,7-9-433,5-6 400,-1-5-656,4 0 80,-3-4 144,3-1-576,-6 3 224,3 4-208,-6 9-1136,0 9-513,-5 8-2081</inkml:trace>
  <inkml:trace contextRef="#ctx0" brushRef="#br0" timeOffset="7575">330 2238 4882,'1'-2'218,"-1"0"0,0 0 0,-1 0 0,1 0 0,0 0 0,0 1 0,-1-1 0,1 0 0,-1 0 0,0 0 0,1 1-1,-1-1 1,0 0 0,0 0 0,0 1 0,0-1 0,-1 1 0,1-1 0,0 1 0,0 0 0,-1-1 0,1 1 0,-1 0 0,1 0 0,-1 0 0,0 0-1,0 0 1,1 0 0,-1 1 0,0-1 0,0 0 0,0 1 0,1 0 0,-1-1 0,0 1 0,0 0 0,0 0 0,0 0 0,0 0 0,-3 1 0,-2-1-82,0 1 0,0 1 0,1-1 0,-1 1 0,1 0 0,-1 1 0,1-1 0,0 1 0,0 0 0,-8 6 0,6-2-130,1 0 0,1 0 0,-1 1 0,1 0 0,0 0 0,1 1 0,0-1 0,0 1 0,1 0 1,0 0-1,1 1 0,0-1 0,-4 18 0,7-24-33,-1 1 1,0-1-1,1 0 1,-1 1-1,1-1 1,0 0-1,0 0 1,1 1-1,-1-1 1,1 0-1,-1 0 1,1 1-1,0-1 1,0 0-1,1 0 1,-1 0-1,0 0 1,1 0-1,0 0 1,0-1-1,0 1 1,0-1-1,0 1 1,0-1-1,1 1 1,-1-1-1,1 0 1,0 0-1,-1-1 1,1 1-1,0 0 1,0-1-1,0 0 1,0 0-1,0 0 1,1 0-1,-1 0 1,0 0-1,0-1 1,1 0-1,-1 0 1,0 0 0,1 0-1,3 0 1,-1-1 19,0 1 1,0-1 0,-1 0 0,1-1 0,0 0-1,-1 1 1,1-2 0,-1 1 0,0 0 0,1-1-1,-1 0 1,-1-1 0,1 1 0,0-1 0,-1 0-1,0 0 1,1 0 0,-2 0 0,1-1 0,0 0-1,-1 1 1,3-8 0,-3 8 28,-1 0 1,0 0-1,0-1 0,-1 1 1,1-1-1,-1 1 0,0-1 0,0 1 1,-1-1-1,1 0 0,-1 1 1,0-1-1,0 0 0,-1 1 1,1-1-1,-1 0 0,0 1 0,0-1 1,-1 1-1,1-1 0,-1 1 1,0 0-1,0 0 0,0 0 1,-1 0-1,0 0 0,1 0 0,-5-3 1,6 6 4,0-1 1,0 1-1,-1 0 0,1 0 1,0 0-1,-1 0 1,1 1-1,-1-1 1,1 0-1,-1 0 0,1 1 1,-1-1-1,1 1 1,-1 0-1,0-1 1,-2 1-1,-2 6-2,12 10-15,11 9-5,1-1 0,27 28 0,-23-29 97,31 45 1,-47-58-53,0-1 1,-1 1 0,-1 0-1,1 0 1,-2 0-1,1 1 1,-1 0 0,2 21-1,-4-28-43,-1 1-1,-1 0 0,1 0 0,-1 0 1,1-1-1,-1 1 0,-1 0 0,1-1 1,-1 1-1,0 0 0,0-1 0,0 0 1,0 0-1,-1 0 0,0 0 0,1 0 1,-2 0-1,1 0 0,0-1 0,-1 0 1,1 0-1,-1 0 0,0 0 0,-6 3 1,0 0-711,0-1 0,0 0 1,-1 0-1,1-1 0,-1-1 0,0 0 1,0 0-1,0-1 0,-15 1 1,3-3-3566</inkml:trace>
  <inkml:trace contextRef="#ctx0" brushRef="#br0" timeOffset="8198.13">1259 85 4642,'12'-5'3442,"-7"5"-3442,3 5 192,-5 8-144,8 9-16,-2 4-32,2 4 16,0 5-80,0-5-1217,0-5-432</inkml:trace>
  <inkml:trace contextRef="#ctx0" brushRef="#br0" timeOffset="8745.13">1363 103 3410,'0'0'31,"1"-10"861,0 0 0,1 0 1,0 0-1,1 0 0,8-19 1,-10 27-879,0 1 0,0-1 1,0 1-1,0-1 0,0 1 0,1-1 1,-1 1-1,0 0 0,1 0 1,-1-1-1,1 1 0,0 0 0,-1 0 1,1 1-1,0-1 0,-1 0 0,1 0 1,0 1-1,0-1 0,0 1 1,-1 0-1,1-1 0,0 1 0,0 0 1,0 0-1,0 0 0,0 0 1,0 1-1,0-1 0,-1 0 0,1 1 1,0 0-1,0-1 0,-1 1 1,1 0-1,0 0 0,0 0 0,-1 0 1,1 0-1,1 2 0,2-1 23,0 1 0,-1 0-1,1 1 1,-1-1-1,0 1 1,0 0 0,0 0-1,-1 0 1,1 0-1,-1 1 1,0-1 0,0 1-1,-1 0 1,1 0-1,-1 0 1,0 0 0,0 0-1,-1 1 1,0-1-1,1 8 1,-1-8 31,-1-1 0,-1 1 0,1 0 0,-1-1 0,1 1-1,-1 0 1,-1-1 0,1 1 0,-1-1 0,1 1 0,-1-1 0,0 0 0,-1 0 0,1 0 0,-1 0 0,0 0-1,0-1 1,0 1 0,0-1 0,-1 0 0,1 0 0,-1 0 0,-6 4 0,-11 3 119,29-20-310,32-22 0,-37 31 118,1-1 0,-1 1 0,0 0 0,1 0 0,-1 0 0,0 0 0,1 1 0,-1-1 0,1 1 0,-1 0 0,1 0 0,-1 0 0,0 1 0,1-1 0,-1 1 0,1 0 0,-1 0 0,0 0 1,1 0-1,-1 1 0,0-1 0,0 1 0,0 0 0,0-1 0,0 2 0,-1-1 0,1 0 0,-1 0 0,1 1 0,-1-1 0,0 1 0,3 4 0,-3-4 76,1 1 1,-1 0 0,0 0-1,0 1 1,0-1-1,-1 0 1,1 1-1,-1-1 1,0 1-1,-1-1 1,1 1 0,-1-1-1,1 1 1,-1-1-1,-1 1 1,1 0-1,-1-1 1,0 1-1,0-1 1,0 1 0,0-1-1,-1 0 1,0 1-1,-2 4 1,-11 9-104,0 0 1,0-1-1,-2 0 1,0-1-1,-1-1 1,-30 19-1,32-22-697,3-4-1368,6-5-1462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3:05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 1739 3073,'-1'-1'307,"0"-1"-1,-1 1 1,1 0-1,-1 0 1,1 0-1,-1 0 1,1 0-1,-1 1 1,0-1-1,1 0 1,-1 1-1,0-1 1,0 1-1,1-1 1,-1 1-1,0 0 1,0 0-1,0 0 1,1 0-1,-1 0 1,0 0-1,0 1 1,0-1-1,-2 1 1,0 1-92,0 0 0,1 0 0,-1 1 0,1-1 0,-1 1 0,1-1 0,0 1 0,0 0 0,0 0 0,-3 5 0,-3 4-39,1 1 0,1-1-1,0 1 1,1 1 0,-6 15 0,8-15-149,1 1 0,0-1 0,1 0 0,1 1 0,0-1 1,1 1-1,1-1 0,0 1 0,1-1 0,0 1 0,8 23 0,-9-33-21,1 0-1,0 1 0,0-1 1,0 0-1,1 0 0,-1-1 1,1 1-1,0 0 0,1-1 1,-1 0-1,1 0 0,0 0 1,0 0-1,0-1 0,0 1 1,1-1-1,-1 0 0,1 0 1,0-1-1,0 1 0,0-1 1,0 0-1,0-1 0,1 1 1,-1-1-1,0 0 0,1 0 1,-1-1-1,1 1 0,-1-1 1,1-1-1,-1 1 0,10-3 1,-9 2 30,-1-1 0,0 1 1,-1-2-1,1 1 1,0 0-1,-1-1 0,1 0 1,-1 0-1,0 0 0,0-1 1,0 1-1,0-1 0,0 0 1,-1 0-1,0 0 1,0-1-1,0 1 0,0-1 1,-1 1-1,0-1 0,0 0 1,2-7-1,-2 7 8,-1 1-1,1-1 1,-1 0 0,0 0-1,-1-1 1,1 1 0,-1 0-1,0 0 1,0 0 0,-1 0-1,1 0 1,-1 0 0,0-1 0,-1 2-1,1-1 1,-1 0 0,0 0-1,0 0 1,0 1 0,-1-1-1,0 1 1,-5-7 0,5 9-6,0 0 0,0 0 0,0 1 0,0-1 0,0 1 1,-1 0-1,1 0 0,0 0 0,-1 0 0,1 1 0,0 0 1,-1-1-1,1 1 0,-4 1 0,6-2-38,0 1-1,0 0 1,0 0-1,0 0 1,0 0 0,0 0-1,0 0 1,0 0-1,0 0 1,0 0 0,0 1-1,0-1 1,0 0-1,0 1 1,0-1-1,0 0 1,0 1 0,0-1-1,0 1 1,1 0-1,-1-1 1,0 1 0,0 0-1,1-1 1,-1 1-1,0 0 1,1 0 0,-1-1-1,1 1 1,-1 0-1,1 0 1,-1 0-1,1 0 1,0 0 0,-1 0-1,1 0 1,0 0-1,0 0 1,0 0 0,-1 0-1,1 0 1,0 0-1,1 0 1,-1 0-1,0 0 1,0 0 0,0 0-1,1 1 1,0 0 2,1 0 0,-1 1 0,1-1 0,0 0 0,-1 0 0,1 0 0,0-1 0,0 1 0,0 0 0,1-1 0,-1 1 0,0-1 0,0 0-1,1 0 1,-1 0 0,1 0 0,-1 0 0,1 0 0,0-1 0,-1 1 0,1-1 0,-1 0 0,1 0 0,0 0 0,4 0 0,3-1-339,1 1 1,0-1-1,0-1 0,20-5 0,30-16-6383,-39 16 3187</inkml:trace>
  <inkml:trace contextRef="#ctx0" brushRef="#br0" timeOffset="501.34">1019 1896 4034,'-40'5'4977,"37"-5"-4805,0 0 1,0 0 0,0 0 0,0 0-1,0 0 1,0 1 0,0-1 0,1 1-1,-1 0 1,0 0 0,0 0 0,1 0-1,-1 0 1,0 1 0,1-1 0,0 1-1,-1 0 1,1 0 0,0-1 0,0 2-1,0-1 1,0 0 0,0 0 0,0 1-1,-2 4 1,0 0-101,0 1-1,1 0 1,0 0-1,0 0 1,1 0-1,0 0 1,1 1 0,0-1-1,0 1 1,1 14-1,0-21-77,0 1 1,0 0-1,1-1 0,-1 0 0,1 1 0,0-1 1,0 1-1,0-1 0,0 0 0,0 1 0,0-1 1,0 0-1,1 0 0,-1 0 0,1 0 1,0 0-1,-1 0 0,1-1 0,0 1 0,0 0 1,0-1-1,0 0 0,1 1 0,-1-1 0,0 0 1,0 0-1,1 0 0,-1 0 0,1-1 0,-1 1 1,1-1-1,-1 1 0,1-1 0,-1 0 0,1 0 1,-1 0-1,1 0 0,-1-1 0,1 1 1,2-1-1,0-1 19,0 1 0,1 0 0,-1-1 1,0 0-1,-1-1 0,1 1 0,0-1 0,-1 0 1,1 0-1,-1 0 0,0 0 0,0-1 1,0 0-1,0 0 0,-1 0 0,0 0 0,1 0 1,-2-1-1,1 1 0,3-8 0,-3 5 46,1 0 0,-2-1-1,1 1 1,-1-1 0,0 1-1,0-1 1,-1 0 0,0 0-1,-1 1 1,1-1 0,-1 0 0,-1 0-1,-2-12 1,3 19-66,0 1 0,-1-1 0,1 0 0,-1 0 0,1 0 0,-1 0 0,1 1 0,-1-1 0,1 0 0,-1 1 0,0-1 1,1 0-1,-1 1 0,0-1 0,0 1 0,0-1 0,1 1 0,-1-1 0,0 1 0,0 0 0,0-1 0,0 1 0,0 0 0,0 0 0,0-1 0,0 1 0,0 0 0,0 0 0,0 0 0,1 0 0,-1 0 1,0 1-1,0-1 0,0 0 0,-2 1 0,-36 13-1649,34-13 1292,-66 37-5055,32-11 566</inkml:trace>
  <inkml:trace contextRef="#ctx0" brushRef="#br0" timeOffset="1583.65">486 1620 4514,'-7'-1'309,"0"0"0,0 1-1,0-1 1,-1 2 0,1-1 0,0 1-1,0 0 1,0 0 0,0 0 0,0 1-1,0 1 1,0-1 0,1 1 0,-1 0-1,1 0 1,0 1 0,0 0 0,0 0-1,0 0 1,1 1 0,-1 0-1,-7 9 1,-7 10 82,1 0-1,1 2 0,-27 51 1,39-65-274,0 0 0,0 1 0,2 0 1,-1 0-1,2 0 0,0 1 0,0-1 0,1 1 1,1-1-1,0 1 0,1 0 0,1 0 0,0-1 1,0 1-1,2-1 0,-1 1 0,9 21 0,-4-18-19,0-1 0,1 0 0,0 0 0,2-1 0,0 0 0,0 0 0,1-1 0,1-1 0,1 0 0,-1-1 0,2 0 0,0-1 0,18 12 0,-7-10 56,-1 0-1,2-2 1,0-1-1,0-1 1,0-1-1,1-1 1,0-1-1,1-2 1,-1-1-1,1-1 1,44-2-1,-25-3-14,-1-2 0,1-2 0,-1-2 0,-1-2 0,0-2 0,47-21 0,-67 23-100,-2-1 0,1-1 0,-2-2 0,0 0 1,-1-1-1,0-1 0,-1-1 0,-1-1 0,-1-1 0,-1 0 0,-1-1 0,0-1 1,-2-1-1,0 0 0,-2-1 0,0 0 0,-2-1 0,-1 0 0,-1 0 1,-1-1-1,-1 0 0,-1 0 0,2-44 0,-7 57-22,0 0 0,-1 0-1,-1 0 1,0 0 0,0 0 0,-1 0-1,-1 0 1,0 1 0,-1 0 0,0 0 0,-1 0-1,0 0 1,-1 1 0,0 0 0,-1 1-1,0-1 1,-1 1 0,0 1 0,-1 0 0,-12-10-1,7 8-2,-1 1 0,-1 0-1,0 1 1,0 1 0,-1 1 0,0 0-1,0 1 1,0 1 0,-1 1-1,0 0 1,0 2 0,0 0 0,-25 1-1,-1 3-41,-1 2-1,1 2 0,0 3 1,1 1-1,-1 2 0,-57 24 1,49-13-490,1 2 0,1 2 0,2 3 0,-76 58 0,107-74-425,1 1 0,1 0 0,0 1 0,1 1 0,0 0 1,2 1-1,0 1 0,1 0 0,-19 40 0,11-4-3360</inkml:trace>
  <inkml:trace contextRef="#ctx0" brushRef="#br0" timeOffset="2999.88">1128 26 3362,'-19'-4'670,"0"2"0,0 0 0,-1 0 1,1 2-1,0 0 0,-1 2 1,1 0-1,0 1 0,-30 9 1,14-2-282,1 2 0,0 2 0,1 0 1,-38 25-1,53-26-273,0 0 0,1 1 0,1 1 0,0 0 0,1 1 0,1 1 0,0 0 0,1 1 0,1 1 0,1 0 0,1 0 0,0 1 0,2 1-1,0-1 1,1 1 0,-6 36 0,11-39-54,2-1 0,0 1 0,0-1 0,2 1 0,0-1 0,1 1 0,1-1 0,1 0 0,0 0-1,1-1 1,1 1 0,0-1 0,1-1 0,18 26 0,-12-21-21,1-1-1,1 0 1,1-1-1,1-1 1,1 0-1,0-1 1,0-2-1,2 0 1,41 22-1,-31-21 41,1-1-1,1-2 0,-1-1 0,2-2 0,-1-1 1,1-1-1,1-2 0,-1-1 0,1-2 0,-1-2 0,1-1 1,-1-1-1,1-2 0,-1-2 0,0-1 0,50-17 1,-50 13 1,0-2 0,-1-1 0,-1-2 0,-1-1 1,0-1-1,28-23 0,-46 31-56,-1-1 0,-1-1 0,0 1 0,0-2 0,-1 1 0,-1-2 0,0 1 1,-1-1-1,0 0 0,-1-1 0,-1 0 0,0 0 0,-1 0 0,0-1 0,3-26 0,-6 26 31,-1-1 0,0 1 0,-1 0 0,-1-1 0,0 1 0,-1-1 0,-1 1 0,-1 0 0,0 0 0,-1 1 0,-1-1 0,0 1 0,-1 0 0,-1 0 0,-10-15 0,1 8 1,0 1 0,-1 0 0,-1 1 0,-1 2-1,-1-1 1,0 2 0,-2 1 0,-30-17 0,12 10-79,-1 1 1,-1 3 0,0 1-1,-82-20 1,96 31-497,-1 1 0,0 2 0,0 1 0,-1 1 0,1 2 0,0 1 0,0 2 0,-44 8 1,20 6-2995,11 7-1294</inkml:trace>
  <inkml:trace contextRef="#ctx0" brushRef="#br0" timeOffset="10605.57">828 1248 2817,'-12'4'4593,"7"-6"-1546,9-10-1669,56-123-964,-43 94-3041,39-74 0,-42 94 482</inkml:trace>
  <inkml:trace contextRef="#ctx0" brushRef="#br0" timeOffset="11947.54">145 999 4466,'0'-2'187,"0"1"-1,0-1 1,0 1-1,0-1 1,0 0 0,0 1-1,0-1 1,-1 1-1,1-1 1,-1 1 0,1-1-1,-1 1 1,0 0-1,1-1 1,-1 1 0,0 0-1,0-1 1,0 1-1,0 0 1,0 0 0,0 0-1,0 0 1,-1 0-1,1 0 1,0 0 0,0 0-1,-1 0 1,1 1-1,-1-1 1,1 0 0,0 1-1,-1-1 1,0 1-1,1 0 1,-1-1 0,1 1-1,-1 0 1,1 0-1,-1 0 1,1 0 0,-4 1-1,2-1-132,-1 1-1,0 0 1,0 0-1,1 0 1,-1 0 0,1 1-1,-1-1 1,1 1-1,0 0 1,-1 0 0,1 0-1,0 0 1,0 1-1,0-1 1,1 1-1,-5 5 1,1 2-58,-1 1 0,2 1 0,0-1 0,0 1 1,1 0-1,-3 13 0,6-20 0,0-1 0,1 0 0,-1 0 0,1 0 0,0 1 0,1-1 0,-1 0 0,0 0 0,3 8 0,-2-10-13,0 0-1,0 0 0,0 0 0,0-1 1,0 1-1,0 0 0,0-1 1,0 1-1,1-1 0,-1 1 1,1-1-1,-1 0 0,1 0 0,0 1 1,-1-1-1,1 0 0,0 0 1,0-1-1,-1 1 0,1 0 1,3 0-1,-3-1 16,0 0 1,0 0-1,0 0 1,0-1-1,0 1 0,-1 0 1,1-1-1,0 0 1,0 1-1,-1-1 1,1 0-1,0 0 0,-1 0 1,1 0-1,-1 0 1,1 0-1,-1 0 1,1-1-1,-1 1 1,0 0-1,0-1 0,0 1 1,0-1-1,0 0 1,0 1-1,0-1 1,0 0-1,0-1 0,23-58 247,-21 53-217,-1 3 17,-1-1 0,0 0 0,0 1 0,0-1 1,0 1-1,-1-1 0,0-7 0,0 12-26,0 0 0,-1 1 0,1-1-1,0 0 1,0 0 0,0 0 0,-1 0 0,1 0-1,0 0 1,-1 0 0,1 0 0,0 1 0,-1-1-1,0 0 1,1 0 0,-1 0 0,1 1 0,-1-1-1,0 0 1,1 1 0,-1-1 0,0 1 0,0-1-1,0 1 1,1-1 0,-1 1 0,0-1 0,0 1-1,0 0 1,0-1 0,0 1 0,0 0 0,0 0-1,0 0 1,0 0 0,1 0 0,-1 0 0,0 0-1,0 0 1,0 0 0,0 0 0,0 1 0,0-1-1,0 0 1,0 0 0,0 1 0,0-1 0,1 1-1,-1-1 1,0 1 0,-1 0 0,2 0-26,0-1 0,0 1 0,0 0 0,0-1 0,0 1 1,0-1-1,0 1 0,0-1 0,1 1 0,-1-1 0,0 1 0,0-1 0,0 1 1,1-1-1,-1 1 0,0-1 0,1 1 0,-1-1 0,0 1 0,1-1 0,-1 0 0,1 1 1,-1-1-1,0 0 0,1 1 0,-1-1 0,1 0 0,-1 0 0,1 1 0,-1-1 0,1 0 1,0 0-1,24 17 121,-21-14-97,15 9 50,-1 2 1,0 0-1,-1 0 1,0 2 0,25 31-1,-39-44-38,0 1 0,-1 0-1,1 0 1,-1 0 0,1 0 0,-1 0-1,0 0 1,-1 0 0,1 1 0,-1-1-1,0 1 1,0 0 0,0-1 0,-1 1-1,1-1 1,-1 1 0,0 0-1,-1-1 1,1 1 0,-1 0 0,0-1-1,0 1 1,0-1 0,-1 1 0,1-1-1,-1 0 1,0 1 0,-1-1 0,1 0-1,-1 0 1,1-1 0,-1 1 0,0 0-1,-7 5 1,2-3 3,0 1 0,0-1-1,-1 0 1,0-1 0,-1 0-1,1-1 1,-1 1 0,-12 2-1,17-5-316,-1 0 0,0-1-1,1 0 1,-1 0 0,0 0 0,0-1-1,0 1 1,1-1 0,-1-1-1,0 1 1,0-1 0,1 0 0,-1-1-1,0 1 1,1-1 0,-9-4-1,5-3-4097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2:05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296 105 3522,'-36'15'1467,"30"-14"-1362,-1 2-1,0-1 1,1 1-1,0 0 1,0 0 0,-1 1-1,2 0 1,-1 0 0,0 0-1,1 1 1,0 0-1,0 0 1,-5 8 0,-21 29 503,-24 49 1,45-72-382,2 0-1,0 1 1,1 0 0,0 1-1,-4 30 1,0 10 102,4-33-166,2 0-1,1 1 1,1-1-1,2 1 1,1 0 0,4 38-1,0-49-96,1 1 1,1-1-1,1 0 0,0 0 1,1-1-1,1 0 0,1 0 1,21 27-1,11 8 85,56 53 0,-95-101-140,29 23 143,0-1 0,2-2 1,1-1-1,55 28 0,-30-18 398,-27-16-426,1-1 0,0-3 0,1 0 0,1-2 0,0-2 0,0-1 0,1-2 0,61 2 0,-86-8-111,1-1 1,0-1-1,-1 0 1,1 0-1,-1-1 1,0-1-1,0 0 1,0 0-1,0-1 1,-1-1-1,0 0 1,0-1-1,-1 0 1,15-12-1,-8 4-9,0-1-1,0-1 1,-2-1 0,0 0 0,-1 0-1,18-34 1,71-156 72,-98 195-71,0 1 0,-1-1 0,-1-1 0,0 1 1,-1 0-1,0-1 0,-1-14 0,-6-101 83,-1 32-56,6 74 49,-1 0-1,-2 0 1,0 1 0,-1-1-1,-2 1 1,0 0 0,-1 0 0,-11-22-1,4 21 23,0 0 0,-2 0 0,-1 2 0,0 0 0,-2 1 0,0 1 0,-25-19 0,5 9 101,-2 2-1,-1 2 1,-48-22-1,65 35-185,1 1-1,-2 1 1,1 1 0,-1 1-1,0 2 1,-1 0-1,0 2 1,0 1-1,0 1 1,0 1 0,0 1-1,0 2 1,0 1-1,0 1 1,1 1-1,-1 1 1,-40 16 0,35-9-825,0 2 1,0 1-1,2 2 1,-53 40-1,30-14-2001,-72 77 1,111-105-602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1:57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389 345 7732,'-1'-2'131,"0"0"1,0 0 0,0 1 0,0-1 0,0 1 0,-1-1 0,1 1 0,-1 0 0,1-1 0,-1 1 0,1 0 0,-1 0 0,0 0 0,1 0-1,-1 0 1,0 0 0,0 1 0,0-1 0,1 1 0,-1-1 0,0 1 0,0-1 0,0 1 0,0 0 0,0 0 0,0 0 0,0 0 0,0 1-1,0-1 1,0 0 0,0 1 0,0-1 0,1 1 0,-1 0 0,0 0 0,0-1 0,1 1 0,-1 0 0,0 1 0,-1 0 0,-3 3 36,0 0 0,1 0 0,0 0 0,0 1 1,1 0-1,-1 0 0,1 0 0,0 0 1,-5 12-1,2 0-93,0-1 1,2 0-1,0 1 1,1 0-1,0 1 1,-1 35-1,5-44-50,0-1 0,1 1 0,0-1 0,1 1 0,0-1 0,0 1 0,1-1 0,1 0 0,-1 0 0,1 0 0,1 0 0,-1-1 0,2 0 0,-1 0 0,7 8 0,-1-5-62,0 0 1,1 0-1,0-1 0,0-1 0,1 0 1,15 8-1,-23-13 20,1-1 1,0-1-1,0 1 1,0-1-1,1 0 1,-1 0-1,1-1 1,-1 1-1,1-1 0,-1-1 1,1 0-1,-1 0 1,1 0-1,-1 0 1,1-1-1,0 0 1,5-2-1,-9 1 9,-1 1-1,1-1 1,-1 0-1,1 0 1,-1 0-1,0 0 1,0 0-1,0 0 1,0 0-1,-1-1 1,1 1 0,-1-1-1,1 1 1,-1-1-1,0 0 1,0 1-1,0-1 1,0 0-1,0 0 1,-1 0-1,1 0 1,-1 0-1,0 0 1,0 1-1,0-1 1,-1-5-1,1 3 28,0 0-1,-1 1 0,1-1 1,-1 0-1,0 1 0,0-1 1,-1 1-1,1-1 0,-1 1 1,0-1-1,-1 1 0,1 0 1,-1 0-1,1 0 0,-1 1 1,-4-5-1,4 6 5,1 1 0,0 0 0,-1 0 0,1 0 0,-1 1 1,1-1-1,-1 0 0,1 1 0,-1 0 0,0 0 0,1-1 0,-1 2 0,1-1 0,-1 0 0,-3 1 0,-8 0 208,21-2-392,0 0 0,1 0 0,-1 0-1,0-1 1,0 0 0,7-4 0,22-11-4959,-26 10 1716</inkml:trace>
  <inkml:trace contextRef="#ctx0" brushRef="#br0" timeOffset="515.15">686 588 2593,'-1'-1'257,"0"1"-1,1-1 1,-1 1-1,0 0 1,0-1-1,1 1 1,-1 0-1,0 0 0,0 0 1,0 0-1,1 0 1,-1 0-1,0 0 1,0 0-1,0 0 1,1 0-1,-1 0 1,0 0-1,0 0 1,0 1-1,1-1 1,-1 0-1,0 0 1,1 1-1,-1-1 1,0 1-1,1-1 1,-1 1-1,0-1 1,1 1-1,-1-1 0,1 1 1,-2 1-1,1 0-76,-1 1 0,1 0-1,0 0 1,0 0 0,0 0 0,1 0-1,-1 0 1,1 0 0,-1 5-1,1 4-231,0 0 1,1 0-1,0-1 0,4 16 0,-4-23 56,1 0 0,-1 1 0,1-1 0,0 0 0,0 0 0,1 0 0,-1 0 0,1 0 0,0-1 0,0 1 0,0-1 0,1 1 0,-1-1 0,1-1 0,7 6 0,-10-8-2,1 1 0,-1 0 0,1-1-1,-1 1 1,1-1 0,0 1 0,-1-1 0,1 0 0,0 1 0,-1-1 0,1 0-1,0 0 1,0-1 0,-1 1 0,1 0 0,0 0 0,-1-1 0,3 0 0,-2 0 12,1-1 1,-1 1 0,0-1 0,0 0 0,0 1-1,0-1 1,0 0 0,0 0 0,-1 0 0,1-1-1,-1 1 1,1 0 0,-1 0 0,0-1 0,1-2-1,1-2 139,-1 0 0,0 0 0,-1 0 0,1 0-1,-2 0 1,1 0 0,-1 0 0,0 0-1,0 0 1,-1 0 0,1 0 0,-4-10 0,4 15-127,-1 0 1,0 0 0,1 0-1,-1 1 1,0-1 0,0 0 0,0 0-1,0 0 1,-1 1 0,1-1-1,0 0 1,-1 1 0,1-1-1,-1 1 1,1 0 0,-1-1-1,0 1 1,-2-1 0,1 1-133,1 1 1,0-1-1,-1 1 0,1 0 1,-1 0-1,1 0 1,-1 0-1,1 0 0,-1 1 1,1-1-1,-1 1 1,1-1-1,0 1 0,-1 0 1,1 0-1,0 0 1,0 0-1,0 1 0,-4 2 1,-32 26-5476,21-11 810</inkml:trace>
  <inkml:trace contextRef="#ctx0" brushRef="#br0" timeOffset="1641.7">233 39 4962,'-4'0'435,"1"1"0,0-1 0,0 1-1,0 0 1,-1 0 0,1 0 0,0 0 0,0 1-1,1-1 1,-4 3 0,-47 38 1588,47-37-1692,-7 8-183,0 0 0,1 1 0,1 0-1,0 1 1,1 0 0,0 0 0,1 1 0,1 1 0,1 0 0,0 0 0,1 0 0,1 0 0,0 1-1,2 0 1,0 0 0,1 0 0,1 1 0,1 29 0,2-21-145,1-1 0,2 1 1,0-1-1,2-1 0,1 1 0,1-1 0,1 0 1,1-1-1,1-1 0,1 1 0,1-2 1,22 26-1,-16-23 11,1-2 1,1-1-1,1-1 1,1 0-1,1-2 1,0-1-1,2-1 1,0-1-1,30 12 1,-36-19 51,0-1 0,1-1 0,0-1 1,0-1-1,0 0 0,1-2 0,-1-1 1,1-1-1,0-1 0,-1-1 1,1 0-1,-1-2 0,29-7 0,-38 6-19,1 0-1,-1-1 0,0-1 1,0 0-1,-1-1 1,0 0-1,0-1 0,0 0 1,-1-1-1,0-1 0,-1 1 1,0-1-1,-1-1 0,0 0 1,0-1-1,-1 1 1,-1-1-1,0-1 0,-1 1 1,0-1-1,-1-1 0,7-25 1,-3 1 73,-2-1-1,-1 0 1,-2 0 0,-2-1 0,-2 1 0,-1 0-1,-7-43 1,5 58-22,-1 0 0,-1 1 0,-1 0 0,-2 0-1,0 1 1,-1-1 0,-1 2 0,-1-1 0,-1 2 0,-1-1 0,-22-26-1,24 34-121,-1 1 0,0 1 0,-1-1 0,0 2 0,-1 0 0,0 0 0,-1 2 0,0 0 0,0 0 0,0 1 0,-1 1 0,0 1 0,-1 0 0,1 1 0,-1 1 0,-31-2 0,31 4-215,0 2 0,-1 0 0,1 1 0,0 0 0,1 1-1,-1 1 1,1 1 0,-1 1 0,1 0 0,1 1 0,-1 0 0,-26 19 0,29-17-396,0 1-1,1 1 1,0 0 0,0 0 0,1 2-1,1-1 1,0 1 0,-11 20 0,-7 26-2983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3:13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495 114 3746,'-23'8'1317,"0"1"-1,1 1 1,0 0 0,-38 26 0,-73 67-134,118-91-1053,-9 7 0,1 1 0,1 2 1,1 0-1,0 0 0,-19 31 1,34-43-105,0 0 0,0 1 1,1-1-1,1 1 0,0 0 1,0 0-1,1 1 0,1-1 1,0 1-1,0-1 0,1 1 1,1 0-1,0-1 1,0 1-1,1 0 0,4 19 1,1-9 54,0 0 1,1 0-1,1-1 1,1 0-1,1 0 1,23 36 0,-24-45 38,-1-1 1,2 0-1,-1 0 0,2-1 1,-1-1-1,1 1 1,1-2-1,-1 0 1,2 0-1,-1-1 1,1 0-1,17 6 1,15 2 126,0-1 0,2-3 1,-1-2-1,1-1 1,1-3-1,-1-2 1,54-3-1,44-2-79,-82 2 17,111-13 1,-132 5-100,0-1 0,-1-2 0,0-2 1,-1-2-1,-1-1 0,49-28 0,-74 36-95,17-10 73,51-40 0,-73 50-62,0-1-1,0 1 1,-1-2 0,0 1-1,-1-1 1,0 0 0,-1 0 0,0-1-1,6-13 1,-1-4 98,-4 16-70,-1-1-1,-1-1 1,0 1-1,-1-1 0,0 0 1,-1 0-1,-1 0 1,0 0-1,-1 0 1,0-23-1,-6 0-45,2 10 189,-2 0 0,-7-27 0,9 44-113,-1 0 1,0 0 0,-1 0-1,0 0 1,0 1 0,-1 0-1,0 0 1,-12-12 0,-4-1 166,-1 1 0,-1 1 0,0 2 0,-36-21 1,-113-52 405,141 78-570,0 1 1,0 2-1,-1 1 0,0 2 1,0 1-1,-1 1 1,0 2-1,0 2 1,0 1-1,-56 7 1,37 0-64,2 3 1,-1 1-1,1 3 1,1 3-1,1 1 1,-55 29-1,75-31-628,0 0-1,2 3 1,0 0-1,-38 36 1,49-40-577,2 0 1,0 2-1,0-1 0,2 2 0,0 0 0,1 0 1,1 1-1,-8 20 0,5 0-4059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9:38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3682,'6'22'6018,"6"81"-4548,-9-76-1153,-3 0 0,0 0 0,-7 53 0,7-92-238,1 0 0,-1-1 1,-1 1-1,-3-16 1,1-1 246,-1-45 0,4 67-299,1 0-1,-1 0 0,1 0 1,0 1-1,1-1 1,0 0-1,0 1 0,0-1 1,1 1-1,0 0 1,0 0-1,5-8 0,-7 13-34,-1 0 0,1 0 0,0 0 0,0 0 0,0 0 0,0 0 0,-1 0-1,1 0 1,1 0 0,-1 0 0,0 0 0,0 1 0,0-1 0,0 0 0,0 1-1,1-1 1,-1 1 0,0-1 0,1 1 0,-1 0 0,0-1 0,1 1 0,-1 0-1,0 0 1,1 0 0,-1 0 0,2 0 0,0 2-21,1 0 0,-1 0 0,0 0 0,0 0 0,0 1 0,0-1 0,0 1 0,3 4-1,2 1 31,3 5 75,0 1 0,-1 0-1,0 0 1,-1 1 0,12 27 0,-14-27-220,0 0 0,1-1 0,0 0 0,1 0 1,1-1-1,19 21 0,-25-32-469</inkml:trace>
  <inkml:trace contextRef="#ctx0" brushRef="#br0" timeOffset="303.77">70 198 4882,'-7'2'2065,"0"0"-1264,2 0 703,0 1-431,5-6 383,0 1-847,3 0-593,-1 2-96,5-2 16,0 0 32,3-3-209,4 1-351,5-4-1009,1-3-383,3-4-1330</inkml:trace>
  <inkml:trace contextRef="#ctx0" brushRef="#br0" timeOffset="1028.64">366 158 4994,'0'0'4200,"-1"-5"-645,0-13-2909,2 17-657,0 0 0,1-1-1,-1 1 1,0 0 0,0 1-1,1-1 1,-1 0 0,1 0-1,-1 1 1,1-1 0,-1 1-1,1-1 1,0 1 0,-1-1-1,1 1 1,-1 0 0,1 0-1,0 0 1,-1 0 0,1 0-1,0 0 1,-1 1 0,1-1-1,-1 0 1,1 1 0,-1-1-1,1 1 1,-1 0 0,1-1-1,-1 1 1,1 0 0,-1 0-1,0 0 1,1 0-1,-1 0 1,0 0 0,0 0-1,0 1 1,0-1 0,1 2-1,0 0 25,0-1 0,0 1 0,-1-1 0,1 1 0,-1 0 0,0 0 0,0 0 0,0 0 0,0 0 0,0 0 0,-1 0 0,0 0 0,1 0 0,-1 0 0,0 0 0,0 0 0,0 0 0,-1 0 0,1 0 0,-3 6 0,2-6 49,0 0-1,0-1 0,-1 1 0,1 0 1,-1-1-1,0 1 0,0 0 0,0-1 0,0 0 1,0 0-1,0 1 0,-1-1 0,1-1 1,-1 1-1,1 0 0,-1 0 0,0-1 0,0 0 1,-4 2-1,41-18-733,-28 15 642,0 1 0,0 0 1,-1 0-1,1 0 0,0 1 0,-1 0 1,1 0-1,-1 0 0,0 0 1,0 1-1,0 0 0,0 0 1,0 0-1,8 8 0,-13-10 36,1 0 0,0-1 0,0 1 0,-1 0 0,1 0 0,0 0 1,-1 0-1,1 0 0,-1 0 0,1 0 0,-1 0 0,0 0 0,1 0 0,-1 0 0,0 0 0,0 0 0,0 0 0,0 0 0,0 1 0,0-1 0,0 0 0,0 0 1,0 0-1,0 0 0,-1 0 0,1 0 0,0 0 0,-1 0 0,1 0 0,-1 0 0,1 0 0,-1 0 0,1 0 0,-1 0 0,0 0 0,1 0 0,-1-1 0,0 1 1,0 0-1,-1 0 0,-33 27 377,34-28-391,-26 14 348,11-9-1221,15-5 785,1 0 1,0 0-1,0 0 0,0 0 0,-1 0 0,1 0 1,0 0-1,0 0 0,-1 0 0,1 0 1,0 0-1,0 0 0,0 0 0,-1-1 1,1 1-1,0 0 0,0 0 0,0 0 1,-1 0-1,1 0 0,0 0 0,0-1 0,0 1 1,0 0-1,0 0 0,-1 0 0,1 0 1,0-1-1,0 1 0,0 0 0,0 0 1,0 0-1,0-1 0,0 1 0,0 0 0,0 0 1,0 0-1,0-1 0,0 1 0,0 0 1,0 0-1,0-1 0,0 1 0,0 0 1,0 0-1,0-1 0,2-8-2905</inkml:trace>
  <inkml:trace contextRef="#ctx0" brushRef="#br0" timeOffset="1530.26">678 153 6019,'0'-1'226,"-1"0"0,1 0 0,-1 0 1,1 1-1,-1-1 0,0 0 0,1 0 1,-1 1-1,0-1 0,0 0 0,1 1 0,-1-1 1,0 1-1,0-1 0,0 1 0,0 0 1,0-1-1,0 1 0,0 0 0,0-1 1,0 1-1,0 0 0,1 0 0,-3 0 0,-23 9 1705,18-4-1790,1 0 1,0 0 0,0 1-1,-8 9 1,11-10-116,1 0 1,-1-1-1,1 1 0,0 0 0,0 1 1,0-1-1,1 0 0,-1 1 0,1 0 0,1-1 1,-1 1-1,1 0 0,0 0 0,0 9 1,1-13-42,0 1 1,1 0 0,-1-1 0,1 1-1,0-1 1,-1 1 0,1-1-1,0 0 1,0 1 0,1-1 0,-1 0-1,0 0 1,1 0 0,-1 0 0,1 0-1,0 0 1,0 0 0,0 0 0,0-1-1,0 1 1,0-1 0,0 1 0,0-1-1,1 0 1,-1 0 0,0 0 0,1 0-1,-1 0 1,1-1 0,-1 1-1,1-1 1,-1 0 0,1 1 0,0-1-1,3-1 1,0 1 25,-1 0 1,0-1-1,0 0 0,0 0 1,0 0-1,0-1 0,0 0 1,0 0-1,0 0 0,0 0 1,-1-1-1,0 0 0,1 0 0,-1 0 1,0 0-1,6-7 0,-7 7 46,0 1-1,-1-1 0,1 0 1,-1 0-1,0-1 0,0 1 1,0 0-1,0-1 1,0 1-1,-1-1 0,0 1 1,1-1-1,-1 0 0,-1 0 1,1 1-1,0-1 0,-1 0 1,0 0-1,0 0 0,0 0 1,-1 0-1,1 0 1,-2-4-1,2 6-61,-1 1 0,0 0 0,1-1 0,-1 1 0,0 0 0,0-1 0,0 1 0,1 0 0,-1 0 0,-1 0 0,1 0 0,0 0 0,0 0 0,0 0 0,0 0 0,-1 0-1,1 1 1,0-1 0,-1 0 0,1 1 0,-1-1 0,-1 1 0,-1-1-49,0 0 0,0 1-1,0 0 1,0 0 0,-1 0 0,1 0-1,-8 2 1,-3 2-484,1 0 0,0 1-1,-19 9 1,-7 7-2012,1 1-1612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9:47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0 7251,'-8'1'314,"0"0"-1,0 1 0,0 0 1,0 0-1,0 1 0,1-1 1,-1 2-1,1-1 0,0 1 1,0 0-1,0 1 0,0 0 0,1 0 1,0 0-1,0 0 0,0 1 1,1 0-1,-6 9 0,5-8-312,1 0 0,0 1-1,0 0 1,0 0-1,1 0 1,1 0-1,-1 0 1,2 1-1,-1 0 1,1-1 0,0 1-1,1 0 1,0 0-1,0 0 1,1 0-1,1 13 1,-1-19-35,1 1-1,0-1 1,0 0 0,0 0 0,0 1-1,0-1 1,1 0 0,0 0-1,-1 0 1,1-1 0,0 1 0,0 0-1,1-1 1,-1 1 0,1-1-1,-1 1 1,1-1 0,0 0 0,-1 0-1,5 1 1,-2-1 59,0 0 0,1 0-1,-1 0 1,1-1 0,0 0 0,-1 0 0,1 0 0,0-1-1,-1 0 1,1 0 0,8-2 0,-4 1-183,-1-1 0,0 0 0,1-1 0,-1 0 0,0 0 0,-1-1 0,1 0 1,12-8-1,-17 8-265,1 1 1,-1 0 0,0-1 0,0 0 0,0 0 0,0 0 0,-1 0 0,5-8-1,1-5-2442</inkml:trace>
  <inkml:trace contextRef="#ctx0" brushRef="#br0" timeOffset="623.54">443 144 2737,'0'-2'250,"-1"1"0,1-1 0,0 1 0,0 0-1,0-1 1,0 1 0,0-1 0,1 1 0,-1 0 0,0-1-1,1 1 1,-1 0 0,0-1 0,1 1 0,0 0 0,-1-1-1,1 1 1,0 0 0,0 0 0,-1 0 0,1 0 0,0 0-1,0 0 1,0 0 0,1 0 0,0-1 0,0 2-229,-1 0 1,0 0 0,1 1 0,-1-1 0,0 0-1,1 1 1,-1-1 0,0 1 0,0-1 0,1 1-1,-1 0 1,0-1 0,0 1 0,0 0 0,0 0-1,0 0 1,0 0 0,0 0 0,0 0 0,0 0-1,-1 0 1,1 0 0,0 1 0,-1-1 0,1 0-1,0 2 1,1 3 53,0-1-1,0 1 0,0-1 0,-1 1 1,0 0-1,0-1 0,0 1 1,-1 0-1,0 0 0,0 0 0,0-1 1,-1 1-1,0 0 0,0 0 1,0-1-1,-1 1 0,0-1 0,0 1 1,0-1-1,-1 0 0,1 0 1,-1 0-1,-1 0 0,1 0 0,-6 5 1,7-7-38,0 0 1,-1-1-1,1 1 0,-1 0 1,0-1-1,0 0 1,0 0-1,0 0 0,0 0 1,0 0-1,-1-1 1,1 1-1,0-1 1,-1 0-1,0 0 0,1 0 1,-1-1-1,1 1 1,-1-1-1,0 0 0,1 0 1,-1 0-1,0 0 1,1-1-1,-1 1 1,0-1-1,1 0 0,-1 0 1,1 0-1,0-1 1,-1 1-1,1-1 1,0 0-1,0 0 0,0 0 1,0 0-1,0 0 1,0-1-1,1 0 0,-3-2 1,4 4-33,1 1 0,-1 0-1,1-1 1,-1 1 0,1-1 0,-1 1 0,1-1 0,-1 1 0,1-1 0,0 0 0,-1 1-1,1-1 1,0 1 0,-1-1 0,1 0 0,0 1 0,0-1 0,0 0 0,0 1-1,0-1 1,-1 0 0,1 1 0,1-2 0,10-2 33,23 10 39,-13 2 13,38 12-445,-56-19-9,0 0 0,0-1 0,0 0-1,0 0 1,0 0 0,0 0 0,0 0 0,0 0 0,0-1 0,0 1 0,0-1 0,0 0-1,0 0 1,0 0 0,0-1 0,-1 1 0,4-2 0,8-8-2088</inkml:trace>
  <inkml:trace contextRef="#ctx0" brushRef="#br0" timeOffset="931.99">592 140 4338,'0'-2'596,"-1"1"0,1-1 0,-1 0 0,0 0 0,0 0 0,1 0 0,-1 1-1,0-1 1,-1 0 0,1 1 0,0-1 0,-3-2 0,-2 7 2112,7 16-2636,5 13 17,8 52 273,-3-29-4353,-8-47 864,1-3-669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1:06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30 3778,'-1'-20'4053,"2"20"-3992,-1 0 0,0 0 1,0-1-1,0 1 0,0 0 1,0-1-1,0 1 0,0 0 0,0 0 1,0-1-1,0 1 0,0 0 1,0-1-1,0 1 0,0 0 1,0 0-1,0-1 0,0 1 1,0 0-1,-1-1 0,1 1 1,0 0-1,0 0 0,0-1 0,0 1 1,-1 0-1,1 0 0,0 0 1,0-1-1,0 1 0,-1 0 1,1 0-1,0 0 0,0 0 1,-1-1-1,1 1 0,0 0 1,0 0-1,-1 0 0,1 0 0,0 0 1,-1 0-1,1 0 0,0 0 1,0 0-1,-1 0 0,1 0 1,0 0-1,-1 0 0,1 0 1,0 0-1,0 0 0,-1 0 1,1 0-1,0 0 0,-1 0 0,1 1 1,0-1-1,0 0 0,0 0 1,-1 1-1,21 31 459,9 19-37,-2 2-1,24 65 0,-35-74-2692,13 71-1,-26-103 268,0-6-378</inkml:trace>
  <inkml:trace contextRef="#ctx0" brushRef="#br0" timeOffset="960.25">13 103 4834,'0'0'99,"-1"0"0,1 0-1,-1 0 1,1 0-1,0 0 1,-1 0 0,1 0-1,-1 0 1,1 0 0,-1 0-1,1 0 1,0 0 0,-1-1-1,1 1 1,0 0 0,-1 0-1,1 0 1,-1 0 0,1-1-1,0 1 1,-1 0 0,1 0-1,0-1 1,0 1 0,-1 0-1,1-1 1,0 1 0,0 0-1,-1-1 1,1 1-1,0 0 1,0-1 0,0 1-1,-1 0 1,1-1 0,0 1-1,0-1 1,0 1 0,0 0-1,0-1 1,0 1 0,0-1-1,10-22 884,26-17-1110,-34 39 123,0-1 1,1 1 0,-1-1-1,1 1 1,-1 0-1,1 0 1,-1 0 0,1 0-1,-1 1 1,1-1-1,0 1 1,0-1-1,-1 1 1,1 0 0,0 0-1,-1 0 1,1 0-1,0 1 1,4 0-1,-3 1 6,1 0-1,-1 0 1,0 0-1,0 1 1,0-1-1,0 1 0,0 0 1,-1 0-1,1 0 1,4 7-1,0 0 27,-1 0-1,0 0 1,0 1-1,-1 0 0,-1 1 1,0-1-1,6 22 1,-11-30 81,0 0-1,0 0 1,0 0 0,0 0-1,-1 0 1,1 0-1,-1 0 1,0 0 0,0-1-1,0 1 1,0 0 0,-1 0-1,1-1 1,-3 4 0,3-5-52,0 1 0,1-1 1,-1 0-1,0 0 0,0 1 0,0-1 1,0 0-1,0 0 0,0 0 0,0 0 1,0 0-1,0 0 0,-1-1 0,1 1 1,0 0-1,-1 0 0,1-1 1,0 1-1,-1-1 0,1 0 0,0 1 1,-1-1-1,1 0 0,-1 0 0,1 1 1,-1-1-1,1-1 0,-1 1 1,-2 0-1,4-1-58,-1 1 0,1-1 0,-1 0 0,1 1 0,-1-1-1,1 0 1,0 1 0,-1-1 0,1 0 0,0 0 0,0 1 0,-1-1 0,1 0 0,0 0 0,0 1 0,0-1 0,0 0 0,0 0 0,0 0 0,0 1 0,0-1 0,1 0 0,-1 0 0,0 1-1,0-1 1,0 0 0,1 0 0,-1 1 0,1-1 0,-1 0 0,0 1 0,1-1 0,-1 1 0,1-1 0,0 0 0,21-30-203,-19 27 188,2-1-28,0-1 0,1 1 0,-1 0 0,1 0 0,1 1 0,-1-1 0,1 1 0,-1 1 0,1-1 0,0 1 0,0 1 0,1-1 0,-1 1 0,0 0 0,1 1 0,-1 0 0,1 0 0,0 0 0,11 2 1,-14-1 46,-1 0 0,0 1 0,0-1 0,1 1 0,-1 0 0,0 1 0,0-1 0,0 1 0,0-1 0,0 1 0,0 1 0,-1-1 0,1 0 0,-1 1 0,1 0 0,-1 0 0,0 0 0,0 0 0,0 0 0,0 1 0,-1-1 0,0 1 0,1 0 0,-1-1 0,0 1 0,-1 0 0,1 0 0,-1 1 0,0-1 0,0 0 0,0 0 0,0 1 0,-1-1 0,0 0 0,0 7 0,-1-1 42,0 0 0,-1 0 1,0 0-1,0 0 1,-1-1-1,-1 0 0,1 1 1,-2-1-1,1 0 1,-1-1-1,0 1 0,-1-1 1,0 0-1,0-1 1,-1 1-1,0-1 0,0 0 1,-1-1-1,0 0 0,0 0 1,0-1-1,-1 1 1,0-2-1,-18 8 0,19-11-930,3-2-2675</inkml:trace>
  <inkml:trace contextRef="#ctx0" brushRef="#br0" timeOffset="2100.98">540 167 6467,'0'0'103,"-1"0"0,1-1 0,0 1 0,-1-1 0,1 1 0,0-1 0,0 1 0,-1-1 1,1 1-1,0-1 0,0 1 0,0-1 0,0 1 0,0-1 0,0 1 0,0-1 0,-1 1 0,2-1 0,-1 0 0,0 1 0,0-1 0,0 1 0,0-1 0,0 1 0,0-1 1,0 1-1,1-1 0,-1 1 0,0-1 0,0 1 0,1-1 0,-1 1 0,16 8 797,19 31-474,-31-30-359,1 0-1,-2 1 0,0-1 0,0 1 0,0 0 0,-1-1 0,-1 1 0,0 0 0,0 0 0,-1 0 1,0 0-1,0 0 0,-4 17 0,3-22-31,1 1-1,-1-1 1,-1 0 0,1 1 0,-1-1 0,0 0-1,0 0 1,0 0 0,-1 0 0,0 0 0,0-1-1,0 1 1,0-1 0,-1 0 0,0 0 0,1 0-1,-2-1 1,1 1 0,0-1 0,-1 0 0,1 0-1,-1 0 1,0-1 0,0 1 0,0-1 0,-8 2-1,10-4-33,1 0 0,-1 0 0,0 0 0,0 0 0,1-1 0,-1 1 0,1-1 0,-1 1-1,0-1 1,1 0 0,-1 0 0,1 0 0,-1 0 0,1-1 0,0 1 0,0-1 0,0 1 0,-1-1-1,1 0 1,1 0 0,-1 0 0,0 0 0,0 0 0,1 0 0,-1 0 0,-1-4 0,2 4-8,0 0 0,0 0 0,0 0 0,0 0 0,1 0 0,-1 0 0,0 0 0,1 0 0,-1 0 0,1-1 0,0 1 0,0 0 0,0 0-1,0-1 1,0 1 0,1 0 0,-1 0 0,0 0 0,1 0 0,0-1 0,-1 1 0,1 0 0,0 0 0,0 0 0,0 0 0,1 0 0,-1 1 0,0-1 0,1 0 0,-1 1 0,3-3 0,-1 2-4,-1 0 0,0 0 0,0 1 0,1-1 0,-1 1 0,1 0 0,0 0 0,-1 0 0,1 0 0,0 0-1,0 0 1,-1 1 0,1-1 0,0 1 0,0 0 0,0 0 0,0 0 0,0 0 0,-1 0 0,1 1 0,0 0 0,5 1 0,0 2 79,1 0 1,-1 1-1,0 0 1,-1 0-1,12 12 1,-15-13-279,1 0 1,-1 0-1,1 0 1,-1-1 0,1 1-1,0-1 1,0 0 0,1 0-1,-1-1 1,1 0 0,-1 0-1,1 0 1,0 0-1,-1-1 1,13 1 0,-6-5-1848,1-4-622</inkml:trace>
  <inkml:trace contextRef="#ctx0" brushRef="#br0" timeOffset="2602.62">794 153 5715,'-1'-1'186,"0"-1"0,0 0 0,0 1 0,-1-1 1,1 1-1,0-1 0,-1 1 0,1 0 0,-1-1 1,0 1-1,1 0 0,-1 0 0,0 0 1,0 0-1,0 1 0,1-1 0,-1 0 0,0 1 1,0-1-1,0 1 0,0 0 0,0-1 0,0 1 1,0 0-1,0 0 0,0 1 0,0-1 0,0 0 1,0 1-1,0-1 0,0 1 0,0-1 0,0 1 1,1 0-1,-1 0 0,-2 2 0,0 0-106,0 0-1,1 1 1,-1 0 0,1 0-1,0 0 1,0 0-1,1 0 1,-1 0-1,1 1 1,0-1 0,0 1-1,1 0 1,-3 8-1,1 2-87,1-1-1,0 1 1,1-1-1,0 1 0,2 0 1,-1-1-1,2 1 1,0 0-1,1-1 1,0 0-1,1 0 0,1 0 1,0 0-1,1-1 1,0 1-1,1-1 1,1-1-1,13 19 1,-19-29-5,0 0 1,0 0-1,1 0 1,-1 0 0,0 0-1,1-1 1,-1 1-1,1-1 1,-1 0 0,1 0-1,0 0 1,0 0 0,-1 0-1,1 0 1,0-1-1,0 1 1,0-1 0,0 0-1,0 0 1,0 0-1,0 0 1,0 0 0,0-1-1,-1 1 1,1-1 0,0 0-1,0 0 1,-1 0-1,1 0 1,0-1 0,-1 1-1,1-1 1,-1 1-1,1-1 1,-1 0 0,0 0-1,0 0 1,0 0 0,0 0-1,2-4 1,0 1 69,0 1 0,0-1 0,-1 0 0,1 0 0,-1 0 0,0 0 0,-1 0 0,1-1 0,-1 1 0,-1-1 0,1 0 0,-1 1 0,1-1 0,-2 0 0,1 0 0,-1 0 0,0 0 0,0 0 0,-1-8 0,1 14-24,-1-1 1,1 0 0,0 0-1,-1 0 1,1 0 0,-1 0-1,1 1 1,-1-1-1,1 0 1,-1 0 0,1 1-1,-1-1 1,0 0-1,1 1 1,-1-1 0,0 1-1,0-1 1,1 1 0,-1-1-1,0 1 1,0-1-1,0 1 1,0 0 0,0-1-1,0 1 1,1 0-1,-3 0 1,-28 7 170,21-2-230,0 0-1,1 1 0,-17 12 0,21-14-110,0 1 1,0 0 0,1 1 0,0-1 0,0 1-1,0-1 1,0 1 0,-3 10 0,5-12-304,0 0 1,1 1-1,0-1 1,0 1-1,0-1 1,0 1 0,1 0-1,0 6 1,4 11-3187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9:43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14 180 3314,'11'18'446,"-2"1"1,-1 0 0,0 1 0,5 21-1,3 5 1469,-40-72 825,15 9-2662,1 0-1,1 0 1,0-1-1,1 0 1,1 0 0,1-1-1,1 1 1,0-1 0,1 0-1,1-20 1,2 35-114,0 0 0,0-1 0,0 1 0,0 0 1,1 0-1,-1 0 0,1 0 0,0 0 0,1 0 0,-1 1 0,0-1 1,1 1-1,0-1 0,0 1 0,0 0 0,0 0 0,1 1 1,-1-1-1,1 0 0,-1 1 0,1 0 0,0 0 0,0 0 1,7-2-1,-9 3 6,1 1 1,-1-1 0,0 1 0,1-1-1,-1 1 1,1 0 0,-1 0-1,0 0 1,1 0 0,-1 1 0,0-1-1,1 1 1,-1-1 0,0 1 0,1 0-1,-1 0 1,0 0 0,4 2-1,-4-1 44,0 0 0,0 0 0,0 0 0,0 1 0,0-1 0,0 1 0,-1-1 0,1 1 0,-1 0 0,0-1 0,0 1 0,0 0 0,0 0 0,0 0 0,-1 0 0,1 0 0,-1 0 0,0 5 0,0 1 104,0-1 1,0 0 0,-1 1 0,-4 13 0,5-20-26,0 0 1,-1 1-1,1-1 0,-1 0 1,0 0-1,0 0 1,0 0-1,0 0 0,0 0 1,0 0-1,-1 0 1,1 0-1,-1 0 0,1-1 1,-1 1-1,0 0 1,1-1-1,-1 0 0,0 1 1,0-1-1,0 0 1,-3 1-1,6-2-88,-1 0 0,0-1 0,0 1 0,1 0 0,-1-1 0,0 1 0,0 0 0,0-1 1,0 1-1,1 0 0,-1-1 0,0 1 0,0-1 0,0 1 0,0 0 0,0-1 0,0 1 0,0-1 0,0 1 0,0 0 0,0-1 0,0 1 0,0-1 0,0 1 0,-1 0 0,1-1 0,0 1 0,0 0 1,0-1-1,0 1 0,-1 0 0,1-1 0,0 1 0,0 0 0,-1-1 0,1 1 0,0 0 0,-1 0 0,1-1 0,0 1 0,-1 0 0,1 0 0,0 0 0,-1-1 0,1 1 0,0 0 0,-1 0 0,1 0 0,-1 0 1,1 0-1,0 0 0,-1 0 0,1 0 0,-1 0 0,1 0 0,0 0 0,-1 0 0,1 0 0,-1 0 0,28-25-1031,-24 24 1035,0 0 1,1 0-1,-1 0 0,1 0 0,0 1 1,-1 0-1,1-1 0,-1 1 0,1 0 1,0 1-1,-1-1 0,1 1 1,-1-1-1,1 1 0,-1 0 0,1 1 1,-1-1-1,1 0 0,-1 1 0,0 0 1,0 0-1,0 0 0,0 0 0,0 0 1,-1 1-1,1-1 0,0 1 1,-1 0-1,0-1 0,0 1 0,0 0 1,0 0-1,0 1 0,-1-1 0,1 0 1,1 6-1,-2-5 6,1-1 0,-1 1 0,0 0 0,0 0 0,0 0 0,0-1 0,-1 1 0,0 0 0,0 0 0,0 0 1,0 0-1,0 0 0,-1 0 0,0 0 0,0-1 0,0 1 0,0 0 0,0 0 0,-1-1 0,0 1 0,1-1 0,-2 0 0,1 1 0,0-1 0,0 0 0,-1 0 0,0 0 0,0-1 1,0 1-1,0 0 0,0-1 0,0 0 0,0 0 0,-6 3 0,-1-2-393,1 0 1,-1-1-1,0 1 1,-16 0-1,23-2 195,0-1 1,0 0-1,0 0 0,0 1 0,0-2 0,0 1 1,0 0-1,0-1 0,0 1 0,1-1 0,-1 0 1,0 0-1,0 0 0,0 0 0,1 0 0,-1-1 0,1 1 1,-1-1-1,-4-4 0,4-4-3878</inkml:trace>
  <inkml:trace contextRef="#ctx0" brushRef="#br0" timeOffset="629">352 150 5314,'0'-4'294,"0"-1"1,0 1-1,0-1 0,1 1 0,-1 0 0,1-1 0,0 1 0,3-7 0,-4 10-241,0 1 0,1-1 0,-1 1 0,0 0 0,1-1 0,-1 1 0,1-1 0,-1 1 0,0 0 0,1-1 0,-1 1 0,1 0 0,-1 0 0,1-1 0,-1 1 0,1 0 0,-1 0 0,1 0 0,-1-1 0,1 1-1,-1 0 1,1 0 0,-1 0 0,1 0 0,-1 0 0,1 0 0,0 0 0,22 14 598,-18-9-582,0 1 0,0-1 0,-1 1 0,0-1 0,0 1 0,-1 0 0,1 0 0,-1 1 0,-1-1 0,1 1 0,-1 0 0,0-1 0,-1 1 0,0 0 0,0 0 0,0 8 0,0-10-18,-1 0 0,-1 0 0,1 0 0,-1-1 0,0 1 0,0 0 0,0-1 0,0 1 0,-1-1 0,0 1 0,0-1 0,0 0 0,0 0 0,-1 0-1,0 0 1,0 0 0,0 0 0,0-1 0,0 1 0,-1-1 0,1 0 0,-1 0 0,0-1 0,-8 5 0,9-6-39,-1 0 1,1-1-1,-1 1 0,1-1 1,0 0-1,-1 0 1,1 0-1,-1 0 0,1-1 1,-1 1-1,1-1 1,0 0-1,-1 0 0,1 0 1,0-1-1,0 1 1,0-1-1,0 1 0,-4-4 1,5 4-16,0 0 0,0 0 1,1 0-1,-1 0 0,0-1 0,1 1 1,-1 0-1,1-1 0,-1 1 0,1-1 1,0 1-1,0-1 0,0 0 0,0 0 1,0 1-1,0-1 0,0 0 0,0 0 1,1 0-1,-1 0 0,1 0 0,-1 0 1,1 0-1,0 0 0,0 0 0,0 0 1,0 0-1,0 0 0,0 0 0,1 0 1,-1 0-1,1 0 0,0-3 0,0 4 5,0 0-1,0 0 0,0 1 1,0-1-1,0 0 0,0 0 1,0 1-1,0-1 0,1 1 1,-1-1-1,0 1 0,0-1 1,1 1-1,-1 0 0,0 0 0,1 0 1,-1-1-1,0 1 0,0 0 1,1 1-1,-1-1 0,0 0 1,1 0-1,1 1 0,40 11 30,-29-8-46,7 2-166,37 8-809,-21-13-4218,-27-2 507</inkml:trace>
  <inkml:trace contextRef="#ctx0" brushRef="#br0" timeOffset="1115.57">575 5 6563,'-1'0'78,"1"0"1,0 0-1,0 1 0,0-1 1,-1 0-1,1 1 0,0-1 1,0 0-1,-1 0 0,1 1 0,0-1 1,0 0-1,-1 0 0,1 0 1,0 1-1,-1-1 0,1 0 1,0 0-1,-1 0 0,1 0 1,0 0-1,-1 0 0,1 0 1,0 0-1,-1 0 0,1 0 0,0 0 1,-1 0-1,1 0 0,0 0 1,-1 0-1,1 0 0,0 0 1,-1 0-1,1 0 0,0-1 1,-1 1-1,1 0 0,0 0 1,-1 0-1,1-1 0,0 1 0,0 0 1,-1 0-1,1-1 0,0 1 1,0 0-1,-1 0 0,1-1 1,0 1-1,0 0 0,0-1 1,0 1-1,0 0 0,-1-1 1,1 1-1,0 0 0,0-1 1,0 1-1,0 0 0,0-1 0,0 1 1,0-1-1,-18 28 547,12-9-488,0 0 0,2 1 0,0 0 0,1-1 0,-1 35 0,4-46-163,-1-1 0,2 1 0,-1 0 0,1 0 0,0 0 1,0 0-1,1 0 0,0-1 0,0 1 0,1-1 0,-1 1 0,2-1 0,-1 0 1,1 0-1,-1 0 0,2-1 0,-1 1 0,0-1 0,6 5 0,-7-8 29,-1-1 0,0 1-1,0-1 1,1 1 0,-1-1 0,1 0-1,-1 0 1,1 0 0,-1-1-1,1 1 1,-1 0 0,1-1 0,0 0-1,0 1 1,-1-1 0,1 0-1,0-1 1,-1 1 0,1 0-1,0-1 1,-1 1 0,1-1 0,-1 0-1,1 0 1,-1 0 0,1 0-1,-1 0 1,1-1 0,-1 1-1,0-1 1,0 0 0,0 1 0,0-1-1,0 0 1,0 0 0,0 0-1,-1-1 1,3-3 0,-1 2 120,0-1 1,0 1-1,-1 0 1,0-1 0,0 0-1,0 1 1,-1-1-1,1 0 1,-1 0-1,0 0 1,0 0-1,-1 0 1,0 0-1,0 0 1,0 0 0,0 0-1,-1 0 1,0 0-1,0 0 1,-2-6-1,3 9-115,-1 1 0,1 0 0,-1 0-1,1 0 1,-1 0 0,0-1 0,0 1-1,0 0 1,1 0 0,-1 0 0,0 1 0,0-1-1,0 0 1,0 0 0,0 0 0,-1 1-1,1-1 1,0 1 0,0-1 0,0 1-1,0-1 1,-1 1 0,1-1 0,0 1 0,-1 0-1,-1 0 1,1 0-68,-1 1 1,0-1-1,0 1 1,1 0-1,-1 0 0,0 0 1,1 0-1,-1 0 0,1 1 1,-1-1-1,-3 4 0,-2 1-865,1 1 0,-1 0 0,1 1 0,1-1 0,-11 17 0,2 4-3501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0:21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1630 1678 4450,'-95'5'5503,"3"12"-3591,76-13-1867,1 2-1,-1 0 1,1 0-1,0 2 0,1 0 1,-1 0-1,2 1 1,-1 1-1,-16 15 1,15-10 32,0-1 0,0 2 0,1 0 0,1 0 0,-21 37 0,30-45-50,1-1 0,1 0 1,-1 1-1,1 0 0,0-1 1,1 1-1,0 0 0,0 0 1,1 0-1,0 0 0,0 0 1,0 0-1,1 0 0,1 0 0,-1-1 1,1 1-1,1 0 0,-1-1 1,5 9-1,2 0-4,0 0 0,0-1 0,2 0 0,0-1 0,0 0 0,1 0 0,22 17 0,108 78 187,-108-85-212,-6-4 10,1-1-1,0-1 0,1-1 1,1-2-1,1-1 1,0-2-1,38 10 0,-56-19 50,-1 0-1,1-1 0,0-1 1,0-1-1,0 1 1,0-2-1,0 0 0,0-1 1,0 0-1,-1-1 1,1-1-1,-1 0 0,1-1 1,-2 0-1,1-1 1,0 0-1,-1-1 0,0-1 1,-1 0-1,14-12 1,-1-2 163,-1-2 0,-1-1 0,-1 0 1,-2-2-1,0 0 0,20-42 1,-33 57-173,-2 0 0,1 0 0,-2 0 0,1-1 0,-2 0 0,0 0 0,0 0 0,-1 0 1,-1 0-1,-2-25 0,1 28 19,0 0 1,-1 0-1,-1 0 1,1 0-1,-1 1 1,-1-1-1,0 1 1,-1 0-1,1 0 1,-2 0 0,1 0-1,-1 1 1,0 0-1,-11-10 1,-14-9-10,-1 1 1,0 2-1,-2 2 1,-64-33-1,70 43-159,0 1-1,0 1 0,-1 1 1,0 2-1,0 1 1,-1 1-1,-32-1 0,19 4-969,-47 4 1,75 0-325,0 0 1,0 1 0,-25 8 0,20-3-1554</inkml:trace>
  <inkml:trace contextRef="#ctx0" brushRef="#br0" timeOffset="1409.96">3440 0 5410,'-54'6'3794,"23"-3"-1636,-55 13 1,74-13-1975,0 1 1,0 1 0,0 0 0,1 1-1,-1 0 1,2 0 0,-19 15 0,9-5 15,1 0 1,0 2-1,1 1 0,1 0 1,-17 25-1,28-34-138,-1 1 0,1 0 0,1 1-1,0 0 1,1-1 0,0 1 0,0 1 0,2-1 0,-1 0 0,2 1-1,0-1 1,0 20 0,1-20-33,1 1 0,0-1-1,1 0 1,0 0 0,1 0 0,0 0-1,1-1 1,0 1 0,1-1 0,1 0-1,-1 0 1,2-1 0,-1 1-1,1-1 1,1-1 0,0 1 0,0-1-1,1-1 1,0 0 0,1 0 0,12 8-1,25 14-21,2-2 0,0-2-1,2-2 1,1-3 0,74 21-1,-110-38 0,-1-1 1,0 0-1,1-1 0,0 0 0,-1-2 0,1 0 0,0 0 0,-1-2 0,1 0 0,0-1 0,-1 0 0,0-1 0,0-1 0,0 0 0,26-14 0,-21 7 36,0-1 1,0-2-1,-1 1 0,-1-2 0,-1-1 0,0 0 0,-1-1 0,-1 0 0,23-37 0,-22 29 55,0 0-1,-2-2 1,0 0 0,-2 0 0,14-52-1,-24 71-80,1-1-1,-2 0 0,0 0 1,0 0-1,0 0 0,-1 0 1,-1 0-1,0 0 0,0 1 1,-1-1-1,0 0 0,-1 0 1,0 1-1,0-1 0,-1 1 1,0 0-1,-1 0 0,0 1 1,0-1-1,-1 1 0,-10-12 1,2 8-9,0 0 1,-1 1-1,-1 0 1,1 1-1,-2 1 0,1 0 1,-1 1-1,-1 1 1,1 1-1,-1 0 1,0 2-1,0 0 1,-1 0-1,1 2 0,-23 0 1,7 1-447,0 1 0,-1 2 1,1 2-1,0 1 0,0 1 0,1 2 1,-46 17-1,61-18-1014,1 1 1,-1 0-1,-24 17 0,7 4-2855</inkml:trace>
  <inkml:trace contextRef="#ctx0" brushRef="#br0" timeOffset="-3277.03">7634 2985 3362,'-16'3'552,"0"0"1,1 2 0,-1 0-1,1 0 1,0 2 0,1-1-1,0 2 1,0 0 0,0 1 0,-21 18-1,2 2 323,1 1-1,-48 60 0,57-62-103,1 0 0,-27 48 0,45-67-659,-1-1-1,1 1 1,1 0-1,-1 0 1,1 1-1,1-1 1,0 1-1,0-1 1,1 1-1,0 0 1,1-1-1,0 1 1,1 0 0,1 13-1,3-1-92,1 0 0,0-1 1,1 0-1,2 0 0,0-1 0,1 0 0,1-1 1,0 0-1,2 0 0,0-2 0,1 1 1,1-2-1,1 0 0,28 23 0,-21-23 173,1 0 0,1-2-1,0-2 1,1 0 0,0-1-1,1-2 1,0 0 0,0-2-1,46 6 1,21-3 470,142-3 1,-208-8-615,0-1 0,0-1 0,0-2 0,0-1 1,-1-1-1,0-1 0,-1-1 0,40-20 0,-46 18-13,1 0-1,-1-2 1,-1 0-1,0-1 1,-1-1 0,-1-1-1,0 0 1,-1-1-1,-1-1 1,22-33-1,-32 43-15,0-1-1,-1 0 0,0 0 1,0 0-1,-1-1 1,0 1-1,-1-1 0,0 1 1,-1-1-1,0 0 1,0 0-1,-1 0 0,-1-10 1,-1 6 15,0 1 0,-1 0 0,-1 0 0,0 0 1,-1 0-1,-1 1 0,1-1 0,-13-16 1,-10-10 79,-2 2 1,-1 1 0,-2 1-1,-47-37 1,77 68-106,-24-18 20,0 1 1,-1 2 0,-53-28 0,-99-36 560,166 78-587,-1-1 21,0 1-1,-1 0 1,0 2 0,0 0-1,0 0 1,0 2 0,0 0-1,0 1 1,0 0 0,0 1-1,-1 1 1,1 1 0,-18 5-1,9-1-545,1 2-1,1 0 0,-1 1 1,2 2-1,-1 0 0,2 1 1,-35 28-1,52-38-499,0 1 0,1-1 1,0 0-1,0 1 0,0-1 0,0 1 0,-3 7 1,1 0-5174</inkml:trace>
  <inkml:trace contextRef="#ctx0" brushRef="#br0" timeOffset="-1605.07">4890 1572 4658,'-20'13'1005,"1"1"-1,0 1 1,1 0-1,1 1 1,1 1-1,0 1 1,-23 33-1,32-41-890,1 1 0,0 0-1,1 0 1,0 1-1,0-1 1,2 1-1,-1 0 1,1 0 0,1 0-1,0 1 1,1-1-1,1 0 1,-1 1 0,2-1-1,0 1 1,3 16-1,0-17-95,0-2 0,0 1 0,1 0-1,0-1 1,1 0 0,0 0 0,0 0-1,1-1 1,1 0 0,12 12 0,2-1 4,0 0 0,48 31 0,-46-38-9,0 0 1,1-1-1,0-2 1,1-1-1,0-1 1,1 0-1,0-3 1,0 0-1,28 1 1,-8-3 234,-1-3 0,1-1 1,-1-2-1,70-15 0,-114 18-244,24-4 105,-1-2 1,1-1-1,-1-1 1,39-18-1,-57 23-59,-1-1 0,0 0 0,0 0 1,0 0-1,0-1 0,-1 0 0,0 0 0,0-1 0,0 0 1,0 1-1,-1-1 0,0-1 0,0 1 0,-1-1 0,0 1 1,0-1-1,-1 0 0,1 0 0,-1 0 0,-1 0 0,2-11 1,-3 5 33,0 0 0,0 0 0,-1 0 0,-1 1 0,0-1 0,0 0 0,-2 1 0,1-1 1,-2 1-1,0 0 0,0 0 0,-1 1 0,0-1 0,-1 1 0,0 1 0,-17-19 0,-1 2-65,-2 0-1,-1 1 0,-1 2 0,-50-33 0,66 49-36,0-1 0,-2 2-1,1 0 1,-30-11 0,23 11 8,9 3 5,0 0 0,0 1 0,-1 0 1,1 1-1,-1 0 0,-23 0 0,6 1-63,18 0-292,0 1 0,0 0 0,0 1 0,1 1 0,-14 2 0,15-1-516,1 0-1,-1 0 0,1 1 1,0 0-1,0 0 0,-12 9 0,-5 4-2249</inkml:trace>
  <inkml:trace contextRef="#ctx0" brushRef="#br0" timeOffset="-28072.02">3835 3614 4722,'-4'45'3685,"2"-36"-3514,1 0 0,0 0 1,0 0-1,1 0 0,2 17 0,15 35 168,-12-47 514,-5-12 109,-1-4 477,-3-7-1384,-8-19 20,1-1 0,-8-34 0,17 53-131,0 1 0,1-1 0,0 1 0,1-1 0,0 1 0,0-1 0,1 1 0,0-1 0,0 1 0,1-1 0,5-11 0,-7 20 24,0 0 0,1 0 0,-1 0 0,0 0 0,1 0 0,0 0 0,-1 0 0,1 0 0,-1 0 0,1 0 0,0 0 0,0 1 0,-1-1 0,1 0 0,0 1 0,0-1 0,0 0 0,0 1 0,0-1-1,0 1 1,0-1 0,0 1 0,0-1 0,0 1 0,0 0 0,0 0 0,2-1 0,-1 2-2,1-1 0,-1 0-1,1 1 1,-1 0 0,1-1-1,-1 1 1,1 0 0,-1 0-1,0 1 1,1-1 0,2 2-1,7 6-16,-1 1-1,0 0 1,11 12-1,-19-19 30,-1-1 67,0-1 0,-1 1 0,1-1 0,-1 1-1,1 0 1,-1 0 0,0-1 0,1 1 0,-1 0-1,0 0 1,0 0 0,0 0 0,-1 1-1,1-1 1,-1 0 0,1 0 0,-1 0 0,1 1-1,-1-1 1,0 0 0,0 0 0,0 0 0,-1 1-1,1-1 1,0 0 0,-2 3 0,-1 1 159,0-1 0,-1 0 0,0 0 0,0 0 0,0-1 0,-1 1 0,-8 6 0,2-2-274,8-5-144,6-5-194,0 0 342,0 0 0,0 0 0,0 0 0,0 0 0,0 1 0,0-1-1,1 1 1,-1 0 0,3 0 0,4 2 30,-1-1-1,1 2 1,-1-1 0,0 1-1,0 1 1,0 0 0,-1 0-1,1 0 1,-1 1 0,10 8-1,-16-12 97,0 1 0,0 0 0,0 0 0,0-1-1,0 1 1,0 0 0,-1 1 0,1-1 0,-1 0 0,1 0-1,-1 1 1,0-1 0,0 0 0,0 1 0,0-1 0,-1 1-1,1 0 1,-1-1 0,1 1 0,-1 0 0,0-1 0,0 1-1,0-1 1,0 1 0,-1 0 0,1-1 0,-1 1-1,1 0 1,-1-1 0,0 1 0,0-1 0,0 0 0,0 1-1,-1-1 1,1 0 0,-1 1 0,1-1 0,-1 0 0,0 0-1,0-1 1,-2 4 0,-1-2 0,1 1 0,-1 0 0,0-1 0,0 0 0,0 0 0,-1 0 0,1-1-1,-1 1 1,1-1 0,-1-1 0,0 1 0,1-1 0,-1 0 0,-9 0 0,11-1-341,-1 1-1,0-2 1,0 1 0,1 0 0,-1-1 0,0 0-1,1 0 1,-1 0 0,1-1 0,-1 0-1,-5-2 1,10 3 66,-1 1 0,1 0 0,-1-1 0,1 1 0,-1 0 0,1-1-1,0 1 1,-1-1 0,1 1 0,0 0 0,-1-1 0,1 1 0,0-1 0,-1 1 0,1-1-1,0 1 1,0-1 0,0 1 0,-1-1 0,1 1 0,0-1 0,0 0 0,0 1 0,0-1-1,0 1 1,0-2 0,4-8-3368</inkml:trace>
  <inkml:trace contextRef="#ctx0" brushRef="#br0" timeOffset="-27501.08">4133 3679 5779,'0'0'102,"0"-1"0,0 0 0,0 1 0,0-1 0,0 0 0,0 1 0,0-1 0,0 0 0,1 1 0,-1-1 0,0 0 0,0 1 0,0-1 0,1 1 0,-1-1 0,0 0 0,1 1 0,-1-1 0,1 1 0,-1-1 0,1 1 0,-1-1 0,1 1 0,-1-1 0,1 1 0,-1 0 0,1-1 0,-1 1 0,1 0 0,0-1 0,-1 1 0,1 0 0,1-1 0,0 1-41,0 0 1,1 0 0,-1 1-1,0-1 1,0 0 0,1 1-1,-1-1 1,0 1 0,0 0-1,4 2 1,-1-1-44,-1 0 0,1 1 0,-1 0 0,0 0 0,1 0-1,-2 0 1,1 1 0,0-1 0,-1 1 0,5 6 0,-6-5 84,-1-1 0,0 1-1,0 0 1,0 0 0,0-1 0,-1 1 0,0 0-1,0 0 1,-1 0 0,1-1 0,-1 1 0,0 0 0,0 0-1,0-1 1,-1 1 0,0-1 0,0 1 0,0-1-1,-3 5 1,2-4-60,0 0 0,0 0 0,0 0 0,-1-1 0,0 1 0,0-1 0,0 0 0,0 0 0,-1 0 0,1-1 0,-1 1 0,0-1 0,0-1 0,0 1 0,-11 3 0,15-5-53,-1-1-1,0 0 1,1 0 0,-1 0-1,0 0 1,1 0 0,-1 0-1,0 0 1,1-1 0,-1 1-1,0-1 1,1 1 0,-1-1-1,1 1 1,-1-1 0,1 0 0,-1 0-1,1 0 1,-1 0 0,1 0-1,0 0 1,0 0 0,-1 0-1,1-1 1,0 1 0,0 0-1,0-1 1,1 1 0,-1-1-1,-1-1 1,2 2 12,-1 0-1,1 0 1,0 0-1,0 0 1,-1 0-1,1 0 1,0 0-1,0 0 1,0 0-1,0 0 1,0 0-1,1 0 1,-1 0-1,0 0 1,0 0-1,0 0 1,1 0-1,-1 0 0,1 0 1,-1 0-1,1 0 1,-1 0-1,1 1 1,-1-1-1,1 0 1,0 0-1,-1 1 1,1-1-1,0 0 1,0 1-1,0-1 1,0 1-1,-1-1 1,1 1-1,0-1 1,0 1-1,0-1 1,0 1-1,0 0 1,0 0-1,0 0 1,0-1-1,0 1 1,0 0-1,0 0 1,0 0-1,0 0 1,0 1-1,0-1 1,1 0-1,12 1 42,-1 0 1,0 1-1,25 7 0,-27-6-284,0 0 0,0-1 0,1 0 0,19 0 0,-25-2-261,0-1-1,0 0 1,0 0 0,-1-1 0,1 1 0,0-1 0,8-4 0,9-5-2053</inkml:trace>
  <inkml:trace contextRef="#ctx0" brushRef="#br0" timeOffset="-27078.5">4450 3570 4306,'-1'-2'276,"0"1"0,0-1 0,0 1-1,-1-1 1,1 1 0,-1 0 0,1 0 0,-1 0 0,1 0-1,-1 0 1,0 0 0,1 0 0,-1 0 0,0 0 0,0 1 0,0-1-1,1 1 1,-1 0 0,0-1 0,0 1 0,0 0 0,0 0-1,-2 0 1,2 1-160,0 0 0,-1 0 0,1 0 0,0 0 0,0 0-1,0 1 1,0-1 0,1 1 0,-1-1 0,0 1 0,0 0 0,1-1-1,-1 1 1,1 0 0,-2 4 0,-2 3-87,0 1-1,1 0 1,0-1-1,1 1 1,0 0-1,1 1 1,-2 12 0,4-15-23,1 1 1,-1-1 0,1 0-1,1 0 1,0 1 0,0-1-1,0 0 1,1-1 0,0 1-1,1 0 1,0-1 0,0 0-1,0 0 1,11 13-1,-12-17-22,-1 1 0,1-1-1,0 0 1,0 0-1,0 0 1,0-1-1,1 1 1,-1-1-1,1 0 1,-1 0-1,1 0 1,0 0 0,0-1-1,0 1 1,0-1-1,0 0 1,0 0-1,0-1 1,0 1-1,1-1 1,-1 0-1,0 0 1,0 0-1,0 0 1,0-1 0,1 0-1,-1 0 1,0 0-1,0 0 1,0-1-1,4-1 1,-4-1 139,0 1 1,0 0 0,-1-1-1,1 0 1,-1 0-1,0 0 1,0 0 0,0 0-1,0-1 1,-1 1-1,0-1 1,0 0 0,0 0-1,0 0 1,-1 0 0,0 0-1,0 0 1,0 0-1,-1 0 1,1 0 0,-1 0-1,-1-1 1,1 1-1,-1 0 1,0 0 0,-2-8-1,3 12-126,-1 0 0,1 0 0,-1 0 0,0 0 0,1 0 0,-1 0 0,0 0-1,0 0 1,1 0 0,-1 1 0,0-1 0,0 0 0,0 1 0,0-1 0,0 0 0,0 1 0,0-1-1,0 1 1,0 0 0,0-1 0,0 1 0,0 0 0,-1 0 0,1-1 0,0 1 0,0 0 0,0 0-1,0 0 1,0 0 0,0 1 0,-1-1 0,1 0 0,0 0 0,0 1 0,0-1 0,0 1 0,0-1-1,0 1 1,0-1 0,0 1 0,-1 0 0,-42 29-1269,43-29 1223,-48 47-4161,29-22 771</inkml:trace>
  <inkml:trace contextRef="#ctx0" brushRef="#br0" timeOffset="-25371.88">5793 3485 6435,'0'4'800,"0"0"-560,-2 5 609,2 0-65,2 1-688,1 3 64,2 0-80,2 2-32,0 0-48,0-2 160,-2 0-352,0 0 80,0-2-352,-5-5-1153,-3 1-624</inkml:trace>
  <inkml:trace contextRef="#ctx0" brushRef="#br0" timeOffset="-24960.62">5666 3543 6771,'-2'-2'143,"1"-1"0,0 1 0,0 0 0,0 0 0,1-1 0,-1 1 0,0-1 0,1 1 0,0-1 0,-1 1 0,1-1 0,0 1 0,0-1 0,1 1 0,-1-1 0,0 1 0,1-1 0,0 1 0,-1 0 0,1-1 0,0 1 0,0 0 0,0-1 0,1 1 0,-1 0-1,0 0 1,1 0 0,0 0 0,-1 0 0,1 0 0,0 1 0,0-1 0,0 1 0,0-1 0,0 1 0,0 0 0,0-1 0,1 1 0,-1 0 0,0 1 0,1-1 0,3-1 0,5-1-111,0 1 0,0 0 1,0 0-1,0 1 0,0 0 0,0 1 0,0 0 1,15 3-1,-18-2-14,0 1 0,0 0-1,0 1 1,0-1 0,-1 1 0,1 1 0,-1 0 0,0 0 0,0 0 0,0 1 0,-1 0 0,1 0 0,-1 0 0,11 13-1,-15-14 41,0-1 0,1 1-1,-1 0 1,0-1-1,-1 1 1,1 0 0,-1 0-1,0 0 1,0 1-1,0-1 1,0 0 0,-1 0-1,0 1 1,0-1-1,0 0 1,0 0 0,0 1-1,-1-1 1,0 0-1,0 0 1,0 0 0,-1 0-1,1 0 1,-1 0-1,0 0 1,0 0 0,0-1-1,0 1 1,-1-1-1,-3 5 1,-1 0 64,-1 0 1,1-1-1,-1 0 1,-10 7-1,16-12-275,-1 1 0,0-1 1,0-1-1,0 1 0,0 0 0,-1-1 0,1 1 1,0-1-1,-1 0 0,1 0 0,-1 0 0,1-1 1,-1 1-1,1-1 0,-8 0 0,10 0-120,1-1 0,-1 1 0,0 0-1,0-1 1,0 1 0,0-1 0,0 1 0,0-1 0,1 1-1,-1-1 1,0 0 0,0 1 0,1-1 0,-1 0 0,1 0-1,-1 1 1,0-1 0,1 0 0,0 0 0,-1 0 0,1 0-1,-1 0 1,1 0 0,0 0 0,0 0 0,-1 0-1,1-1 1,0-9-2915</inkml:trace>
  <inkml:trace contextRef="#ctx0" brushRef="#br0" timeOffset="-24510.62">6062 3527 5026,'15'-6'5854,"60"-17"-3939,-74 23-1847,0 0 0,0 0 0,0 0 0,0 0 0,0 1 0,0-1 0,0 0 0,0 0 0,0 1 0,0-1 0,-1 0 0,1 1 0,0-1 0,0 1 0,0-1 0,0 1 0,-1-1 0,1 1 0,0-1 0,-1 1 0,1 0 0,0 0 0,-1-1 0,2 3 0,9 27 534,-5 34-385,-7-50-415,-5 58 370,-8-28-4055,14-44 3746,0 0 1,-1 1-1,1-1 0,0 0 1,0 1-1,0-1 0,-1 0 0,1 1 1,0-1-1,0 0 0,-1 1 0,1-1 1,0 0-1,0 0 0,-1 1 1,1-1-1,0 0 0,-1 0 0,1 0 1,0 0-1,-1 1 0,1-1 0,-1 0 1,1 0-1,0 0 0,-1 0 1,1 0-1,0 0 0,-1 0 0,1 0 1,-1 0-1,1 0 0,0 0 0,-1 0 1,1 0-1,0 0 0,-1-1 1,1 1-1,0 0 0,-1 0 0,1 0 1,0 0-1,-1-1 0,1 1 0,0 0 1,-1 0-1,1-1 0,-10-7-2448</inkml:trace>
  <inkml:trace contextRef="#ctx0" brushRef="#br0" timeOffset="-24207.9">6046 3631 3490,'-12'-3'7460,"39"-4"-2747,-13 4-4718,75-13 786,-29 10-3111,-29 2-926,-10 2-602</inkml:trace>
  <inkml:trace contextRef="#ctx0" brushRef="#br0" timeOffset="-7147.66">3927 3240 4722,'-17'9'592,"0"0"0,1 2 0,-1-1 0,2 2 0,0 0 1,0 1-1,1 1 0,1 0 0,0 0 0,1 2 0,-11 17 0,4-2-360,2 1-1,1 1 1,2 0-1,0 1 1,-7 37 0,19-63-152,1 0 0,0 0 0,1 1 1,-1-1-1,2 0 0,-1 0 0,1 0 0,1 0 1,-1 0-1,1 0 0,1 0 0,-1 0 0,1 0 1,1-1-1,-1 0 0,1 1 0,1-1 1,-1-1-1,1 1 0,0-1 0,1 0 0,6 6 1,6 6 17,0-2 1,2 0-1,0-1 1,1 0-1,43 21 0,-40-24-22,0-2-1,1 0 1,0-1-1,0-2 0,1 0 1,0-2-1,0-1 0,1-1 1,-1-1-1,1-2 1,42-3-1,-27-3 114,-9 3-58,1-1-1,-1-2 0,0-2 0,58-20 0,-58 13-57,0-1-1,56-36 1,-73 41-5,0-2-1,-2 0 1,1 0-1,-2-1 1,1-1 0,20-32-1,-29 40 4,-1 1 0,0-1-1,0 0 1,-1 0 0,0-1 0,0 1-1,0-1 1,-1 1 0,-1-1-1,1 0 1,-1 0 0,0-12-1,-2 14-24,0-1-1,0 0 0,-1 0 0,0 1 0,0-1 0,-1 1 0,0 0 0,0 0 0,0 0 0,-1 0 0,0 0 0,0 1 1,0-1-1,-10-8 0,-19-17-16,-2 2 0,-1 1 0,-1 1 0,-1 2 0,-2 2 1,0 2-1,-1 2 0,-1 1 0,0 2 0,-2 2 0,0 2 1,0 2-1,-78-8 0,96 16-270,1 2 1,0 0-1,-1 2 0,1 1 1,0 1-1,0 1 1,1 1-1,-1 1 1,1 1-1,-27 14 0,47-20-245,1 0 0,0 0 0,0 0 0,0 1 0,0-1 1,0 1-1,1 0 0,-1 0 0,1 0 0,0 0 0,0 0 0,-2 5 0,-6 12-4175</inkml:trace>
  <inkml:trace contextRef="#ctx0" brushRef="#br0" timeOffset="-5325.84">5576 3204 5603,'-14'9'443,"1"0"1,0 1 0,1 0 0,0 0-1,0 2 1,1-1 0,1 1 0,0 1-1,1 0 1,0 0 0,-13 28 0,17-31-281,1 0 0,0 1 0,0-1 0,1 1 0,1 0 0,0 0 1,0 0-1,1 1 0,1-1 0,-1 0 0,2 0 0,0 1 0,0-1 1,1 0-1,0 0 0,1 0 0,7 18 0,-3-14-75,1-1-1,0 0 0,0 0 1,2-1-1,0 0 1,0 0-1,1-1 1,0-1-1,1 0 1,1 0-1,24 15 0,-10-9 69,1-1-1,0-2 0,1-1 0,0-1 0,1-1 0,0-2 1,43 8-1,-51-13-128,0-2-1,0 0 1,0-2 0,0 0 0,0-1 0,0-1 0,-1-2-1,1 0 1,-1-1 0,0-1 0,31-13 0,-30 6 69,0-1 1,-1 0-1,-1-2 0,0 0 1,-2-1-1,0-1 0,0-1 1,24-35-1,-34 41 46,0 0 0,0 0 1,-1-1-1,-1 0 0,7-22 0,-11 29 17,0-1 0,0 0 0,0 0 0,-1 0 0,-1 0 0,1 0 0,-1 0 0,-1-1 0,1 1 0,-1 0 0,-5-15 0,-1 4-62,-2 0 0,0 1 0,-1 0 0,-1 1 0,-1 0-1,0 0 1,-1 2 0,-1-1 0,0 2 0,-1 0 0,-1 0 0,0 2 0,-1 0-1,0 1 1,-1 0 0,0 2 0,0 0 0,-1 1 0,-23-7 0,19 8-304,0 1 1,-1 0-1,0 2 1,0 1 0,0 1-1,0 1 1,0 1-1,-1 1 1,1 1 0,0 1-1,0 1 1,1 1-1,-1 2 1,1 0 0,0 1-1,-22 12 1,27-9-1139,1 0 0,1 1 0,-1 1 0,2 1 0,-18 19-1,6-3-2634</inkml:trace>
  <inkml:trace contextRef="#ctx0" brushRef="#br0" timeOffset="3450.85">4189 3090 3730,'-11'14'6637,"10"-19"-3870,1 1-2001,18-36 21,61-93-626,165-212 1,-90 137-389,-128 170 160,18-25-2035,-37 58 2108</inkml:trace>
  <inkml:trace contextRef="#ctx0" brushRef="#br0" timeOffset="4694.06">5719 2996 6243,'-9'-28'2785,"-23"-47"1,19 47-1514,-14-44 1,-46-131-448,10 32-703,59 157-152,0 3-213,0-1 0,1 0-1,0 1 1,-1-23 0</inkml:trace>
  <inkml:trace contextRef="#ctx0" brushRef="#br0" timeOffset="6098.34">7505 2882 6099,'-6'-7'838,"-1"-1"1,2 0 0,-1 0-1,1 0 1,0-1-1,1 0 1,-5-11 0,-16-30 365,2 17-880,-2 0 1,-2 2-1,0 1 0,-2 2 1,-2 0-1,0 2 1,-1 2-1,-2 1 0,-52-28 1,-172-53 730,74 34-771,-245-97 343,289 132-286,48 14-199,66 15-794,-1 2-1,-38-2 1,21 2-576,27 0 1103,8 1-1511,1 2-4756</inkml:trace>
  <inkml:trace contextRef="#ctx0" brushRef="#br0" timeOffset="7289.92">4777 1521 5779,'-4'-3'776,"0"0"0,0 1 1,-1-1-1,0 1 0,1 0 1,-1 1-1,-8-3 0,-26-11 1252,2-12-1439,1-3-1,2 0 1,-37-43 0,35 35-421,-80-65 1,73 73-548,2-2-1,0-1 1,3-3 0,1-1 0,-36-45-1,72 80 357,-11-9-2560,0 11-3636,7 2 4149</inkml:trace>
  <inkml:trace contextRef="#ctx0" brushRef="#br0" timeOffset="8422.86">1995 1687 3426,'163'-172'7195,"274"-257"-4874,-390 387-2474,65-77 0,-65 68-133,-27 28 142,2 2 1,1 0-1,0 2 1,49-31-1,-64 44-8,0-1 0,0 1 0,0-2 0,-1 1 0,8-11 0,-12 15-774</inkml:trace>
  <inkml:trace contextRef="#ctx0" brushRef="#br0" timeOffset="-13079.18">636 5118 3169,'0'0'1465,"-26"11"6179,20-11-7560,1 0-1,-1 1 1,1 0 0,-1 0 0,1 1 0,-1-1 0,1 1 0,0 0 0,0 1 0,0-1 0,0 1 0,0 0 0,1 0-1,-1 0 1,1 1 0,0 0 0,0 0 0,0 0 0,0 0 0,1 0 0,-1 1 0,1 0 0,0 0 0,1-1 0,-1 2-1,1-1 1,0 0 0,-2 8 0,2-6-98,1-1 0,-1 1 0,1 0 0,0 0 0,1 0 0,0 0 0,0 0 0,0 0 0,1-1 0,0 1 0,0 0 0,0 0-1,1 0 1,0-1 0,1 1 0,0-1 0,0 0 0,0 0 0,0 0 0,1 0 0,0 0 0,8 8 0,-4-8-14,0 0 1,0-1-1,0 1 0,1-2 1,0 1-1,0-1 0,1 0 1,-1-1-1,1 0 0,-1-1 1,1 0-1,0 0 0,0-1 1,15 0-1,-20-1 38,0 0 1,1 0-1,-1 0 0,0-1 1,0 0-1,1 0 1,-1 0-1,0 0 0,0-1 1,0 0-1,-1 0 0,1 0 1,0-1-1,-1 0 0,1 1 1,-1-2-1,0 1 0,0 0 1,0-1-1,0 0 0,-1 0 1,0 0-1,1 0 0,-1 0 1,-1-1-1,1 1 1,-1-1-1,3-7 0,-4 8 26,-1 1 0,1-1 0,-1 1 0,0 0 0,0-1 0,0 1-1,0-1 1,-1 1 0,1-1 0,-1 1 0,0 0 0,0-1 0,0 1 0,-1 0 0,1 0-1,-1 0 1,1 0 0,-1 0 0,0 0 0,0 0 0,-5-4 0,5 5-37,1 1-1,-1-1 1,0 1 0,1 0-1,-1-1 1,0 1 0,0 0-1,0 0 1,0 0 0,0 0-1,0 1 1,0-1 0,0 1-1,0-1 1,0 1 0,0-1-1,-1 1 1,1 0 0,0 0-1,0 0 1,0 0 0,0 1-1,-1-1 1,1 1 0,0-1-1,0 1 1,0 0 0,0-1-1,0 1 1,0 0 0,0 1-1,1-1 1,-1 0 0,0 0-1,-2 3 1,4-4-3,-1 0 0,1 0 0,0 0-1,-1 1 1,1-1 0,0 0 0,0 1 0,-1-1 0,1 0 0,0 0 0,-1 1 0,1-1 0,0 0-1,0 1 1,0-1 0,-1 0 0,1 1 0,0-1 0,0 1 0,0-1 0,0 0 0,0 1 0,0-1-1,0 1 1,0-1 0,0 0 0,0 1 0,0-1 0,0 1 0,0-1 0,0 0 0,0 1 0,0-1-1,0 1 1,0-1 0,1 0 0,-1 1 0,0-1 0,0 0 0,0 1 0,1-1 0,-1 1 0,22 7-137,25-4-428,-5-16-1547,-16-1-2027,-17 9 1427</inkml:trace>
  <inkml:trace contextRef="#ctx0" brushRef="#br0" timeOffset="-12573.64">997 5230 5731,'-1'-1'261,"0"1"0,1-1 1,-1 1-1,0-1 1,0 1-1,0 0 1,0-1-1,0 1 1,0 0-1,0-1 0,0 1 1,0 0-1,0 0 1,0 0-1,0 0 1,0 0-1,0 0 0,1 0 1,-2 1-1,-23 8 1488,20-6-1641,1 0 1,-1 0-1,1 1 1,-1-1-1,1 1 1,-6 8-1,6-6-84,1 0-1,0 0 1,1 1-1,-1-1 1,1 1-1,1-1 1,-1 1-1,1 0 1,0 0-1,1 0 1,0 13-1,0-18-20,0 0 0,0 1 0,0-1 1,0 0-1,1 0 0,-1 0 0,1 0 0,-1 0 0,1 1 1,0-1-1,0 0 0,0 0 0,0-1 0,0 1 0,0 0 0,1 0 1,-1-1-1,0 1 0,1 0 0,0-1 0,-1 1 0,1-1 1,0 0-1,0 0 0,-1 1 0,1-1 0,0-1 0,0 1 0,0 0 1,1 0-1,-1-1 0,0 1 0,0-1 0,0 1 0,0-1 1,0 0-1,1 0 0,-1 0 0,0 0 0,4-1 0,-2 0 39,-1-1 0,0 1 0,0 0 0,0-1 0,0 1-1,0-1 1,0 0 0,0 0 0,0 0 0,-1-1 0,1 1-1,-1-1 1,0 1 0,1-1 0,-1 0 0,0 1 0,-1-1-1,1 0 1,-1-1 0,1 1 0,-1 0 0,0 0 0,0-1-1,0 1 1,0 0 0,-1-1 0,1 1 0,-1-6 0,0 5-2,1 0 1,-1 0 0,0 0-1,0 0 1,0 0 0,-1 0-1,1 1 1,-1-1 0,0 0-1,0 0 1,-1 0-1,1 1 1,-1-1 0,1 1-1,-1-1 1,0 1 0,0 0-1,-1 0 1,1 0 0,-1 0-1,0 0 1,1 0 0,-1 0-1,0 1 1,-5-3 0,-15-1-1458,0 7-3625,15 1 634</inkml:trace>
  <inkml:trace contextRef="#ctx0" brushRef="#br0" timeOffset="-11272.02">547 4950 2737,'-4'0'316,"0"-1"-1,0 1 0,0 1 0,0-1 1,0 1-1,0-1 0,0 1 0,1 0 1,-1 0-1,0 1 0,1-1 1,-1 1-1,1 0 0,-1 0 0,1 0 1,-6 5-1,-51 47 1678,48-42-1382,2-2-437,1 0 0,0 1 0,0 1 0,2-1 0,-1 1 0,1 1 0,1-1 0,-8 25 0,6-18 91,2 0-1,1 0 1,0 1 0,1 0-1,1-1 1,1 1 0,1 40-1,2-49-252,1 0 0,0-1 0,0 1 0,1 0 0,0-1 0,1 0 0,1 0 0,-1 0 0,1 0 0,1-1 0,0 0 0,0 0 0,1 0 0,0-1 0,0 0 0,12 10 0,6 1 71,0 0 0,2-2 0,0 0 0,0-2 0,2-2 0,0 0 0,0-2 0,1-1 0,0-1 0,1-1 0,0-2 0,0-2 1,0 0-1,1-2 0,52-4 0,-69-1-6,0 0 1,0-1 0,0-1-1,-1-1 1,0 0 0,0 0-1,0-2 1,-1 0 0,0 0-1,-1-1 1,0 0 0,0-1 0,-1-1-1,0 0 1,11-16 0,1-2-17,-1-2 1,-1 0 0,-2-2 0,-1 0 0,14-39 0,-27 63-6,-2-1 1,0 1-1,0 0 1,0-1-1,-1 0 1,-1 0 0,0 0-1,0-17 1,-2 20-28,0 1 0,-1-1 0,1 0 0,-1 1 1,-1-1-1,1 1 0,-1 0 0,-1 0 0,1 0 1,-1 0-1,0 0 0,0 1 0,-8-8 0,-4-3 36,-1 0-1,-1 2 1,0 0-1,-1 2 1,0 0-1,-1 1 1,0 0-1,-1 2 1,0 1-1,-1 0 1,-34-7-1,-6 3-377,0 2 0,-122-2 0,169 11-46,1 2 0,-1-1 0,1 2 0,-1 0 0,1 1 0,0 0 0,-1 2 0,-19 8 0,25-9-476,0 1 1,1 0-1,0 0 1,0 1 0,0 0-1,1 0 1,-1 1-1,-8 11 1,-5 11-4035</inkml:trace>
  <inkml:trace contextRef="#ctx0" brushRef="#br0" timeOffset="-9457.64">834 3317 2305,'-15'5'1800,"0"0"-1,-1 0 1,0-2 0,-17 3 0,19-5-1505,0 2 0,1 0 1,-1 0-1,0 1 1,1 1-1,-16 8 0,6 0-99,1 1 0,0 1 0,1 0 0,0 2 0,-28 31 0,42-41-178,1 0 0,0 0 0,0 1 0,1 0 0,0 0 0,1 1-1,0 0 1,0-1 0,0 1 0,1 0 0,1 1 0,0-1 0,0 0-1,0 1 1,1-1 0,1 1 0,0 0 0,1 13 0,2-7 33,0 0 1,0-1 0,1 0-1,1 0 1,1 0 0,0 0-1,1-1 1,1 0 0,0-1-1,0 1 1,2-2 0,-1 1-1,2-1 1,0-1 0,0 0-1,1 0 1,0-1 0,1 0-1,0-2 1,0 1 0,27 11-1,4 0-60,0-2-1,1-2 1,68 15 0,-89-26 1,0 0 1,0-2 0,0-1 0,0-1 0,0-2 0,1 0 0,-1-1 0,42-9 0,-42 2 40,0 0 1,0-1-1,-1-2 1,0 0-1,-1-2 1,0 0-1,-1-1 1,-1-1-1,0-1 0,-1-1 1,-1-1-1,18-25 1,-28 33 54,-1-1 1,0 0-1,-1 0 0,0 0 1,-1-1-1,-1 1 0,0-1 1,0 0-1,2-19 0,-5 24-6,-1 0 0,0 0 1,0 1-1,0-1 0,-1 0 0,0 0 0,-1 0 0,0 1 0,0-1 0,0 1 0,-1 0 0,0-1 0,-1 1 1,0 0-1,0 1 0,0-1 0,-8-8 0,-9-7-3,-1 0-1,-2 1 1,0 2 0,-1 0-1,0 2 1,-2 0 0,0 2 0,-1 1-1,-48-16 1,56 22-384,-1 2-1,0 0 1,0 2-1,-1 0 1,1 1 0,-1 2-1,0 0 1,0 1-1,1 1 1,-1 1 0,1 1-1,-1 1 1,1 1 0,-31 11-1,21-1-2290,4 2-1136</inkml:trace>
  <inkml:trace contextRef="#ctx0" brushRef="#br0" timeOffset="13685.93">1087 3329 3730,'-2'10'4055,"-1"-14"-1738,-2-22-1104,9-43-953,4-1 1,2 1 0,4 0 0,22-68 0,8-40-314,-31 110 44,-10 43-78,2 1 0,0 0-1,11-28 1,30-41-1615,-26 70-2314,5-6 3449,-23 25-1429</inkml:trace>
  <inkml:trace contextRef="#ctx0" brushRef="#br0" timeOffset="14773.98">726 4924 4178,'0'1'166,"-1"0"-1,0-1 1,1 1 0,-1 0 0,0 0-1,0-1 1,1 1 0,-1-1-1,0 1 1,0-1 0,0 1 0,0-1-1,0 1 1,0-1 0,0 0-1,0 1 1,0-1 0,0 0 0,0 0-1,0 0 1,0 0 0,0 0 0,0 0-1,0 0 1,0 0 0,0 0-1,0-1 1,0 1 0,-2-1 0,2 0-46,-1 0 1,1-1-1,0 1 1,0-1-1,-1 0 1,1 1-1,0-1 1,0 0-1,1 0 1,-1 1-1,0-1 1,1 0-1,-1 0 1,0-2-1,-1-11 120,0 0 0,0-30 0,2 43-104,1-83 605,21-158 0,-16 206-1246,3-1-1,0 1 0,3 1 1,1 0-1,1 1 1,32-55-1,-20 41-4373,-19 36 2899</inkml:trace>
  <inkml:trace contextRef="#ctx0" brushRef="#br0" timeOffset="20903.01">696 4773 3762,'0'0'160,"-1"1"0,1-1 0,-1 1 0,1-1 0,-1 0 0,1 1 0,-1-1 1,1 0-1,-1 0 0,1 0 0,-1 1 0,1-1 0,-1 0 0,0 0 0,1 0 0,-1 0 1,1 0-1,-1 0 0,0 0 0,1 0 0,-1 0 0,1 0 0,-1 0 0,0-1 0,1 1 0,-1 0 1,1 0-1,-1-1 0,0 1 0,-32-10 2375,18 5-1576,0 1-800,-1 1 1,0 0-1,0 2 0,0-1 1,0 2-1,0 0 1,0 1-1,0 1 0,0 0 1,0 1-1,1 1 1,-1 0-1,1 2 0,-15 6 1,6 0-79,1 1 1,1 2 0,0 0-1,1 1 1,1 1 0,0 1-1,-28 34 1,38-41-36,-21 24 109,-49 71 1,72-92-80,0 0 0,0 1 0,2 0-1,0 0 1,1 0 0,0 1 0,1 0 0,1 0-1,-1 17 1,3-16-3,1 0 0,1 0 0,1 0-1,0 0 1,1 0 0,1-1 0,0 1 0,2-1 0,0 0 0,0 0-1,2-1 1,0 0 0,0 0 0,2-1 0,0 0 0,0-1-1,1 0 1,1 0 0,0-1 0,1-1 0,0 0 0,18 12 0,-4-8 86,1 0 1,0-2 0,1-1 0,0-1 0,0-1-1,1-2 1,40 6 0,7-5 201,135 0 0,-169-12-291,0-2 0,-1-1 0,75-22-1,-11 2-54,-65 18 18,72-27 1,-98 29-38,0 0 0,-1-1 1,0-1-1,0 0 0,0-1 1,-1-1-1,22-20 0,-29 24 11,0-1 0,-1 0 1,1-1-1,-1 1 0,-1-1 0,1 0 0,-1 0 0,-1-1 0,0 1 0,0-1 1,0 1-1,-1-1 0,2-16 0,-4 10 39,0 0 0,0 0 1,-2 0-1,0 1 0,0-1 0,-2 0 1,-7-21-1,3 14 80,-1 1 0,-1-1 0,-1 1 0,-1 1 0,-1 0-1,0 1 1,-2 0 0,0 1 0,-21-19 0,8 11 65,-2 2 0,-1 1 0,0 2 0,-66-34 0,43 33-213,-1 2 0,-1 2-1,-113-20 1,132 31-297,-62-10-2054,33 14-5595,51 5 3155</inkml:trace>
  <inkml:trace contextRef="#ctx0" brushRef="#br0" timeOffset="23309.9">216 4209 5058,'-16'-17'7141,"-23"-5"-4800,36 20-2313,-1 1 0,1-1 0,-1 1 0,1 0 0,-1 0 0,0 0 0,1 0 1,-1 0-1,0 1 0,0 0 0,1 0 0,-1 0 0,0 0 0,0 1 0,1-1 0,-1 1 0,0 0 0,1 0 0,-1 0 0,1 0 0,-1 1 1,-3 2-1,3-1-4,0 0 1,1 0 0,-1 0 0,0 1 0,1-1-1,0 1 1,0 0 0,0 0 0,1 0 0,-1 1-1,1-1 1,0 1 0,0-1 0,0 1 0,1-1-1,-2 10 1,2-11-43,1-1 1,-1 1-1,1-1 0,-1 1 0,1 0 0,0-1 0,0 1 1,0 0-1,1-1 0,-1 1 0,1-1 0,-1 1 1,1-1-1,0 1 0,0-1 0,0 1 0,0-1 1,0 1-1,1-1 0,-1 0 0,1 0 0,-1 0 1,1 0-1,0 0 0,0 0 0,0 0 0,0-1 1,0 1-1,0 0 0,0-1 0,1 0 0,-1 0 0,0 0 1,1 0-1,-1 0 0,1 0 0,-1 0 0,1-1 1,3 1-1,-1 0-7,-1-1 1,0 0-1,0 0 0,0 0 1,0-1-1,1 1 0,-1-1 1,0 0-1,0 0 0,0 0 1,0-1-1,0 1 0,-1-1 1,1 0-1,0 0 0,-1-1 1,1 1-1,-1-1 0,0 1 1,0-1-1,0 0 0,0 0 1,0 0-1,3-6 1,7-28 511,-6 13 215,-7 24-697,0 0 0,0-1 0,0 1 0,0 0 1,0-1-1,0 1 0,1 0 0,-1 0 0,0-1 0,0 1 1,0 0-1,0-1 0,1 1 0,-1 0 0,0 0 0,0 0 1,1-1-1,-1 1 0,0 0 0,0 0 0,1 0 0,-1 0 1,0-1-1,0 1 0,1 0 0,-1 0 0,0 0 0,1 0 1,-1 0-1,0 0 0,1 0 0,-1 0 0,0 0 0,0 0 1,1 0-1,-1 0 0,0 0 0,1 0 0,-1 0 0,0 0 1,1 0-1,-1 1 0,7 3 92,0 0 0,0 1-1,-1 0 1,0 1 0,0-1 0,0 1 0,-1 0 0,1 1 0,-1-1 0,-1 1 0,7 13-1,-9-17-61,-1 0 0,0 0 0,-1 0 0,1 0-1,0 0 1,-1 0 0,0 0 0,0 0-1,0 0 1,0 1 0,0-1 0,0 0 0,-1 0-1,0 0 1,1 0 0,-1 0 0,-1 0-1,1 0 1,0 0 0,0-1 0,-1 1 0,0 0-1,0-1 1,1 1 0,-1-1 0,-1 0-1,1 1 1,0-1 0,-1 0 0,1 0 0,-1-1-1,1 1 1,-6 2 0,1 0-508,0 0 0,1-1 1,-1 0-1,-1 0 0,1-1 0,0 0 0,-1 0 1,1 0-1,-1-1 0,1 0 0,-1-1 0,1 0 1,-10-1-1,6-3-4012</inkml:trace>
  <inkml:trace contextRef="#ctx0" brushRef="#br0" timeOffset="25193.3">408 2597 4930,'1'-2'173,"0"0"1,-1 0-1,1 1 0,1-1 0,-1 0 0,0 1 0,0-1 0,1 0 1,-1 1-1,0 0 0,1-1 0,2-1 0,-3 3-101,1 0 0,-1 0 0,1 0 0,-1 0 0,0 1 0,1-1 0,-1 0 0,1 1 0,-1-1 0,0 1 0,1-1 0,-1 1-1,0 0 1,0-1 0,1 1 0,-1 0 0,0 0 0,0 0 0,0 0 0,0 0 0,0 0 0,1 1 0,-1 1 67,0-1 0,1 0 0,-1 1 0,0 0 0,-1-1 0,1 1 0,0 0 0,-1-1 0,1 1 0,-1 0 0,0-1 0,0 1 0,0 0 0,0 0 0,-1-1 0,1 1 0,-1 0 0,1-1 0,-3 6 0,-18 49 1035,-5-26-134,16-22-668,13-14-1000,-2 3 630,1 0-1,0 1 1,-1-1 0,1 1-1,0 0 1,0-1-1,0 1 1,0 0-1,0 0 1,0 0 0,0 0-1,0 1 1,0-1-1,1 1 1,-1-1 0,0 1-1,0 0 1,1 0-1,-1-1 1,0 2-1,0-1 1,1 0 0,-1 0-1,0 1 1,0-1-1,0 1 1,1 0 0,-1 0-1,0 0 1,0 0-1,0 0 1,0 0-1,-1 0 1,1 1 0,0-1-1,0 0 1,-1 1-1,3 2 1,-2-2 57,0 0 0,0 0 0,0 0 0,-1 0 0,1 0 1,0 1-1,-1-1 0,0 0 0,0 1 0,1 0 0,-1-1 0,-1 1 0,1-1 0,0 1 0,-1 0 0,1 0 0,-1-1 1,0 1-1,0 0 0,0 0 0,0 0 0,0-1 0,-1 1 0,1 0 0,-1-1 0,0 1 0,0 0 0,0-1 0,0 1 1,0-1-1,0 1 0,-3 3 0,-6 4 196,-1-1 1,0 0-1,0 0 1,-16 9-1,2-2-2521,10-2-5725,20-22 5243</inkml:trace>
  <inkml:trace contextRef="#ctx0" brushRef="#br0" timeOffset="25800.85">736 2863 4706,'-9'2'686,"0"-1"-1,0 0 1,0-1-1,-1 1 1,1-2-1,-15-1 0,23 1-630,-1 1 0,1 0 0,0-1 0,-1 1 0,1-1 0,-1 0 0,1 1-1,0-1 1,-1 0 0,1 0 0,0 0 0,0 0 0,0 0 0,-1 0-1,1 0 1,0 0 0,0 0 0,-1-3 0,2 3-46,-1-1 1,1 0-1,0 0 0,-1 0 1,1 0-1,0 0 1,0 0-1,0 0 0,1 0 1,-1 0-1,0 0 0,1 1 1,-1-1-1,1 0 0,0 0 1,-1 0-1,1 1 1,2-4-1,8-17 90,-1 0 1,-1-1 0,7-26-1,-14 40-23,1-1 0,-2 1 0,1 0 0,-1-1 0,-1 1 0,0-1 0,0 1 0,-1 0 0,0-1 0,0 1 0,-4-10 0,5 17-52,0 1 1,-1-1 0,1 0-1,-1 1 1,1-1 0,-1 1-1,1-1 1,-1 1 0,0 0-1,0-1 1,0 1 0,0 0-1,0 0 1,0-1-1,0 1 1,0 0 0,-1 0-1,1 0 1,0 0 0,-1 0-1,1 1 1,0-1 0,-1 0-1,1 1 1,-1-1-1,1 1 1,-1-1 0,0 1-1,1 0 1,-1 0 0,1-1-1,-1 1 1,0 0 0,1 1-1,-1-1 1,1 0-1,-1 0 1,1 1 0,-1-1-1,-2 1 1,1 1-13,0 0 1,0-1-1,1 1 1,-1 0-1,0 0 0,1 0 1,0 1-1,-1-1 1,1 0-1,0 1 0,0 0 1,1-1-1,-1 1 1,0 0-1,1 0 1,0 0-1,-1 0 0,0 6 1,1-5-20,1 0 0,-1 1 0,1-1 0,0 0 0,1 0 0,-1 0 0,1 0 0,0 0 0,0 0 0,0 0 0,0 0 0,1 0 0,-1-1 0,1 1 0,0 0 0,0-1 1,1 0-1,-1 1 0,1-1 0,3 4 0,7 6 17,2-1-1,-1 0 1,23 14 0,-24-17 167,0 0-1,0 1 1,13 14 0,-26-24-138,0 0-1,1 0 1,-1 1-1,0-1 1,0 0-1,1 1 1,-1-1-1,0 0 1,0 1-1,0-1 1,0 0-1,1 1 1,-1-1-1,0 1 1,0-1-1,0 0 1,0 1-1,0-1 1,0 1 0,0-1-1,0 0 1,0 1-1,0-1 1,0 1-1,0-1 1,-1 0-1,1 1 1,0-1-1,0 0 1,0 1-1,0-1 1,-1 0-1,1 1 1,0-1-1,0 0 1,-1 1-1,-17 9 272,15-9-679,0 0 0,0 0-1,0-1 1,0 1-1,1-1 1,-1 1 0,0-1-1,0 0 1,0 0-1,0-1 1,0 1 0,0-1-1,-3 0 1,-1-5-3529</inkml:trace>
  <inkml:trace contextRef="#ctx0" brushRef="#br0" timeOffset="28229.8">2301 1096 5458,'-5'1'228,"0"-1"0,0 1-1,0-1 1,-1-1-1,1 1 1,0-1 0,0 0-1,0 0 1,1 0-1,-1-1 1,0 1 0,0-1-1,1-1 1,-1 1 0,1-1-1,0 1 1,-5-5-1,6 5-133,1-1-1,-1 0 1,1 0-1,0 0 1,0 0-1,0-1 1,0 1 0,1-1-1,-1 1 1,1-1-1,0 1 1,0-1-1,0 0 1,1 1-1,-1-1 1,1 0-1,0 0 1,0 1-1,0-1 1,0 0-1,1 0 1,0 1 0,1-7-1,28-77-101,-21 66 137,-1 0 0,9-41 0,-17 62-112,1-1-1,-1 0 1,0 0 0,1 1 0,-1-1-1,0 0 1,0 0 0,0 1 0,0-1-1,0 0 1,0 0 0,0 0 0,0 0-1,0 1 1,0-1 0,0 0 0,-1 0-1,1 1 1,0-1 0,0 0 0,-1 0-1,1 1 1,0-1 0,-1 0 0,1 1-1,-1-1 1,1 0 0,-1 1 0,0-1-1,1 1 1,-1-1 0,1 1 0,-1-1-1,0 1 1,1-1 0,-1 1 0,0 0-1,0-1 1,1 1 0,-1 0 0,0 0-1,0-1 1,0 1 0,1 0 0,-1 0-1,0 0 1,0 0 0,0 0 0,1 0-1,-1 0 1,0 1 0,0-1 0,0 0-1,1 0 1,-1 0 0,0 1 0,0-1-1,0 1 1,-5 1 33,1 0 0,0 0 0,-1 1-1,1 0 1,0 0 0,-8 6 0,10-6-45,0 0 1,0-1-1,0 1 1,0 0 0,0 0-1,1 1 1,-1-1 0,1 0-1,0 1 1,0 0 0,0-1-1,1 1 1,-1 0-1,1 0 1,0 0 0,0 0-1,0 0 1,0 0 0,1 0-1,0 0 1,0 1 0,0-1-1,0 0 1,1 0-1,-1 0 1,1 0 0,0 0-1,0 0 1,1 0 0,-1 0-1,4 4 1,5 8 25,0 0-1,2-1 1,0 0-1,0-1 1,25 20-1,5 8 335,-42-41-441,0-1-1,1 1 1,-1 0 0,0 0-1,0 0 1,0-1 0,0 1 0,0 0-1,0 0 1,0 0 0,0 0 0,0-1-1,0 1 1,0 0 0,-1 0-1,1 0 1,0-1 0,-1 1 0,1 0-1,0 0 1,-1-1 0,1 1 0,-1 0-1,1-1 1,-1 1 0,0 0-1,1-1 1,-1 1 0,1-1 0,-1 1-1,0-1 1,0 1 0,1-1 0,-1 0-1,0 1 1,0-1 0,1 0-1,-1 1 1,-1-1 0,-5 5-1659,-2 3-1784</inkml:trace>
  <inkml:trace contextRef="#ctx0" brushRef="#br0" timeOffset="30246.84">4560 754 6019,'0'1'138,"0"0"0,0-1 0,0 1 1,0 0-1,1 0 0,-1 0 0,0 0 0,0 0 0,0 0 1,1-1-1,-1 1 0,0 0 0,1 0 0,-1 0 1,1-1-1,-1 1 0,1 0 0,-1-1 0,1 1 1,0 0-1,-1-1 0,1 1 0,0-1 0,-1 1 0,1-1 1,0 1-1,0-1 0,-1 1 0,1-1 0,0 0 1,0 1-1,0-1 0,0 0 0,-1 0 0,1 0 1,0 0-1,0 0 0,0 1 0,2-2 0,47-8 1141,-46 7-1140,1 1 0,-1-1 0,1 1 0,-1 0 0,1 1 0,0-1-1,-1 1 1,1-1 0,-1 2 0,1-1 0,8 2 0,-11 0-74,1 0 0,0 1 0,0-1 1,-1 1-1,1 0 0,-1 0 0,0 0 0,0 0 0,0 0 1,0 0-1,-1 1 0,1-1 0,-1 1 0,0-1 0,0 1 1,1 5-1,8 67 343,-9-59-337,0-8-449,7 85 687,-7-53-7944,-2-45 4932,-3-2-872</inkml:trace>
  <inkml:trace contextRef="#ctx0" brushRef="#br0" timeOffset="30549.97">4631 966 4818,'-26'3'4668,"46"-4"-759,9-6-3608,0-1 1,52-21-1,-25 3-7165,-48 23 3143</inkml:trace>
  <inkml:trace contextRef="#ctx0" brushRef="#br0" timeOffset="32946">4137 2343 3265,'-7'9'9689,"7"-8"-9302,-1-1 1,-29 5 934,3-1-1468,21 0 153,-1 0 0,1 0 0,1 1 0,-1 0 0,1 0 0,-1 0 0,-7 11 0,12-14-22,-1 0 1,1 0-1,-1 0 0,1 1 0,0-1 1,0 1-1,0-1 0,0 1 1,0-1-1,1 1 0,-1 3 0,1-5-19,0 0-1,0 0 1,0 1 0,0-1-1,1 0 1,-1 0-1,0 0 1,1 0-1,-1 0 1,1 1 0,-1-1-1,1 0 1,0 0-1,-1 0 1,1 0-1,0-1 1,0 1 0,-1 0-1,1 0 1,0 0-1,0-1 1,0 1-1,0 0 1,0-1-1,2 2 1,-1-2 21,0 1 0,0 0-1,0-1 1,0 1 0,0-1 0,0 0 0,0 0-1,0 0 1,0 0 0,0 0 0,1 0 0,-1-1-1,0 1 1,0 0 0,0-1 0,0 0-1,-1 1 1,1-1 0,0 0 0,0 0 0,0 0-1,-1 0 1,1-1 0,0 1 0,-1 0 0,1-1-1,-1 1 1,1-1 0,-1 0 0,0 1 0,0-1-1,2-2 1,0-1 88,0 0-1,0 0 1,0 0-1,-1 0 1,0 0-1,0 0 1,0-1 0,-1 1-1,1-1 1,0-10-1,-9-27 577,34 81-216,-20-30-321,-1 1 0,0-1 1,0 1-1,-1 1 1,8 16-1,-13-23-75,1-1 0,0 1 0,-1-1 0,0 1 0,1-1 0,-1 1 0,0-1 0,0 1 0,-1-1-1,1 1 1,0-1 0,-1 1 0,0-1 0,1 1 0,-1-1 0,0 0 0,0 1 0,0-1 0,-1 0 0,1 0 0,0 0 0,-1 0 0,0 0 0,1 0 0,-1 0-1,0 0 1,0-1 0,0 1 0,-3 1 0,-47 30 245,49-31-521,-1 0 0,1 0-1,-1-1 1,1 1 0,-1-1 0,0 0 0,1 0 0,-1 0 0,0-1-1,0 1 1,0-1 0,0 0 0,1 0 0,-5-1 0,1-2-2789,4-4-989</inkml:trace>
  <inkml:trace contextRef="#ctx0" brushRef="#br0" timeOffset="34042.07">5070 2658 6947,'0'0'196,"0"-1"0,0 0 0,0 1 0,0-1-1,0 0 1,0 1 0,0-1 0,0 0 0,0 1 0,0-1 0,1 0-1,-1 1 1,0-1 0,0 1 0,1-1 0,-1 0 0,0 1 0,1-1-1,-1 1 1,0-1 0,1 1 0,-1-1 0,1 1 0,-1-1 0,1 1-1,-1-1 1,1 1 0,-1 0 0,1-1 0,0 1 0,-1 0-1,1 0 1,-1-1 0,1 1 0,1 0 0,0 0-67,0 0 1,0 0-1,0 1 1,0-1-1,0 1 1,0-1-1,0 1 1,0 0 0,0 0-1,0 0 1,3 2-1,0 0-112,1 0 0,-1 1 0,-1 0 0,1 0 1,0 0-1,-1 0 0,0 1 0,6 9 0,-8-9 35,-1 0 0,0 0 1,0 0-1,0 0 0,-1 0 1,1 0-1,-1 1 0,-1-1 0,1 0 1,-1 0-1,0 0 0,0 1 0,0-1 1,-1 0-1,0 0 0,0-1 1,0 1-1,0 0 0,-1-1 0,0 1 1,0-1-1,0 0 0,0 0 0,-1 0 1,-5 5-1,6-6-55,0 1 0,0-1 0,-1 1 0,0-1 0,0 0 1,0-1-1,0 1 0,0-1 0,0 1 0,-1-1 0,1-1 0,-1 1 0,1 0 0,-1-1 0,0 0 1,0 0-1,0-1 0,1 1 0,-1-1 0,0 0 0,0 0 0,0-1 0,0 1 0,1-1 0,-1 0 1,0-1-1,-5-1 0,72 15-421,-16-10-1553,-44-2 1461,1 0 1,-1 0 0,0-1-1,1 1 1,-1-1 0,1 0-1,-1 1 1,0-1 0,1 0 0,-1 0-1,0-1 1,3 0 0,2-7-2039</inkml:trace>
  <inkml:trace contextRef="#ctx0" brushRef="#br0" timeOffset="34603.29">5239 2652 6867,'4'21'5186,"3"43"-3555,-7-61-1603,0 1 1,0-1 0,0 1-1,-1-1 1,0 1 0,1-1 0,-1 1-1,0-1 1,-1 0 0,1 1 0,-1-1-1,1 0 1,-1 0 0,0 0-1,0 0 1,-5 5 0,7-8-43,0 0 1,0 0-1,0 1 1,0-1-1,-1 0 1,1 0-1,0 1 1,0-1-1,0 0 1,-1 0-1,1 0 1,0 1-1,0-1 0,-1 0 1,1 0-1,0 0 1,0 0-1,-1 0 1,1 0-1,0 0 1,-1 0-1,1 1 1,0-1-1,0 0 1,-1 0-1,1 0 1,0 0-1,-1-1 1,1 1-1,0 0 1,0 0-1,-1 0 1,1 0-1,0 0 0,-1 0 1,1 0-1,0 0 1,0-1-1,-1 1 1,1 0-1,0 0 1,0-1 1,0 1-1,0-1 1,1 1 0,-1-1-1,0 0 1,0 1 0,1-1-1,-1 1 1,1 0 0,-1-1 0,0 1-1,1-1 1,-1 1 0,1-1-1,-1 1 1,1 0 0,-1-1-1,1 1 1,-1 0 0,1 0 0,-1 0-1,1-1 1,0 1 0,-1 0-1,1 0 1,-1 0 0,2 0-1,6-3 157,0 0 0,0-1-1,0 1 1,0-1-1,0-1 1,-1 0-1,0 0 1,0 0-1,-1-1 1,1 0 0,-1 0-1,0-1 1,-1 0-1,1 0 1,5-11-1,-7 23 33,0 0 0,0 0 0,-1 1-1,1-1 1,-2 1 0,1 0 0,3 10-1,4 27 17,-9-34-301,1 1 0,0-1 0,1 0 0,0 0 0,0 0 0,7 12 1,-7-18-683</inkml:trace>
  <inkml:trace contextRef="#ctx0" brushRef="#br0" timeOffset="36512.93">6741 2474 6067,'24'-23'4108,"27"-5"-2429,-37 23-1565,1 0 0,0 0 0,0 2 0,15-3 0,-29 6-46,1 0-1,-1 1 1,0-1-1,0 0 1,1 1-1,-1-1 1,0 1-1,0-1 1,0 1-1,0-1 1,0 1-1,0 0 1,0 0-1,0 0 1,0-1-1,0 1 1,0 0-1,0 0 1,0 0-1,-1 0 1,1 1 0,0-1-1,-1 0 1,2 1-1,13 35 823,-12-28-789,23 67 395,17 39-768,-40-94-2391,-3-19 2301,0-1 1,-1 0 0,1 0 0,0 0-1,-1 0 1,1-1 0,-1 1 0,1 0-1,-1 0 1,0 0 0,1 0 0,-1 0-1,0-1 1,0 1 0,1 0 0,-1-1-1,0 1 1,-2 1 0,-3 0-2270</inkml:trace>
  <inkml:trace contextRef="#ctx0" brushRef="#br0" timeOffset="36816.81">6855 2636 4914,'-25'-9'2076,"17"6"2148,23 0-1893,12-4-2303,1 0 0,-1-2-1,0 0 1,44-24 0,-23 10-3948,-35 18 239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9:58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5330,'22'-11'241,"-1"2"335,-2 1-304,0-1-32,1 3-240,-4-1-128,1 1-240,-3 4-561,1-5-527</inkml:trace>
  <inkml:trace contextRef="#ctx0" brushRef="#br0" timeOffset="427.25">7 52 5923,'0'1'291,"-1"0"0,0 0 0,1 0 0,-1 0 0,1 0 0,0-1 0,-1 2 0,1-1 0,0 0 0,-1 0 0,1 0 0,0 0 0,0 0 0,0 0 0,0 0 0,0 2 0,8 39 606,-4-24-509,-2 2-213,-1 1 1,-3 27-1,1-32-112,0 0-1,1 0 0,1-1 0,0 1 0,6 25 0,-6-38-69,0-1 0,0 0 0,1 0 0,-1 0 1,1 0-1,-1 0 0,1 0 0,0-1 0,-1 1 0,1-1 0,0 1 0,0-1 1,0 1-1,0-1 0,1 0 0,-1 0 0,0 0 0,0 0 0,1-1 0,-1 1 1,1 0-1,-1-1 0,0 0 0,4 1 0,71-1 38,-53-1-237,-20 1 200,7 1-687,1-1 0,-1-1 0,0 1 0,0-2 0,0 0 0,0 0 0,0-1 0,16-6 0,-12 1-1609</inkml:trace>
  <inkml:trace contextRef="#ctx0" brushRef="#br0" timeOffset="729.95">84 248 6819,'-5'-2'432,"0"0"673,3 2-113,2-2-720,2 2-96,5-3-79,1 1-49,6-2 0,3 2-96,4 0-737,1-1-191,2-1-1553</inkml:trace>
  <inkml:trace contextRef="#ctx0" brushRef="#br0" timeOffset="1206.95">504 292 7123,'-3'-4'520,"0"-1"-1,1 1 0,0-1 1,0 1-1,0-1 0,0 0 1,1 0-1,0 0 0,0 0 1,0-10-1,1 14-525,-1 0 0,1 0 0,1 0 0,-1 0-1,0 0 1,0 0 0,0 0 0,1-1 0,-1 1 0,0 0 0,1 0 0,-1 0 0,1 0 0,-1 1-1,1-1 1,0 0 0,-1 0 0,1 0 0,0 0 0,-1 0 0,3 0 0,-2 0-17,1 1 1,-1-1 0,1 1 0,0 0-1,-1-1 1,1 1 0,0 0 0,-1 0-1,1 0 1,0 1 0,-1-1-1,1 0 1,0 0 0,-1 1 0,1-1-1,-1 1 1,1 0 0,-1-1 0,3 2-1,-1 0 20,1 0 0,-1 0 0,0 1 0,0-1-1,0 1 1,0-1 0,0 1 0,0 0 0,-1 0-1,1 0 1,-1 0 0,0 1 0,0-1 0,0 1-1,-1-1 1,1 1 0,-1 0 0,0 0 0,0-1-1,0 1 1,0 0 0,-1 0 0,1 0 0,-1 0-1,0 0 1,0 0 0,-1 0 0,1 0 0,-1 0-1,-1 4 1,1-3 48,0 0-1,-1 0 1,1 0 0,-1 0-1,0 0 1,0-1-1,-1 1 1,1-1-1,-1 1 1,0-1-1,0 0 1,-1 0-1,1 0 1,-1-1 0,0 1-1,0-1 1,0 0-1,0 0 1,-1 0-1,1-1 1,-1 0-1,-8 4 1,8-5-2,-1 0 0,1-1-1,0 0 1,0 1 0,0-2-1,-1 1 1,-6-2 0,11 2-47,-1 0 0,1 0 0,0-1-1,-1 1 1,1 0 0,0-1 0,-1 1 0,1-1 0,0 0 0,-1 1-1,1-1 1,0 0 0,0 0 0,0 1 0,0-1 0,0 0-1,0 0 1,0 0 0,0-1 0,0 1 0,0 0 0,0 0 0,1 0-1,-1-1 1,1 1 0,-1 0 0,1-1 0,-1 1 0,1 0 0,-1-3-1,2 4 10,-1-1 0,1 0 0,0 0 0,-1 1 0,1-1-1,0 0 1,0 1 0,-1-1 0,1 0 0,0 1-1,0-1 1,0 1 0,0 0 0,0-1 0,0 1 0,0 0-1,0 0 1,0-1 0,0 1 0,0 0 0,0 0 0,0 0-1,26-3 0,-18 3-36,0 1 1,0 0-1,0 0 0,0 1 0,0 0 1,11 5-1,-12-4-706,0-1 1,-1 1 0,1-2-1,0 1 1,0-1-1,0 0 1,0-1-1,9 0 1,-2-4-1608</inkml:trace>
  <inkml:trace contextRef="#ctx0" brushRef="#br0" timeOffset="1679.85">704 230 5587,'-17'-18'3849,"17"18"-3793,0 0 1,0-1 0,0 1 0,0 0 0,0-1 0,0 1 0,0 0 0,0-1-1,1 1 1,-1 0 0,0 0 0,0-1 0,0 1 0,0 0 0,0-1 0,1 1 0,-1 0-1,0 0 1,0-1 0,0 1 0,1 0 0,-1 0 0,0-1 0,0 1 0,1 0-1,-1 0 1,0 0 0,1 0 0,-1 0 0,0-1 0,0 1 0,1 0 0,-1 0 0,0 0-1,1 0 1,0 0 0,1 0-35,1-1 0,0 1 0,0 0 0,0 0 0,-1 1 0,1-1 0,0 1 0,0-1 0,-1 1 0,1 0 0,0 0 0,-1 0 0,6 3 0,-4-2-1,0 1 0,-1 0 0,1-1 0,-1 2-1,0-1 1,1 0 0,-1 1 0,-1-1 0,1 1 0,0 0-1,-1 0 1,0 0 0,0 0 0,0 0 0,0 1 0,-1-1 0,0 0-1,0 1 1,0-1 0,0 1 0,-1 0 0,0-1 0,0 1 0,0-1-1,0 1 1,-1 0 0,1-1 0,-4 9 0,2-6-26,0-1 1,-1 1-1,1-1 0,-1 0 1,-1 0-1,1 0 0,-1-1 1,0 1-1,-1-1 1,1 0-1,-1 0 0,0 0 1,0-1-1,-1 0 0,1 0 1,-1 0-1,0-1 1,0 1-1,-8 2 0,10-5-41,1-1 0,-1 1-1,1-1 1,-1 0 0,1 0-1,-1 0 1,1 0 0,-7-2-1,9 2 45,1 0 0,-1 0 0,0 0 0,0 0 0,0-1 0,0 1 0,1 0 0,-1 0 0,0-1 0,0 1 0,0 0-1,1-1 1,-1 1 0,0-1 0,1 1 0,-1-1 0,0 1 0,1-1 0,-1 1 0,0-1 0,1 0 0,-1 1 0,1-1 0,-1 0-1,1 1 1,0-1 0,-1 0 0,1 0 0,0 0 0,0 1 0,-1-1 0,1 0 0,0 0 0,0 0 0,0 0 0,0 1-1,0-1 1,0 0 0,0 0 0,0 0 0,0-1 0,4 1 78,-1 1 0,0-1 0,0 1-1,0-1 1,0 1 0,0 0 0,1 0 0,-1 1-1,0-1 1,0 1 0,0-1 0,4 2 0,-2-1 69,41 10 57,16 3 104,-59-13-633,1-1 0,0 0 0,-1 0 1,1 0-1,0 0 0,-1-1 0,1 1 0,0-1 0,-1 0 0,1 0 0,-1-1 1,0 1-1,7-4 0,4-5-2637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0:04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9 6947,'0'1'65,"0"-1"-1,0 0 0,0 0 1,0 0-1,0 0 1,0 0-1,0 1 1,0-1-1,0 0 0,-1 0 1,1 0-1,0 0 1,0 0-1,0 1 1,0-1-1,0 0 0,0 0 1,0 0-1,0 0 1,0 0-1,0 0 1,-1 1-1,1-1 0,0 0 1,0 0-1,0 0 1,0 0-1,0 0 1,0 0-1,-1 0 0,1 0 1,0 0-1,0 0 1,0 0-1,0 0 1,-1 0-1,1 0 0,0 0 1,0 0-1,0 0 1,0 0-1,0 0 1,-1 0-1,1 0 0,0 0 1,0 0-1,0 0 1,0 0-1,0 0 1,-1 0-1,1 0 0,7 21 1608,-4-10-937,5 57-1,-1-1-1372,5-23-2888,-7-35 831</inkml:trace>
  <inkml:trace contextRef="#ctx0" brushRef="#br0" timeOffset="405.45">0 94 8324,'1'-3'131,"0"-1"1,-1 0 0,1 1-1,1-1 1,-1 1-1,0-1 1,1 1 0,0-1-1,0 1 1,0 0 0,0 0-1,0 0 1,1 0-1,-1 0 1,1 1 0,0-1-1,0 1 1,0 0-1,0-1 1,0 1 0,0 1-1,1-1 1,-1 0 0,1 1-1,4-2 1,4-1-78,0 0 1,1 0 0,-1 1-1,1 1 1,-1 0 0,18 0-1,-23 2-49,-1 1 0,1-1 0,0 1 0,-1 0 1,1 1-1,-1-1 0,0 1 0,1 1 0,-1-1 0,0 1 0,0 0 0,-1 0 0,1 1 0,-1 0 0,1 0 0,-1 0 0,0 0 0,-1 1 0,6 6 0,-7-7 47,0 0-1,-1 0 1,0 1-1,0-1 0,0 0 1,-1 1-1,1-1 0,-1 1 1,0 0-1,0-1 0,-1 1 1,1 0-1,-1 0 1,0 0-1,0-1 0,-1 1 1,1 0-1,-1-1 0,0 1 1,-1 0-1,1-1 0,-1 1 1,0-1-1,0 0 1,0 1-1,0-1 0,-4 5 1,-1 0 22,-1 1 1,0-1 0,0 0 0,-1 0 0,0-1 0,-11 8 0,16-14-147,1 1 1,-1 0 0,0-1-1,0 0 1,0 1 0,0-2 0,-1 1-1,1 0 1,0-1 0,-1 0-1,1 0 1,-1 0 0,1-1 0,-1 1-1,0-1 1,1 0 0,-1 0-1,1-1 1,-5 0 0,-3-8-3507,11 1 393</inkml:trace>
  <inkml:trace contextRef="#ctx0" brushRef="#br0" timeOffset="893.45">418 103 4466,'31'-6'5837,"3"-8"-4111,-26 9-1616,0 2 0,1-1 0,-1 1 0,1 0 1,0 1-1,0 0 0,11 0 0,-19 2-65,0 0 0,1 1 0,-1 0 0,0-1 0,0 1 0,0 0 0,-1-1 0,1 1 0,0 0 0,0 0 0,0 0 0,0 0 0,-1 0 0,1 0 1,0 0-1,-1 0 0,1 0 0,-1 0 0,0 0 0,1 0 0,-1 0 0,0 1 0,1-1 0,-1 0 0,0 2 0,6 39 259,-5-32-240,5 22 68,4 60-2011,-10-91 1690,0-1 0,0 1 1,-1 0-1,1-1 0,0 1 0,0-1 1,-1 1-1,1-1 0,0 0 0,-1 1 1,1-1-1,0 1 0,-1-1 0,1 1 1,-1-1-1,1 0 0,0 1 0,-1-1 1,1 0-1,-1 0 0,1 1 0,-1-1 0,0 0 1,1 0-1,-1 0 0,1 1 0,-1-1 1,1 0-1,-1 0 0,1 0 0,-2 0 1,-7 0-2552</inkml:trace>
  <inkml:trace contextRef="#ctx0" brushRef="#br0" timeOffset="1196.14">418 235 5282,'-2'2'5203,"6"-4"-3522,8-5 15,3-1-687,6-5 127,1 2-239,-1-2-625,1 2 32,-3 0-128,-2 3-352,0 1-80,-1 3-480,-1-2-1233,-1 3-897,0-1-2352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1:51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2590 441 3522,'0'0'166,"0"0"0,1 0 0,-1 0 1,1-1-1,-1 1 0,0 0 0,1 0 1,-1 0-1,1-1 0,-1 1 0,0 0 1,1-1-1,-1 1 0,0 0 1,1-1-1,-1 1 0,0 0 0,0-1 1,1 1-1,-1 0 0,0-1 0,0 1 1,0-1-1,0 1 0,0-1 0,1 1 1,-1 0-1,0-1 0,0 1 0,0-1 1,0 1-1,0-1 0,0 1 1,0-1-1,0 1 0,-1-1 0,-3-2 2235,-7 16-1677,1 8-657,1 1 1,1 1-1,1 0 0,1 0 1,-4 25-1,4-15 151,-17 48 0,21-135 919,5 4-1096,2 1 0,1 0 0,3 1 0,23-71 0,-32 118-52,0 0 0,0 0 0,1 0 0,-1 1-1,0-1 1,1 0 0,-1 0 0,0 1 0,1-1 0,-1 0 0,1 0-1,-1 1 1,1-1 0,-1 1 0,1-1 0,0 0 0,-1 1 0,1-1-1,0 1 1,-1-1 0,1 1 0,0 0 0,0-1 0,-1 1 0,1 0-1,0-1 1,0 1 0,0 0 0,1 0 0,0 0 18,-1 1 0,1-1 0,-1 1 1,1 0-1,-1 0 0,1 0 0,-1 0 0,1 0 1,-1 0-1,0 0 0,0 0 0,1 0 0,-1 0 1,1 2-1,37 62 447,-32-53-508,3 6 29,102 162 116,-90-144 153,-21-34-475,1 0 0,-1 0 0,0 0 0,0 0 0,-1 0 0,1 0 0,0 1 0,-1-1 0,1 0 0,-1 0 0,1 1 0,-1-1 0,0 0 0,0 1 0,-1 3 0,-8-2-3843,2-6 942</inkml:trace>
  <inkml:trace contextRef="#ctx0" brushRef="#br0" timeOffset="315.9">2544 630 5442,'-5'0'1345,"0"0"-448,3-3 47,0 3-400,4 0-352,0-2 80,6 2 273,1-2-497,3-2 16,3-3 144,1 1-416,1-1 192,2 3-561,-2 0-1664,0 4-368</inkml:trace>
  <inkml:trace contextRef="#ctx0" brushRef="#br0" timeOffset="1133.9">2931 513 4930,'-7'-9'5159,"-1"-6"-2219,9 14-2951,-1 0 0,1 0 0,-1 0-1,1 0 1,0 0 0,0 0 0,-1 1 0,1-1 0,0 0 0,0 0 0,0 1 0,0-1-1,0 1 1,0-1 0,0 1 0,0-1 0,0 1 0,0 0 0,0-1 0,1 1 0,1 0 0,-2-1 11,0 1 1,-1-1 0,1 1-1,0-1 1,0 1 0,0 0 0,1 0-1,-1-1 1,0 1 0,0 0 0,0 0-1,0 0 1,0 0 0,0 0-1,0 0 1,0 1 0,0-1 0,0 0-1,0 1 1,0-1 0,0 0 0,0 1-1,0-1 1,0 1 0,0-1 0,0 1-1,-1 0 1,1-1 0,0 1-1,0 0 1,-1 0 0,1-1 0,0 1-1,-1 0 1,1 0 0,-1 0 0,1 0-1,-1 0 1,1 0 0,-1 0-1,0 0 1,1 0 0,-1 0 0,0 0-1,0 0 1,0 0 0,0 0 0,0 0-1,0 0 1,0 0 0,0 0 0,0 0-1,0 0 1,-1 2 0,0 0 64,1 1 1,-1-1 0,0 0-1,0 1 1,0-1-1,0 0 1,-1 0-1,1 0 1,-1 0 0,0 0-1,0 0 1,0 0-1,0-1 1,-1 1 0,1-1-1,-5 4 1,1 0-88,17-7-253,9 1 169,-18 0 73,7 0-61,0 1 0,1 0 1,-1 1-1,-1 0 1,13 5-1,-19-7 106,-1 1-1,0-1 1,0 1 0,0-1-1,0 1 1,0 0 0,0 0-1,0 0 1,0-1 0,0 1 0,0 0-1,0 0 1,0 0 0,-1 1-1,1-1 1,0 0 0,-1 0-1,1 2 1,0-1 36,-1 0 0,0 0 1,0 0-1,-1 0 0,1-1 0,0 1 0,-1 0 0,1 0 0,-1-1 0,1 1 1,-1 0-1,0 0 0,0-1 0,1 1 0,-1-1 0,-1 1 0,-1 2 0,-1 1 96,-1 0 1,0 0-1,0-1 0,-1 1 0,1-1 0,-1 0 0,0-1 0,0 0 0,-8 4 0,6-3-1037,-1 0 0,1 1-1,1 0 1,-10 7 0,15-8-1996</inkml:trace>
  <inkml:trace contextRef="#ctx0" brushRef="#br0" timeOffset="1583.1">3226 552 1777,'1'-2'417,"-1"1"0,0-1 0,1 0 0,-1 1 0,0-1 0,0 0 0,0 0 0,-1 1-1,1-1 1,0 0 0,-1 0 0,1 1 0,-1-1 0,1 1 0,-1-1 0,0 0 0,1 1 0,-1-1 0,0 1 0,0-1 0,0 1 0,-2-2 0,2 2-340,0 0-1,0 0 1,0 0 0,0 1 0,0-1 0,0 0-1,0 0 1,0 1 0,-1-1 0,1 1 0,0-1-1,0 1 1,-1-1 0,1 1 0,0 0-1,-1 0 1,1 0 0,0-1 0,-1 1 0,1 0-1,0 1 1,-1-1 0,1 0 0,0 0 0,-1 1-1,1-1 1,0 0 0,-1 1 0,1-1-1,0 1 1,0 0 0,0-1 0,0 1 0,0 0-1,-1 0 1,1 0 0,1 0 0,-1 0-1,0 0 1,0 0 0,0 0 0,0 0 0,0 2-1,-2 3-76,0 0 0,1 0-1,0 1 1,0-1 0,0 0-1,1 1 1,0-1-1,0 1 1,1 0 0,0-1-1,0 1 1,1-1 0,1 12-1,-1-15 3,-1 0-1,1 0 1,-1 0-1,1-1 1,0 1 0,0 0-1,0-1 1,1 1-1,-1 0 1,0-1-1,1 0 1,0 1 0,0-1-1,-1 0 1,1 0-1,0 0 1,1 0-1,-1 0 1,0-1 0,1 1-1,-1 0 1,1-1-1,-1 0 1,1 0-1,-1 0 1,1 0-1,0 0 1,0 0 0,-1-1-1,1 1 1,0-1-1,0 0 1,5 0-1,-5-1 45,1 0 0,-1 0 0,0-1 0,1 0 0,-1 1 0,0-1 0,0 0 0,0 0 0,0-1 0,0 1 0,0-1 0,-1 1 0,1-1 0,-1 0 0,0 0 0,0 0 0,0 0 0,0 0 0,-1-1 0,1 1 0,-1-1 0,0 1 0,1-1 0,-2 1 0,2-4 0,0-1 54,0 1 1,-1-1-1,1 1 0,-1-1 0,-1 1 1,0-1-1,0 0 0,0 1 0,-1-1 0,0 0 1,-3-9-1,4 16-152,-1 0 0,0 0 0,1 0 0,-1 0 0,0 1 0,0-1 0,0 0 0,1 0 0,-1 0 0,0 1 0,0-1 0,0 1-1,0-1 1,0 0 0,0 1 0,-1 0 0,1-1 0,0 1 0,0 0 0,0-1 0,0 1 0,0 0 0,-1 0 0,1 0 0,0 0 0,0 0 0,0 0 0,0 1 0,-1-1 0,1 0 0,0 1 0,0-1 0,0 0 0,0 1 0,0-1 0,0 1 0,0 0 0,0-1 0,-1 2 0,-41 27-4700,15 0-4</inkml:trace>
  <inkml:trace contextRef="#ctx0" brushRef="#br0" timeOffset="4140.05">1463 2063 4690,'1'-7'3579,"3"23"-2342,11 23 163,13 50 1,-28-89-1343,0 0 1,1 1-1,-1-1 1,0 0-1,0 0 1,1 1-1,-1-1 0,0 0 1,0 1-1,0-1 1,0 0-1,1 1 1,-1-1-1,0 0 1,0 1-1,0-1 0,0 0 1,0 1-1,0-1 1,0 0-1,0 1 1,0-1-1,0 1 0,0-1 1,0 0-1,0 1 1,0-1-1,0 0 1,-1 1-1,1-1 0,0 0 1,0 1-1,0-1 1,0 0-1,-1 1 1,1-1-1,0 0 1,0 0-1,-1 1 0,1-1 1,0 0-1,-1 1 1,-13-14 838,-15-27-745,21 23-164,0-1 0,1 1 0,0-1 0,2-1 0,-5-25 0,8 35 6,1 0 0,0 1 0,1-1 0,0 0 0,0 0-1,1 0 1,0 1 0,0-1 0,1 0 0,0 1 0,1-1-1,0 1 1,7-16 0,-7 22-27,-1-1 0,1 0 0,-1 1 0,1 0 0,0 0 0,0 0 1,0 0-1,0 0 0,0 0 0,1 1 0,-1 0 0,0-1 0,1 1 0,-1 0 0,1 1 0,-1-1 0,1 1 0,0-1 0,-1 1 0,1 0 0,-1 1 0,1-1 0,-1 0 0,1 1 0,4 1 0,0 0 15,0 0 0,0 0 0,0 0 0,0 1 0,-1 0-1,0 1 1,1-1 0,-1 1 0,0 1 0,7 6 0,-11-8 49,-1-1-1,-1 1 1,1 0 0,0 0 0,-1 0 0,1 0 0,-1 0 0,0 0 0,0 0 0,0 0-1,-1 0 1,1 1 0,-1-1 0,1 0 0,-1 1 0,0-1 0,0 0 0,-1 1-1,1-1 1,-1 0 0,0 0 0,1 1 0,-4 4 0,0 4 155,-1 0-1,-1 0 1,0 0 0,-12 17 0,0-15-189,36-15-501,-5 0 449,1 2 1,-1 0-1,0 0 1,0 1-1,26 8 0,-37-9 83,1-1 0,-1 1 0,1 0-1,-1 1 1,0-1 0,1 0-1,-1 1 1,0-1 0,0 1 0,0 0-1,0-1 1,0 1 0,0 0-1,-1 0 1,1 0 0,-1 1 0,1-1-1,-1 0 1,0 0 0,0 1-1,0-1 1,0 1 0,0-1 0,-1 1-1,1-1 1,-1 1 0,1 0-1,-1-1 1,0 1 0,0 0 0,0-1-1,-1 1 1,1-1 0,0 1-1,-1 0 1,0-1 0,-1 5 0,0-2 54,-1 0 1,0 1-1,1-1 1,-2 0 0,1 0-1,-1 0 1,1-1 0,-1 1-1,0-1 1,-1 0-1,1 0 1,-1 0 0,0-1-1,0 0 1,0 1 0,0-2-1,-1 1 1,1-1-1,-1 0 1,1 0 0,-11 2-1,-58 8-1243,4-9-4183</inkml:trace>
  <inkml:trace contextRef="#ctx0" brushRef="#br0" timeOffset="4777.1">1878 2127 3986,'-14'-21'4066,"14"21"-3958,0-1-1,0 0 1,0 1-1,0-1 1,0 1-1,0-1 1,0 1-1,0-1 0,0 0 1,0 1-1,0-1 1,1 1-1,-1-1 1,0 1-1,0-1 1,1 1-1,-1-1 1,0 1-1,1-1 1,-1 1-1,1-1 1,-1 1-1,0-1 1,1 1-1,0-1 1,2 0 13,0-1 1,1 1-1,-1 0 1,0 0-1,1 0 1,-1 1 0,1-1-1,-1 1 1,1 0-1,-1 0 1,1 0-1,4 1 1,-5-1-81,0 1-1,0 0 1,0-1 0,0 1-1,0 1 1,0-1 0,0 0-1,-1 1 1,1 0 0,-1-1-1,1 1 1,-1 0-1,0 0 1,1 0 0,-1 1-1,0-1 1,0 1 0,-1-1-1,1 1 1,0-1 0,-1 1-1,0 0 1,1 0 0,-1 0-1,0 0 1,-1 0 0,1 0-1,0 0 1,-1 0 0,1 5-1,-1-1 10,1 0-1,-1 0 1,0 0 0,0 0-1,-1 0 1,0-1-1,0 1 1,-1 0 0,0 0-1,0-1 1,0 1-1,-6 10 1,6-15-45,1 0 1,-1 0-1,0 0 1,1 0-1,-1 0 0,0 0 1,0-1-1,0 1 1,-1 0-1,1-1 0,0 0 1,0 0-1,-1 1 1,1-1-1,-1-1 0,1 1 1,-1 0-1,0-1 1,1 1-1,-1-1 0,1 0 1,-1 0-1,0 0 1,1 0-1,-1 0 0,0 0 1,1-1-1,-1 1 1,1-1-1,-1 0 0,1 0 1,-1 0-1,1 0 1,-1 0-1,1-1 1,0 1-1,-4-4 0,6 5-10,-1 0 1,1 0-1,0-1 0,0 1 0,-1 0 0,1 0 0,0-1 0,0 1 1,-1 0-1,1-1 0,0 1 0,0 0 0,0-1 0,0 1 0,-1 0 1,1-1-1,0 1 0,0 0 0,0-1 0,0 1 0,0 0 0,0-1 0,0 1 1,0 0-1,0-1 0,0 1 0,0-1 0,0 1 0,0 0 0,0-1 1,0 1-1,1 0 0,-1-1 0,0 1 0,0 0 0,0-1 0,1 1 1,-1-1-1,17-5-33,24 3 37,-40 3-11,82 3-3917,-61-1 1039,-3-2-282</inkml:trace>
  <inkml:trace contextRef="#ctx0" brushRef="#br0" timeOffset="5189.51">2195 1989 3378,'1'0'198,"-1"-1"1,-1 1-1,1-1 1,0 1-1,0 0 1,0-1-1,0 1 1,0-1 0,0 1-1,0-1 1,-1 1-1,1-1 1,0 1-1,0 0 1,-1-1-1,1 1 1,0-1 0,-1 1-1,1 0 1,0-1-1,-1 1 1,1 0-1,0 0 1,-1-1 0,1 1-1,-1 0 1,1 0-1,-1 0 1,1-1-1,0 1 1,-1 0-1,0 0 1,-6 14 1865,0 32-1916,6-42 294,-4 28-177,1-8-220,1 0-1,0 27 1,3-47-60,0 1 0,0-1 0,0 0 0,1 0 0,0 1 0,-1-1 1,1 0-1,1 0 0,-1 0 0,1 0 0,-1 0 0,1 0 0,0 0 0,1 0 0,-1-1 0,1 1 0,-1-1 0,5 5 0,-3-6 14,-1 0 0,1-1 0,-1 1 0,1-1 1,0 1-1,0-1 0,0 0 0,-1-1 0,1 1 0,0-1 0,0 1 0,0-1 0,0 0 0,0-1 0,0 1 0,0-1 0,0 1 0,0-1 1,0 0-1,-1-1 0,1 1 0,0-1 0,-1 0 0,6-3 0,-3 2 57,0 0 1,0-1-1,-1 0 0,1 0 1,-1-1-1,0 0 0,0 0 1,-1 0-1,1 0 0,-1-1 1,0 1-1,-1-1 0,4-8 1,-6 13 9,-1 0-1,1 0 1,-1 0 0,0 1 0,1-1 0,-1 0-1,0 0 1,0 0 0,0 0 0,0 0-1,0 0 1,0 0 0,0 0 0,0 0 0,0 0-1,0 0 1,0 1 0,-1-1 0,1 0 0,0 0-1,-1 0 1,1 0 0,-1 0 0,1 1-1,-1-1 1,1 0 0,-1 0 0,1 1 0,-1-1-1,0 0 1,1 1 0,-1-1 0,0 1 0,0-1-1,1 1 1,-1-1 0,0 1 0,0-1-1,0 1 1,0 0 0,0-1 0,0 1 0,1 0-1,-1 0 1,0 0 0,0 0 0,0 0 0,0 0-1,0 0 1,-1 0 0,-2 0-34,-1 0 0,1 0 0,0 1-1,0-1 1,0 1 0,-1 0 0,1 0 0,0 1 0,0-1 0,-5 4 0,2 0-360,-1 0 0,1 1 0,1 0 1,-1 1-1,-9 12 0,9-10-822,2-1 1,-1 1-1,1 1 0,-7 16 0,2 2-3583</inkml:trace>
  <inkml:trace contextRef="#ctx0" brushRef="#br0" timeOffset="6795.08">745 3315 6179,'-1'0'133,"1"0"-1,-1-1 1,1 1 0,-1 0-1,1-1 1,-1 1 0,1 0-1,-1 0 1,1-1 0,-1 1-1,1 0 1,-1 0 0,1 0 0,-1 0-1,0 0 1,1 0 0,-1 0-1,1 0 1,-1 0 0,0 0-1,1 0 1,-1 0 0,1 0 0,-1 0-1,1 1 1,-1-1 0,1 0-1,-1 0 1,1 1 0,-1-1-1,1 0 1,-1 1 0,1-1-1,-1 0 1,1 1 0,0-1 0,-1 1-1,1-1 1,0 0 0,-1 1-1,1-1 1,0 1 0,-1-1-1,1 1 1,0 0 0,0-1-1,-1 2 1,10 31 3299,-2-13-4141,15 38 805,-3-10-1779,-11-16-2509,-7-17 751</inkml:trace>
  <inkml:trace contextRef="#ctx0" brushRef="#br0" timeOffset="7177.98">622 3394 6291,'2'-6'240,"1"0"0,1 0 0,0 0 0,-1 0 0,2 1 0,-1-1 0,1 1 0,-1 0 0,1 1 0,1-1 0,-1 1 0,1 0 0,-1 0 0,1 1 0,0-1 0,1 1 0,9-3 0,-7 3-120,0 0 0,1 0 1,0 1-1,-1 0 0,1 1 0,0 0 1,0 1-1,0 0 0,0 0 0,0 1 0,16 4 1,-20-4-45,-1 1 0,0 0 0,1 0 1,-1 1-1,0 0 0,0 0 0,-1 0 1,1 0-1,-1 1 0,1-1 0,-1 1 1,0 0-1,-1 0 0,1 1 0,4 7 1,-3-4 37,-1 0-1,0 0 1,-1 0 0,0 0 0,-1 1 0,1 0 0,-1-1 0,-1 1 0,1 14 0,-1-14-67,-1 0-1,0 0 1,-1-1 0,1 1 0,-2 0 0,1-1 0,-1 1 0,-1-1 0,1 1 0,-1-1 0,-1 0-1,0 0 1,0 0 0,0-1 0,-1 1 0,0-1 0,-1 0 0,1-1 0,-1 1 0,-1-1 0,-8 7-1,9-10-134,1 0-1,-1 0 1,0 0-1,0-1 1,0 0-1,-1 0 1,1 0 0,-7 0-1,-31-3-3719,37-1 1041,4-6-712</inkml:trace>
  <inkml:trace contextRef="#ctx0" brushRef="#br0" timeOffset="7575.95">972 3389 4338,'16'-8'4734,"30"5"-2235,5-2-1232,-39 1-1111,-7 2 5,0 0 0,0 0-1,0 1 1,0-1 0,0 1 0,0 1 0,10-1 0,-13 1-109,0 1 0,0-1 0,0 1 0,0 0 0,-1 0 0,1-1 0,0 1 0,0 1 0,-1-1 0,1 0 0,-1 0 0,1 1 0,-1-1 0,1 0 0,-1 1 0,0 0 0,0-1 0,0 1 0,0 0 0,0-1 0,0 1 0,0 0 0,-1 0-1,2 3 1,5 16-107,-1 1-1,-1 0 1,0 0-1,-2 1 1,1 41-1,-3 11-6910,-1-70 6208,0 4-1931</inkml:trace>
  <inkml:trace contextRef="#ctx0" brushRef="#br0" timeOffset="7877.2">1098 3541 5795,'-5'-5'1664,"3"10"-655,2-10 720,2 5-513,5-2 241,3 0-865,4-2-48,5-3-448,1-1-96,1 1 0,1-1-768,2 1-1953,0 5-2626</inkml:trace>
  <inkml:trace contextRef="#ctx0" brushRef="#br0" timeOffset="9653.16">499 5149 6579,'-2'-2'193,"0"0"1,0 0-1,0 0 0,-1 0 1,1 1-1,-1-1 0,1 1 1,-1-1-1,0 1 0,1 0 1,-1 0-1,0 0 0,0 0 1,0 1-1,0-1 0,0 1 1,0 0-1,0 0 1,0 0-1,1 0 0,-1 0 1,0 0-1,0 1 0,0 0 1,0-1-1,0 1 0,0 0 1,1 1-1,-1-1 0,0 0 1,1 1-1,-5 3 0,2-1-121,1 0 1,-1 1-1,1-1 0,0 1 0,1 0 0,-1 0 0,1 1 0,0-1 0,0 1 1,1-1-1,-1 1 0,1 0 0,1 0 0,-3 12 0,3-4-56,0 0 1,1 0-1,0 0 0,1 0 1,1 0-1,0 0 0,1 0 1,0-1-1,1 1 0,1-1 0,0 0 1,0 0-1,2 0 0,0-1 1,0 0-1,1 0 0,11 12 1,-14-18-22,0 0 1,1-1 0,-1 0-1,1-1 1,0 1 0,0-1-1,0 0 1,1 0 0,11 4 0,-4-1-17,-12-6 10,0 0 0,0 0 0,0 0 1,0 0-1,0 0 0,0 0 1,0 0-1,0-1 0,1 1 1,-1-1-1,0 0 0,1 1 1,-1-1-1,0 0 0,0-1 0,1 1 1,-1 0-1,0 0 0,0-1 1,1 0-1,-1 1 0,0-1 1,0 0-1,0 0 0,0 0 1,0 0-1,0 0 0,0-1 1,0 1-1,0-1 0,-1 1 0,1-1 1,1-1-1,0-1 26,-1 0-1,1-1 1,-1 1 0,0 0-1,0-1 1,-1 0-1,1 1 1,-1-1 0,0 0-1,0 1 1,-1-1 0,1-6-1,-2 4 20,1 0 0,-1 1 0,-1-1 0,1 1-1,-1-1 1,0 1 0,-4-8 0,5 12 19,1-1 0,-1 1 0,0 0 0,-1 0 0,1 0 0,0 0 1,-1 0-1,1 0 0,-1 1 0,1-1 0,-1 0 0,0 1 0,0-1 0,1 1 0,-1 0 0,0-1 0,-1 1 0,1 0 0,0 0 1,0 1-1,0-1 0,-1 0 0,-3 0 0,6 1-50,0 0 0,1 0 0,-1 0 0,0 0 0,0 1 0,0-1 0,0 0 0,0 0 1,0 0-1,0 0 0,1 0 0,-1 1 0,0-1 0,0 0 0,0 0 0,0 0 0,0 0 0,0 1 0,0-1 1,0 0-1,0 0 0,0 0 0,0 0 0,0 1 0,0-1 0,0 0 0,0 0 0,0 0 0,0 0 0,0 1 0,0-1 1,0 0-1,0 0 0,0 0 0,0 0 0,-1 1 0,1-1 0,0 0 0,0 0 0,0 0 0,0 0 0,0 0 0,0 1 1,0-1-1,-1 0 0,1 0 0,0 0 0,0 0 0,0 0 0,0 0 0,-1 0 0,1 0 0,0 0 0,0 0 0,0 0 1,0 0-1,-1 0 0,1 0 0,0 0 0,0 0 0,10 8-60,-7-6-119,1-1 0,-1 0 0,1 1 0,0-1 0,-1-1 0,1 1 0,0 0 0,0-1 0,0 0 0,-1 0 0,1 0 1,0 0-1,0-1 0,6-1 0,51-19-5520,-39 12 2692</inkml:trace>
  <inkml:trace contextRef="#ctx0" brushRef="#br0" timeOffset="10048.4">795 5336 6371,'-1'-2'228,"0"1"1,0 0 0,1 0-1,-1 0 1,0-1-1,0 1 1,-1 0-1,1 0 1,0 1-1,0-1 1,0 0-1,-1 0 1,1 1-1,0-1 1,-1 0-1,1 1 1,0-1 0,-1 1-1,1 0 1,-1-1-1,1 1 1,-1 0-1,1 0 1,-2 0-1,1 1-130,1 0-1,0-1 1,0 1-1,0 0 1,0 0-1,0 0 1,0 0-1,0 0 1,0 0-1,1 1 1,-1-1-1,0 0 1,1 0-1,-1 0 1,1 1-1,-1-1 0,1 0 1,-1 1-1,1-1 1,0 0-1,0 1 1,0-1-1,-1 1 1,2 1-1,-2 62 130,2-62-233,-1 0 0,1 1 1,-1-1-1,1 0 0,0 0 0,0 0 0,1 0 0,-1 0 0,0 0 0,1 0 0,0 0 0,0-1 0,0 1 0,0-1 0,0 1 0,0-1 0,5 3 0,-7-4 9,1-1-1,0 1 1,-1-1-1,1 1 1,-1-1 0,1 0-1,0 1 1,0-1-1,-1 0 1,1 0-1,0 0 1,-1 1-1,1-1 1,0 0-1,0 0 1,-1 0-1,1 0 1,0 0-1,0 0 1,-1-1-1,1 1 1,0 0-1,0 0 1,-1 0-1,1-1 1,0 1 0,-1 0-1,2-1 1,11-20 230,-11 14-134,0 0-1,0 1 0,-1-1 0,0 0 1,-1-9-1,0 12-52,0 0 1,-1-1-1,0 1 1,0 0-1,0 0 1,0 1-1,-1-1 1,0 0 0,1 0-1,-1 1 1,-1-1-1,1 1 1,0-1-1,-4-2 1,5 5-145,0 0 0,0 0 0,0 1 0,0-1 0,0 0 0,0 0 0,0 1 0,0-1 0,-1 1 0,1-1 0,0 1 0,0 0 0,-1-1 0,1 1 0,0 0 0,-1 0 0,1 0 0,-2 0 0,1 0-231,0 1 1,0 0 0,0-1-1,0 1 1,1 0-1,-1 0 1,0 0-1,1 0 1,-1 0 0,0 0-1,1 1 1,-1-1-1,1 1 1,0-1 0,0 1-1,-2 1 1,-9 17-4813</inkml:trace>
  <inkml:trace contextRef="#ctx0" brushRef="#br0" timeOffset="10927.39">436 4938 3362,'-6'-4'501,"0"1"0,0 0 0,0 0 0,0 1 0,0-1 0,-1 1 0,1 1 0,-1-1 0,1 1 0,-1 0 0,0 1 0,1-1 0,-1 1 0,0 1 1,1-1-1,-1 1 0,-6 2 0,4 0-232,1 0 1,0 0 0,0 1 0,0 1-1,0-1 1,1 1 0,0 0 0,0 1-1,0 0 1,0 0 0,-8 11-1,3-2-196,1 1-1,0 0 1,1 1-1,1 1 1,0-1 0,1 1-1,1 1 1,1-1-1,1 1 1,0 0-1,-1 22 1,4-16-28,2 0 0,0 1 1,2-1-1,1 0 1,1 0-1,1 0 1,1-1-1,1 0 1,2 0-1,0 0 1,1-1-1,1-1 1,2 0-1,0 0 1,24 30-1,-24-37 1,0 0-1,1-1 1,0 0-1,1-1 1,0-1-1,1 0 1,1-1-1,0-1 1,0-1-1,1 0 1,0-1-1,0-1 1,1-1-1,0 0 1,0-2-1,0 0 1,1-1-1,0-1 1,-1-1-1,28-1 1,-32-1-2,1-1 1,-1-1-1,1 0 0,-1-1 1,0 0-1,0-1 1,-1-1-1,1 0 0,-1-2 1,0 1-1,-1-1 0,0-1 1,-1-1-1,1 1 1,-2-2-1,1 0 0,-2 0 1,1-1-1,-2 0 0,1-1 1,-2 0-1,0-1 1,0 0-1,-1 0 0,-1 0 1,-1-1-1,0 0 1,0 0-1,3-28 0,-4 12 79,-1 0-1,-2 0 1,-1 0-1,-1 0 1,-2 0-1,-1 1 1,-1-1-1,-2 1 1,-1 0-1,-1 0 1,-16-32 0,16 41-70,-2 1 0,0 1 1,-1 0-1,-1 1 1,0 0-1,-2 1 1,-18-17-1,21 23-46,0 0-1,-1 2 1,0 0 0,-1 0 0,0 1-1,-1 1 1,1 0 0,-1 1-1,-1 1 1,-24-6 0,27 9-156,0 1-1,-1 0 1,1 1 0,-1 1-1,1 0 1,0 1 0,-1 0-1,1 1 1,0 0 0,0 1-1,1 1 1,-1 0 0,1 1-1,0 0 1,0 0 0,1 2-1,0-1 1,-12 11 0,8-5-762,0 1 1,1 0-1,0 0 1,1 2-1,1 0 0,0 0 1,1 1-1,1 0 1,1 1-1,0 0 1,-9 31-1,4 9-2749</inkml:trace>
  <inkml:trace contextRef="#ctx0" brushRef="#br0" timeOffset="12817.21">226 4871 3954,'-4'1'257,"-1"0"1,1 0-1,-1 0 0,1 0 1,0 1-1,-1 0 0,1 0 1,0 0-1,0 0 0,0 0 1,1 1-1,-1 0 1,0 0-1,1 0 0,0 0 1,-6 7-1,-6 9 1097,-24 40 0,30-45-1060,-1 3 0,0 0 0,1 1 1,1 1-1,1-1 0,0 1 1,2 0-1,0 1 0,1-1 1,1 1-1,1 0 0,1 0 1,1 31-1,3-25-125,0 0 1,2 0-1,1 0 0,1-1 1,1 0-1,2 0 0,0-1 1,1 0-1,16 23 0,-3-7-50,1-2 0,2-1 0,44 47-1,-59-71-45,1-2-1,0 1 0,0-2 0,1 0 0,1 0 0,0-1 0,0-1 0,1-1 0,0 0 0,0-1 0,0 0 0,22 3 0,38 7 207,-32-6-193,0-2 0,0-2-1,67 1 1,-100-7-74,1 0 1,-1-1-1,1-1 0,-1 0 0,0 0 0,1-1 0,-1-1 1,-1 0-1,1 0 0,-1-1 0,1 0 0,-1-1 0,-1 0 1,1-1-1,-1 0 0,0-1 0,-1 1 0,12-14 0,2-9 10,-1-1 0,-2-1 0,0 0 0,-3-2 0,-1 0 0,15-48 0,-17 39 3,-2-1 0,-2 0-1,-2 0 1,3-87 0,-12 114 66,0 1-1,0 0 1,-2-1 0,0 1 0,-1 0-1,0 1 1,-2-1 0,1 1 0,-2 0-1,0 1 1,-1 0 0,0 0 0,-1 1-1,-20-21 1,0 3-12,-1 2 0,-2 1 0,-1 1-1,-55-33 1,42 32-63,-1 2 0,-1 3 0,-57-20 0,82 35-20,0 1-1,0 1 1,-1 1-1,1 1 1,-1 1-1,0 2 1,0 0-1,0 2 1,-26 3-1,36 0-55,0 0 0,1 1 1,-1 1-1,1 0 0,0 1 0,1 0 0,0 1 1,0 1-1,1 0 0,0 1 0,0 0 0,1 1 1,0 0-1,1 1 0,1 0 0,0 0 0,-10 19 1,3-5-771,1 2 0,2 0 1,1 1-1,1 0 1,1 0-1,2 2 1,-8 48-1,13-53-1181,2 0 1,2 46-1,6-15-2386</inkml:trace>
  <inkml:trace contextRef="#ctx0" brushRef="#br0" timeOffset="15007.05">835 3164 4498,'-5'-2'481,"0"0"-1,0 0 1,-1 1-1,1 0 1,0 0-1,0 0 1,0 1-1,-1 0 1,1 0-1,0 0 1,-1 0-1,1 1 1,0 0-1,-6 2 1,-4 0 391,1 2 1,-1-1 0,-23 13-1,23-9-689,1 1 0,1 1 0,0 0 0,0 0 0,1 2 0,1-1 0,-1 2 0,2-1 0,-15 24 0,19-27-152,0 0 0,1 0 0,0 1 0,1 0 1,0 0-1,0 0 0,1 0 0,1 0 1,-1 1-1,2 0 0,0-1 0,0 1 1,0 0-1,2-1 0,2 20 0,2-11-14,1 0 0,1-1 0,1 1 0,1-2-1,0 1 1,1-1 0,1-1 0,1 0 0,0 0-1,1-2 1,0 1 0,30 23 0,-28-26-13,0-1 1,1 0-1,0-1 0,1-1 1,0 0-1,0-1 1,1-1-1,0-1 0,0-1 1,1 0-1,0-1 1,-1-1-1,28 1 0,-25-4 9,0-1 0,0 0 0,-1-2-1,1-1 1,0 0 0,-1-1 0,0-1-1,29-14 1,-36 14 3,-1-2 0,0 1 0,0-2-1,-1 1 1,0-2 0,0 1 0,-1-2 0,-1 1 0,1-1-1,-2 0 1,0-1 0,0 0 0,9-19 0,-6 5 122,-1 0 1,0-1 0,-2 0-1,-1 0 1,-2-1 0,0 0 0,-2 0-1,0-50 1,-4 60-94,0-1 0,-1 0-1,0 1 1,-2-1 0,0 1 0,-1 0 0,-1 1 0,-1-1 0,0 1-1,-1 0 1,-1 1 0,-1-1 0,0 2 0,-16-19 0,16 25-107,-1-1 1,0 1 0,-1 1 0,0 0-1,0 1 1,-1 0 0,0 1 0,0 0-1,-1 1 1,1 1 0,-1 0 0,0 1-1,0 0 1,-1 1 0,1 1 0,0 0-1,-1 1 1,-19 2 0,14 0-465,0 0 0,0 1 1,0 1-1,0 1 0,1 1 0,-1 1 1,1 1-1,1 0 0,0 1 0,0 1 1,1 1-1,-23 18 0,-8 21-3166,13 7-1062</inkml:trace>
  <inkml:trace contextRef="#ctx0" brushRef="#br0" timeOffset="16237.91">1704 1581 5987,'-11'-2'373,"1"0"1,-1 1-1,0 0 1,1 1-1,-1 0 1,0 1-1,1 0 1,-1 0-1,1 1 1,-1 1-1,1 0 1,-19 8-1,15-4-138,1 1-1,0 0 0,1 1 0,0 1 0,0 0 0,1 0 1,0 1-1,-13 17 0,5-5 129,1 1 0,1 1 0,1 0-1,1 1 1,1 1 0,2 0 0,-16 50 0,23-60-308,2-1 0,0 1 0,1-1 0,1 1 0,1 0 0,0 0 0,1-1 0,1 1 0,0 0 0,1-1 0,1 1 0,1-1 0,0 0 0,1 0 0,11 19 0,-8-18-23,0-1 0,1 0-1,1-1 1,0 0 0,2-1 0,-1 0 0,2-1 0,0 0-1,0-1 1,1-1 0,0 0 0,24 12 0,-16-13 100,0 0-1,0-2 1,1 0 0,1-1 0,-1-2 0,1-1 0,0 0-1,36-1 1,-12-4 67,-1-2 0,0-3 0,0-1-1,-1-3 1,0-2 0,0-1 0,-1-3 0,-1-2-1,48-26 1,-62 27-149,-2-1-1,0-2 1,-1 0-1,-1-2 0,-1-1 1,-1-1-1,-1-1 1,-1-1-1,31-45 1,-41 49-20,0-1 1,-1 1 0,-1-2-1,-1 0 1,-1 0-1,-1-1 1,-2 0 0,0 0-1,-1 0 1,-2-1 0,-1 0-1,-1 0 1,-3-39-1,0 47 40,0-1 0,-2 1 0,0 0 0,-1 0 0,-1 1 0,0 0 0,-2 0 0,0 0 0,0 1 0,-2 0 0,-21-28 0,23 35-60,-1 0 0,0 0 0,0 1 1,-1 0-1,0 1 0,0 0 0,-1 0 0,0 1 0,0 1 1,-1 0-1,1 0 0,-1 1 0,0 1 0,0 0 0,0 0 0,-1 2 1,1-1-1,-20 1 0,-5 4-171,-1 1 0,1 1 0,0 3 1,1 0-1,0 3 0,-65 28 0,8 4-1947,-110 71 1,164-90 28,1 2-1,-63 53 1,47-20-2184</inkml:trace>
  <inkml:trace contextRef="#ctx0" brushRef="#br0" timeOffset="17527.39">2739 19 6307,'-21'3'766,"1"1"1,-1 1 0,1 0-1,0 2 1,-34 16-1,38-14-581,0 1 1,1 0-1,0 1 0,0 1 0,1 0 0,1 1 1,0 1-1,1 0 0,1 0 0,0 1 0,-9 17 1,6-7-7,1 1 1,1 0-1,1 1 1,1 0 0,2 0-1,1 1 1,1 0 0,1 0-1,1 1 1,2 0-1,2 49 1,2-55-163,1 0 1,1-1 0,0 0-1,2 1 1,1-2-1,0 1 1,2-1-1,0 0 1,2-1-1,0 0 1,1-1-1,1 0 1,1-1-1,0 0 1,21 19-1,-23-27 22,-1 0-1,2-1 1,-1 0-1,1-1 1,0-1-1,1 0 1,0 0-1,0-2 1,0 0-1,1 0 1,28 4-1,-22-6 60,0-2 0,1 0 0,-1-1 0,0-1 0,1-1 0,-1-1 0,0-1 0,20-7 0,-14 3 24,-1-1-1,0-2 0,0-1 0,-2 0 1,1-2-1,-2-1 0,0-1 0,0-1 1,-2-1-1,0-1 0,-1 0 0,-1-2 1,22-31-1,-27 31-14,-1-2 1,-2 0-1,0-1 1,-2 1 0,0-2-1,-2 0 1,0 0-1,-2 0 1,-1 0-1,2-49 1,-6 45-60,-1 0 0,-1 0-1,-2 0 1,-1 1 0,-1-1 0,-1 1 0,-2 1 0,0-1 0,-19-35 0,23 53-83,-1-1 0,0 1 0,0 0 0,-1 1 0,0-1 0,0 2 0,-1-1 0,-1 1 1,1 0-1,-1 0 0,-1 1 0,1 1 0,-1-1 0,0 2 0,-1-1 0,1 1 0,-1 1 0,0 0 0,0 1 0,-1 0 0,1 0 0,-1 1 1,1 1-1,-1 0 0,0 0 0,1 1 0,-1 1 0,0 0 0,1 1 0,-1 0 0,-20 6 0,0 4-801,0 0-1,0 3 1,2 0-1,0 2 0,1 1 1,0 1-1,2 2 1,-39 36-1,-23 37-4589</inkml:trace>
  <inkml:trace contextRef="#ctx0" brushRef="#br0" timeOffset="18321.92">2240 1370 3842,'-4'-2'3459,"4"2"-3321,0 0 0,0-1 1,0 1-1,0 0 1,0 0-1,0 0 0,0 0 1,-1-1-1,1 1 0,0 0 1,0 0-1,0 0 0,0-1 1,0 1-1,0 0 0,1 0 1,-1 0-1,0 0 1,0-1-1,0 1 0,6-15 2244,19-24-2703,-15 24 1036,109-161 12,-34 62-3716,-65 91-432</inkml:trace>
  <inkml:trace contextRef="#ctx0" brushRef="#br0" timeOffset="19327.88">1104 2879 3986,'-3'5'11649,"10"-11"-12304,15-13 712,-2-1 0,1 0 0,-2-2 0,19-27 0,60-102-1506,-93 143 1250,76-127-6321,-61 103 3137</inkml:trace>
  <inkml:trace contextRef="#ctx0" brushRef="#br0" timeOffset="20294.92">553 4491 4226,'-1'1'344,"-1"0"0,0 0 0,0 0 0,0 1 0,1-1 0,-1 0 0,1 1 0,-1-1 1,1 1-1,-1 0 0,1-1 0,0 1 0,-1 2 0,-12 14 1031,13-18-1293,1 0 0,0 0 0,0 1-1,0-1 1,0 0 0,0 0 0,-1 0 0,1 0-1,0 1 1,0-1 0,-1 0 0,1 0-1,0 0 1,0 0 0,0 0 0,-1 0 0,1 1-1,0-1 1,0 0 0,-1 0 0,1 0-1,0 0 1,0 0 0,-1 0 0,1 0-1,0 0 1,-1 0 0,1 0 0,0 0 0,0 0-1,-1 0 1,1-1 0,0 1 0,0 0-1,0 0 1,-1 0 0,1 0 0,0 0 0,0 0-1,-1-1 1,1 1 0,0 0 0,0 0-1,0 0 1,0-1 0,-1 1 0,1 0 0,0-1-1,-1-3-30,1 0 0,-1 0 0,1 0 0,0 0 0,0 0 0,1 0 0,-1 0 0,1 0 0,0 0 0,0 0 0,3-7 0,0-3-14,81-338-3506,-73 309 1973,0-6-1602</inkml:trace>
  <inkml:trace contextRef="#ctx0" brushRef="#br0" timeOffset="22710.01">140 4039 2353,'0'-6'1402,"-1"-1"0,0 1-1,0-1 1,-1 1 0,0-1 0,-5-11 0,6 17-1325,1 0 1,0 0-1,-1 0 1,1-1-1,0 1 0,-1 0 1,1 0-1,-1 0 1,0 0-1,1 1 1,-1-1-1,0 0 1,0 0-1,0 0 1,1 0-1,-1 1 1,0-1-1,0 0 1,0 1-1,0-1 1,0 1-1,0-1 1,0 1-1,0 0 0,0-1 1,-1 1-1,1 0 1,0 0-1,0-1 1,0 1-1,0 0 1,0 0-1,0 1 1,-1-1-1,1 0 1,0 0-1,0 0 1,0 1-1,0-1 1,0 0-1,0 1 1,0-1-1,0 1 0,0 0 1,0-1-1,0 1 1,0 0-1,0-1 1,-1 2-1,-2 3-102,0 0 0,0 0 0,0 1 0,1-1 0,-1 1 0,1 0 0,1 0 0,-1 0 0,1 0 0,0 0 0,0 0 0,0 8 0,1-11-28,0-1 1,1 0-1,-1 1 1,1-1-1,0 1 1,0 0-1,0-1 1,0 1-1,0-1 1,1 1-1,-1-1 1,1 1-1,-1-1 1,1 0-1,0 1 1,0-1-1,0 0 1,0 1-1,1-1 1,-1 0-1,1 0 1,-1 0-1,1 0 1,-1 0 0,1 0-1,0-1 1,0 1-1,0-1 1,0 1-1,0-1 1,1 0-1,-1 1 1,3 0-1,-4-3 62,0 1 0,0 0-1,1 0 1,-1 0 0,0 0-1,0-1 1,0 1 0,1-1 0,-1 1-1,0-1 1,0 1 0,0-1 0,0 1-1,0-1 1,0 0 0,0 0-1,0 0 1,0 0 0,0 1 0,0-1-1,-1 0 1,1 0 0,0-1 0,-1 1-1,1 0 1,-1 0 0,1 0-1,-1 0 1,1 0 0,-1-1 0,0 1-1,0 0 1,1 0 0,-1-2 0,10-51 163,-9 49-132,-2 3-42,2 0-1,-1 0 1,0 0 0,0 0 0,1 0 0,-1 0 0,1 0 0,-1 0 0,1 0 0,0 0 0,0 0 0,0 1 0,0-1-1,0 0 1,0 1 0,0-1 0,1 1 0,-1-1 0,2-1 0,-1 3-11,1-1 1,-1 1 0,1-1-1,-1 1 1,1 0-1,-1 0 1,1 0-1,-1 0 1,0 1-1,1-1 1,-1 1-1,1-1 1,-1 1 0,0 0-1,1 0 1,2 2-1,1-1 73,0 1 0,-1 0 0,1 0 0,-1 0 1,0 1-1,0 0 0,0 0 0,-1 0 0,0 1 0,1 0 0,-1 0 0,-1 0 0,1 0 0,-1 0 0,5 10 0,-7-12 5,0-1 0,0 1 0,0 0 0,-1-1 0,1 1 0,-1 0 0,0 0 0,1 0 0,-1-1 0,0 1 0,-1 0 0,1 0 0,0-1 0,-1 1 0,0 0 0,0-1 0,1 1 0,-2 0 0,1-1 0,0 1 0,0-1 0,-1 1 0,1-1 0,-1 0 0,0 0 0,0 0 0,0 0 0,0 0 0,0 0 0,0 0 0,0-1 0,0 1 0,-1-1 0,1 1 0,-1-1 0,1 0 0,-4 1 0,-70 23-123,26-18-7333</inkml:trace>
  <inkml:trace contextRef="#ctx0" brushRef="#br0" timeOffset="23745.09">615 2242 3970,'3'-2'115,"0"0"0,0 0 0,0 1 1,0-1-1,0 0 0,0 1 0,1 0 0,-1 0 1,0 0-1,1 0 0,6-1 0,-8 3-48,0-1 0,0 1 0,0-1 0,0 1 0,0 0 0,-1-1-1,1 1 1,0 0 0,0 0 0,-1 1 0,1-1 0,-1 0 0,1 0 0,-1 1 0,1-1 0,-1 1 0,0-1-1,0 1 1,0 0 0,0-1 0,0 1 0,0 0 0,1 2 0,-1 1 146,1-1 0,-1 1 0,0-1 1,-1 1-1,1 0 0,-1 0 0,0-1 0,0 1 1,0 0-1,-1 0 0,1-1 0,-1 1 1,0 0-1,-1-1 0,1 1 0,-1-1 0,0 0 1,0 1-1,-3 3 0,2-2-2,0 0 0,-1 0 1,0-1-1,0 1 0,0-1 1,0 0-1,-1 0 0,0-1 0,0 1 1,0-1-1,-1 0 0,0-1 1,-6 4-1,1-6-406,26-1-320,-8 2 517,0 0 0,0 1 0,0 0 0,0 0 0,-1 1 1,1 0-1,-1 0 0,0 0 0,0 1 0,-1 0 0,1 0 0,-1 0 0,8 11 0,-11-14 44,-1 1 0,0-1 0,0 0 0,1 0 0,-1 0 0,-1 1 0,1-1 0,0 1 1,0-1-1,-1 1 0,0-1 0,1 1 0,-1-1 0,0 1 0,0-1 0,0 1 0,-1 3 0,-1-3 4,1 0-1,0-1 1,-1 1-1,1-1 1,-1 1-1,0-1 1,0 0-1,0 1 0,0-1 1,0 0-1,0 0 1,0-1-1,-1 1 1,1 0-1,-1-1 1,0 1-1,1-1 1,-6 2-1,-4 1 10,0 0 0,0-1 0,-18 2 0,-25 7-5340</inkml:trace>
  <inkml:trace contextRef="#ctx0" brushRef="#br0" timeOffset="24389.29">865 2595 5539,'-4'-2'193,"1"1"1,0-1-1,-1 0 1,1 0-1,0 0 1,0-1-1,0 1 1,1 0 0,-1-1-1,1 0 1,-1 0-1,1 0 1,0 0-1,0 0 1,0 0-1,0-1 1,1 1-1,-2-5 1,2 3-110,1 0 0,0 0 0,0 1 0,1-1-1,0 0 1,0 0 0,0 1 0,0-1 0,0 0 0,1 1 0,0-1 0,0 1-1,0 0 1,4-5 0,16-27 418,-10 19-347,-1 0 1,-1-1-1,12-30 1,-20 45-76,-1 0 0,0-1 0,0 1 1,0 0-1,0-1 0,0 1 0,-1-1 1,0 1-1,0-1 0,0 0 0,0 1 0,0-1 1,-1 1-1,1-1 0,-1 1 0,0 0 0,0-1 1,0 1-1,-1 0 0,1-1 0,-1 1 1,0 0-1,0 0 0,0 0 0,0 0 0,-4-3 1,5 4-60,0 1 0,-1 0 0,1 0 0,0 0 0,-1 0 0,1 0 1,-1 0-1,1 1 0,-1-1 0,0 0 0,1 1 0,-1-1 0,0 1 0,1-1 1,-1 1-1,0 0 0,0 0 0,1 0 0,-1 0 0,0 0 0,0 0 0,1 0 1,-4 2-1,2-1-15,1 0 1,-1 1 0,0-1-1,0 1 1,1 0-1,-1 0 1,1 0 0,0 0-1,0 1 1,-1-1-1,1 1 1,-1 2 0,-2 2-31,1 0 0,0 0 0,1 0 0,0 0 1,0 0-1,0 1 0,1-1 0,0 1 0,-1 15 0,3-19 20,0 1 0,1-1 0,0 1 0,0-1 0,0 1-1,0-1 1,0 0 0,1 0 0,0 1 0,0-1 0,0 0 0,1-1-1,-1 1 1,1 0 0,0-1 0,0 1 0,0-1 0,0 0-1,5 3 1,6 5 73,1-2 1,0 0-1,28 12 0,5 4 783,-46-25-784,-1 1-1,0 0 0,1 0 0,-1-1 1,0 1-1,0 0 0,0 0 0,0 0 1,0 0-1,0 0 0,0 1 1,0-1-1,0 0 0,-1 0 0,1 0 1,0 1-1,-1-1 0,1 0 1,-1 1-1,1-1 0,-1 1 0,0-1 1,0 1-1,0-1 0,1 0 0,-1 2 1,-1 0-29,0 0 1,0 0-1,0-1 1,0 1-1,0 0 0,-1-1 1,1 1-1,-1-1 1,1 0-1,-1 0 1,0 1-1,-3 2 1,-2 2-827,-1-1 0,0 0 1,0 0-1,-1 0 0,1-1 1,-16 7-1,7-7-2780</inkml:trace>
  <inkml:trace contextRef="#ctx0" brushRef="#br0" timeOffset="26729.97">2095 1163 5699,'-7'1'626,"0"1"0,1-1 1,-1-1-1,0 0 1,0 0-1,0 0 0,0-1 1,0 1-1,0-2 1,1 1-1,-13-5 0,16 4-594,0 1-1,1-1 0,-1 0 1,1 0-1,0 0 1,-1 0-1,1 0 0,0-1 1,0 1-1,0-1 1,1 1-1,-1-1 0,0 0 1,1 1-1,0-1 1,0 0-1,0 0 0,0 0 1,0 0-1,1 0 1,-1 0-1,1 0 0,0-1 1,-1 1-1,2 0 1,-1 0-1,1-5 0,9-66 13,1-36 1,-10 100-34,-2-1-1,1 1 1,-1-1 0,-1 1 0,0-1 0,0 1 0,-1 0 0,-5-11 0,8 20-8,0 0 1,-1-1-1,1 1 0,-1 0 0,1 0 1,-1 0-1,1-1 0,-1 1 0,0 0 1,0 0-1,1 0 0,-1 0 0,0 0 0,0 0 1,0 0-1,0 0 0,0 1 0,0-1 1,-1 0-1,1 1 0,0-1 0,0 0 1,0 1-1,-1 0 0,1-1 0,0 1 1,0 0-1,-1-1 0,1 1 0,0 0 0,-1 0 1,1 0-1,0 0 0,-1 0 0,1 1 1,0-1-1,-1 0 0,1 1 0,0-1 1,0 0-1,-1 1 0,1 0 0,0-1 1,0 1-1,0 0 0,-2 1 0,-1 1-16,0 1 0,0-1 0,0 1 0,1 0 0,0 0 0,-1 0 0,1 1-1,1-1 1,-1 1 0,-2 6 0,3-5 5,0-1 0,0 1 0,1-1 1,0 1-1,0-1 0,0 1 0,1 0 0,0-1 0,0 1 0,1 0 0,-1 0 0,1-1 0,0 1 0,1-1 0,-1 1 0,1-1 1,0 1-1,0-1 0,1 0 0,0 0 0,0 0 0,0 0 0,0-1 0,7 8 0,7 3 98,-1 0 0,2-1 0,0-1 0,38 21 0,-40-24 96,-14-9-131,-1-1 0,0 1 1,0-1-1,1 1 0,-1-1 0,0 1 1,0 0-1,0 0 0,0 0 0,0 0 1,0 0-1,0 0 0,0 0 0,0 0 1,0 0-1,-1 0 0,1 0 0,0 0 1,-1 1-1,1-1 0,-1 0 0,1 0 1,-1 1-1,0-1 0,1 1 1,-1-1-1,0 0 0,0 1 0,0-1 1,0 0-1,0 1 0,0-1 0,-1 0 1,1 1-1,0-1 0,-1 0 0,1 1 1,-1-1-1,1 0 0,-1 0 0,0 2 1,-5 3-185,1 1 0,-1-1 0,0 0 0,-1-1 0,-12 9 0,-6 6-3867,15-9-390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6:19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2202 396 4690,'-10'18'4852,"-5"25"-3469,4 3-805,-9 72 1,6-29-389,0 34-48,25-188-67,2-70 1,-10 83-51,2 0 0,2 1-1,3-1 1,19-58-1,24 198 1006,9 44-828,9 18-384,-57-127-900,0-1 1,20 24-1,-28-43-3139,-6-7 1727</inkml:trace>
  <inkml:trace contextRef="#ctx0" brushRef="#br0" timeOffset="1">2096 569 6963,'-14'-2'1873,"5"-1"-816,1 3 303,5 3-447,6-3-849,3 0 80,5 0-48,6 0 80,-1 0-176,7-3-208,-1-2-497,3 0-1007,0-5-1122,0-2-2672</inkml:trace>
  <inkml:trace contextRef="#ctx0" brushRef="#br0" timeOffset="2">2616 632 6147,'0'0'103,"0"0"0,0 0 1,0 1-1,0-1 0,0 0 0,0 0 1,0 0-1,0 0 0,0 1 0,0-1 1,0 0-1,0 0 0,0 0 0,0 0 1,0 1-1,0-1 0,0 0 0,0 0 1,0 0-1,0 0 0,0 1 0,0-1 1,0 0-1,0 0 0,0 0 1,-1 0-1,1 0 0,0 1 0,0-1 1,0 0-1,0 0 0,0 0 0,0 0 1,-1 0-1,1 0 0,0 0 0,0 1 1,0-1-1,0 0 0,0 0 0,-1 0 1,1 0-1,0 0 0,0 0 0,0 0 1,-1 0-1,1 0 0,0 0 0,0 0 1,0 0-1,-1 0 0,1-1-74,0 1-1,0-1 1,0 1 0,0-1-1,0 1 1,1-1-1,-1 1 1,0 0-1,0-1 1,0 1 0,0-1-1,1 1 1,-1-1-1,0 1 1,0 0 0,1-1-1,-1 1 1,0 0-1,1-1 1,-1 1-1,0 0 1,1-1 0,-1 1-1,1 0 1,-1-1-1,0 1 1,1 0-1,-1 0 1,1-1 0,7-4 70,0 1 0,0-1 0,0 1 1,12-4-1,-19 7-97,0 1-1,0-1 1,0 1 0,0 0 0,0-1 0,0 1-1,0 0 1,0-1 0,0 1 0,0 0-1,0 0 1,1 0 0,-1 0 0,0 0 0,0 0-1,0 1 1,0-1 0,0 0 0,0 0-1,0 1 1,0-1 0,1 1 0,-1-1 0,0 1-1,-1-1 1,1 1 0,0 0 0,0 0-1,0-1 1,0 1 0,0 0 0,-1 0 0,1 0-1,0 0 1,-1 0 0,1 0 0,-1 0-1,1 0 1,-1 0 0,1 0 0,-1 0 0,0 0-1,1 0 1,-1 0 0,0 0 0,0 0-1,0 2 1,1 9 92,-1 1 0,-1-1 0,-3 22 0,4-29-19,-1-1-1,0 1 1,0 0-1,-1 0 1,0 0-1,1-1 1,-2 1-1,1-1 1,0 1-1,-1-1 1,-6 7-1,14-15-82,1 1 0,-1-1-1,0 1 1,1 0-1,0 0 1,-1 1 0,1 0-1,0 0 1,1 0 0,-1 1-1,0-1 1,0 2 0,0-1-1,1 1 1,-1 0 0,0 0-1,1 0 1,-1 1 0,0 0-1,0 1 1,1-1 0,10 5-1,-13-4 27,0 0 0,0 0 0,0 0 0,0 0-1,0 1 1,0 0 0,-1-1 0,1 1 0,-1 1-1,0-1 1,0 0 0,0 1 0,0 0 0,-1-1-1,1 1 1,-1 0 0,0 1 0,0-1 0,-1 0-1,1 0 1,-1 1 0,0-1 0,0 1 0,0-1-1,-1 1 1,0-1 0,1 1 0,-2 0 0,1-1 0,0 1-1,-1-1 1,0 1 0,-2 6 0,1-6 55,-1 0 1,1 1 0,-1-1 0,0 0-1,0 0 1,-1 0 0,1-1-1,-1 1 1,0-1 0,-1 0 0,1 0-1,-1 0 1,-7 5 0,8-7-111,0 1 0,0 0 0,0-1 0,0 0 0,-1 0-1,1 0 1,-1-1 0,1 0 0,-1 1 0,0-1 0,1-1 0,-1 1 0,0-1 0,0 0 0,1 0 0,-1 0 0,-6-2 0,10 2-175,1 0 0,-1 0-1,0 0 1,1-1 0,-1 1-1,1 0 1,-1-1 0,1 1-1,-1 0 1,0-1 0,1 1-1,0-1 1,-1 1 0,1-1-1,-1 1 1,1-1 0,-1 1-1,1-1 1,0 1 0,0-1-1,-1 1 1,1-1 0,0 0 0,0 1-1,-1-1 1,1 1 0,0-1-1,0 0 1,0 1 0,0-1-1,0 0 1,0 1 0,0-1-1,0 0 1,1 0 0,-1-11-5068</inkml:trace>
  <inkml:trace contextRef="#ctx0" brushRef="#br0" timeOffset="3">3003 634 3153,'-1'-3'3172,"0"3"-3046,1 0 1,0 0 0,0 0 0,0-1 0,0 1 0,0 0-1,-1 0 1,1 0 0,0 0 0,0 0 0,0 0 0,0 0 0,-1 0-1,1 0 1,0 0 0,0 0 0,0 0 0,0 0 0,-1 0-1,0 1 1016,1 0-1015,-16 9 2117,-9 15-1711,19-15-464,1 0 0,1-1 0,0 1 0,0 1 0,1-1 0,1 0 0,-1 1 0,2 0 0,-1-1 0,1 1 0,1 0 0,1 14 0,0-20-76,-1 1-1,1 0 1,0-1 0,1 1 0,0-1 0,-1 1 0,2-1 0,-1 0-1,1 0 1,0 0 0,0 0 0,0 0 0,0-1 0,1 1-1,0-1 1,0 0 0,0 0 0,0 0 0,1-1 0,0 0 0,-1 1-1,1-2 1,0 1 0,11 4 0,-13-6 2,0 0 0,0 0 0,1 0 0,-1-1 0,0 1 1,1-1-1,-1 1 0,1-1 0,-1 0 0,0-1 0,1 1 0,-1-1 0,1 1 0,-1-1 0,0 0 1,1 0-1,-1 0 0,0-1 0,0 1 0,3-3 0,-2 1 39,1 0 0,-1-1-1,0 0 1,0 0 0,-1 0-1,1-1 1,-1 1 0,0-1 0,0 1-1,-1-1 1,4-9 0,-2 5 48,-1 1-1,-1-1 1,1 0 0,-1 0 0,-1 0 0,0-1-1,0 1 1,-1 0 0,0-1 0,0 1-1,-1 0 1,0 0 0,-1-1 0,-5-14 0,5 19-107,-1 1 1,0 0-1,0 0 1,0 0-1,0 0 1,0 0 0,-1 1-1,0-1 1,0 1-1,0 0 1,0 1-1,0-1 1,-1 1 0,1-1-1,-1 1 1,1 0-1,-1 1 1,0-1-1,-9 0 1,8 1-341,0 0 0,0 0 1,1 1-1,-1 0 0,0 0 1,0 1-1,0 0 0,0 0 0,1 0 1,-8 3-1,-13 8-2989</inkml:trace>
  <inkml:trace contextRef="#ctx0" brushRef="#br0" timeOffset="4">2183 69 4546,'-17'10'624,"0"0"0,1 1 0,0 1 0,1 0 0,0 1 0,1 1 0,1 0 0,0 1 0,-14 21 0,14-15-385,0 1 1,2 1-1,1 0 1,0 1-1,2-1 0,-10 46 1,13-43-51,1 1 1,1 0-1,1 0 1,1 0-1,1 0 1,2 0 0,8 46-1,-5-52-72,1 0 0,1 0 0,1-1-1,1 0 1,0 0 0,2-1 0,0 0 0,1-1-1,1 0 1,26 28 0,-28-34-134,9 9 304,1 0 0,1-1 0,37 26 0,-29-28-154,1-2-1,1-1 1,0-2 0,0-1-1,2-1 1,-1-2 0,53 7-1,-32-9 75,1-2 0,0-3-1,-1-2 1,62-8-1,-91 4-189,1-1 0,-2-1 0,1-1-1,-1-2 1,0 0 0,-1-1 0,0-1-1,0-2 1,-2 0 0,27-21 0,-17 9 13,0-2 1,-2-2 0,-1 0-1,-2-2 1,39-58 0,-53 71 19,-1-1 0,-1-1 0,-1 1-1,-1-1 1,-1-1 0,0 0 0,-2 0 0,0 0 0,-1-1 0,-1 1 0,-1-28 0,-2 35-14,0 0 1,-2-1-1,1 1 0,-2 0 0,0 0 0,-1 0 1,0 1-1,-1-1 0,0 1 0,-2 0 0,1 0 1,-1 1-1,-1 0 0,0 0 0,-1 1 0,0 0 1,-21-19-1,-7 1 23,-2 1 0,0 2 0,-2 2 1,-1 1-1,-85-32 0,58 31-20,-2 3-1,0 3 1,-83-10-1,115 24-83,-1 1-1,1 1 0,0 3 0,-58 8 0,71-5-327,-1 1-1,1 2 0,0 1 0,0 1 0,1 1 0,1 1 0,-33 19 0,50-25-237,0-1 0,0 2-1,0-1 1,1 1 0,-1 0 0,1 0-1,1 1 1,-1-1 0,1 1-1,1 1 1,-1-1 0,1 1 0,0-1-1,1 1 1,-3 10 0,-6 24-4701</inkml:trace>
  <inkml:trace contextRef="#ctx0" brushRef="#br0" timeOffset="5">352 2097 2145,'-79'50'6322,"9"5"-3849,59-44-2374,-1 0 0,2 1 0,0 1 0,0 0 0,1 0 0,1 1 0,0 0 1,1 0-1,-8 22 0,-1 8 104,2 1 1,2 1-1,2 0 1,-7 85-1,16-112-195,0-1-1,2 1 0,1-1 1,0 1-1,1-1 0,1 0 0,1 0 1,0-1-1,1 1 0,1-1 0,1 0 1,0-1-1,1 0 0,1 0 0,15 18 1,0-6 20,1-1 0,1-2 1,2 0-1,0-2 1,1-1-1,1-2 0,2 0 1,-1-3-1,2 0 1,0-2-1,1-2 0,1-1 1,0-2-1,0-2 0,1-1 1,0-1-1,0-2 1,1-2-1,-1-2 0,0-1 1,1-1-1,-1-3 1,0-1-1,44-13 0,-56 13-2,0-1-1,-1-1 0,0-1 1,0-2-1,-1 0 0,-1-1 1,0-1-1,0-2 0,-1 0 1,-1-1-1,-1-1 0,0-1 1,20-24-1,-19 17 124,-1 0 0,31-54 1,-43 65-114,-1-1-1,-1 1 1,0-1 0,0 0 0,-2 0 0,0 0 0,0 0 0,-1-17 0,0 4 7,-2 0 1,-1 0-1,-1 0 0,-2 0 1,-10-42-1,9 57-6,1-1 1,-2 1-1,0 0 1,0 0-1,-1 0 1,-1 1-1,0 0 1,-1 1-1,0 0 1,-1 0-1,0 1 1,-19-16-1,-10-1 22,-1 1-1,-1 2 1,-56-25 0,-141-45 12,97 41-59,101 36 13,-1 3-1,-1 1 1,0 2 0,0 2 0,-1 2 0,-53-2 0,80 8-171,0 1 1,0 1-1,1 0 1,-1 1-1,0 1 1,1 0-1,0 2 1,0-1-1,0 2 1,0 0-1,1 0 1,0 2-1,0-1 1,1 2-1,0 0 1,0 1-1,1 0 1,1 0-1,-1 2 1,-12 16-1,10-8-1315,1 1 0,-19 40 0,7-1-2549</inkml:trace>
  <inkml:trace contextRef="#ctx0" brushRef="#br0" timeOffset="6">1073 2151 5042,'0'1'59,"0"-1"-1,0 0 1,-1 1-1,1-1 0,0 0 1,0 1-1,-1-1 1,1 0-1,0 1 1,0-1-1,-1 0 1,1 0-1,0 1 0,-1-1 1,1 0-1,0 0 1,-1 0-1,1 1 1,0-1-1,-1 0 0,1 0 1,0 0-1,-1 0 1,1 0-1,0 0 1,-1 0-1,1 0 1,-1 0-1,1 0 0,0 0 1,-1 0-1,1 0 1,-1 0-1,1 0 1,0 0-1,-1 0 1,1-1-1,0 1 0,-1 0 1,1 0-1,0 0 1,-1-1-1,1 1 1,0 0-1,-1-1 0,1 0-13,0 0 0,0 0-1,-1 0 1,1 0 0,0 0-1,1 0 1,-1 0 0,0 1 0,0-1-1,0 0 1,0 0 0,1 0-1,-1 0 1,0 0 0,1 0-1,-1 0 1,2-1 0,559-806 237,-493 727-532,101-95-1,-68 76-718,-38 30-722,-54 60 245</inkml:trace>
  <inkml:trace contextRef="#ctx0" brushRef="#br0" timeOffset="7">3195 1036 3794,'-2'0'187,"0"0"-1,0 0 1,0 1 0,1-1 0,-1 0 0,0 1 0,0 0 0,1-1-1,-1 1 1,0 0 0,1 0 0,-1 0 0,0 0 0,1 0 0,-1 1 0,1-1-1,0 0 1,0 1 0,-1-1 0,0 3 0,1-2-126,1 1 0,0-1 1,1 0-1,-1 1 0,0-1 0,1 0 0,-1 0 1,1 1-1,0-1 0,-1 0 0,1 0 1,0 0-1,0 0 0,1 0 0,-1 0 1,0 0-1,3 2 0,16 25 165,2-1 1,1-1-1,1-2 1,1 0-1,33 24 0,153 100 985,-127-93-728,-5-3-82,-15-12 44,-3 3-1,71 64 0,-19-15-198,-72-62-181,38 38 0,-23-20-11,-51-44-87,1-1-1,0 0 1,-1 0-1,1-1 1,1 0-1,-1 0 0,0-1 1,11 4-1,-16-6-97,1 0-1,-1 0 0,0 0 1,0 0-1,0-1 0,0 1 1,0 0-1,0 0 0,0-1 0,0 1 1,0-1-1,0 1 0,0-1 1,0 1-1,-1-1 0,1 1 1,0-1-1,0 0 0,0 1 1,-1-1-1,1 0 0,0 0 1,-1 0-1,1 0 0,-1 0 1,1 0-1,0-1 0,5-14-2648</inkml:trace>
  <inkml:trace contextRef="#ctx0" brushRef="#br0" timeOffset="8">3940 1002 5795,'-1'0'330,"0"0"0,0-1 0,0 1 0,0 0 0,0 0 1,0 0-1,0 0 0,0 1 0,0-1 0,0 0 0,0 0 0,0 1 1,0-1-1,0 0 0,0 1 0,0-1 0,0 1 0,0-1 0,1 1 1,-3 1-1,13-1 2783,6-4-4091,168-58 1239,-181 64-247,-1 1-1,0 0 1,1 0-1,-2 0 1,1 0-1,0 1 1,1 5-1,-2-6 42,25 62-568,-3 0 0,19 92 0,-40-151-652</inkml:trace>
  <inkml:trace contextRef="#ctx0" brushRef="#br0" timeOffset="9">4026 1181 4834,'-11'0'1425,"3"0"-1217,5 0 576,0 0 929,3-3-1025,6 3 193,-1-2 15,7-6-384,7 1 225,3-3-481,9-5-64,0 2-96,-1-2-192,-2 2-96,-5 3-672,-7 0-1361,-4 8-1489</inkml:trace>
  <inkml:trace contextRef="#ctx0" brushRef="#br0" timeOffset="10">1383 1384 3778,'-1'1'208,"1"1"1,-1-1-1,1 0 0,-1 1 1,1-1-1,-1 0 1,0 0-1,0 0 0,0 1 1,1-1-1,-1 0 0,0 0 1,0 0-1,0 0 1,-1-1-1,1 1 0,0 0 1,0 0-1,0-1 1,-1 1-1,1-1 0,0 1 1,-1-1-1,1 1 1,0-1-1,-1 0 0,1 0 1,-3 1-1,-48 4 2047,43-5-2013,-2 0-124,0 0 1,1 0 0,-1-1 0,0-1-1,0 0 1,1 0 0,-1-1-1,1 0 1,0-1 0,-18-9 0,25 12-132,0-1 1,0 0 0,0 0 0,0-1 0,0 1 0,1-1 0,-1 1 0,1-1 0,-1 0 0,1 0 0,0 0 0,0 0 0,0-1-1,1 1 1,-1 0 0,1-1 0,0 1 0,0-1 0,0 1 0,0-1 0,0 0 0,1 1 0,0-1 0,0 0 0,0 1-1,0-1 1,0 0 0,1 1 0,0-1 0,0 0 0,0 1 0,0-1 0,0 1 0,3-6 0,5-9-105,1 1 1,1 0 0,16-20 0,-12 17-39,23-40 0,-35 53 149,0 1 0,0-1 0,0 1 0,-1-1 0,0 0 0,-1 0 0,0 0 0,0 0 0,0 0 0,-1-14 0,0 20 8,0-1-1,-1 0 1,1 1-1,-1-1 1,1 0-1,-1 1 1,0-1-1,0 1 1,0-1-1,1 1 1,-1-1-1,-1 1 1,1 0-1,0 0 1,0-1-1,0 1 1,-1 0-1,1 0 1,0 0-1,-1 0 1,1 0-1,-1 0 1,1 1-1,-1-1 1,0 1-1,1-1 1,-1 1-1,0-1 1,1 1-1,-1 0 1,0 0-1,1 0 1,-1 0-1,0 0 1,0 0-1,1 0 1,-1 0-1,-2 1 1,-1 0-9,0 0 0,0 0-1,1 0 1,-1 0 0,0 1 0,0 0 0,1 0 0,-1 0-1,1 0 1,0 1 0,-1 0 0,-5 5 0,7-5 5,0 1 0,0-1 0,0 1 1,0 0-1,0 0 0,1 0 0,0 0 1,0 0-1,0 0 0,0 1 0,1-1 1,-1 1-1,1-1 0,0 1 0,1-1 1,-1 1-1,1 0 0,0 0 0,0-1 0,0 1 1,1 0-1,-1-1 0,1 1 0,3 6 1,-1-4-3,0 0 1,1 0 0,0 0 0,1-1-1,-1 0 1,1 0 0,1 0-1,-1 0 1,1-1 0,0 0-1,0 0 1,0-1 0,1 1 0,8 3-1,3 1 3,1-1 0,38 10-1,-38-12 9,-1 0 0,1 1 0,19 10 0,-37-17 10,0 1-1,0-1 0,-1 1 1,1-1-1,0 1 0,0-1 1,0 1-1,-1 0 0,1-1 1,0 1-1,-1 0 0,1 0 1,-1-1-1,1 1 0,-1 0 1,1 0-1,-1 0 1,0 0-1,1 0 0,-1 0 1,0 0-1,1-1 0,-1 1 1,0 0-1,0 0 0,0 0 1,0 0-1,0 0 0,0 0 1,0 0-1,-1 0 0,1 0 1,0 0-1,0 0 0,-1 0 1,1 0-1,-1 0 0,1 0 1,-1-1-1,1 1 0,-1 0 1,1 0-1,-1 0 1,-1 0-1,0 2-166,-1 0 0,0 0 0,1-1 0,-1 1 0,0-1-1,-1 0 1,1 0 0,0 0 0,-1 0 0,-5 2 0,1-4-1845,2-5-1060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6:19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30 3778,'-1'-20'4053,"2"20"-3992,-1 0 0,0 0 1,0-1-1,0 1 0,0 0 1,0-1-1,0 1 0,0 0 0,0 0 1,0-1-1,0 1 0,0 0 1,0-1-1,0 1 0,0 0 1,0 0-1,0-1 0,0 1 1,0 0-1,-1-1 0,1 1 1,0 0-1,0 0 0,0-1 0,0 1 1,-1 0-1,1 0 0,0 0 1,0-1-1,0 1 0,-1 0 1,1 0-1,0 0 0,0 0 1,-1-1-1,1 1 0,0 0 1,0 0-1,-1 0 0,1 0 0,0 0 1,-1 0-1,1 0 0,0 0 1,0 0-1,-1 0 0,1 0 1,0 0-1,-1 0 0,1 0 1,0 0-1,0 0 0,-1 0 1,1 0-1,0 0 0,-1 0 0,1 1 1,0-1-1,0 0 0,0 0 1,-1 1-1,21 31 459,9 19-37,-2 2-1,24 65 0,-35-74-2692,13 71-1,-26-103 268,0-6-378</inkml:trace>
  <inkml:trace contextRef="#ctx0" brushRef="#br0" timeOffset="1">13 103 4834,'0'0'99,"-1"0"0,1 0-1,-1 0 1,1 0-1,0 0 1,-1 0 0,1 0-1,-1 0 1,1 0 0,-1 0-1,1 0 1,0 0 0,-1-1-1,1 1 1,0 0 0,-1 0-1,1 0 1,-1 0 0,1-1-1,0 1 1,-1 0 0,1 0-1,0-1 1,0 1 0,-1 0-1,1-1 1,0 1 0,0 0-1,-1-1 1,1 1-1,0 0 1,0-1 0,0 1-1,-1 0 1,1-1 0,0 1-1,0-1 1,0 1 0,0 0-1,0-1 1,0 1 0,0-1-1,10-22 884,26-17-1110,-34 39 123,0-1 1,1 1 0,-1-1-1,1 1 1,-1 0-1,1 0 1,-1 0 0,1 0-1,-1 1 1,1-1-1,0 1 1,0-1-1,-1 1 1,1 0 0,0 0-1,-1 0 1,1 0-1,0 1 1,4 0-1,-3 1 6,1 0-1,-1 0 1,0 0-1,0 1 1,0-1-1,0 1 0,0 0 1,-1 0-1,1 0 1,4 7-1,0 0 27,-1 0-1,0 0 1,0 1-1,-1 0 0,-1 1 1,0-1-1,6 22 1,-11-30 81,0 0-1,0 0 1,0 0 0,0 0-1,-1 0 1,1 0-1,-1 0 1,0 0 0,0-1-1,0 1 1,0 0 0,-1 0-1,1-1 1,-3 4 0,3-5-52,0 1 0,1-1 1,-1 0-1,0 0 0,0 1 0,0-1 1,0 0-1,0 0 0,0 0 0,0 0 1,0 0-1,0 0 0,-1-1 0,1 1 1,0 0-1,-1 0 0,1-1 1,0 1-1,-1-1 0,1 0 0,0 1 1,-1-1-1,1 0 0,-1 0 0,1 1 1,-1-1-1,1-1 0,-1 1 1,-2 0-1,4-1-58,-1 1 0,1-1 0,-1 0 0,1 1 0,-1-1-1,1 0 1,0 1 0,-1-1 0,1 0 0,0 0 0,0 1 0,-1-1 0,1 0 0,0 0 0,0 1 0,0-1 0,0 0 0,0 0 0,0 0 0,0 1 0,0-1 0,1 0 0,-1 0 0,0 1-1,0-1 1,0 0 0,1 0 0,-1 1 0,1-1 0,-1 0 0,0 1 0,1-1 0,-1 1 0,1-1 0,0 0 0,21-30-203,-19 27 188,2-1-28,0-1 0,1 1 0,-1 0 0,1 0 0,1 1 0,-1-1 0,1 1 0,-1 1 0,1-1 0,0 1 0,0 1 0,1-1 0,-1 1 0,0 0 0,1 1 0,-1 0 0,1 0 0,0 0 0,11 2 1,-14-1 46,-1 0 0,0 1 0,0-1 0,1 1 0,-1 0 0,0 1 0,0-1 0,0 1 0,0-1 0,0 1 0,0 1 0,-1-1 0,1 0 0,-1 1 0,1 0 0,-1 0 0,0 0 0,0 0 0,0 0 0,0 1 0,-1-1 0,0 1 0,1 0 0,-1-1 0,0 1 0,-1 0 0,1 0 0,-1 1 0,0-1 0,0 0 0,0 0 0,0 1 0,-1-1 0,0 0 0,0 7 0,-1-1 42,0 0 0,-1 0 1,0 0-1,0 0 1,-1-1-1,-1 0 0,1 1 1,-2-1-1,1 0 1,-1-1-1,0 1 0,-1-1 1,0 0-1,0-1 1,-1 1-1,0-1 0,0 0 1,-1-1-1,0 0 0,0 0 1,0-1-1,-1 1 1,0-2-1,-18 8 0,19-11-930,3-2-2675</inkml:trace>
  <inkml:trace contextRef="#ctx0" brushRef="#br0" timeOffset="2">540 167 6467,'0'0'103,"-1"0"0,1-1 0,0 1 0,-1-1 0,1 1 0,0-1 0,0 1 0,-1-1 1,1 1-1,0-1 0,0 1 0,0-1 0,0 1 0,0-1 0,0 1 0,0-1 0,-1 1 0,2-1 0,-1 0 0,0 1 0,0-1 0,0 1 0,0-1 0,0 1 0,0-1 1,0 1-1,1-1 0,-1 1 0,0-1 0,0 1 0,1-1 0,-1 1 0,16 8 797,19 31-474,-31-30-359,1 0-1,-2 1 0,0-1 0,0 1 0,0 0 0,-1-1 0,-1 1 0,0 0 0,0 0 0,-1 0 1,0 0-1,0 0 0,-4 17 0,3-22-31,1 1-1,-1-1 1,-1 0 0,1 1 0,-1-1 0,0 0-1,0 0 1,0 0 0,-1 0 0,0 0 0,0-1-1,0 1 1,0-1 0,-1 0 0,0 0 0,1 0-1,-2-1 1,1 1 0,0-1 0,-1 0 0,1 0-1,-1 0 1,0-1 0,0 1 0,0-1 0,-8 2-1,10-4-33,1 0 0,-1 0 0,0 0 0,0 0 0,1-1 0,-1 1 0,1-1 0,-1 1-1,0-1 1,1 0 0,-1 0 0,1 0 0,-1 0 0,1-1 0,0 1 0,0-1 0,0 1 0,-1-1-1,1 0 1,1 0 0,-1 0 0,0 0 0,0 0 0,1 0 0,-1 0 0,-1-4 0,2 4-8,0 0 0,0 0 0,0 0 0,0 0 0,1 0 0,-1 0 0,0 0 0,1 0 0,-1 0 0,1-1 0,0 1 0,0 0 0,0 0-1,0-1 1,0 1 0,1 0 0,-1 0 0,0 0 0,1 0 0,0-1 0,-1 1 0,1 0 0,0 0 0,0 0 0,0 0 0,1 0 0,-1 1 0,0-1 0,1 0 0,-1 1 0,3-3 0,-1 2-4,-1 0 0,0 0 0,0 1 0,1-1 0,-1 1 0,1 0 0,0 0 0,-1 0 0,1 0 0,0 0-1,0 0 1,-1 1 0,1-1 0,0 1 0,0 0 0,0 0 0,0 0 0,0 0 0,-1 0 0,1 1 0,0 0 0,5 1 0,0 2 79,1 0 1,-1 1-1,0 0 1,-1 0-1,12 12 1,-15-13-279,1 0 1,-1 0-1,1 0 1,-1-1 0,1 1-1,0-1 1,0 0 0,1 0-1,-1-1 1,1 0 0,-1 0-1,1 0 1,0 0-1,-1-1 1,13 1 0,-6-5-1848,1-4-622</inkml:trace>
  <inkml:trace contextRef="#ctx0" brushRef="#br0" timeOffset="3">794 153 5715,'-1'-1'186,"0"-1"0,0 0 0,0 1 0,-1-1 1,1 1-1,0-1 0,-1 1 0,1 0 0,-1-1 1,0 1-1,1 0 0,-1 0 0,0 0 1,0 0-1,0 1 0,1-1 0,-1 0 0,0 1 1,0-1-1,0 1 0,0 0 0,0-1 0,0 1 1,0 0-1,0 0 0,0 1 0,0-1 0,0 0 1,0 1-1,0-1 0,0 1 0,0-1 0,0 1 1,1 0-1,-1 0 0,-2 2 0,0 0-106,0 0-1,1 1 1,-1 0 0,1 0-1,0 0 1,0 0-1,1 0 1,-1 0-1,1 1 1,0-1 0,0 1-1,1 0 1,-3 8-1,1 2-87,1-1-1,0 1 1,1-1-1,0 1 0,2 0 1,-1-1-1,2 1 1,0 0-1,1-1 1,0 0-1,1 0 0,1 0 1,0 0-1,1-1 1,0 1-1,1-1 1,1-1-1,13 19 1,-19-29-5,0 0 1,0 0-1,1 0 1,-1 0 0,0 0-1,1-1 1,-1 1-1,1-1 1,-1 0 0,1 0-1,0 0 1,0 0 0,-1 0-1,1 0 1,0-1-1,0 1 1,0-1 0,0 0-1,0 0 1,0 0-1,0 0 1,0 0 0,0-1-1,-1 1 1,1-1 0,0 0-1,0 0 1,-1 0-1,1 0 1,0-1 0,-1 1-1,1-1 1,-1 1-1,1-1 1,-1 0 0,0 0-1,0 0 1,0 0 0,0 0-1,2-4 1,0 1 69,0 1 0,0-1 0,-1 0 0,1 0 0,-1 0 0,0 0 0,-1 0 0,1-1 0,-1 1 0,-1-1 0,1 0 0,-1 1 0,1-1 0,-2 0 0,1 0 0,-1 0 0,0 0 0,0 0 0,-1-8 0,1 14-24,-1-1 1,1 0 0,0 0-1,-1 0 1,1 0 0,-1 0-1,1 1 1,-1-1-1,1 0 1,-1 0 0,1 1-1,-1-1 1,0 0-1,1 1 1,-1-1 0,0 1-1,0-1 1,1 1 0,-1-1-1,0 1 1,0-1-1,0 1 1,0 0 0,0-1-1,0 1 1,1 0-1,-3 0 1,-28 7 170,21-2-230,0 0-1,1 1 0,-17 12 0,21-14-110,0 1 1,0 0 0,1 1 0,0-1 0,0 1-1,0-1 1,0 1 0,-3 10 0,5-12-304,0 0 1,1 1-1,0-1 1,0 1-1,0-1 1,0 1 0,1 0-1,0 6 1,4 11-3187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6:19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268 634 1697,'0'-1'34,"1"0"0,0 1-1,-1-1 1,1 0 0,-1 1 0,1-1 0,-1 0 0,0 0 0,1 1 0,-1-1 0,0 0 0,1 0 0,-1 0-1,0 0 1,0 0 0,0 1 0,0-1 0,0 0 0,0 0 0,0 0 0,0 0 0,0 0 0,0 0-1,0 0 1,0 1 0,-1-1 0,1 0 0,0 0 0,-2-1 0,-9-45 2799,5 27-1358,5 11 924,4 11-974,9 26-585,10 46-803,-21-59 541,-5-12-82,-13-23 245,-16-43-302,30 53-446,0 0 0,0-1 0,1 1 0,1 0 0,0-1 0,0 1 0,1-1 0,0 1 0,1 0 0,0-1 0,1 1-1,0 0 1,0-1 0,1 1 0,0 0 0,1 1 0,1-1 0,-1 1 0,1 0 0,1 0 0,0 0 0,0 1 0,0-1 0,1 2 0,1-1 0,-1 1 0,9-7 0,-15 13-1,0 1 1,0-1 0,0 0 0,-1 0-1,1 1 1,0-1 0,0 1-1,0-1 1,0 1 0,0-1 0,0 1-1,0-1 1,0 1 0,0 0 0,0 0-1,0-1 1,0 1 0,0 0 0,1 0-1,-1 0 1,0 0 0,0 0-1,0 1 1,0-1 0,0 0 0,0 0-1,2 1 1,-2 1 11,0-1-1,0 0 0,0 0 1,0 1-1,0-1 1,0 1-1,0-1 1,0 1-1,0-1 0,-1 1 1,1 0-1,-1-1 1,1 1-1,-1 0 1,1 2-1,0 6 47,-1 1 0,1-1 0,-1 0 0,-3 16 0,3-21 10,-1 1 0,0 0 0,0-1 1,0 1-1,-1-1 0,0 1 0,0-1 0,0 0 0,-1 0 1,0 0-1,0 0 0,0 0 0,0-1 0,-1 1 0,0-1 0,0 0 1,0 0-1,0 0 0,0-1 0,-1 1 0,-8 4 0,19-10-128,0 0 0,0 1 0,0 0 0,0 0 0,0 1 0,0 0 0,0 0-1,0 0 1,0 1 0,0 0 0,0 0 0,0 0 0,0 1 0,0 0 0,-1 0 0,1 0-1,8 6 1,-11-7 92,0 1-1,0 0 1,0 0-1,0 0 1,-1 0-1,1 0 0,-1 1 1,1-1-1,-1 1 1,0-1-1,0 1 1,0 0-1,-1 0 1,1 0-1,0 0 1,-1 0-1,0 0 1,0 0-1,0 1 0,0-1 1,0 0-1,-1 0 1,0 1-1,1-1 1,-1 1-1,0-1 1,-1 0-1,1 1 1,-1-1-1,1 0 0,-1 1 1,0-1-1,0 0 1,0 0-1,-4 6 1,-1 3 93,-1-1 1,-1 1 0,0-2-1,0 1 1,-1-1 0,-14 12-1,18-17-191,-1 0-1,1-1 0,-1 1 1,0-2-1,0 1 0,0 0 1,0-1-1,-1 0 1,1-1-1,-1 1 0,0-1 1,1 0-1,-14 1 0,20-3-139,-1 0 1,0 0-1,0 0 0,0 0 0,0 0 0,0 0 0,0 0 0,0-1 0,0 1 0,1 0 1,-1-1-1,0 1 0,0 0 0,0-1 0,1 1 0,-1-1 0,0 1 0,0-1 0,1 1 1,-1-1-1,0 0 0,1 1 0,-1-1 0,1 0 0,-1 1 0,1-1 0,-1 0 0,0-1 1,0-8-3432</inkml:trace>
  <inkml:trace contextRef="#ctx0" brushRef="#br0" timeOffset="1">567 413 6035,'0'-5'283,"1"-1"0,-1 1 0,1 0 1,0 0-1,0 0 0,1 0 0,0 0 1,-1 0-1,2 0 0,-1 0 0,0 1 0,1-1 1,0 1-1,0 0 0,5-6 0,-6 9-265,-1 0-1,1 0 1,-1-1 0,1 1-1,-1 0 1,1 0-1,0 0 1,0 1-1,-1-1 1,1 0 0,0 1-1,0-1 1,0 1-1,0 0 1,0-1-1,-1 1 1,5 0-1,-3 1-7,-1-1 1,1 1-1,0 0 0,-1 0 0,1 0 0,-1 1 0,1-1 0,-1 0 0,0 1 0,0 0 0,1-1 0,-1 1 0,0 0 0,-1 0 0,1 0 0,2 3 0,1 3 14,1 1 1,-1 0-1,0 0 1,-1 0-1,0 1 1,-1 0-1,0 0 0,0-1 1,-1 2-1,0-1 1,-1 0-1,0 0 0,-1 0 1,0 1-1,-1-1 1,0 0-1,0 0 0,-1 1 1,0-1-1,-1-1 1,0 1-1,-1 0 0,0-1 1,0 1-1,-1-1 1,-9 12-1,-33 49-11,45-68-12,1 1 0,-1 0 0,0-1-1,0 1 1,0-1 0,0 1 0,-1-1-1,1 0 1,-1 0 0,1 0 0,-1-1-1,0 1 1,0 0 0,1-1 0,-1 0-1,0 0 1,0 0 0,-1 0 0,1 0-1,-6 0 1,7-1-4,1 0-1,-1-1 1,0 1-1,0-1 0,0 0 1,0 1-1,0-1 1,0 0-1,1 0 0,-1 0 1,0 0-1,1-1 1,-1 1-1,1 0 1,-1-1-1,1 1 0,0-1 1,-1 1-1,1-1 1,0 0-1,0 1 0,-1-4 1,1 3 4,0 0 0,0 0-1,0 1 1,0-1 0,0 0 0,1 0 0,-1 0-1,1 0 1,0 0 0,-1 0 0,1 0 0,0 0-1,0 0 1,0 0 0,0 0 0,1 0 0,-1 0-1,1 0 1,-1 0 0,1 0 0,-1 0 0,1 0-1,0 0 1,0 1 0,0-1 0,0 0 0,0 0-1,1 1 1,-1-1 0,0 1 0,1-1 0,-1 1-1,1 0 1,-1-1 0,1 1 0,0 0 0,0 0-1,-1 0 1,1 0 0,0 1 0,0-1 0,0 0-1,0 1 1,0-1 0,0 1 0,0 0 0,0 0-1,0 0 1,0 0 0,0 0 0,0 0 0,2 1-1,5 0 67,-1 1 1,0 1-1,0-1 0,0 1 0,0 1 0,-1 0 0,1 0 0,-1 0 0,0 1 0,7 5 0,-4-2-376,1-1 0,0-1-1,18 9 1,-25-14-235,0 1-1,0-1 1,0 0-1,1-1 1,-1 1-1,0-1 1,0 1-1,8-2 1,-1-1-2877</inkml:trace>
  <inkml:trace contextRef="#ctx0" brushRef="#br0" timeOffset="2">901 279 7700,'-1'0'79,"-1"0"0,1-1 0,0 1 0,-1 0 0,1 0 0,0 0 0,-1 0 0,1 0 0,-1 0 0,1 0 0,0 1 0,-1-1 0,1 0 0,0 1 0,-1-1 0,1 1 0,0-1 0,0 1 0,0 0 0,0 0 0,-1-1 0,1 1 0,0 0 0,-1 1 0,-1 2 51,0-1 0,1 1 0,-1 0 0,1 0 0,0 0 0,0 0 0,-3 6 0,0 7 99,0 0 0,-4 31 1,7-31-186,0 0 1,2 0 0,0 0-1,1 0 1,0 0 0,5 19 0,-3-25-25,-1 0 0,1-1 0,1 0 0,0 0 0,1 0 0,0 0 0,0-1 0,1 0 0,0 0 0,13 14 0,-19-22 11,1 0-1,0 0 1,0 0 0,0 0-1,0 0 1,0 0-1,0 0 1,0-1 0,0 1-1,0 0 1,0-1 0,0 1-1,1-1 1,-1 1-1,0-1 1,0 1 0,1-1-1,-1 0 1,0 0 0,0 0-1,1 0 1,-1 0-1,0 0 1,1 0 0,-1 0-1,0 0 1,0 0 0,3-1-1,-2-1 4,0 0-1,0 1 1,0-1 0,0 0-1,0 0 1,-1 0 0,1 0-1,0 0 1,-1 0 0,0 0-1,1-1 1,-1 1 0,1-4-1,3-7 201,-1-1 0,0 0 0,4-29 0,-8 38-120,1 0 1,-1 0 0,0 0-1,0 0 1,-1 0 0,0 0 0,0 0-1,0 0 1,-3-8 0,4 12-90,-1 0-1,1 1 1,-1-1 0,1 0 0,-1 0-1,1 0 1,-1 0 0,0 1 0,1-1-1,-1 0 1,0 1 0,0-1 0,0 0-1,0 1 1,1-1 0,-1 1 0,0-1-1,0 1 1,0 0 0,-1-1 0,0 1-42,0 0 0,0 0 0,0 0 0,1 1 0,-1-1 0,0 0 0,0 1 0,1-1 0,-1 1 0,0 0 0,1-1 0,-1 1 0,0 0 0,1 0 0,-3 2 0,-4 3-232,1 0 1,0 0 0,0 0-1,1 1 1,0 0 0,-8 12-1,7-8-872,0 0 0,1 1 0,1 0-1,-6 15 1,2 8-2630</inkml:trace>
  <inkml:trace contextRef="#ctx0" brushRef="#br0" timeOffset="3">549 18 4626,'-10'-4'516,"0"1"1,-1 0-1,0 1 0,1 0 1,-1 0-1,0 1 0,0 1 1,0 0-1,0 0 0,0 1 0,0 0 1,-18 5-1,14-1-354,1 1 0,0 0 0,0 1 0,1 1 0,-1 0-1,2 1 1,-1 0 0,-16 16 0,-10 10 86,2 1 1,-56 70-1,82-92-169,2-1 0,0 2 0,1-1 0,0 1 0,1 0 0,1 1 0,0-1 0,1 1 0,1 0 0,1 1 0,0-1 0,-1 29 0,5-15-44,1-1 0,2 1 1,1-1-1,1 0 1,2 0-1,0 0 1,2-1-1,1-1 0,2 0 1,29 48-1,-31-58-37,1-1 0,1 0-1,0-1 1,1-1 0,1 0 0,0 0-1,24 14 1,-27-20 0,1-1 0,0 0 0,1-1 0,-1 0 0,1-1 0,0-1 0,1 0 0,-1-1 0,1-1 0,27 2 0,-12-4 8,-1-2 0,1 0-1,-1-2 1,0-1 0,0-2 0,0-1-1,-1-1 1,40-18 0,-51 19 7,0-1 0,-1 0 0,0-1 0,-1-1 0,0-1 0,0 0 0,-2 0 1,1-2-1,-2 0 0,0 0 0,0-1 0,-1 0 0,-1-1 0,11-24 0,-6 4 151,-3-1 0,0 0 0,-3 0-1,-1-1 1,5-64 0,-11 73 20,-1 1 0,-1-1 1,-2 0-1,-1 0 0,-2 0 1,0 1-1,-2 0 0,-13-34 0,16 51-137,-1 1-1,0 0 0,-1 0 0,0 0 0,-1 1 0,0 0 0,0 0 0,-1 0 0,0 1 0,-1 0 0,0 1 0,0 0 0,-18-11 0,12 11-23,0 0 1,0 1-1,-1 1 0,1 0 1,-1 1-1,0 0 0,-1 2 0,1 0 1,-17 0-1,7 2-279,0 1 1,1 1-1,-1 1 0,1 2 1,0 0-1,0 2 0,0 1 0,1 1 1,0 0-1,1 2 0,0 1 1,-30 21-1,35-19-688,1 0 0,1 2 0,0 0 0,1 1 0,-20 28 0,-12 29-4365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6:19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1986 3538,'-1'0'185,"-1"-1"1,1 1 0,-1 0-1,1 0 1,-1 0 0,1 0-1,-1 0 1,1 0 0,-1 1-1,1-1 1,-1 0-1,1 1 1,-1-1 0,1 1-1,-1-1 1,1 1 0,0 0-1,0 0 1,-1 0 0,1-1-1,0 1 1,0 0 0,-2 2-1,-31 34 4416,17-18-1940,17-18-2557,7-3-13,0 0 1,0 0-1,0-1 1,0 0-1,-1 0 1,1-1-1,-1 0 1,0 0-1,0 0 1,0-1-1,10-10 1,0 2 53,338-293 825,83-64-814,-421 358-165,412-294-81,-407 293 47,-1-2-1,-1 0 1,30-31-1,-19 10-2206,-4-4-3281,-10 15 1788,-5 10 1814</inkml:trace>
  <inkml:trace contextRef="#ctx0" brushRef="#br0" timeOffset="1">383 920 4050,'-5'-1'413,"1"0"1,-1 1-1,1-1 1,-1 1-1,0 0 1,1 0-1,-1 0 1,1 0-1,-1 1 1,1 0-1,-1 0 1,1 0-1,-7 3 1,3 0-197,1-1 1,0 1-1,0 0 0,1 1 0,-1-1 1,1 1-1,-10 10 0,11-9-206,0-1 0,0 1-1,1 0 1,-1 0-1,1 0 1,1 1 0,-1-1-1,1 1 1,0 0-1,1 0 1,-1 0 0,1 0-1,1 1 1,-1-1-1,1 1 1,1-1 0,-1 0-1,2 10 1,-1-16-14,0 1 1,1 0-1,-1-1 1,1 1-1,-1-1 0,1 1 1,0-1-1,-1 1 1,1-1-1,0 1 1,0-1-1,0 0 1,0 0-1,0 1 1,0-1-1,1 0 1,-1 0-1,0 0 0,1 0 1,-1 0-1,0 0 1,1-1-1,-1 1 1,1 0-1,0-1 1,-1 1-1,1-1 1,-1 0-1,1 1 0,0-1 1,-1 0-1,1 0 1,-1 0-1,1 0 1,0 0-1,-1-1 1,1 1-1,0 0 1,-1-1-1,1 1 0,-1-1 1,1 1-1,-1-1 1,3-1-1,3-1 12,0 0-1,-1 0 0,1 0 0,-1-1 1,1 0-1,-1-1 0,0 1 0,7-9 1,-9 9 62,-1 0-1,1 0 1,-1 0 0,0 0 0,-1-1 0,1 1 0,-1-1-1,0 0 1,0 0 0,0 0 0,-1 0 0,0 0 0,1 0 0,-2 0-1,1 0 1,-1 0 0,0 0 0,0-1 0,0 1 0,-1 0 0,0 0-1,0 0 1,0 0 0,0 0 0,-1 0 0,0 0 0,0 0-1,0 0 1,-1 1 0,1-1 0,-1 1 0,0 0 0,-1 0 0,1 0-1,-8-7 1,59 45-22,-36-26-15,0 0 0,0 1-1,-1 0 1,16 15 0,-24-20-27,0 0 1,0 0-1,-1 0 0,1 0 1,-1 0-1,0 1 0,0-1 1,0 1-1,0 0 0,-1-1 1,0 1-1,0 0 1,0 0-1,-1 0 0,1 0 1,-1-1-1,0 1 0,-1 5 1,-1-2 26,0 0-1,0-1 1,-1 1 0,0-1 0,0 1 0,0-1-1,-1 0 1,0-1 0,-1 1 0,-6 8 0,9-13-116,0 0 0,0 1 0,0-1 0,0 0 0,0 0 0,0 0 0,0 0 0,-1 0 0,1-1 0,-1 1 0,1-1 0,-1 1 0,0-1 0,1 0 0,-1 0 0,0 0 0,0-1 0,0 1 0,0 0 0,0-1 0,0 0 0,0 0 0,0 0 1,0 0-1,1 0 0,-1-1 0,0 1 0,0-1 0,0 0 0,-4-2 0,-3-7-4955,11 3 845</inkml:trace>
  <inkml:trace contextRef="#ctx0" brushRef="#br0" timeOffset="2">1910 2164 5587,'-1'19'6156,"2"26"-5216,32 101-166,-11-57-7423,-21-84 2642</inkml:trace>
  <inkml:trace contextRef="#ctx0" brushRef="#br0" timeOffset="3">1769 2282 6019,'1'-8'406,"1"-1"0,-1 0 1,2 1-1,-1-1 0,1 1 0,0 0 1,1 0-1,0 0 0,0 0 0,11-13 1,-11 16-342,0 1 0,1 0 0,0 0 1,0 0-1,0 0 0,0 1 1,0 0-1,1 0 0,-1 1 0,1-1 1,0 1-1,0 0 0,0 1 0,0-1 1,0 1-1,10 0 0,-7 1-33,1 0 0,-1 1-1,0 1 1,0-1-1,0 1 1,0 1 0,0 0-1,0 0 1,-1 0-1,1 1 1,-1 1 0,0-1-1,0 1 1,-1 1 0,0-1-1,1 1 1,-2 1-1,1-1 1,-1 1 0,0 0-1,0 1 1,-1-1-1,6 11 1,-6-9 14,0 0 0,0 0-1,0 1 1,-1 0 0,-1 0 0,0 0 0,0 0 0,-1 0-1,0 0 1,-1 1 0,0-1 0,0 1 0,-1-1-1,-1 1 1,0-1 0,0 0 0,-1 1 0,0-1-1,-1 0 1,-6 14 0,-1-3 11,-2-2 0,0 0 0,-1 0 0,-1-1 0,-1-1 0,-1 0-1,0-1 1,-1-1 0,0 0 0,-1-1 0,-38 21 0,53-34-171,0 1-1,0-1 1,-1 0 0,1 0 0,0 0-1,-1 0 1,1 0 0,-1-1-1,1 0 1,-6 0 0,7 0-110,1 0-1,-1-1 1,1 1 0,-1 0 0,1-1 0,-1 0-1,1 1 1,-1-1 0,1 0 0,0 0-1,-1 0 1,1 0 0,0 0 0,0 0 0,0 0-1,-2-2 1,-6-11-2913</inkml:trace>
  <inkml:trace contextRef="#ctx0" brushRef="#br0" timeOffset="4">2252 2357 5939,'12'2'5238,"40"-10"-4001,-12-9-768,-32 12-389,1 1 0,0 0 0,0 1 0,0 0 0,13-3 0,-21 7-51,0-1-1,1 0 1,-1 1-1,0-1 0,1 1 1,-1-1-1,0 1 0,1 0 1,-1-1-1,0 1 1,0 0-1,0 0 0,0 0 1,0 0-1,0 0 0,0 0 1,0 0-1,0 0 1,-1 1-1,1-1 0,0 0 1,-1 0-1,1 1 0,-1-1 1,1 0-1,-1 1 1,1-1-1,-1 0 0,0 1 1,0 1-1,8 49 152,-8-48-148,1 16-107,-1 0 0,-1 0 0,-1 0 0,-1 0 0,0-1 0,-12 34 0,11-39-630,-1-1 1,-1 0 0,0-1-1,0 1 1,-1-1-1,-10 12 1,16-23 555,0 0 1,0 1-1,0-1 1,0 0-1,0 0 0,0 0 1,0 0-1,0-1 1,0 1-1,-1 0 1,1 0-1,0-1 1,-1 1-1,1-1 0,0 1 1,-1-1-1,1 1 1,-1-1-1,1 0 1,-1 0-1,1 0 1,-1 0-1,1 0 0,-1 0 1,1 0-1,0 0 1,-1 0-1,1-1 1,-1 1-1,1-1 1,0 1-1,-1-1 0,1 1 1,0-1-1,-1 0 1,1 0-1,0 0 1,0 0-1,0 0 1,-1-1-1,-15-12-998</inkml:trace>
  <inkml:trace contextRef="#ctx0" brushRef="#br0" timeOffset="5">2269 2608 2497,'-1'-1'143,"0"1"-1,0-1 1,0 1 0,0-1-1,0 0 1,0 0 0,0 1 0,0-1-1,0 0 1,0 0 0,1 0-1,-1 0 1,0 0 0,1 0-1,-1 0 1,1 0 0,-1 0-1,1 0 1,-1 0 0,1 0-1,0 0 1,0 0 0,0 0-1,-1 0 1,1-1 0,0 1-1,0 0 1,0 0 0,1 0-1,-1 0 1,0-1 0,0 1-1,1 0 1,-1-1 0,3-1 358,0 1 1,1-1 0,-1 1 0,0 0-1,1 0 1,-1 0 0,1 0 0,6-1-1,7-4-555,3-3-29,1-1 0,24-18 0,8-12-3760,-31 21 1361</inkml:trace>
  <inkml:trace contextRef="#ctx0" brushRef="#br0" timeOffset="6">2018 1943 4082,'-5'-1'350,"0"1"1,-1-1 0,1 1-1,0 0 1,0 0-1,0 0 1,0 1 0,0-1-1,0 1 1,0 1-1,0-1 1,1 1-1,-1 0 1,-4 2 0,0 1-68,0 0 0,1 1 0,0 0 0,0 0 0,0 1 0,-10 12 0,-1 5-50,1 1 0,0 1 0,-20 43 0,24-41-145,0 0 0,2 2 0,1-1 0,2 2 1,1-1-1,1 1 0,2 0 0,-3 63 0,8-72-53,1 0-1,2 0 1,0-1 0,1 1-1,1-1 1,1 0-1,1 0 1,1-1 0,0 0-1,2 0 1,0-1-1,1-1 1,26 33 0,-23-33 117,2-1 1,0-1 0,1 0-1,0-1 1,2-1 0,-1 0 0,2-2-1,0 0 1,0-1 0,1-1-1,0-1 1,42 11 0,-46-16-79,1 0 1,-1-2-1,1 0 1,0-1-1,0-1 1,0-1-1,0 0 1,0-2 0,-1 0-1,1 0 1,-1-2-1,0 0 1,0-1-1,0-1 1,-1 0-1,30-20 1,-30 17-23,-2-1 1,0-1-1,0 0 1,-1-1-1,0 0 1,-2-1 0,1-1-1,-2 0 1,0 0-1,0-1 1,10-26-1,-11 20 48,-1-1-1,-1 1 0,-1-2 0,-1 1 1,-2-1-1,0 0 0,-1 1 1,-2-37-1,-2 35 3,-1 0 1,-1 0-1,-1 1 1,-1-1-1,-1 1 1,-1 1-1,-1-1 1,-14-24-1,14 31-36,-1 0-1,-1 1 0,-1 0 0,0 1 0,-1 0 1,-1 1-1,0 0 0,-1 2 0,-1-1 1,-28-17-1,29 23-102,0 1 0,0 0 1,-1 0-1,0 2 0,0 0 0,0 0 0,-1 2 1,1 0-1,-1 1 0,1 1 0,-1 0 1,1 1-1,-1 1 0,1 0 0,0 2 1,-32 10-1,11-1-554,1 1 0,0 2 0,2 2 0,0 1 0,0 1 0,-32 28 0,52-38-101,0 1 0,1 0 0,0 0 0,1 1 0,1 1 0,0 0 0,0 1 0,2 0 0,-1 0 0,-8 21 0,4 15-2736</inkml:trace>
  <inkml:trace contextRef="#ctx0" brushRef="#br0" timeOffset="7">1980 346 4994,'-4'-2'401,"-1"1"-1,0 0 1,1 0-1,-1 1 0,0 0 1,0-1-1,0 1 1,1 1-1,-1-1 0,0 1 1,0 0-1,1 0 1,-1 0-1,-8 5 1,6-3-176,1 1 1,-1 0-1,1 0 1,1 0-1,-1 1 1,0 0 0,1 1-1,0-1 1,-4 7-1,0-1-179,2 1 0,-1 1 0,2 0 0,0 0 0,0 0 0,1 0 0,1 1 0,0 0 0,-3 21 0,6-25-47,0 0 0,1 0 0,0 0 0,0 0-1,1 0 1,1 0 0,-1 0 0,2 0 0,-1 0 0,1-1 0,6 11 0,-7-15-7,1-1 0,-1 1 0,1-1-1,0 0 1,1 0 0,-1 0-1,1-1 1,0 1 0,0-1 0,0 0-1,0 0 1,0 0 0,1-1 0,-1 1-1,1-1 1,0 0 0,-1-1-1,1 1 1,0-1 0,0 0 0,0 0-1,0 0 1,9 0 0,-6-1-143,0 0 0,0-1 1,0 0-1,0 0 0,0 0 1,-1-1-1,1 0 0,0-1 1,-1 0-1,0 0 0,1 0 1,-1-1-1,-1 0 0,1 0 1,0-1-1,-1 0 0,0 0 1,0-1-1,-1 1 0,1-1 0,-1 0 1,-1-1-1,1 1 0,-1-1 1,0 0-1,5-13 0,1-10-2434</inkml:trace>
  <inkml:trace contextRef="#ctx0" brushRef="#br0" timeOffset="8">2322 489 6131,'-9'-13'2938,"6"9"-1119,15 3-1729,-9 1-62,0 1 1,0 0-1,0-1 0,0 1 0,0 0 0,0 0 0,0 1 0,-1-1 0,1 1 0,0-1 1,-1 1-1,1 0 0,-1 0 0,1 0 0,-1 0 0,0 1 0,0-1 0,0 0 0,0 1 1,0 0-1,-1-1 0,1 1 0,-1 0 0,0 0 0,0 0 0,0 0 0,0 0 0,0 0 0,0 5 1,2 4 45,-1-1-1,-1 0 1,0 1 0,0 0 0,-2-1 0,-1 20 0,1-24-41,-1-1 1,0 1-1,0-1 1,-1 0-1,1 0 1,-1 0-1,-1 0 1,1 0-1,-1-1 1,0 1-1,0-1 1,0 0-1,-10 8 0,12-11-32,0 0 0,-1 0 0,1-1 0,-1 1 0,0-1 0,1 0 0,-1 1 0,0-1 0,0 0-1,1-1 1,-1 1 0,0 0 0,0-1 0,0 0 0,0 0 0,0 0 0,0 0 0,0 0-1,0 0 1,0-1 0,0 1 0,0-1 0,1 0 0,-1 0 0,0 0 0,0 0 0,1-1-1,-1 1 1,1-1 0,-1 1 0,1-1 0,-1 0 0,-2-3 0,4 4-23,0 0-1,0 0 1,-1 0 0,1 0-1,0 0 1,0 0 0,1 0 0,-1 0-1,0-1 1,0 1 0,1 0-1,-1 0 1,0-1 0,1 1-1,-1 0 1,1-1 0,0 1 0,-1-1-1,1 1 1,0 0 0,0-1-1,0 1 1,0-1 0,0 1 0,0-1-1,1 1 1,-1 0 0,0-1-1,1 1 1,-1-1 0,2-1 0,-1 2 16,0 0 0,0 0 1,0 0-1,0 0 0,0 0 1,1 0-1,-1 0 0,0 1 1,0-1-1,1 0 0,-1 1 1,1-1-1,-1 1 0,1 0 1,-1-1-1,0 1 1,1 0-1,-1 0 0,1 0 1,-1 0-1,1 0 0,-1 0 1,1 1-1,-1-1 0,1 0 1,-1 1-1,1-1 0,-1 1 1,0-1-1,3 2 0,3 1-134,10 6 362,1-2 0,0 0 0,0-1 0,30 6 0,-42-11-339,0-1 1,-1 1-1,1-1 1,-1-1 0,1 1-1,0-1 1,-1 0-1,9-3 1,-10 3-388,1-1 0,-1 0 0,1-1 0,-1 1 1,1-1-1,-1 0 0,0 0 0,-1-1 0,1 1 0,6-8 0,1-4-3775</inkml:trace>
  <inkml:trace contextRef="#ctx0" brushRef="#br0" timeOffset="9">2561 459 6691,'-2'-7'535,"-1"0"0,1 0-1,-1 1 1,0-1 0,0 1 0,-1 0 0,0 0-1,0 0 1,0 0 0,-6-5 0,32 69 380,-7-18-805,16 81-1,-19-51-4317,-11-63 1548,-1 0-1523</inkml:trace>
  <inkml:trace contextRef="#ctx0" brushRef="#br0" timeOffset="10">1941 0 3874,'-34'20'917,"0"1"0,1 2 0,1 2 0,1 0 0,2 2 0,-46 53 0,57-57-669,-11 13 359,1 2-1,-40 74 1,61-99-542,1 1 0,0 0 0,2 0 0,-1 1 0,2 0 0,0 0 0,1-1 0,0 2 0,1-1 0,1 0 0,0 0 0,5 28 0,-1-23-47,1 0 0,1 0 0,0-1 0,2 0-1,0 0 1,1-1 0,1 0 0,1-1 0,15 21 0,-8-17 43,1 0 0,1-1 0,0-2 0,2 0 0,0-1 0,31 18 0,-16-14 75,2-1 1,1-2 0,0-2-1,1-2 1,1-1 0,0-3-1,1-1 1,73 6 0,-82-14-45,0 0 0,0-2 0,-1-2 0,1-1 0,-1-2 0,0-1 0,0-1 0,42-18 0,-51 16-43,-1-1-1,0-1 1,-1-1 0,0-1 0,-2-1 0,1-1 0,-2-1-1,0 0 1,-1-2 0,-1 0 0,23-34 0,-26 33 21,-1 0 0,-1-2 1,0 0-1,-2 0 1,-1 0-1,-1-1 1,0-1-1,-2 0 0,-1 1 1,-1-2-1,-1 1 1,-1 0-1,-1-1 1,-4-46-1,0 59-15,0 0 0,-1 0 0,0 0 0,-1 0 0,0 1 1,-1 0-1,0 0 0,-1 1 0,0-1 0,0 1 0,-1 1 0,-1-1 0,-18-14 0,-10-8 109,-2 1-1,-47-27 1,62 43-162,-1 0 1,0 2-1,-1 1 1,-1 1-1,0 1 0,0 2 1,-1 0-1,0 2 1,-1 1-1,1 1 0,-30 1 1,29 3-593,0 2 1,1 1-1,-1 1 1,1 2-1,0 0 1,-48 20-1,66-22 214,-58 27-5027,51-19 1772</inkml:trace>
  <inkml:trace contextRef="#ctx0" brushRef="#br0" timeOffset="11">4349 2141 6995,'-3'0'2978,"8"-3"-926,24-10-151,88-45-3515,-65 29-4933,-40 21 3119</inkml:trace>
  <inkml:trace contextRef="#ctx0" brushRef="#br0" timeOffset="12">4349 2195 6995,'-2'1'191,"1"0"0,0 0 0,0 0 0,0 0-1,0 0 1,0 1 0,0-1 0,0 0 0,0 1 0,0-1 0,1 0-1,-1 1 1,0-1 0,1 1 0,-1 0 0,1-1 0,0 1-1,-1-1 1,1 1 0,0-1 0,0 1 0,0 0 0,0-1 0,0 1-1,1-1 1,-1 1 0,0 0 0,1-1 0,-1 1 0,2 1-1,17 66 124,-13-51 275,-4-12-548,6 25 228,2 0 1,1 0-1,2-1 0,27 49 1,-38-76-272,0-1 0,0 0 0,0 1 0,1-1 0,-1 0 0,0 0 0,1 0 0,0 0 0,-1-1 0,1 1 0,0-1 0,0 1 0,0-1 0,0 0 0,0 0 0,5 1 0,-1-2-14,0 1 0,0-1 0,0 0 0,-1 0 0,1-1 0,0 0 0,9-2 0,5-3-599,-1-1 0,0-1-1,37-20 1,-56 27 383,1 0 0,0 0 0,0 0 0,0 0 0,-1 0 0,1 0 0,-1 0 0,1 0 0,-1-1 0,1 1 0,-1-1 0,0 1 0,1-1 0,-1 1 1,0-1-1,0 0 0,0 0 0,0 0 0,0-3 0,0-7-2057</inkml:trace>
  <inkml:trace contextRef="#ctx0" brushRef="#br0" timeOffset="13">4433 2428 6547,'-13'0'1633,"4"-2"-1553,4 2 1296,2 0-591,3-5-81,5-3-352,7-2 241,1-7-513,7-3-64,2 0-16,-2 4-561,-1 4-511,1 4-1393,-3 3-128</inkml:trace>
  <inkml:trace contextRef="#ctx0" brushRef="#br0" timeOffset="14">4763 2337 6019,'6'-28'2750,"-4"19"-2419,0 0 0,0 0 0,1 0 0,0 0-1,0 1 1,6-9 0,-8 14-325,0 1 0,1 1 0,0-1-1,-1 0 1,1 0 0,0 1-1,0-1 1,0 0 0,0 1-1,0 0 1,0 0 0,1 0 0,-1 0-1,0 0 1,1 0 0,-1 0-1,0 1 1,1-1 0,-1 1 0,1-1-1,-1 1 1,1 0 0,-1 0-1,1 0 1,-1 1 0,1-1-1,3 2 1,0-1-1,-1 1 1,0 0-1,0 0 1,0 0-1,-1 1 0,1-1 1,0 1-1,-1 0 0,0 1 1,0-1-1,0 1 0,0 0 1,0 0-1,-1 0 0,0 0 1,0 1-1,0-1 0,0 1 1,-1 0-1,1 0 0,-1 0 1,-1 0-1,3 6 0,-2-5 16,-1 1 0,1-1 0,-1 1 1,0-1-1,-1 1 0,0-1 0,0 1 0,0 0 0,-1-1 0,1 1 0,-2-1 0,1 1 0,-1-1 0,0 0 0,0 1 0,-1-1 0,0 0 0,-4 7 0,1-6 23,0 0-1,-1 0 1,0-1-1,0 0 1,-1 0-1,-12 7 1,17-11-40,1 0 1,0-1-1,-1 1 1,1-1-1,0 0 1,-1 0-1,0 0 1,1 0-1,-1-1 1,1 1 0,-1 0-1,0-1 1,0 0-1,1 0 1,-1 0-1,0 0 1,0 0-1,1 0 1,-1-1-1,0 1 1,1-1 0,-1 0-1,1 0 1,-1 0-1,1 0 1,-5-3-1,6 3-7,1 0-1,-1 0 1,1 0-1,0 0 1,-1 0 0,1 0-1,0 0 1,0 0-1,-1 0 1,1 0-1,0-1 1,0 1-1,0 0 1,0 0 0,0 0-1,1 0 1,-1 0-1,0 0 1,0 0-1,1 0 1,-1-1-1,1 1 1,-1 0 0,1 0-1,-1 1 1,1-1-1,0 0 1,-1 0-1,1 0 1,0 0-1,0 0 1,1 0 0,26-27 130,-24 26-130,1 0 0,-1 1 0,0-1 0,1 1 0,-1 0 0,0 0 0,1 0 0,-1 1 0,1 0 0,0 0 0,-1 0 0,1 0 0,-1 0 0,1 1 0,-1 0 0,8 2 0,-6-1-251,0-1-1,0 0 1,0 0 0,0-1 0,1 1-1,-1-1 1,0-1 0,0 1 0,7-3-1,7-4-1735,-1 0-758</inkml:trace>
  <inkml:trace contextRef="#ctx0" brushRef="#br0" timeOffset="15">5082 2102 7011,'-6'-15'975,"6"14"-942,0 1 1,-1 0 0,1-1 0,-1 1 0,1-1 0,-1 1 0,1 0 0,0-1 0,-1 1 0,1-1 0,0 1 0,0-1 0,-1 1 0,1-1-1,0 1 1,0-1 0,0 0 0,0 1 0,0-1 0,-1 1 0,1-1 0,0 1 0,0-1 0,0 0 0,1 1 0,-1-1 0,0 1 0,0-1-1,0 1 1,0-1 0,0 1 0,1-1 0,-1 0 0,0 1 0,1-1 0,-1 1 0,0 0 0,1-1 0,-1 1 0,0-1 0,1 1 0,-1-1-1,1 1 1,-1 0 0,1-1 0,-1 1 0,1 0 0,-1 0 0,1-1 0,-1 1 0,1 0 0,-1 0 0,1 0 0,-1 0 0,1 0 0,0 0-1,-1-1 1,1 1 0,-1 1 0,1-1 0,-1 0 0,1 0 0,0 0 0,-1 0 0,1 0 0,-1 0 0,1 1 0,6-1 21,-1 1 0,0 0 1,0 0-1,0 0 0,0 1 0,0 0 1,-1 0-1,1 0 0,-1 1 0,1 0 1,-1 0-1,0 1 0,0-1 1,0 1-1,0 0 0,-1 0 0,0 1 1,1-1-1,-2 1 0,1 0 1,0 0-1,3 7 0,-4-6-23,0 0 0,0 1 0,0 0-1,-1-1 1,1 1 0,-2 0 0,1 0 0,-1 0-1,0 0 1,0 0 0,-1 0 0,0 1 0,-1-1-1,1 0 1,-1 0 0,0 0 0,-1 0 0,0 0-1,-3 7 1,-1-3 23,0 0-1,0-1 0,-1 0 0,-1 0 1,1-1-1,-2 0 0,-11 10 0,16-15-48,0-1 0,0 0 0,0 0-1,-1-1 1,1 1 0,-1-1 0,0 0-1,1 0 1,-7 1 0,8-3-14,1 1 0,0-1 0,-1 0 1,1 0-1,0 0 0,-1 0 0,1-1 1,-1 1-1,1 0 0,0-1 0,0 0 0,-1 1 1,1-1-1,0 0 0,0 0 0,0-1 1,0 1-1,0 0 0,0-1 0,-2-1 0,3 2 4,0 1 0,0-1-1,1 1 1,-1-1-1,0 0 1,0 0 0,1 1-1,-1-1 1,1 0 0,-1 0-1,1 0 1,-1 0-1,1 1 1,-1-1 0,1 0-1,0 0 1,0 0-1,-1 0 1,1 0 0,0 0-1,0 0 1,0 0-1,0 0 1,0 0 0,0 0-1,0 0 1,1 0 0,-1 0-1,0 0 1,0 0-1,1 0 1,-1 0 0,0 0-1,1 1 1,-1-1-1,1 0 1,0 0 0,-1 0-1,1 1 1,0-1 0,-1 0-1,1 1 1,0-1-1,1-1 1,0 1-7,0-1 0,1 1 0,-1-1 0,1 1 0,-1 0 0,1 0 0,-1 0 0,1 0 0,0 1 0,-1-1 0,1 0 0,0 1 0,0 0 0,4 0 0,6 3-313,0-1 1,0 0 0,0-1 0,0 0 0,0-1-1,0 0 1,0-1 0,0-1 0,0 0 0,-1-1-1,1 0 1,-1-1 0,20-8 0,-5-5-2100</inkml:trace>
  <inkml:trace contextRef="#ctx0" brushRef="#br0" timeOffset="16">4597 1712 3714,'-30'11'2031,"11"-5"-1269,1 0 1,0 2-1,0 0 1,1 1-1,-17 12 0,-4 5-289,1 3 0,2 0-1,0 3 1,3 1 0,0 1-1,-46 67 1,68-85-413,0 0-1,1 0 0,1 0 1,1 1-1,0 0 1,2 1-1,0-1 1,0 1-1,2 0 1,0 1-1,1-1 1,1 0-1,1 1 1,1-1-1,0 0 1,1 1-1,1-1 1,1 0-1,11 33 0,-6-27 57,0-1-1,2-1 0,0 0 0,2-1 0,0 0 0,1 0 0,2-2 0,0 0 0,0-1 0,2 0 0,0-1 0,1-2 0,1 0 0,1 0 0,0-2 1,0-1-1,1-1 0,1 0 0,0-2 0,0 0 0,1-2 0,36 7 0,-24-9-69,1-1 1,0-2-1,0-1 1,0-2-1,0-2 1,-1-1-1,1-2 0,-1-1 1,0-2-1,-1-2 1,0-1-1,0-1 0,-2-2 1,0-2-1,0-1 1,-2-1-1,0-2 1,-2-1-1,0-1 0,-1-1 1,-2-2-1,0-1 1,-2-1-1,33-49 1,-45 56-18,-1 0 1,-1 0 0,-1-1 0,-1 0 0,-1-1 0,-1 0 0,-1 0 0,-1 0 0,-1-1 0,-1 1 0,-1-1 0,-4-37 0,1 35 67,-2 1 0,-1-1 0,-1 1 1,-1 0-1,-1 1 0,-1 0 0,-1 0 0,-2 1 0,0 0 1,-1 1-1,-21-27 0,25 38-79,1 1-1,-2 1 1,1 0 0,-1 0-1,-1 1 1,1 0-1,-1 1 1,-1 0 0,1 0-1,-1 2 1,-16-7 0,11 7-33,0 1 0,0 0 0,0 1 1,-1 1-1,1 1 0,-1 0 0,-27 4 0,-1 3-241,1 3 0,0 2 0,1 2 0,0 1 0,-65 33 0,56-23-1161,1 2 0,1 3 1,1 1-1,-56 48 0,38-15-2456</inkml:trace>
  <inkml:trace contextRef="#ctx0" brushRef="#br0" timeOffset="17">2235 1245 6051,'-16'76'874,"3"1"0,-5 121 0,12-106-874,-2 99 263,8-163-1150,2 1 1,1 0-1,1-1 1,12 42-1,-8-49-1391</inkml:trace>
  <inkml:trace contextRef="#ctx0" brushRef="#br0" timeOffset="18">2905 973 5571,'-13'4'3936,"22"5"-1899,32 12-654,-31-16-928,448 214 3486,248 69-3309,-440-185-1194,-93-28-3798,-111-50-496,-34-19 1817</inkml:trace>
  <inkml:trace contextRef="#ctx0" brushRef="#br0" timeOffset="19">4117 743 4578,'-6'3'818,"-1"0"0,1 0 0,0 0 0,0 1 0,0-1 0,1 1 0,-1 1 0,1-1 0,-5 7 0,54-6 657,-30-7-1408,0-1 0,-1 0-1,1 0 1,16-8 0,-15 6-22,0 0 0,29-5 1,-43 9-47,1 1 1,-1 0-1,0 0 1,0 0-1,0 0 1,1 0-1,-1 1 1,0-1-1,0 0 0,0 0 1,1 1-1,-1-1 1,0 1-1,0-1 1,0 1-1,0 0 1,0-1-1,0 1 1,0 0-1,0-1 1,0 1-1,0 0 1,1 2-1,0 0 7,-1-1-1,1 1 0,-1 0 1,0 0-1,0 0 0,0 0 1,0 1-1,0-1 0,0 4 1,0 10 17,0 0 0,-3 31 0,1-37-48,-4 50-58,1-24-117,2 1 0,1-1 0,2 0 0,7 47 0,-4-69-1749,-9-47-5760,-5 13 5391</inkml:trace>
  <inkml:trace contextRef="#ctx0" brushRef="#br0" timeOffset="20">4180 1023 4258,'-1'0'43,"-17"-14"3982,29 7 260,11-2-4055,-14 5-319,30-14 808,45-15 0,-72 29-2108,1 1 0,-1 1-1,1-1 1,24 0-1,-21 3-2203</inkml:trace>
  <inkml:trace contextRef="#ctx0" brushRef="#br0" timeOffset="21">2580 1501 6707,'-10'-25'2628,"2"5"-573,8 19-2043,1 0 0,-1 0 1,1 1-1,0-1 0,-1 0 1,1 1-1,0-1 0,-1 1 0,1-1 1,0 1-1,0-1 0,0 1 0,0-1 1,-1 1-1,1 0 0,0 0 0,0-1 1,0 1-1,0 0 0,0 0 1,0 0-1,0 0 0,0 0 0,0 0 1,0 0-1,0 0 0,1 1 0,2-1-6,1 0-1,-1 0 1,0 1-1,0-1 0,0 1 1,0 0-1,0 0 1,0 1-1,0-1 1,0 1-1,0 0 0,0 0 1,-1 0-1,1 0 1,-1 1-1,0 0 1,1-1-1,3 6 0,-3-3 15,-1 0 0,1 1 0,-1-1-1,0 1 1,0 0 0,-1 0 0,0 0-1,0 0 1,0 0 0,-1 1 0,1 7 0,-1-2 6,0 0 1,-1 0 0,0 0 0,-1 0-1,0 0 1,-1-1 0,-1 1 0,1 0 0,-2-1-1,0 1 1,0-1 0,-10 17 0,10-23-66,0 0 0,0 0 0,0 0 0,-1 0 1,0-1-1,0 0 0,0 0 0,0 0 0,-1-1 1,-10 6-1,14-8 24,-1 0 1,1 0 0,0 0-1,-1-1 1,1 1-1,0-1 1,-1 1 0,1-1-1,0 0 1,-1 0 0,1 0-1,-1 0 1,1 0-1,-1-1 1,1 1 0,0-1-1,-1 1 1,1-1-1,0 0 1,0 0 0,0 0-1,-1 0 1,1 0-1,0-1 1,0 1 0,1-1-1,-1 1 1,0-1 0,0 0-1,1 1 1,-1-1-1,-1-3 1,3 4 9,-1 1 0,1 0 1,0 0-1,0-1 0,0 1 0,-1 0 0,1 0 1,0-1-1,0 1 0,0 0 0,0 0 0,0-1 0,0 1 1,-1 0-1,1-1 0,0 1 0,0 0 0,0-1 1,0 1-1,0 0 0,0 0 0,0-1 0,0 1 1,1 0-1,-1-1 0,0 1 0,0 0 0,0-1 1,0 1-1,0 0 0,0 0 0,1-1 0,-1 1 1,0 0-1,0 0 0,0-1 0,1 1 0,-1 0 1,16-4-82,19 7 164,-26-1-216,19 4 330,0 0 0,30 0 0,-51-5-576,1-1 1,-1 0 0,0 0-1,1-1 1,-1 0-1,0 0 1,1-1-1,-1 0 1,0 0 0,0-1-1,-1 1 1,1-2-1,9-5 1,-1-3-2506</inkml:trace>
  <inkml:trace contextRef="#ctx0" brushRef="#br0" timeOffset="22">2791 1432 6371,'-3'-19'2819,"0"16"-1165,-1 12-978,3-2-608,2 1 1,-1-1-1,1 0 1,0 0-1,1 0 1,-1 1-1,1-2 1,5 12-1,0 5-25,-2-8-70,0 5 81,0 0 0,3 33-1,-8-49-66,0 0 0,1 0 0,-1 0 0,0 0 0,-1 0 0,1-1-1,-1 1 1,0 0 0,0 0 0,0-1 0,0 1 0,0 0 0,-1-1-1,0 0 1,0 1 0,0-1 0,0 0 0,0 0 0,-1 0 0,-4 5 0,5-7-23,-1-1 1,1 1 0,0 0 0,0-1 0,-1 0 0,1 1 0,-1-1 0,1 0 0,0 0 0,-1-1 0,1 1 0,-3-1 0,4 1 15,-1 0 1,1 0-1,0 0 1,0 0-1,0-1 1,0 1-1,0 0 1,0 0-1,0-1 1,0 1-1,-1-1 1,1 1-1,1-1 1,-1 0-1,0 1 1,0-1 0,0 0-1,0 0 1,0 1-1,1-1 1,-1 0-1,0 0 1,0 0-1,1 0 1,-1 0-1,0-1 1,5 1-3,-1 0 1,1 0 0,-1 1-1,1-1 1,-1 1-1,1 0 1,0 0 0,4 1-1,-5-1 7,7-1 101,1 0 0,0 0 0,-1-1 1,1 0-1,-1-1 0,0 0 1,0-1-1,0 0 0,0 0 0,-1-1 1,1 0-1,-1-1 0,8-7 0,-12 9 47,0 0-1,0 0 1,0-1-1,-1 0 0,1 0 1,-1 0-1,-1 0 0,1-1 1,-1 0-1,0 1 1,0-1-1,-1 0 0,1 0 1,-1-1-1,-1 1 1,1 0-1,-1-1 0,0 1 1,-1-1-1,1 1 0,-1-1 1,-2-11-1,2 18-114,0-1 0,0 1 0,0-1 0,0 1 0,0-1 0,0 1 0,0 0 0,0-1 0,0 1 0,0-1 0,0 1 0,-1-1 0,1 1-1,0-1 1,0 1 0,0 0 0,-1-1 0,1 1 0,0-1 0,-1 1 0,1 0 0,0-1 0,-1 1 0,1 0 0,0-1 0,-1 1 0,1 0 0,-1 0 0,1-1 0,0 1-1,-1 0 1,1 0 0,-1 0 0,1 0 0,-1 0 0,1-1 0,-1 1 0,0 0 0,1 1-13,-1-1 0,1 1-1,0-1 1,-1 1 0,1-1 0,0 1 0,-1-1 0,1 1-1,0-1 1,0 1 0,-1-1 0,1 1 0,0 0-1,0-1 1,0 1 0,0-1 0,0 1 0,0 0-1,0-1 1,0 1 0,0 0 0,0-1 0,0 1-1,0-1 1,0 1 0,1-1 0,-1 1 0,0 0 0,0-1-1,1 1 1,0 0 0,13 42 309,19 87 0,-18-63-2363,3-2-4574,-16-57 2491</inkml:trace>
  <inkml:trace contextRef="#ctx0" brushRef="#br0" timeOffset="23">2047 3102 5523,'0'-1'80,"1"1"0,-1-1 0,0 1 0,0 0 0,0-1 0,0 1 0,0-1 0,0 1 1,0-1-1,0 1 0,0-1 0,0 1 0,0-1 0,0 1 0,-1-1 0,1 1 0,0 0 1,0-1-1,0 1 0,0-1 0,-1 1 0,1 0 0,0-1 0,-1 1 0,1-1 1,0 1-1,-1 0 0,1 0 0,0-1 0,-1 1 0,1 0 0,0-1 0,-1 1 0,1 0 1,-1 0-1,1 0 0,-1 0 0,1-1 0,0 1 0,-1 0 0,1 0 0,-1 0 1,1 0-1,-1 0 0,1 0 0,-1 0 0,1 0 0,-1 0 0,1 0 0,0 0 0,-1 1 1,1-1-1,-1 0 0,1 0 0,-1 0 0,1 1 0,0-1 0,-1 0 0,1 0 0,-1 1 1,1-1-1,-23 22 2017,12 4-1816,1 1 0,1 1 0,1-1 1,2 1-1,-6 57 0,8-57-199,-22 230-107,24-86-2743,3-156 1007,1 0 0,7 30 0,-4-32-565</inkml:trace>
  <inkml:trace contextRef="#ctx0" brushRef="#br0" timeOffset="24">1428 3252 5122,'-7'10'116,"1"0"-1,0 1 1,1-1-1,0 1 1,1 1-1,0-1 1,0 1-1,-2 20 1,5-29-102,1 1 0,-1-1 0,1 0 1,0 0-1,0 0 0,0 1 0,1-1 0,-1 0 1,1 0-1,0 0 0,0 0 0,0 0 1,0 0-1,0 0 0,1 0 0,-1 0 0,1 0 1,0-1-1,0 1 0,0-1 0,0 1 0,0-1 1,0 0-1,1 0 0,-1 0 0,1 0 0,-1 0 1,1-1-1,0 1 0,0-1 0,0 1 0,0-1 1,0 0-1,0 0 0,0-1 0,0 1 1,5 0-1,-4 0 67,0 0 0,0-1 0,0 1 1,0-1-1,0 0 0,1 0 0,-1-1 1,0 1-1,0-1 0,0 0 0,0 0 1,0 0-1,0 0 0,0-1 0,-1 0 0,1 0 1,0 0-1,-1 0 0,0 0 0,1-1 1,-1 1-1,0-1 0,0 0 0,0 0 1,-1 0-1,5-6 0,-5 4 27,0 1 1,0-1-1,-1 1 1,0-1-1,0 0 1,0 0-1,0 1 1,-1-1-1,1 0 0,-1 0 1,-1 0-1,1 0 1,-1 1-1,1-1 1,-2 0-1,1 0 1,0 1-1,-1-1 0,0 1 1,0-1-1,0 1 1,-5-7-1,3 6 19,1 0 1,-1 0-1,0 1 0,-1-1 1,1 1-1,-1 0 0,1 0 0,-1 1 1,-6-4-1,8 6-91,0-1 0,1 1 0,-1-1 0,0 1 0,0 0 0,0 0 0,0 0 0,0 1 0,-1-1 0,1 1 0,0 0 0,0 0 0,0 0 0,0 0 0,-1 0 0,1 1 0,0-1 0,0 1 0,-4 1 0,9 2-52,0-1 1,1 1-1,-1-1 0,1 0 0,0 0 1,0 0-1,0 0 0,0-1 0,4 3 1,16 12 10,40 23 0,-40-27 39,0 2 1,26 21-1,-34-23 43,-1 1-1,0 1 0,-1 0 1,-1 0-1,12 20 1,-18-26 16,-1 0 1,-1 1 0,1-1-1,-1 1 1,-1-1-1,0 1 1,0 0 0,-1 0-1,-1 1 1,1-1 0,-1 17-1,-2-24-86,1 0 0,0-1 0,0 1 0,-1-1 0,0 1 0,1-1-1,-1 1 1,0-1 0,0 1 0,-1-1 0,1 0 0,0 1 0,-1-1 0,1 0 0,-1 0 0,0 0-1,0 0 1,0 0 0,0-1 0,-2 3 0,-1-2-48,1 1-1,-1-1 0,0 0 1,1-1-1,-1 1 1,0-1-1,0 0 1,0 0-1,-10 0 1,-2-1-527,0 0 1,-1-2 0,1 0 0,0-1 0,-17-5-1,6-1-1787,4 1-721</inkml:trace>
  <inkml:trace contextRef="#ctx0" brushRef="#br0" timeOffset="25">1662 4825 5362,'-1'-2'139,"1"1"0,-1 0-1,0 0 1,0 0 0,0 0-1,0 1 1,0-1 0,0 0-1,-1 0 1,1 1 0,0-1-1,0 0 1,0 1 0,-1-1-1,1 1 1,0 0 0,-1-1-1,1 1 1,0 0 0,-1 0-1,1 0 1,0 0 0,-1 0-1,1 0 1,-1 0 0,1 0-1,0 1 1,-1-1 0,1 0-1,0 1 1,0-1 0,-1 1-1,1 0 1,0-1 0,-2 2-1,-2 1 133,-1 0-1,1 1 1,0-1 0,1 1-1,-1 0 1,-7 8-1,6-4-208,0 1 0,0-1 0,1 1-1,0 1 1,1-1 0,0 1 0,0-1-1,1 1 1,0 0 0,1 0 0,0 0 0,1 1-1,0-1 1,1 0 0,0 1 0,1 12-1,0-16-60,0 0-1,1-1 1,0 1 0,0 0-1,0-1 1,1 1-1,0-1 1,0 0-1,0 0 1,1 0-1,0-1 1,0 1 0,1-1-1,-1 0 1,1 0-1,0 0 1,1-1-1,-1 0 1,1 0-1,0 0 1,0-1 0,0 0-1,0 0 1,0 0-1,10 2 1,-11-4-2,1 0-1,-1 0 1,1 0 0,-1-1 0,1 1 0,-1-1-1,1-1 1,0 1 0,-1-1 0,1 0 0,-1 0-1,0-1 1,1 0 0,-1 0 0,0 0 0,0 0-1,0-1 1,0 0 0,7-5 0,-4 2 9,-1-1-1,0 1 1,0-1 0,-1-1 0,0 1-1,0-1 1,0 0 0,-1 0 0,-1-1-1,6-12 1,-9 18-4,0 0 1,-1 1-1,0-1 0,0 0 1,0 0-1,0 0 0,0 1 0,0-1 1,-1 0-1,1 0 0,-1 1 1,0-1-1,0 0 0,0 1 0,0-1 1,0 1-1,-1-1 0,1 1 1,-1-1-1,1 1 0,-1 0 0,0 0 1,0 0-1,0 0 0,0 0 1,0 0-1,-3-1 0,2 1 2,1 0 1,-1-1-1,0 2 0,0-1 1,0 0-1,0 0 0,0 1 1,-1 0-1,1 0 0,0 0 0,-1 0 1,1 0-1,-1 1 0,1-1 1,-1 1-1,1 0 0,-1 0 1,1 0-1,-1 1 0,1-1 1,-6 2-1,9-2-10,-1 0 0,1 0 0,0 0 0,-1 0 0,1 0 0,0 0 0,-1 0 0,1 0 0,0 0 0,-1 0 0,1 1 0,0-1 0,0 0 0,-1 0 0,1 0 0,0 0 0,-1 1 0,1-1 0,0 0 0,0 0 0,0 0 0,-1 1 0,1-1 1,0 0-1,0 0 0,0 1 0,-1-1 0,1 0 0,0 0 0,0 1 0,0-1 0,0 0 0,0 1 0,0-1 0,0 0 0,0 1 0,0-1 0,0 0 0,0 0 0,0 1 0,0 0 0,14 3-493,25-4-2577,-20-3 911,3-2-495</inkml:trace>
  <inkml:trace contextRef="#ctx0" brushRef="#br0" timeOffset="26">1947 4904 5362,'-2'0'323,"-1"0"-1,1 0 1,0 1-1,0-1 1,0 1-1,0-1 1,0 1-1,0 0 1,0 0-1,0 0 1,0 0-1,0 0 1,0 0-1,1 1 1,-1-1-1,0 1 1,-1 1-1,-1 1-162,1 0-1,0 1 1,1-1-1,-1 0 0,1 1 1,0 0-1,-3 6 0,2-2-162,1 0 0,0 0 0,0 0-1,1 0 1,0 1 0,0-1 0,2 18-1,-1-24 5,1 0 0,-1-1-1,1 1 1,0-1 0,0 1-1,-1 0 1,2-1 0,-1 1-1,0-1 1,0 0 0,1 1-1,3 3 1,-4-5-2,0 0 0,0-1 0,0 1 0,0 0 0,0-1 0,0 1 0,0 0 0,0-1 0,1 1 0,-1-1 0,0 0 0,0 1 0,1-1 0,-1 0 0,0 0 0,1 0 0,-1 0 0,0 0 0,3 0-1,-1-1 7,1-1 0,-1 1 0,0 0 0,0-1 0,0 0 0,0 1-1,0-1 1,0-1 0,0 1 0,0 0 0,-1-1 0,0 1-1,1-1 1,-1 0 0,0 0 0,0 1 0,0-2 0,1-2-1,21-51 145,-23 54-116,0-1 1,0 1-1,0-1 0,0 1 1,-1-1-1,1 1 1,-1-1-1,0 1 0,0-1 1,-1 0-1,1 1 1,-1-1-1,1 1 1,-1-1-1,-2-3 0,2 6-61,0 0-1,0 0 0,0 0 0,-1-1 0,1 1 0,0 0 1,-1 1-1,1-1 0,-1 0 0,1 0 0,-1 0 0,1 1 1,-1-1-1,1 1 0,-1 0 0,0-1 0,1 1 0,-1 0 1,0 0-1,1 0 0,-1 0 0,0 0 0,1 0 0,-1 0 0,0 1 1,1-1-1,-1 1 0,1-1 0,-1 1 0,1-1 0,-1 1 1,1 0-1,-3 1 0,-4 2-789,-1 1 1,0 0-1,1 0 0,-9 9 0,-3 5-1673</inkml:trace>
  <inkml:trace contextRef="#ctx0" brushRef="#br0" timeOffset="27">1590 4507 5202,'-10'0'380,"1"1"0,0 0 0,0 0-1,-1 1 1,1 0 0,0 1 0,1 0-1,-1 0 1,0 1 0,1 0 0,0 1-1,-13 9 1,9-5-105,1 0 0,0 2 0,1-1 0,0 2 0,1-1 0,0 1 0,-11 20-1,9-11-103,1 0-1,0 1 1,2 0 0,1 1-1,0-1 1,2 2-1,0-1 1,2 0-1,-1 46 1,5-53-143,0-1 1,1 1-1,1-1 1,0 0-1,1 0 1,1 0 0,1 0-1,0-1 1,0 0-1,1 0 1,15 20-1,-10-18 31,1-1 1,0 0-1,1-1 0,1 0 0,0-1 0,1-1 0,1 0 1,23 12-1,-15-12 51,-1 0 0,1-2 1,1-1-1,0-1 0,0-1 1,1-1-1,0-1 0,-1-2 1,2-1-1,-1-1 1,0-1-1,0-1 0,41-8 1,-44 4-60,0-2 0,-1-1 0,0-1 0,-1-1 0,1 0 0,-2-2 0,0-1 0,0 0 0,-1-2 0,-1 0 0,-1-1 0,0-1 0,31-38 0,-36 37 57,0 0 1,-1 0-1,-1-1 1,-1-1 0,0 1-1,-2-2 1,0 1-1,-1-1 1,-2-1 0,0 1-1,-1-1 1,-1 0 0,-1 1-1,-1-1 1,-3-42-1,-1 48-18,-1-1 0,0 1 0,-1 0-1,-1 0 1,-1 1 0,0 0 0,0 0-1,-2 0 1,0 1 0,0 1 0,-2-1-1,0 1 1,0 1 0,-16-14 0,-2 1-43,-1 2 1,-1 1 0,0 1 0,-2 2-1,-41-18 1,55 28-86,0 2 0,-1 0 0,0 1 0,0 1 0,0 1 0,0 1 0,-1 0 0,1 2 0,-1 0 0,0 2 0,1 0 0,-1 1 0,1 1 0,-24 7 0,20-3-360,0 2-1,1 1 1,0 0-1,1 2 1,1 0-1,-1 2 1,2 0-1,0 1 1,1 1-1,0 1 1,-21 26-1,22-22-1232,-27 42-1,0 25-2249</inkml:trace>
  <inkml:trace contextRef="#ctx0" brushRef="#br0" timeOffset="28">1736 3986 4258,'-31'11'702,"0"2"-1,1 1 1,0 2 0,2 1 0,-49 37 0,-118 120 2203,182-162-2660,-10 11-12,0 1 1,2 1-1,0 0 1,2 2-1,1 0 1,1 2 0,2-1-1,-21 53 1,27-53-133,1 1 0,1 0 0,2 0 0,1 0 0,1 1 1,1-1-1,2 1 0,1 0 0,9 53 0,-7-61-77,2-1-1,0 0 1,2 0 0,0-1-1,1 0 1,1 0 0,1 0-1,1-1 1,1-1 0,0 0-1,1-1 1,1 0 0,1-1-1,0 0 1,1-1 0,0-1-1,2-1 1,-1 0 0,2-1-1,-1-1 1,2-1 0,29 11-1,-14-8 33,1-3-1,1-1 1,-1-2-1,1-1 1,0-2-1,0-2 1,1-1-1,38-4 1,-32-1 69,0-2 0,0-3 0,-1-1 0,0-2-1,-1-1 1,59-29 0,-75 28-86,-2 0 0,1-2 0,-2-1 0,0-1 0,-1-1 0,-1-1 0,-1-1-1,-1 0 1,-1-2 0,-1 0 0,0-1 0,12-26 0,-9 11 21,-2 0 1,-1 0 0,-2-2-1,-2 0 1,-2 0-1,-2-1 1,6-62-1,-13 74 25,-2-1 0,-1 1-1,-2 0 1,0 0 0,-2 1 0,-2-1 0,0 1-1,-2 0 1,-1 1 0,-2 0 0,-23-43-1,24 54-51,0-1 0,-1 2 0,-1 0 0,0 0-1,-1 1 1,-1 1 0,-31-24 0,34 30-37,-1 0 0,0 1 1,0 1-1,-1 0 0,0 0 1,0 2-1,0-1 0,-1 2 0,1 0 1,-1 1-1,-25-1 0,9 4-233,1 1 0,-1 2-1,1 1 1,0 1 0,0 2 0,-49 19-1,-168 89-2966,191-87 2411,-115 61-3876,107-52 1115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1:41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50 321 5603,'2'-33'7295,"-2"7"-6128,3-13-516,-1 0 0,-7-60 0,35 308-656,-19-116-86,-8-74 8,-2-13 71,1-1-1,-1 1 1,0 0-1,-1 0 1,1 0-1,-1 0 1,-1 0-1,1 0 0,-3 11 1,-47-37-1053,3 2 708,51 17 308,1 1 1,-1-1-1,1 0 1,-1 0-1,1 0 1,-1-1-1,0 1 1,1-1-1,-1 0 1,0-1-1,7-3 1,54-38-3360,-56 37 1953,8-3-1125,-1 1-518</inkml:trace>
  <inkml:trace contextRef="#ctx0" brushRef="#br0" timeOffset="304.14">228 202 4674,'-5'-4'1905,"3"2"-1345,-3-2 785,3 2-753,2 4-400,2-4-128,5-1-64,3 1 0,4-4-96,1-1-608,-1 3-609,3 0 81,-5 6-1009</inkml:trace>
  <inkml:trace contextRef="#ctx0" brushRef="#br0" timeOffset="609.2">273 285 3762,'-3'0'2401,"3"-2"-1761,0-2-112,5 0-352,2-5-352,0 2 48,5 1-592,3 0-1569</inkml:trace>
  <inkml:trace contextRef="#ctx0" brushRef="#br0" timeOffset="1005.03">471 174 5779,'0'-5'1809,"1"-13"1506,-1 16-3316,1 0-1,-1 0 1,1 1-1,-1-1 0,1 0 1,0 1-1,0-1 1,-1 1-1,1-1 0,0 1 1,0-1-1,1 1 0,-1 0 1,0-1-1,0 1 1,1 0-1,-1 0 0,1 0 1,-1 0-1,1 0 1,-1 0-1,4-1 0,-2 1-35,0 0-1,1 0 0,-1 0 1,1 0-1,-1 1 0,1-1 1,-1 1-1,1 0 0,-1 0 1,1 0-1,-1 0 0,1 1 0,0 0 1,-1 0-1,0-1 0,1 2 1,-1-1-1,0 0 0,1 1 1,-1 0-1,4 2 0,-5-3 33,1 1 0,-1-1 0,0 1 0,1 0 0,-1 0 0,0 0 0,0 0 0,0 0 0,-1 0 0,1 1 0,0-1-1,-1 1 1,1-1 0,-1 1 0,0-1 0,0 1 0,0 0 0,0 0 0,-1-1 0,1 1 0,-1 0 0,1 0 0,-1 0-1,0 0 1,0 0 0,0 0 0,-1 3 0,0-5 112,0 1 0,0-1 0,0 1 0,0-1 0,-1 1 0,1-1 0,0 1 0,-1-1 0,1 0 0,-1 0 0,1 0 0,-1 0 0,1 0 0,-1 0 0,0 0 0,0-1 0,1 1-1,-1 0 1,0-1 0,0 0 0,0 1 0,1-1 0,-1 0 0,-2 0 0,-4-1 236,38-3-1364,-25 4 947,0 0 0,0 0 0,-1 1 0,1 0 0,0 0 0,-1 0 1,1 1-1,-1 0 0,1-1 0,-1 2 0,0-1 0,0 0 0,0 1 0,0 0 1,0 0-1,-1 0 0,1 0 0,3 4 0,-5-4 102,1 0-1,-1 0 1,0-1 0,0 1 0,0 0-1,-1 1 1,1-1 0,-1 0 0,1 0-1,-1 1 1,0-1 0,0 1-1,-1-1 1,1 1 0,-1-1 0,0 1-1,0-1 1,0 1 0,0-1-1,0 1 1,-1-1 0,0 1 0,1-1-1,-1 1 1,-2 3 0,1-5 55,1 0 1,-1 1 0,0-1-1,0 0 1,0-1 0,0 1-1,0 0 1,0 0 0,-1-1-1,1 1 1,0-1 0,-1 0-1,1 0 1,-1 0 0,0 0-1,1 0 1,-1 0 0,-3 0-1,2 0-271,0-1-1,-1 1 0,1-1 0,0 0 0,0 0 0,-1 0 0,1 0 0,0-1 0,-1 1 0,1-1 0,-5-2 0,5-1-2289,3-2-1716</inkml:trace>
  <inkml:trace contextRef="#ctx0" brushRef="#br0" timeOffset="1439.14">875 203 4962,'-2'-1'270,"1"0"0,0-1 0,-1 1 0,1 0 0,0-1-1,-1 1 1,0 0 0,1 0 0,-1 0 0,0 0 0,1 1 0,-1-1 0,0 0-1,0 1 1,0-1 0,1 1 0,-1 0 0,0-1 0,-2 1 0,-1 0-102,1 1 0,0-1 0,0 1 1,0 0-1,-1 0 0,1 0 0,0 0 0,-7 4 1,8-4-178,-1 1 0,0 0 0,1 0 1,0 0-1,-1 0 0,1 1 0,0-1 1,0 1-1,0 0 0,0 0 0,1 0 1,-1 0-1,1 0 0,0 1 0,0-1 1,0 1-1,0-1 0,1 1 0,-3 7 1,4-7-39,1-1 1,-1 1-1,1-1 0,-1 1 1,1 0-1,0-1 1,0 1-1,1-1 1,-1 0-1,1 1 1,-1-1-1,1 0 0,0 0 1,0 0-1,1 0 1,-1 0-1,1-1 1,-1 1-1,1-1 1,0 0-1,0 1 0,0-1 1,0 0-1,0-1 1,0 1-1,1 0 1,-1-1-1,0 0 0,1 0 1,6 1-1,-7-1 123,0 0 0,1-1 0,-1 1-1,0-1 1,0 0 0,1 0 0,-1 0-1,0 0 1,0 0 0,0-1-1,1 1 1,-1-1 0,0 0 0,0 0-1,0 0 1,0-1 0,0 1 0,0-1-1,-1 0 1,1 1 0,0-1 0,-1 0-1,0-1 1,1 1 0,-1 0 0,0-1-1,0 1 1,0-1 0,0 1 0,-1-1-1,1 0 1,-1 0 0,1 0-1,-1 0 1,1-4 0,-1 3 24,0 1 1,-1-1-1,1 0 0,-1 1 1,1-1-1,-1 0 0,-1 1 1,1-1-1,0 1 1,-1-1-1,0 0 0,1 1 1,-1-1-1,-1 1 0,1 0 1,-1-1-1,1 1 0,-1 0 1,0 0-1,0 0 0,0 0 1,0 0-1,-1 0 1,1 1-1,-1-1 0,0 1 1,0-1-1,0 1 0,-6-3 1,5 3-283,-1 0 0,1 0 0,-1 0 1,1 1-1,-1 0 0,0 0 0,1 0 1,-1 1-1,-9-1 0,9 1-378,0 1 0,0-1 1,0 1-1,1 0 0,-1 1 0,0-1 0,0 1 0,1 0 1,-1 0-1,-4 4 0,-11 8-5760</inkml:trace>
  <inkml:trace contextRef="#ctx0" brushRef="#br0" timeOffset="1830.01">1035 270 8404,'-7'2'976,"4"-2"-640,1-2 1521,9-2-1232,5 0-545,5-3 32,5-1 64,1-1-176,1 0 32,0 3-32,0-1-368,-2 3-785,-3 0-576,-2 2-864,-5-1-192</inkml:trace>
  <inkml:trace contextRef="#ctx0" brushRef="#br0" timeOffset="2143.48">1152 140 3698,'-12'-6'3121,"0"1"-1872,3 3 191,2 2-207,-1 4-769,6 3-224,0 4-48,2 4-336,2 2 336,0 2-320,6 5 128,-1-2-560,5-3-705,0 0-303,2-1-273,0-3-1841</inkml:trace>
  <inkml:trace contextRef="#ctx0" brushRef="#br0" timeOffset="2497.21">1440 138 1905,'0'-1'407,"0"-1"-1,0 1 1,0 0 0,-1-1 0,1 1-1,0 0 1,0-1 0,-1 1-1,1 0 1,-1 0 0,1-1 0,-1 1-1,0 0 1,1 0 0,-1 0 0,0 0-1,0 0 1,0 0 0,1 0 0,-3-1-1,2 1-200,-1 0 0,0 0 0,0 0 0,1 0-1,-1 1 1,0-1 0,0 1 0,0-1 0,1 1 0,-1 0-1,0 0 1,-4 0 0,2 0-179,0 0-1,0 1 1,1-1-1,-1 1 1,0 0-1,0 1 1,0-1 0,1 1-1,-1-1 1,1 1-1,-1 0 1,1 0 0,-4 4-1,4-3-40,1 0 1,-1 1-1,1-1 0,0 1 1,0 0-1,0 0 0,0-1 1,1 1-1,0 0 0,-1 1 1,2-1-1,-1 0 0,0 0 1,1 0-1,0 1 0,0-1 1,0 0-1,0 0 0,1 0 0,0 1 1,-1-1-1,2 0 0,-1 0 1,0 0-1,1 0 0,0 0 1,0-1-1,0 1 0,0 0 1,0-1-1,1 1 0,0-1 1,0 0-1,0 0 0,0 0 1,0 0-1,0-1 0,1 1 0,-1-1 1,1 0-1,0 0 0,0 0 1,0-1-1,0 1 0,0-1 1,0 0-1,0 0 0,0 0 1,0-1-1,0 1 0,1-1 1,-1 0-1,7-1 0,-8 0 104,-1 1 0,1-1 0,0-1 0,0 1 0,-1 0-1,1-1 1,-1 1 0,1-1 0,-1 0 0,0 1 0,1-1 0,-1-1 0,0 1-1,0 0 1,-1 0 0,1-1 0,0 1 0,-1-1 0,1 1 0,-1-1 0,0 0 0,0 0-1,0 1 1,0-1 0,0 0 0,-1 0 0,0 0 0,1 0 0,-1 0 0,0 0-1,-1-6 1,1 5-58,0 0-1,0 0 1,-1-1-1,0 1 0,0 0 1,0 0-1,0 0 1,-1-1-1,1 2 0,-1-1 1,0 0-1,-1 0 1,1 0-1,0 1 0,-1 0 1,0-1-1,0 1 1,0 0-1,0 0 0,0 0 1,-6-3-1,-23-3-2089,29 9 1649,1 0-1,0 0 1,0 1 0,0-1 0,-1 0-1,1 1 1,0 0 0,0-1 0,0 1-1,0 0 1,0 0 0,0 0 0,-2 2 0,-11 9-4636</inkml:trace>
  <inkml:trace contextRef="#ctx0" brushRef="#br0" timeOffset="2865.88">1737 131 5555,'-3'-2'2449,"6"2"-2225,-3-2-160,2 2-32,5 2 192,0-2-224,5 0-32,3 0-160,4-2-993,-2 2-688</inkml:trace>
  <inkml:trace contextRef="#ctx0" brushRef="#br0" timeOffset="3172.1">1747 180 6195,'-9'0'2513,"4"0"-2081,0 0 1041,3-2-961,2 4-272,2-2-16,3 4-448,2-2 464,5 3-320,5-3 80,2-2-208,5-2-640,0-3-769,2 1-544,-4-3-1729</inkml:trace>
  <inkml:trace contextRef="#ctx0" brushRef="#br0" timeOffset="3689.98">2055 63 7940,'-1'-3'419,"-1"0"1,1 0-1,0 0 1,0 0-1,0 0 0,1 0 1,-1 0-1,1-1 1,0 1-1,0-4 1,0 6-417,1-1 1,0 1 0,0 0-1,0-1 1,0 1-1,0 0 1,0 0 0,0 0-1,0-1 1,0 1 0,1 0-1,-1 1 1,0-1-1,1 0 1,-1 0 0,1 0-1,-1 1 1,1-1-1,-1 1 1,1-1 0,-1 1-1,1 0 1,2-1-1,-2 1-32,1-1 0,-1 0-1,0 1 1,0 0-1,0-1 1,1 1-1,-1 0 1,0 0 0,0 0-1,1 0 1,-1 1-1,0-1 1,0 1-1,0-1 1,1 1 0,-1 0-1,0 0 1,0 0-1,2 1 1,-3-1 14,0 1 1,1-1-1,-1 0 1,0 1-1,0-1 1,-1 0-1,1 1 1,0 0-1,0-1 1,-1 1-1,1-1 1,-1 1-1,1 0 1,-1-1-1,0 1 1,0 0-1,0-1 1,0 1-1,0 3 1,0-1 69,-1 1 0,0 0 0,0 0 0,0-1 0,-1 1 1,0-1-1,0 1 0,0-1 0,0 0 0,0 0 0,-1 1 0,0-2 1,0 1-1,0 0 0,0-1 0,-7 6 0,9-8 33,-1 0-1,0 0 1,1 0 0,-1 0 0,0-1-1,0 1 1,1 0 0,-1-1-1,0 1 1,0-1 0,0 0-1,0 0 1,-2 0 0,24-1-937,-9 3 616,1-1 0,-1 2 0,1 0 0,-1 0 0,21 9 0,-30-11 272,1 0 0,-1 0 0,0 0 0,1 0 0,-1 0 0,0 1 0,0-1-1,0 1 1,0-1 0,0 1 0,0 0 0,0 0 0,-1 0 0,1 0 0,0 0-1,-1 0 1,0 0 0,1 1 0,-1-1 0,0 0 0,0 1 0,-1-1 0,1 1-1,0-1 1,-1 1 0,0-1 0,1 1 0,-1 0 0,0-1 0,0 1 0,0-1-1,-2 6 1,0-4 70,0-1 1,0 1-1,-1-1 0,1 1 0,-1-1 0,0 0 0,0 0 0,0 0 1,-1 0-1,1 0 0,-1-1 0,1 0 0,-1 1 0,0-1 0,0-1 1,0 1-1,-7 2 0,-35 6-1093,42-10 320,0 0 0,-1 0 0,1 0-1,0 0 1,0-1 0,0 0 0,-6-1 0,5 0-2669</inkml:trace>
  <inkml:trace contextRef="#ctx0" brushRef="#br0" timeOffset="4087.48">2361 101 7347,'1'-1'104,"-1"0"-1,0 0 0,0 0 1,0 0-1,0 0 0,-1 0 1,1 0-1,0 0 0,0 0 1,-1 0-1,1 0 0,0 0 1,-1 0-1,1 0 0,-1 1 1,1-1-1,-1 0 0,1 0 1,-1 0-1,0 1 0,0-1 1,1 0-1,-1 0 0,0 1 1,0-1-1,0 1 0,1-1 1,-1 1-1,0-1 0,0 1 1,0 0-1,0-1 0,0 1 1,0 0-1,0 0 0,0-1 1,0 1-1,0 0 0,0 0 1,0 0-1,0 0 0,0 1 1,0-1-1,0 0 0,0 0 1,0 1-1,0-1 0,0 0 1,0 1-1,0-1 0,-1 1 1,-2 1-75,-1 0 1,0 0 0,1 1 0,0-1 0,0 1 0,0 0 0,0 0 0,0 0-1,-5 6 1,6-5-31,1-1 0,0 1 0,0-1-1,1 1 1,-1 0 0,1 0 0,0-1-1,0 1 1,0 0 0,0 0 0,1 0-1,0 1 1,-1-1 0,1 0 0,1 0-1,-1 0 1,1 0 0,-1 0 0,1 0-1,1 0 1,-1 0 0,0-1 0,1 1-1,0 0 1,0-1 0,0 1 0,0-1-1,0 1 1,1-1 0,0 0 0,-1 0-1,1 0 1,0-1 0,0 1 0,1-1-1,-1 1 1,1-1 0,-1 0 0,1 0-1,-1-1 1,1 1 0,0-1 0,0 0 0,0 0-1,0 0 1,0 0 0,0-1 0,0 0-1,0 1 1,0-1 0,0-1 0,0 1-1,0-1 1,0 0 0,0 1 0,0-2-1,0 1 1,0 0 0,4-3 0,-5 1 132,1 1 0,-1-1 0,0 0 0,0 0 0,0 0 0,0-1 0,0 1 0,-1-1 0,0 1 0,1-1 0,-1 0 0,-1 0 0,1 0 0,-1 0 0,1 0 0,-1 0 0,0-1 0,-1 1 0,1 0 0,0-8 0,-1 9-252,0 0 0,0 0 0,0 0 0,0 0 0,-1 0 0,1 0 0,-1 0-1,1 0 1,-1 0 0,0 0 0,0 0 0,-1 0 0,1 0 0,-1 0 0,1 1 0,-1-1 0,0 1-1,0-1 1,0 1 0,0 0 0,0-1 0,-1 1 0,1 0 0,-1 1 0,1-1 0,-1 0-1,0 1 1,-4-3 0,-12 1-3483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1:43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1 206 5955,'0'-3'7,"1"1"-1,0-1 1,0 0 0,0 1 0,0-1 0,1 1 0,-1 0-1,0-1 1,1 1 0,0 0 0,-1 0 0,1 0 0,0 0 0,0 0-1,0 1 1,1-1 0,-1 0 0,0 1 0,1 0 0,-1-1-1,0 1 1,5-1 0,58-21 36,-62 23-16,-1-1 0,1 0 0,0 0 0,-1 1-1,1 0 1,0-1 0,-1 1 0,1 0 0,0 1 0,0-1 0,-1 0 0,1 1 0,0-1 0,-1 1 0,1 0 0,-1 0-1,1 0 1,-1 0 0,1 0 0,-1 1 0,0-1 0,1 1 0,-1-1 0,3 4 0,-4-3 65,0 1 0,0-1 0,1 1 1,-2-1-1,1 1 0,0-1 0,0 1 0,-1 0 0,0-1 1,1 1-1,-1 0 0,0 0 0,0-1 0,-1 1 0,1 0 1,0 0-1,-1-1 0,0 1 0,1-1 0,-1 1 0,0 0 1,-1-1-1,1 0 0,-2 4 0,-3 4 270,0-1 0,0 0-1,-1 0 1,0 0 0,0-1-1,-12 10 1,32-23-432,-1 1 0,1 0 0,0 1 1,1 1-1,-1 0 0,0 0 0,1 1 0,-1 1 0,1 0 1,20 4-1,-33-4 79,0 0 1,0 0-1,0 0 1,0 1 0,0-1-1,0 1 1,0-1-1,0 1 1,0-1-1,0 1 1,0-1 0,0 1-1,0 0 1,-1 0-1,1-1 1,0 1-1,0 0 1,-1 0 0,1 0-1,0 0 1,-1 0-1,1 0 1,-1 0-1,1 0 1,-1 0 0,0 0-1,1 2 1,-1-1 35,0 0 1,-1 1-1,1-1 1,0 0 0,-1 1-1,0-1 1,1 0-1,-1 0 1,0 0-1,0 1 1,0-1-1,-3 3 1,0 1 80,-1 1 1,-1-1-1,1 0 0,-1 0 1,0 0-1,-11 8 0,-28 6 223,21-19-1396,23-2 812,0 1 0,0 0-1,1-1 1,-1 1 0,0-1-1,0 1 1,0-1 0,0 1-1,1-1 1,-1 0 0,0 1-1,0-1 1,1 0 0,-1 0-1,1 0 1,-1 1 0,1-1 0,-1 0-1,1 0 1,-1-1 0,-2-6-2988</inkml:trace>
  <inkml:trace contextRef="#ctx0" brushRef="#br0" timeOffset="706.73">422 290 3698,'1'-6'481,"0"0"0,0 0 0,0 0 1,1 0-1,0 1 0,0-1 0,0 0 1,1 1-1,3-6 0,-3 7-418,-1 0-1,1 0 0,-1-1 1,0 1-1,0 0 0,-1-1 1,1 1-1,-1-1 1,0 1-1,-1-1 0,1 0 1,-1 1-1,1-1 0,-1 0 1,-1 0-1,1 1 0,-1-1 1,-1-4-1,-2-1-18,-1 0 1,-1 0-1,1 1 0,-1-1 0,-1 2 1,0-1-1,0 1 0,-15-13 0,18 17-40,0 0 0,0 0-1,0 1 1,-1 0 0,1 0 0,-1 0-1,0 0 1,0 1 0,0-1-1,0 1 1,0 1 0,0-1-1,-1 1 1,1 0 0,0 0 0,-1 0-1,1 1 1,-1 0 0,-6 1-1,10-1-9,1 0-1,0 1 1,-1-1-1,1 1 0,0-1 1,-1 1-1,1 0 1,0-1-1,0 1 1,-1 0-1,1 0 0,0 0 1,0 0-1,0 0 1,0 0-1,0 0 1,1 1-1,-1-1 0,0 0 1,0 0-1,1 1 1,-1-1-1,1 0 1,-1 1-1,1-1 0,-1 1 1,1-1-1,0 0 1,0 1-1,0-1 1,0 1-1,0-1 0,0 1 1,0-1-1,0 1 1,1-1-1,-1 0 1,1 1-1,-1-1 0,1 1 1,-1-1-1,1 0 1,0 0-1,0 2 1,2 4 5,1-1 0,-1 0 0,1 1 1,1-2-1,-1 1 0,1 0 1,8 7-1,-5-7 3,0 0-1,1 0 1,-1-1 0,1 0 0,0 0 0,1-1-1,-1-1 1,1 1 0,0-2 0,12 3-1,6-1 27,1-2-1,36-2 0,-36 0 32,7 7 806,-29 3 72,-20 6-490,3-9-705,-1 0 0,0 0-1,0-1 1,0 0 0,-1-1 0,0-1 0,0 0-1,-21 4 1,21-7-2058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9:39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40 5010,'0'0'811,"-5"7"4257,-7 10-3879,-14 93-627,12-49-562,-22 60 0,53-160 150,-5-24-153,-7 24 13,3 1-1,1 0 1,1 0 0,22-48-1,-32 85-17,1 0-1,-1 1 0,0-1 1,0 0-1,1 0 0,-1 1 1,1-1-1,-1 0 1,1 1-1,-1-1 0,1 1 1,-1-1-1,1 0 1,-1 1-1,1-1 0,0 1 1,-1-1-1,1 1 0,0 0 1,-1-1-1,1 1 1,0 0-1,0-1 0,-1 1 1,1 0-1,0 0 0,0 0 1,0 0-1,-1 0 1,1 0-1,0 0 0,0 0 1,1 0-1,0 1 13,0 0 0,1 1-1,-1-1 1,0 0 0,0 1 0,-1-1-1,1 1 1,0 0 0,0 0 0,-1 0-1,2 2 1,4 6 30,-1 1 0,0-1 0,9 22 0,12 64 210,-24-84-777,-1-1 0,0 1 0,-1-1 0,0 1 0,-1 0 0,-2 18 0,-2-17-1249,-3 2-550</inkml:trace>
  <inkml:trace contextRef="#ctx0" brushRef="#br0" timeOffset="304.6">24 244 5218,'-3'-4'1441,"1"2"-1073,0 2 321,-1 0 271,6 0-560,-1-2-336,3-3 592,2-1-559,7-3 95,1-1-32,1-3-320,4 0 48,-1 2-305,-3 2-591,1 1-465,0-1-528,-3 3-1200</inkml:trace>
  <inkml:trace contextRef="#ctx0" brushRef="#br0" timeOffset="935.49">265 172 3938,'-1'0'152,"1"0"1,0-1-1,-1 1 1,1 0-1,0-1 0,0 1 1,0 0-1,-1-1 1,1 1-1,0 0 0,0-1 1,0 1-1,0 0 1,0-1-1,0 1 1,0-1-1,0 1 0,0 0 1,0-1-1,0 1 1,0-1-1,0 1 1,0 0-1,0-1 0,0 1 1,0 0-1,0-1 1,0 1-1,0-1 1,1 1-1,-1 0 0,0-1 1,0 1-1,1 0 1,-1-1-1,17-13 1086,-14 12-1257,0 1 0,0-1 1,1 0-1,-1 1 0,1 0 0,-1 0 0,1 0 0,-1 0 0,8 0 0,-10 1 18,1 0-1,-1 0 1,1 0 0,-1 1 0,1-1-1,-1 0 1,1 1 0,-1-1-1,0 1 1,1 0 0,-1 0-1,1-1 1,-1 1 0,0 0-1,0 0 1,0 0 0,0 0-1,1 0 1,-1 1 0,-1-1-1,1 0 1,0 0 0,0 1-1,1 1 1,-2 0 28,1-1-1,-1 1 0,1 0 1,-1-1-1,0 1 1,0 0-1,0-1 1,0 1-1,-1 0 1,1-1-1,-1 1 1,0 0-1,0 2 0,-1 1 104,-1 0 0,1-1-1,-1 1 1,0-1-1,-1 1 1,1-1-1,-1 0 1,0 0-1,0-1 1,0 1-1,-9 6 1,21-14-183,-1-1 0,1 2 1,0-1-1,0 1 0,0 1 1,12-2-1,-17 2 47,0 1-1,-1-1 1,1 1 0,0 0-1,-1 0 1,1 0 0,-1 0 0,1 1-1,0-1 1,-1 0 0,1 1-1,-1 0 1,1 0 0,-1 0-1,1 0 1,-1 0 0,0 0-1,1 1 1,-1-1 0,0 1 0,0-1-1,0 1 1,0 0 0,0 0-1,0 0 1,2 3 0,-4-3 36,0 1 0,0-1 0,0 0 0,0 1 1,0-1-1,0 0 0,-1 1 0,1-1 0,-1 0 1,1 1-1,-1-1 0,0 0 0,0 0 0,0 0 1,0 0-1,0 0 0,-1 0 0,1 0 0,-1 0 0,1 0 1,-3 2-1,-38 34 264,38-36-352,0 0 0,0 0 1,0 0-1,0-1 1,0 1-1,0-1 1,0 0-1,0 0 1,-1-1-1,-4 1 1,-13-5-3955,17 2 1811</inkml:trace>
  <inkml:trace contextRef="#ctx0" brushRef="#br0" timeOffset="1341.58">558 140 4130,'0'-5'2514,"-8"7"-1345,-8 10-202,11-5-892,0 0-1,0 0 1,1 0-1,1 1 1,-1-1-1,1 1 1,0 0-1,1 0 1,0 0-1,0 1 1,1-1-1,0 0 1,0 1-1,1 8 1,0-16-73,0 0 0,1 0 0,-1 0 0,0 0 0,1 0 0,-1 0 0,1-1 0,-1 1 0,1 0 0,-1 0 0,1 0 0,-1-1 0,1 1 0,0 0 0,-1-1 0,1 1 0,0 0 0,0-1 0,0 1 0,-1-1 0,1 1 0,0-1 0,0 0 0,0 1 0,0-1 0,0 0 0,0 1 0,0-1 0,0 0 0,0 0 0,0 0 0,0 0 0,0 0 0,0 0 0,0 0 0,0-1 0,-1 1 0,1 0 0,0 0 0,0-1 0,0 1 0,0 0 0,0-1 0,0 1 0,0-1 0,1-1 0,2 0 113,1 0 0,-1-1 1,0 0-1,0 0 0,0 0 0,0 0 1,-1 0-1,4-5 0,-2 0 125,0 0 1,-1 0-1,0-1 0,-1 0 0,0 1 1,0-1-1,-1 0 0,0-1 1,1-9-1,-3 17-235,1 0 1,-1 0 0,0 0-1,0 0 1,1 0-1,-2 0 1,1 0 0,0 0-1,0-1 1,-1 1-1,1 1 1,-1-1-1,1 0 1,-1 0 0,0 0-1,0 0 1,0 0-1,0 0 1,0 1-1,0-1 1,0 0 0,-1 1-1,1-1 1,0 1-1,-1 0 1,0-1 0,1 1-1,-1 0 1,0 0-1,1 0 1,-1 0-1,0 0 1,0 0 0,0 1-1,0-1 1,0 1-1,0-1 1,0 1-1,0 0 1,0 0 0,0 0-1,0 0 1,0 0-1,0 0 1,0 0-1,0 1 1,-3 0 0,2 0-364,0 0 0,0 0 1,-1 0-1,1 0 0,0 1 1,0 0-1,0-1 0,1 1 1,-1 0-1,0 0 0,1 1 1,-1-1-1,1 1 0,-4 3 0,-12 17-3430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2:03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98 467 6019,'-13'-42'3932,"10"35"-3524,1 0 1,0 0 0,0-1-1,0 1 1,1-1 0,-1-11-1,6 42-259,0 1 0,2-1-1,12 35 1,3 9-13,10 37 62,-76-139 949,30 25-1048,9 5-92,-1 0 0,0 0 0,1 1 0,-1 0 0,-1 0 0,1 1 0,0 0 0,-1 0 0,0 1 0,-15-3 0,72 30-1362,-40-23 626,-1 0 1,1-1 0,0 0-1,0-1 1,0 0 0,0-1-1,-1 1 1,1-2 0,14-3-1,-3-1-1837</inkml:trace>
  <inkml:trace contextRef="#ctx0" brushRef="#br0" timeOffset="313">292 482 6195,'0'0'1088,"4"-4"-928,-1 0 1089,4-1-1233,0-1-16,5-3 32,-2 3-64,2-1-1729,2 3-1120</inkml:trace>
  <inkml:trace contextRef="#ctx0" brushRef="#br0" timeOffset="625">319 564 6035,'0'-2'1584,"0"0"-1359,0 0-1,5-3-192,0 1-64,4 0-625,3-5-1328</inkml:trace>
  <inkml:trace contextRef="#ctx0" brushRef="#br0" timeOffset="930">513 454 6019,'-2'-2'497,"0"-1"0,0 0 0,0 0 0,1 0 0,-1 0 0,1 0 0,-1 0 0,1-1 0,0 1 0,1 0 0,-2-7 0,2 9-493,0 0-1,1 0 0,-1 0 1,0 0-1,1-1 0,-1 1 1,1 0-1,-1 0 1,1 0-1,0 0 0,-1 0 1,1 0-1,0 0 0,0 0 1,-1 1-1,1-1 1,0 0-1,0 0 0,0 1 1,0-1-1,0 0 1,0 1-1,0-1 0,1 1 1,-1-1-1,0 1 0,0 0 1,0 0-1,0-1 1,1 1-1,-1 0 0,0 0 1,0 0-1,0 0 0,0 0 1,1 0-1,-1 1 1,1-1-1,1 0-18,0 1 1,0-1-1,0 1 1,0-1-1,0 1 1,0 0-1,0 0 0,-1 0 1,1 1-1,0-1 1,-1 0-1,1 1 1,-1 0-1,1 0 1,-1 0-1,0 0 1,0 0-1,0 0 0,0 0 1,0 1-1,-1-1 1,1 1-1,0-1 1,-1 1-1,0 0 1,0-1-1,0 1 0,0 0 1,0 0-1,0 0 1,-1 0-1,0 0 1,1 0-1,-1 5 1,0 0 7,0 0 0,0 0 1,0 0-1,-1 0 1,0-1-1,-1 1 0,1 0 1,-2-1-1,1 1 1,-1-1-1,0 0 1,-6 10-1,7-14 83,0 0 0,0 0 0,0 0 0,0 0 0,-1-1 0,1 1 0,-1-1-1,0 0 1,1 1 0,-1-1 0,0-1 0,0 1 0,-1 0 0,1-1 0,0 1 0,-1-1 0,1 0 0,0 0 0,-7 0 0,7-1-19,0-1 0,-1 1 0,1-1 1,0 0-1,0 0 0,0 0 0,0 0 0,0-1 1,0 1-1,0-1 0,0 1 0,1-1 0,-1 0 1,1-1-1,-1 1 0,1 0 0,0-1 0,0 1 1,0-1-1,0 1 0,-2-5 0,4 7-60,0 0 1,0 0-1,0 0 0,-1-1 0,1 1 0,0 0 0,0 0 1,0 0-1,0 0 0,0-1 0,0 1 0,0 0 1,0 0-1,0 0 0,0 0 0,0 0 0,0-1 0,0 1 1,0 0-1,0 0 0,0 0 0,0 0 0,0-1 1,0 1-1,0 0 0,1 0 0,-1 0 0,0 0 0,0 0 1,0-1-1,0 1 0,0 0 0,0 0 0,0 0 0,0 0 1,1 0-1,-1 0 0,0 0 0,0-1 0,0 1 1,0 0-1,0 0 0,1 0 0,-1 0 0,0 0 0,0 0 1,0 0-1,1 0 0,13-2-76,20 3-150,-30 0 120,96 2-6014,-81-5 3979</inkml:trace>
  <inkml:trace contextRef="#ctx0" brushRef="#br0" timeOffset="1244.72">726 400 4562,'-2'-16'1873,"-3"3"-769,0 3 705,0 3-224,1 5-577,1 2-623,3 7-209,3 1-304,-1 7 432,3 5-432,0 3 128,-3 3-384,3 0-721,0-2-1072,2-1-352</inkml:trace>
  <inkml:trace contextRef="#ctx0" brushRef="#br0" timeOffset="1583.78">823 462 4194,'0'0'3377,"-2"-2"-3088,2-2 735,2 1-31,0 6-641,6-6 240,4 1-256,4-2-144,3-3 48,1-1-464,1-1 224,-6 3-16,-1-1-1056,-5 3-385,-1 0-896</inkml:trace>
  <inkml:trace contextRef="#ctx0" brushRef="#br0" timeOffset="1894.68">876 363 6019,'-7'-11'1360,"2"7"241,2-1-16,-1 5-433,1 3-1104,3 1 273,0 7 223,3 4-192,-1 4-352,3 5 240,0 2-512,2 0 208,5-5-64,-3 1-1089,3-7-736,3-2-1712</inkml:trace>
  <inkml:trace contextRef="#ctx0" brushRef="#br0" timeOffset="3736.57">1084 286 3217,'8'-12'6751,"12"-3"-3962,31-12-2623,-30 17 595,-20 9-738,1 0 1,-1 0 0,0 0 0,0 0 0,1 0 0,-1 1 0,1-1-1,-1 1 1,1-1 0,-1 1 0,1-1 0,-1 1 0,1 0 0,-1-1-1,1 1 1,0 0 0,-1 0 0,3 1 0,-3 0 0,-1 0 0,1 1 1,0-1-1,-1 0 0,1 1 0,-1-1 1,0 0-1,0 1 0,1-1 0,-1 1 0,0-1 1,0 0-1,0 1 0,0-1 0,-1 3 1,1 16-69,3 19-4,1 43-1272,-9-29-3467,1-34 1887</inkml:trace>
  <inkml:trace contextRef="#ctx0" brushRef="#br0" timeOffset="4038.65">1107 375 4146,'7'-5'688,"5"1"81,-2 0-497,4 0-192,3-1-80,2 1-48,0 2-1073</inkml:trace>
  <inkml:trace contextRef="#ctx0" brushRef="#br0" timeOffset="4340.75">1466 223 6243,'0'-4'1857,"2"1"-1617,-2-1 160,3 2-336,-1 2-32,5-2 96,3-3-256,0 3-448,2 0-897,0 0-576</inkml:trace>
  <inkml:trace contextRef="#ctx0" brushRef="#br0" timeOffset="4652.61">1465 297 3938,'-5'5'1553,"2"-5"-657,3-3-432,3 1-464,2 0 80,2 0-80,2-2 0,6-1-544,-1 1-497,1 0-1616</inkml:trace>
  <inkml:trace contextRef="#ctx0" brushRef="#br0" timeOffset="5152.65">1770 134 4546,'0'-8'2134,"3"-17"1682,-2 25-3806,-1-1 0,1 0 1,0 1-1,0 0 0,0-1 0,0 1 1,-1-1-1,1 1 0,0 0 1,0-1-1,0 1 0,0 0 1,0 0-1,0 0 0,0 0 1,0 0-1,0 0 0,0 0 1,0 0-1,0 0 0,-1 1 0,1-1 1,0 0-1,0 0 0,0 1 1,0-1-1,0 1 0,0-1 1,1 2-1,1 0-15,0 0 1,1 0-1,-1 1 0,0-1 1,-1 1-1,1 0 0,0 0 1,-1 0-1,0 0 0,1 0 1,-1 0-1,-1 1 0,1-1 1,0 1-1,-1-1 0,0 1 1,1 0-1,-1-1 0,-1 1 1,1 0-1,-1 0 0,1 0 1,-1 0-1,0 0 0,-1-1 1,1 1-1,-1 0 1,0 4-1,0-3 39,1-1 1,-1 0-1,0 1 1,0-1 0,0 0-1,0 0 1,-1 0-1,0 0 1,0 0-1,0 0 1,0 0-1,0 0 1,-1-1-1,0 0 1,1 1-1,-1-1 1,-1 0 0,1 0-1,0 0 1,-1-1-1,1 1 1,-1-1-1,0 0 1,-7 3-1,8-5 22,-1 0-1,1-1 0,0 1 1,0-1-1,0 1 0,0-1 1,0 0-1,0 0 0,1-1 0,-5-1 1,6 2-58,-1 1 0,1-1 0,0 1 0,0-1 0,0 1 0,0-1 0,0 0 0,0 1 0,0-1 0,0 0 0,0 0 1,0 0-1,1 1 0,-1-1 0,0 0 0,0 0 0,1-1 0,-1 1 0,1 0 0,-1 0 0,1 0 0,-1 0 0,1 0 0,0 0 0,0-1 0,-1 1 0,1 0 0,0-2 1,1 2-71,0 0 1,0 1 0,0-1-1,-1 0 1,1 0 0,0 0-1,0 1 1,0-1 0,1 0-1,-1 1 1,0-1 0,0 1 0,0-1-1,0 1 1,0 0 0,1-1-1,-1 1 1,0 0 0,3 0-1,29-2-1553,-25 2 816,13-2-1672,3 2-1054</inkml:trace>
  <inkml:trace contextRef="#ctx0" brushRef="#br0" timeOffset="5746.61">2005 229 5458,'-3'1'223,"0"0"0,-1 0 0,1 0 0,0-1-1,0 1 1,0-1 0,0 0 0,-1 0-1,1 0 1,0-1 0,0 1 0,0-1-1,-1 1 1,1-1 0,0 0 0,0 0 0,-3-2-1,4 2-103,0 0 0,1 0 0,-1 0 0,1 0 0,-1 0 0,1 0 0,-1 0 1,1 0-1,0 0 0,-1-1 0,1 1 0,0-1 0,0 1 0,0-1 0,0 1 0,0-1 0,1 1 0,-1-1 0,0 0 0,1 0 0,-1 1 0,1-1 0,-1 0 0,1 0 0,0 0 0,0 1 0,0-1 0,0 0 0,0 0 0,1-3 0,2-4-109,1-1 1,0 1-1,1 0 1,0 0-1,1 1 1,6-10-1,-7 12-2,0-1-1,0 1 1,-1-2 0,0 1-1,0 0 1,-1-1 0,1 1-1,-2-1 1,4-12-1,-6 19-22,0 0-1,-1 0 1,1 0-1,0 0 1,0 1-1,0-1 1,0 0-1,-1 0 1,1 0-1,0 1 1,-1-1-1,1 0 0,-1 0 1,1 1-1,-1-1 1,1 0-1,-1 1 1,1-1-1,-1 0 1,0 1-1,1-1 1,-1 1-1,0-1 1,1 1-1,-1-1 0,0 1 1,0 0-1,0-1 1,1 1-1,-1 0 1,0 0-1,0 0 1,0 0-1,0-1 1,1 1-1,-1 0 1,0 0-1,0 0 0,0 1 1,0-1-1,0 0 1,1 0-1,-1 0 1,0 1-1,0-1 1,-1 1-1,1-1-1,0 0 0,0 1 0,0-1 0,1 0 0,-1 1 1,0-1-1,0 1 0,0-1 0,1 1 0,-1-1 0,0 1 0,0 0 0,1-1 0,-1 1 0,0 0 0,1-1 0,-1 1 0,1 0 0,-1 0 0,1 0 0,-1-1 0,1 1 0,0 0 0,-1 0 0,1 0 1,0 0-1,0 0 0,0 0 0,0 0 0,0 0 0,-1 0 0,2 0 0,-1-1 0,0 1 0,0 0 0,0 0 0,0 0 0,1 0 0,-1 0 0,0 0 0,1 0 0,-1 0 0,1-1 0,-1 1 1,1 0-1,-1 0 0,1-1 0,0 2 0,18 20-218,32 32 1,-34-38 232,-1 1 0,0 0-1,17 27 1,-32-42 55,1 1-1,-1-1 1,-1 1 0,1-1-1,0 1 1,-1 0-1,1-1 1,-1 1 0,0 0-1,0-1 1,0 1-1,0 0 1,0-1 0,0 1-1,-1 0 1,1-1 0,-1 1-1,0-1 1,0 1-1,0-1 1,0 1 0,0-1-1,-1 0 1,1 1-1,-1-1 1,0 0 0,1 0-1,-1 0 1,0 0-1,0-1 1,0 1 0,0 0-1,-3 1 1,-1 1-123,0 0 0,1 0 0,-1 0 1,-1-1-1,-8 4 0,10-6-444,1 1-1,0-1 1,-1 0-1,1 0 1,0 0 0,-1-1-1,-8 0 1,4-3-4440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1:52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74 463 3137,'-23'16'5686,"35"-39"-2285,-7 14-3247,-1 1-1,0-1 1,-1 0-1,1 0 1,-2 0-1,1-1 1,-1 1 0,-1-1-1,0 1 1,0-1-1,-1 0 1,0 1-1,-1-13 1,0-5 4,18 241 116,0 2-1492,-17-216 1160,0 1 0,0-1 0,0 0 0,0 1 0,0-1 0,0 0 0,0 1 0,0-1 0,0 1 0,0-1 0,0 0 0,0 1 0,0-1 0,-1 0 0,1 1 0,0-1 0,0 0 0,0 1 0,0-1 0,-1 0 0,1 1 0,0-1 0,0 0 0,0 0 0,-1 1 0,1-1 0,0 0 0,-1 0 0,1 1 0,0-1 0,-1 0 0,1 0 0,0 0 0,-1 0 0,1 0 0,0 1 0,-1-1 0,1 0 0,0 0 0,-1 0 0,1 0 0,-1 0 0,-18-9-1316,-14-19-305,20 15 1701,1-1 0,0 0 0,-14-24 0,26 37-7,0 0 1,0 0-1,0 1 0,0-1 0,0 0 0,0 0 1,0 1-1,1-1 0,-1 0 0,0 1 1,1-1-1,-1 0 0,0 1 0,1-1 1,-1 0-1,1 1 0,-1-1 0,1 1 1,-1-1-1,1 1 0,0-1 0,-1 1 1,1 0-1,0-1 0,-1 1 0,1-1 1,0 1-1,-1 0 0,1 0 0,0 0 1,0-1-1,-1 1 0,1 0 0,0 0 0,0 0 1,0 0-1,42-10 775,-30 7-663,68-20-3315,-60 16 608</inkml:trace>
  <inkml:trace contextRef="#ctx0" brushRef="#br0" timeOffset="302.65">227 435 4930,'0'-4'1585,"-3"2"-1217,3-1 304,0 1 65,3 2-545,-1-2-144,5 0 16,0 0 64,3 0-256,2-1-704,0 3-481,0 3-816</inkml:trace>
  <inkml:trace contextRef="#ctx0" brushRef="#br0" timeOffset="606.04">298 504 4754,'0'4'528,"-2"-4"209,2-2 495,2 0-880,1-2 273,-1-1-609,5 3 192,1-4-208,1 1-304,3 1-1009,0 0-416</inkml:trace>
  <inkml:trace contextRef="#ctx0" brushRef="#br0" timeOffset="909.95">460 340 5298,'0'-6'453,"0"0"0,1 0 0,-1 1 0,2-1-1,-1 0 1,0 0 0,4-7 0,-4 12-436,-1 0 0,0 0 0,1 0 1,-1 1-1,1-1 0,-1 0 1,1 0-1,0 1 0,-1-1 0,1 0 1,0 1-1,-1-1 0,1 1 0,0-1 1,0 1-1,0-1 0,-1 1 0,1-1 1,0 1-1,0 0 0,1-1 1,0 1-20,0 1 0,-1-1 0,1 0 0,-1 1 1,1-1-1,-1 1 0,1 0 0,-1-1 0,0 1 1,1 0-1,-1 0 0,0 0 0,1 0 0,-1 0 1,0 0-1,0 0 0,2 2 0,2 4 14,0 1 0,0-1 0,-1 1 1,0 0-1,0 0 0,-1 0 0,0 0 0,0 1 0,-1 0 0,0-1 0,-1 1 0,0 0 0,0 0 0,-1-1 0,0 1 0,0 0 0,-1 0 0,0 0 1,-1-1-1,-5 18 0,6-24 57,-1 0 0,1 0 0,-1 0 0,1 0 0,-1-1 0,0 1 0,0 0 0,0-1 1,0 1-1,0-1 0,0 0 0,-1 1 0,1-1 0,0 0 0,-1 0 0,1-1 0,0 1 0,-1 0 0,1-1 0,-1 0 1,1 1-1,-1-1 0,1 0 0,-1 0 0,-5-1 0,6 1-53,0 0 0,0-1 1,0 1-1,0 0 0,1-1 0,-1 0 1,0 1-1,0-1 0,0 0 0,0 0 0,0 0 1,1 0-1,-1 0 0,0 0 0,1 0 1,-1-1-1,1 1 0,0-1 0,-1 1 0,1-1 1,0 0-1,0 1 0,0-1 0,0 0 1,0 0-1,0 1 0,1-1 0,-1 0 1,0 0-1,1 0 0,0 0 0,-1-3 0,1 3-40,0 1 0,0-1-1,1 0 1,-1 1 0,1-1-1,-1 0 1,1 1 0,-1-1-1,1 1 1,0-1 0,0 1-1,0-1 1,0 1 0,0-1-1,0 1 1,0 0 0,0 0-1,0-1 1,1 1 0,-1 0-1,0 0 1,1 0 0,-1 0-1,1 1 1,-1-1 0,1 0-1,0 1 1,-1-1 0,1 1-1,-1-1 1,4 1 0,6-2-702,0 1 0,0 0 1,21 2-1,-16-1-654,8 0-418</inkml:trace>
  <inkml:trace contextRef="#ctx0" brushRef="#br0" timeOffset="1340.11">750 195 5330,'-1'-2'115,"0"1"-1,0-1 0,-1 1 0,1 0 0,0-1 0,0 1 1,-1 0-1,1 0 0,0-1 0,-1 1 0,1 0 1,-1 1-1,0-1 0,1 0 0,-1 0 0,0 1 0,1-1 1,-1 1-1,0-1 0,0 1 0,1 0 0,-1 0 0,0 0 1,0 0-1,0 0 0,1 0 0,-1 0 0,0 0 0,0 1 1,1-1-1,-1 1 0,0-1 0,1 1 0,-1 0 0,0 0 1,-2 1-1,1 1-65,1 0 1,-1 0 0,1 0 0,0 0-1,-1 1 1,1-1 0,1 0-1,-1 1 1,1-1 0,-1 1-1,1 0 1,0 0 0,0-1-1,0 1 1,1 0 0,-1 5-1,2 3-59,-1-1 0,1 1-1,1-1 1,0 0 0,1 0-1,0 0 1,8 19 0,-9-26-12,0-1 1,0 1 0,0-1 0,0 1 0,0-1-1,1 0 1,0 0 0,-1 0 0,1 0-1,0 0 1,6 3 0,-7-5 5,0 0 1,0 0-1,0 0 0,0-1 1,0 1-1,0-1 0,1 1 0,-1-1 1,0 0-1,1 0 0,-1 0 1,0 0-1,0 0 0,1 0 0,-1-1 1,0 1-1,0-1 0,0 1 1,1-1-1,-1 0 0,4-2 0,-4 1 108,0 1 0,0-1 0,0 0 0,0 0-1,0 0 1,0 0 0,-1 0 0,1 0-1,0 0 1,-1-1 0,0 1 0,0-1 0,0 1-1,0-1 1,0 1 0,0-1 0,0 0 0,-1 1-1,0-1 1,1 0 0,-1 1 0,0-1-1,0 0 1,0 0 0,-1 1 0,1-1 0,-1 0-1,1 1 1,-1-1 0,0 1 0,0-1-1,-2-3 1,3 5-94,-1-1-1,0 0 1,0 0 0,1 1-1,-1-1 1,0 0-1,-1 1 1,1-1 0,0 1-1,0-1 1,-1 1-1,1 0 1,-1-1 0,1 1-1,-1 0 1,1 0-1,-1 0 1,0 0 0,1 0-1,-1 1 1,0-1-1,0 0 1,0 1 0,0-1-1,1 1 1,-1 0-1,0 0 1,0 0 0,0 0-1,0 0 1,0 0-1,0 0 1,0 0 0,0 1-1,0-1 1,1 1-1,-1 0 1,0-1 0,0 1-1,1 0 1,-1 0-1,0 0 1,1 0 0,-1 0-1,1 0 1,-3 3-1,-1 1-546,0 0-1,1 0 1,0 0-1,0 1 1,0 0-1,0-1 0,1 1 1,0 1-1,-3 9 1,-2 10-2490</inkml:trace>
  <inkml:trace contextRef="#ctx0" brushRef="#br0" timeOffset="1642.44">942 220 6627,'0'-3'304,"-2"1"785,-1 0-129,6 0-448,-1 0-368,5 0 225,5-1-161,3-3-176,4 0-64,0-1 32,2-2-96,1 3-977,0 0-111,-1 1-817,-2 1-48</inkml:trace>
  <inkml:trace contextRef="#ctx0" brushRef="#br0" timeOffset="1945.3">1073 81 3169,'-17'-2'2033,"0"-1"-1344,5 3 447,3 3-271,1-1-1,6 0-624,0 4 288,2 1-256,4 6-15,-1 0-225,4 6-16,0 0-16,3 3-256,-1-3-641,3 3-608,3-3-576</inkml:trace>
  <inkml:trace contextRef="#ctx0" brushRef="#br0" timeOffset="2331.98">1279 274 4402,'-2'2'129,"1"0"-1,-1-1 1,0 1-1,1-1 1,-1 1-1,0-1 1,0 0-1,0 0 1,0 0-1,0 0 1,0 0-1,0 0 1,0 0-1,0-1 1,0 1 0,0-1-1,-1 0 1,1 0-1,0 1 1,0-1-1,0-1 1,-1 1-1,1 0 1,0 0-1,0-1 1,0 1-1,-1-1 1,1 0-1,0 0 1,0 0 0,0 0-1,-3-2 1,3 1-83,0 0 0,0-1 0,0 1-1,0-1 1,0 0 0,1 1 0,-1-1 0,1 0 0,-1 0 0,1 0 0,0 0 0,0 0 0,1-1 0,-1 1 0,1 0 0,-1 0 0,1 0 0,0-1 0,0 1 0,1 0 0,0-6 0,3-6 76,0 0 1,1 0-1,12-23 0,-12 27-26,0 1 0,0-1 0,-1 0 0,-1 0 0,0 0 0,0 0 0,1-21 0,-4 32-88,0-1 0,1 0 0,-1 1 1,0-1-1,0 0 0,0 1 1,0-1-1,0 0 0,0 1 0,0-1 1,0 0-1,0 0 0,0 1 0,0-1 1,0 0-1,0 1 0,0-1 0,-1 0 1,1 1-1,0-1 0,-1 0 0,1 1 1,0-1-1,-1 1 0,1-1 0,-1 1 1,1-1-1,-1 1 0,1-1 1,-1 1-1,1-1 0,-1 1 0,1-1 1,-1 1-1,0 0 0,1 0 0,-1-1 1,0 1-1,1 0 0,-1 0 0,0-1 1,1 1-1,-1 0 0,0 0 0,1 0 1,-1 0-1,0 0 0,0 0 1,1 0-1,-1 1 0,0-1 0,1 0 1,-1 0-1,0 0 0,1 1 0,-1-1 1,0 0-1,1 1 0,-1-1 0,1 0 1,-1 1-1,1-1 0,-1 1 0,1-1 1,-1 1-1,1-1 0,-1 2 0,-3 1-27,0 0 0,0 1 0,0-1 0,1 1 0,0 0 0,0 0-1,0 0 1,-3 6 0,5-7-4,0-1 0,0 1 0,0 0 0,1 0 0,-1 0 0,1 0 0,-1 0 0,1 0 0,0 0 0,1 0 0,-1 0 0,0 0 0,1 0 0,-1 0 0,1 0 0,0 0 0,0 0 0,0 0 0,1 0 0,-1-1 0,1 1 0,-1-1 0,1 1 0,3 3 0,5 3-3,-1 1 1,1-2-1,1 0 1,17 11-1,22 17 177,-49-34-143,0-1 0,1 1 0,-1 0 0,0-1 0,0 1 0,0 0 0,0 0 0,-1 0 0,1 0 0,0 0 0,-1 0 0,1 0 0,-1 0 0,0 0 0,1 0-1,-1 0 1,0 0 0,0 0 0,-1 0 0,0 4 0,0 0-336,-1-1-1,0 1 1,0-1 0,0 1-1,-1-1 1,-3 6-1,-1 0-2749</inkml:trace>
  <inkml:trace contextRef="#ctx0" brushRef="#br0" timeOffset="2999.15">564 958 5875,'-5'0'1376,"0"0"-319,3-5 784,-1 3-1169,6 0-640,-1 0 144,1-2 96,6-3-272,3-4 160,0-2-368,5 3-432,0-3-305,-1 4-1328,-1 3-128</inkml:trace>
  <inkml:trace contextRef="#ctx0" brushRef="#br0" timeOffset="3302.07">589 1019 5747,'-2'0'736,"-1"0"-304,3-2 513,3 0-401,-1 2 80,5-5-432,3 1-192,4-5 64,3-1-64,5-3-576,-1 0-1153,3 0-496</inkml:trace>
  <inkml:trace contextRef="#ctx0" brushRef="#br0" timeOffset="4192.2">908 765 5410,'-1'-1'167,"0"1"0,0-1 0,0 1 0,1-1 0,-1 0 0,0 1 0,1-1 0,-1 0 0,1 1 0,-1-1 0,0 0 0,1 0 0,0 1-1,-1-1 1,1 0 0,-1 0 0,1 0 0,0 0 0,0 0 0,0 0 0,-1 1 0,1-1 0,0 0 0,0 0 0,0 0 0,0 0-1,0 0 1,1 0 0,-1 0 0,0 0 0,0 0 0,1 1 0,-1-1 0,0 0 0,1 0 0,-1 0 0,1 0 0,0-1 0,1 1-97,0-1 1,0 1-1,0-1 1,0 1-1,0 0 1,0 0-1,1 0 1,-1 0-1,0 0 1,1 0-1,-1 1 1,1-1-1,-1 1 1,4-1-1,-4 1-121,0 0-1,0 0 1,0 0-1,0 0 1,0 0-1,0 0 1,0 1-1,0-1 1,0 1-1,0-1 1,0 1-1,0 0 1,0 0-1,0 0 1,0 0-1,0 0 1,2 2-1,-3-2 71,0 1 0,-1-1 1,1 1-1,0-1 0,-1 1 0,1-1 0,-1 1 0,1-1 0,-1 1 0,0-1 1,1 1-1,-1 0 0,0-1 0,0 1 0,0-1 0,-1 1 0,1 0 0,0-1 1,-1 1-1,1-1 0,0 1 0,-1-1 0,0 1 0,1-1 0,-1 1 0,0-1 1,0 0-1,-1 2 0,0 1 60,0 0 1,0-1 0,-1 1-1,1-1 1,-1 1 0,1-1-1,-1 0 1,0 0 0,-1 0-1,1-1 1,0 1 0,-1-1 0,1 0-1,-1 1 1,0-2 0,0 1-1,1 0 1,-1-1 0,-1 0-1,1 0 1,-8 1 0,43-4-225,-21 0 12,0 1 0,0 0 0,0 1 0,0 0 0,15 3 1,-22-3 116,-1 1 0,0-1 0,0 1 1,-1 0-1,1 0 0,0 0 0,0 0 1,0 0-1,0 0 0,-1 0 0,1 0 0,0 1 1,-1-1-1,0 1 0,1-1 0,-1 1 1,0 0-1,1-1 0,-1 1 0,0 0 1,0 0-1,-1 0 0,1 0 0,0 0 1,-1 0-1,1 0 0,-1 0 0,1 0 1,-1 0-1,0 0 0,0 0 0,0 4 1,-1-3-32,1 0 0,-1 1 0,0-1 0,0 0 1,-1 0-1,1 0 0,-1 1 0,1-1 0,-1-1 1,0 1-1,0 0 0,0 0 0,-1-1 0,1 1 1,0-1-1,-1 0 0,0 0 0,0 1 0,1-2 1,-1 1-1,0 0 0,-1-1 0,1 1 1,-4 0-1,1 1-141,0-1 1,0 0-1,-1 0 1,1 0-1,-1-1 1,0 0-1,1 0 0,-1-1 1,1 1-1,-1-1 1,-11-2-1,11-3-2277,4-2-1216</inkml:trace>
  <inkml:trace contextRef="#ctx0" brushRef="#br0" timeOffset="4888.45">1126 634 6131,'-1'-4'2713,"2"10"-1021,18 66-970,-17-65-761,-1 0 0,0 1-1,0-1 1,0 0 0,-1 0 0,0 0 0,0 1 0,-1-1-1,-1 7 1,2-14-21,0-1 0,0 0 0,0 0 1,1 0-1,-1 0 0,0 1 0,0-1 0,0 0 0,0 0 0,0 0 0,-1 0 0,1 1 0,0-1 0,0 0 0,0 0 0,-1 0 0,1 1 0,0-1 0,-1 0 1,1 0-1,-1 1 0,1-1 0,-1 0 0,1 1 0,-1-1 0,1 1 0,-1-1 0,0 0 0,1 1 0,-1 0 0,0-1 0,0 1 0,1-1 0,-1 1 0,0 0 1,0-1-1,1 1 0,-1 0 0,0 0 0,0 0 0,0 0 0,0-1 0,1 1 0,-2 1 0,20-8-440,-4 2 874,-1-1 1,1 1-1,-1-2 1,0 0-1,21-16 0,-32 22-204,0-1 1,0 0-1,0 0 0,0 0 0,-1 0 0,1 0 0,-1-1 0,1 1 0,-1 0 0,0-1 1,0 1-1,0-1 0,0 1 0,0-1 0,-1 1 0,1-4 0,-1 3 16,0-1 0,-1 1 0,1 0 0,-1 0 0,0-1 0,0 1 1,0 0-1,0 0 0,-1 0 0,1 0 0,-1 0 0,0 0 0,1 0 0,-1 1 0,-1-1 0,-2-2 0,-6-2 634,12 21-760,10 20-78,10 35 12,9 23-608,-26-84-216,-1-1 0,2 1 0,-1-1 0,1 0 0,6 7 0,-6-9-1777,-1-3-335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9:21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0 7251,'-8'1'314,"0"0"-1,0 1 0,0 0 1,0 0-1,0 1 0,1-1 1,-1 2-1,1-1 0,0 1 1,0 0-1,0 1 0,0 0 0,1 0 1,0 0-1,0 0 0,0 1 1,1 0-1,-6 9 0,5-8-312,1 0 0,0 1-1,0 0 1,0 0-1,1 0 1,1 0-1,-1 0 1,2 1-1,-1 0 1,1-1 0,0 1-1,1 0 1,0 0-1,0 0 1,1 0-1,1 13 1,-1-19-35,1 1-1,0-1 1,0 0 0,0 0 0,0 1-1,0-1 1,1 0 0,0 0-1,-1 0 1,1-1 0,0 1 0,0 0-1,1-1 1,-1 1 0,1-1-1,-1 1 1,1-1 0,0 0 0,-1 0-1,5 1 1,-2-1 59,0 0 0,1 0-1,-1 0 1,1-1 0,0 0 0,-1 0 0,1 0 0,0-1-1,-1 0 1,1 0 0,8-2 0,-4 1-183,-1-1 0,0 0 0,1-1 0,-1 0 0,0 0 0,-1-1 0,1 0 1,12-8-1,-17 8-265,1 1 1,-1 0 0,0-1 0,0 0 0,0 0 0,0 0 0,-1 0 0,5-8-1,1-5-2442</inkml:trace>
  <inkml:trace contextRef="#ctx0" brushRef="#br0" timeOffset="1">443 144 2737,'0'-2'250,"-1"1"0,1-1 0,0 1 0,0 0-1,0-1 1,0 1 0,0-1 0,1 1 0,-1 0 0,0-1-1,1 1 1,-1 0 0,0-1 0,1 1 0,0 0 0,-1-1-1,1 1 1,0 0 0,0 0 0,-1 0 0,1 0 0,0 0-1,0 0 1,0 0 0,1 0 0,0-1 0,0 2-229,-1 0 1,0 0 0,1 1 0,-1-1 0,0 0-1,1 1 1,-1-1 0,0 1 0,0-1 0,1 1-1,-1 0 1,0-1 0,0 1 0,0 0 0,0 0-1,0 0 1,0 0 0,0 0 0,0 0 0,0 0-1,-1 0 1,1 0 0,0 1 0,-1-1 0,1 0-1,0 2 1,1 3 53,0-1-1,0 1 0,0-1 0,-1 1 1,0 0-1,0-1 0,0 1 1,-1 0-1,0 0 0,0 0 0,0-1 1,-1 1-1,0 0 0,0 0 1,0-1-1,-1 1 0,0-1 0,0 1 1,0-1-1,-1 0 0,1 0 1,-1 0-1,-1 0 0,1 0 0,-6 5 1,7-7-38,0 0 1,-1-1-1,1 1 0,-1 0 1,0-1-1,0 0 1,0 0-1,0 0 0,0 0 1,0 0-1,-1-1 1,1 1-1,0-1 1,-1 0-1,0 0 0,1 0 1,-1-1-1,1 1 1,-1-1-1,0 0 0,1 0 1,-1 0-1,0 0 1,1-1-1,-1 1 1,0-1-1,1 0 0,-1 0 1,1 0-1,0-1 1,-1 1-1,1-1 1,0 0-1,0 0 0,0 0 1,0 0-1,0 0 1,0-1-1,1 0 0,-3-2 1,4 4-33,1 1 0,-1 0-1,1-1 1,-1 1 0,1-1 0,-1 1 0,1-1 0,-1 1 0,1-1 0,0 0 0,-1 1-1,1-1 1,0 1 0,-1-1 0,1 0 0,0 1 0,0-1 0,0 0 0,0 1-1,0-1 1,-1 0 0,1 1 0,1-2 0,10-2 33,23 10 39,-13 2 13,38 12-445,-56-19-9,0 0 0,0-1 0,0 0-1,0 0 1,0 0 0,0 0 0,0 0 0,0 0 0,0-1 0,0 1 0,0-1 0,0 0-1,0 0 1,0 0 0,0-1 0,-1 1 0,4-2 0,8-8-2088</inkml:trace>
  <inkml:trace contextRef="#ctx0" brushRef="#br0" timeOffset="2">592 140 4338,'0'-2'596,"-1"1"0,1-1 0,-1 0 0,0 0 0,0 0 0,1 0 0,-1 1-1,0-1 1,-1 0 0,1 1 0,0-1 0,-3-2 0,-2 7 2112,7 16-2636,5 13 17,8 52 273,-3-29-4353,-8-47 864,1-3-669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9:21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14 180 3314,'11'18'446,"-2"1"1,-1 0 0,0 1 0,5 21-1,3 5 1469,-40-72 825,15 9-2662,1 0-1,1 0 1,0-1-1,1 0 1,1 0 0,1-1-1,1 1 1,0-1 0,1 0-1,1-20 1,2 35-114,0 0 0,0-1 0,0 1 0,0 0 1,1 0-1,-1 0 0,1 0 0,0 0 0,1 0 0,-1 1 0,0-1 1,1 1-1,0-1 0,0 1 0,0 0 0,0 0 0,1 1 1,-1-1-1,1 0 0,-1 1 0,1 0 0,0 0 0,0 0 1,7-2-1,-9 3 6,1 1 1,-1-1 0,0 1 0,1-1-1,-1 1 1,1 0 0,-1 0-1,0 0 1,1 0 0,-1 1 0,0-1-1,1 1 1,-1-1 0,0 1 0,1 0-1,-1 0 1,0 0 0,4 2-1,-4-1 44,0 0 0,0 0 0,0 0 0,0 1 0,0-1 0,0 1 0,-1-1 0,1 1 0,-1 0 0,0-1 0,0 1 0,0 0 0,0 0 0,0 0 0,-1 0 0,1 0 0,-1 0 0,0 5 0,0 1 104,0-1 1,0 0 0,-1 1 0,-4 13 0,5-20-26,0 0 1,-1 1-1,1-1 0,-1 0 1,0 0-1,0 0 1,0 0-1,0 0 0,0 0 1,0 0-1,-1 0 1,1 0-1,-1 0 0,1-1 1,-1 1-1,0 0 1,1-1-1,-1 0 0,0 1 1,0-1-1,0 0 1,-3 1-1,6-2-88,-1 0 0,0-1 0,0 1 0,1 0 0,-1-1 0,0 1 0,0 0 0,0-1 1,0 1-1,1 0 0,-1-1 0,0 1 0,0-1 0,0 1 0,0 0 0,0-1 0,0 1 0,0-1 0,0 1 0,0 0 0,0-1 0,0 1 0,0-1 0,0 1 0,-1 0 0,1-1 0,0 1 0,0 0 1,0-1-1,0 1 0,-1 0 0,1-1 0,0 1 0,0 0 0,-1-1 0,1 1 0,0 0 0,-1 0 0,1-1 0,0 1 0,-1 0 0,1 0 0,0 0 0,-1-1 0,1 1 0,0 0 0,-1 0 0,1 0 0,-1 0 1,1 0-1,0 0 0,-1 0 0,1 0 0,-1 0 0,1 0 0,0 0 0,-1 0 0,1 0 0,-1 0 0,28-25-1031,-24 24 1035,0 0 1,1 0-1,-1 0 0,1 0 0,0 1 1,-1 0-1,1-1 0,-1 1 0,1 0 1,0 1-1,-1-1 0,1 1 1,-1-1-1,1 1 0,-1 0 0,1 1 1,-1-1-1,1 0 0,-1 1 0,0 0 1,0 0-1,0 0 0,0 0 0,0 0 1,-1 1-1,1-1 0,0 1 1,-1 0-1,0-1 0,0 1 0,0 0 1,0 0-1,0 1 0,-1-1 0,1 0 1,1 6-1,-2-5 6,1-1 0,-1 1 0,0 0 0,0 0 0,0 0 0,0-1 0,-1 1 0,0 0 0,0 0 0,0 0 1,0 0-1,0 0 0,-1 0 0,0 0 0,0-1 0,0 1 0,0 0 0,0 0 0,-1-1 0,0 1 0,1-1 0,-2 0 0,1 1 0,0-1 0,0 0 0,-1 0 0,0 0 0,0-1 1,0 1-1,0 0 0,0-1 0,0 0 0,0 0 0,-6 3 0,-1-2-393,1 0 1,-1-1-1,0 1 1,-16 0-1,23-2 195,0-1 1,0 0-1,0 0 0,0 1 0,0-2 0,0 1 1,0 0-1,0-1 0,0 1 0,1-1 0,-1 0 1,0 0-1,0 0 0,0 0 0,1 0 0,-1-1 0,1 1 1,-1-1-1,-4-4 0,4-4-3878</inkml:trace>
  <inkml:trace contextRef="#ctx0" brushRef="#br0" timeOffset="1">352 150 5314,'0'-4'294,"0"-1"1,0 1-1,0-1 0,1 1 0,-1 0 0,1-1 0,0 1 0,3-7 0,-4 10-241,0 1 0,1-1 0,-1 1 0,0 0 0,1-1 0,-1 1 0,1-1 0,-1 1 0,0 0 0,1-1 0,-1 1 0,1 0 0,-1 0 0,1-1 0,-1 1 0,1 0 0,-1 0 0,1 0 0,-1-1 0,1 1-1,-1 0 1,1 0 0,-1 0 0,1 0 0,-1 0 0,1 0 0,0 0 0,22 14 598,-18-9-582,0 1 0,0-1 0,-1 1 0,0-1 0,0 1 0,-1 0 0,1 0 0,-1 1 0,-1-1 0,1 1 0,-1 0 0,0-1 0,-1 1 0,0 0 0,0 0 0,0 8 0,0-10-18,-1 0 0,-1 0 0,1 0 0,-1-1 0,0 1 0,0 0 0,0-1 0,0 1 0,-1-1 0,0 1 0,0-1 0,0 0 0,0 0 0,-1 0-1,0 0 1,0 0 0,0 0 0,0-1 0,0 1 0,-1-1 0,1 0 0,-1 0 0,0-1 0,-8 5 0,9-6-39,-1 0 1,1-1-1,-1 1 0,1-1 1,0 0-1,-1 0 1,1 0-1,-1 0 0,1-1 1,-1 1-1,1-1 1,0 0-1,-1 0 0,1 0 1,0-1-1,0 1 1,0-1-1,0 1 0,-4-4 1,5 4-16,0 0 0,0 0 1,1 0-1,-1 0 0,0-1 0,1 1 1,-1 0-1,1-1 0,-1 1 0,1-1 1,0 1-1,0-1 0,0 0 0,0 0 1,0 1-1,0-1 0,0 0 0,0 0 1,1 0-1,-1 0 0,1 0 0,-1 0 1,1 0-1,0 0 0,0 0 0,0 0 1,0 0-1,0 0 0,0 0 0,1 0 1,-1 0-1,1 0 0,0-3 0,0 4 5,0 0-1,0 0 0,0 1 1,0-1-1,0 0 0,0 0 1,0 1-1,0-1 0,1 1 1,-1-1-1,0 1 0,0-1 1,1 1-1,-1 0 0,0 0 0,1 0 1,-1-1-1,0 1 0,0 0 1,1 1-1,-1-1 0,0 0 1,1 0-1,1 1 0,40 11 30,-29-8-46,7 2-166,37 8-809,-21-13-4218,-27-2 507</inkml:trace>
  <inkml:trace contextRef="#ctx0" brushRef="#br0" timeOffset="2">575 5 6563,'-1'0'78,"1"0"1,0 0-1,0 1 0,0-1 1,-1 0-1,1 1 0,0-1 1,0 0-1,-1 0 0,1 1 0,0-1 1,0 0-1,-1 0 0,1 0 1,0 1-1,-1-1 0,1 0 1,0 0-1,-1 0 0,1 0 1,0 0-1,-1 0 0,1 0 1,0 0-1,-1 0 0,1 0 0,0 0 1,-1 0-1,1 0 0,0 0 1,-1 0-1,1 0 0,0 0 1,-1 0-1,1 0 0,0-1 1,-1 1-1,1 0 0,0 0 1,-1 0-1,1-1 0,0 1 0,0 0 1,-1 0-1,1-1 0,0 1 1,0 0-1,-1 0 0,1-1 1,0 1-1,0 0 0,0-1 1,0 1-1,0 0 0,-1-1 1,1 1-1,0 0 0,0-1 1,0 1-1,0 0 0,0-1 0,0 1 1,0-1-1,-18 28 547,12-9-488,0 0 0,2 1 0,0 0 0,1-1 0,-1 35 0,4-46-163,-1-1 0,2 1 0,-1 0 0,1 0 0,0 0 1,0 0-1,1 0 0,0-1 0,0 1 0,1-1 0,-1 1 0,2-1 0,-1 0 1,1 0-1,-1 0 0,2-1 0,-1 1 0,0-1 0,6 5 0,-7-8 29,-1-1 0,0 1-1,0-1 1,1 1 0,-1-1 0,1 0-1,-1 0 1,1 0 0,-1-1-1,1 1 1,-1 0 0,1-1 0,0 0-1,0 1 1,-1-1 0,1 0-1,0-1 1,-1 1 0,1 0-1,0-1 1,-1 1 0,1-1 0,-1 0-1,1 0 1,-1 0 0,1 0-1,-1 0 1,1-1 0,-1 1-1,0-1 1,0 0 0,0 1 0,0-1-1,0 0 1,0 0 0,0 0-1,-1-1 1,3-3 0,-1 2 120,0-1 1,0 1-1,-1 0 1,0-1 0,0 0-1,0 1 1,-1-1-1,1 0 1,-1 0-1,0 0 1,0 0-1,-1 0 1,0 0-1,0 0 1,0 0 0,0 0-1,-1 0 1,0 0-1,0 0 1,-2-6-1,3 9-115,-1 1 0,1 0 0,-1 0-1,1 0 1,-1 0 0,0-1 0,0 1-1,0 0 1,1 0 0,-1 0 0,0 1 0,0-1-1,0 0 1,0 0 0,0 0 0,-1 1-1,1-1 1,0 1 0,0-1 0,0 1-1,0-1 1,-1 1 0,1-1 0,0 1 0,-1 0-1,-1 0 1,1 0-68,-1 1 1,0-1-1,0 1 1,1 0-1,-1 0 0,0 0 1,1 0-1,-1 0 0,1 1 1,-1-1-1,-3 4 0,-2 1-865,1 1 0,-1 0 0,1 1 0,1-1 0,-11 17 0,2 4-3501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3:12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7 838 6963,'1'-24'1008,"0"0"1,-6-40-1,3 40-168,0-1 1,4-40 0,7 76-169,9 28-436,20 49-109,-26-54-108,8 16-134,-3 1-1,17 82 0,-33-130 249,-11-3-8441</inkml:trace>
  <inkml:trace contextRef="#ctx0" brushRef="#br0" timeOffset="302.72">42 885 3506,'14'-10'944,"3"-1"-784,0 0 64,0-2-112,2 2-224,2 1-576</inkml:trace>
  <inkml:trace contextRef="#ctx0" brushRef="#br0" timeOffset="621">258 705 6003,'8'-6'416,"1"-5"-320,1 3-80,2-1 144,0 2-176,0-1 16,0 4-640,0 1-785</inkml:trace>
  <inkml:trace contextRef="#ctx0" brushRef="#br0" timeOffset="622">325 761 2865,'-2'3'3186,"2"-6"-1970,2 1-1088,3-2 0,5-5-128,2-1-880,2-5-801</inkml:trace>
  <inkml:trace contextRef="#ctx0" brushRef="#br0" timeOffset="1065.53">522 560 3970,'9'-20'5527,"2"7"-3529,-10 13-1989,0 0 0,1 0 0,-1 0 0,0 0 0,1 0 0,-1 0 0,0 0 0,1 0-1,-1 0 1,0 1 0,1-1 0,-1 0 0,0 1 0,0-1 0,1 1 0,-1 0 0,0-1 0,0 1 0,0 0 0,0 0 0,0-1 0,0 1 0,0 0 0,0 0 0,0 0 0,0 0 0,0 0 0,0 3 0,3 0 1,-1 1 0,0 0 0,0 0 0,0 0 0,-1 0 0,0 0 0,0 0 1,0 1-1,-1-1 0,1 1 0,-1-1 0,-1 1 0,1-1 0,-1 1 0,0 0 0,0-1 0,-1 1 1,1 0-1,-1-1 0,-1 1 0,1-1 0,-1 1 0,0-1 0,0 0 0,-4 8 0,0-2 9,0 1 0,0-1 1,-1-1-1,-1 0 0,1 0 0,-2 0 0,1-1 0,-2 0 0,1 0 0,-14 8 0,22-16-14,1 0 0,-1 0-1,0-1 1,0 1 0,0-1 0,1 1 0,-1-1 0,0 1-1,0-1 1,0 1 0,0-1 0,0 0 0,0 1 0,0-1-1,0 0 1,0 0 0,0 0 0,0 0 0,0 0 0,0 0-1,0 0 1,0 0 0,0 0 0,0 0 0,0-1 0,0 1-1,0 0 1,0-1 0,0 1 0,0 0 0,0-1-1,1 0 1,-1 1 0,0-1 0,0 1 0,0-1 0,1 0-1,-1 0 1,0 1 0,1-1 0,-1 0 0,1 0 0,-1 0-1,1 0 1,-1 0 0,1 1 0,-1-1 0,1 0 0,0 0-1,0 0 1,-1 0 0,1 0 0,0 0 0,0 0 0,0 0-1,0 0 1,0 0 0,0 0 0,1 0 0,-1 0 0,1-2-1,-1 0 8,0 0-1,0 1 0,0-1 0,0 0 0,1 1 0,0-1 1,-1 1-1,1-1 0,0 1 0,0-1 0,0 1 1,1-1-1,-1 1 0,0 0 0,1 0 0,0 0 0,-1 0 1,1 0-1,0 0 0,0 0 0,0 0 0,0 1 1,1-1-1,3-1 0,2 2-323,0 1 1,-1 0 0,1 0-1,0 1 1,-1 0-1,1 1 1,-1-1 0,1 1-1,7 4 1,37 6-2199,-43-11 130</inkml:trace>
  <inkml:trace contextRef="#ctx0" brushRef="#br0" timeOffset="1538.58">692 501 4034,'-1'-1'91,"1"-1"0,0 1 0,-1 0 1,1 0-1,0-1 0,0 1 0,0 0 0,0-1 1,0 1-1,0 0 0,0 0 0,0-1 0,0 1 1,1 0-1,-1 0 0,0-1 0,1 1 0,-1 0 1,1 0-1,0 0 0,-1 0 0,1 0 0,0 0 1,0 0-1,-1 0 0,1 0 0,0 0 0,0 0 1,0 0-1,0 1 0,0-1 0,1 0 0,-1 1 1,0-1-1,0 0 0,0 1 0,0 0 0,1-1 1,1 1-1,-1-1-15,1 1 0,-1-1 1,1 1-1,-1 0 0,1 0 0,-1 0 1,1 1-1,-1-1 0,1 0 0,-1 1 1,1 0-1,-1 0 0,0-1 0,1 1 1,-1 1-1,0-1 0,0 0 0,0 0 1,4 4-1,-3-1-51,0 0 0,0 1 0,0 0 0,-1-1 0,1 1 0,-1 0 0,0 0 0,-1 0 0,1 1 0,-1-1 0,0 0 0,0 0 1,-1 1-1,0-1 0,0 0 0,0 1 0,0-1 0,-1 1 0,0-1 0,0 0 0,0 0 0,-1 0 0,-3 7 0,2-3 126,0 0 1,-1 0-1,0-1 1,0 1-1,-1-1 0,0-1 1,-1 1-1,0 0 1,0-1-1,0 0 0,-1-1 1,-12 10-1,16-15-83,1 1 1,0-1-1,-1 0 0,1 0 1,-1 0-1,0 0 0,1 0 1,-1 0-1,0-1 0,1 0 1,-1 1-1,0-1 0,1 0 0,-1 0 1,0 0-1,0-1 0,1 1 1,-1-1-1,0 0 0,1 1 1,-1-1-1,1 0 0,-1 0 1,1-1-1,-1 1 0,1 0 1,-4-4-1,5 4-70,-1-1 1,1 1-1,0-1 0,0 0 0,0 1 1,0-1-1,0 0 0,0 0 1,0 0-1,0 0 0,1 0 1,-1 0-1,1 0 0,0 0 1,-1 0-1,1 0 0,0 0 1,0 0-1,0 0 0,0 0 1,1 0-1,-1 0 0,1 0 0,-1 0 1,1 0-1,0 0 0,-1 0 1,1 0-1,0 1 0,0-1 1,0 0-1,1 0 0,-1 1 1,0-1-1,1 1 0,-1-1 1,2 0-1,-1 1-2,-1 0 0,1 0 1,-1 0-1,1 0 0,-1 1 1,1-1-1,0 1 0,-1-1 0,1 1 1,0 0-1,0-1 0,-1 1 0,1 0 1,0 0-1,-1 0 0,1 0 1,0 1-1,0-1 0,-1 0 0,1 1 1,0-1-1,-1 1 0,1 0 0,-1-1 1,1 1-1,1 1 0,48 29-122,-38-23-207,3 2-264,-5-2-1158,0-2-1,1 1 0,19 7 0,-19-11-1544</inkml:trace>
  <inkml:trace contextRef="#ctx0" brushRef="#br0" timeOffset="1840.7">924 488 5330,'7'-7'513,"3"1"-177,-1-1 304,6-1-608,1-5 192,4 0-208,-6 2 80,3 0-96,-3 3-688,0 1-641</inkml:trace>
  <inkml:trace contextRef="#ctx0" brushRef="#br0" timeOffset="2143.99">971 366 5987,'-5'-2'2193,"0"2"-1873,3 2 1409,0-2-801,2 7 33,2 3-449,-2 8 32,5 5-320,-3 3-128,3 4-96,0 0 256,-1-1-512,1-6-16,2-1-336,-2-5-945,2-4-256,1-7-1088</inkml:trace>
  <inkml:trace contextRef="#ctx0" brushRef="#br0" timeOffset="2459.99">1143 356 7395,'6'-4'668,"0"1"-1,0-1 1,0 1-1,0 0 1,12-4-1,5-3-427,-15 6-107,19-7-39,-27 11-81,1 0 0,0 1-1,-1-1 1,1 0 0,0 0 0,-1 0 0,1 1 0,-1-1 0,1 0 0,-1 1 0,1-1 0,-1 1 0,1-1 0,-1 1 0,1-1 0,-1 1 0,1-1 0,-1 1 0,0-1 0,1 1-1,-1-1 1,0 1 0,1 0 0,-1-1 0,0 1 0,0-1 0,0 1 0,0 0 0,1-1 0,-1 1 0,0 0 0,0-1 0,0 1 0,0 0 0,-1-1 0,1 1 0,0 0-1,0-1 1,0 2 0,-20 272-701,19-267-2428,-4-16-635,4 8 3826,-4-9-1041</inkml:trace>
  <inkml:trace contextRef="#ctx0" brushRef="#br0" timeOffset="2777.63">1168 484 3890,'-12'-15'1488,"3"7"-591,1 3 47,4 5 97,11 0 223,2-4-95,8 2-433,5-4-288,4-3 177,0 0-513,-2 1-128,3-1 16,-3-2-160,0 3-1713,0 1-1169,-1 1-1248</inkml:trace>
  <inkml:trace contextRef="#ctx0" brushRef="#br0" timeOffset="3080.5">1502 258 4642,'3'-2'4130,"-1"-2"-3954,8-5-16,-3 3-16,3 2-96,4-5 64,0 0-112,-2 5-400,3 0-288,-6 4-1297,-4 2 448</inkml:trace>
  <inkml:trace contextRef="#ctx0" brushRef="#br0" timeOffset="3081.5">1498 366 3362,'-10'11'2449,"8"-5"-1825,-1-3 1025,6-3-289,-1 0-559,3-3-241,2 1-432,3-2-64,4 0 32,5-1-192,0-1-1281,3-3-399,2 3-1346</inkml:trace>
  <inkml:trace contextRef="#ctx0" brushRef="#br0" timeOffset="5295.99">1814 100 7523,'0'-4'460,"0"-1"-1,0 1 0,0 0 0,1 0 0,0 0 0,0 0 0,0 0 0,2-4 1,-3 8-419,0-1 1,0 1-1,0 0 1,0-1 0,1 1-1,-1 0 1,0 0-1,0-1 1,0 1 0,1 0-1,-1 0 1,0-1-1,0 1 1,1 0 0,-1 0-1,0 0 1,0 0-1,1 0 1,-1-1 0,0 1-1,1 0 1,-1 0 0,0 0-1,1 0 1,-1 0-1,0 0 1,1 0 0,-1 0-1,0 0 1,1 0-1,-1 0 1,0 0 0,1 0-1,-1 0 1,0 0-1,1 1 1,15 19 33,-13-14-26,0 0 0,0 1 0,-1-1 0,0 1 0,0-1 0,0 1-1,-1 0 1,0 0 0,0 0 0,-1 0 0,0 0 0,0 0 0,-1 0 0,0 0 0,0 0 0,-1-1 0,-2 9-1,1-6-48,-1 1 0,-1-1-1,1 0 1,-1 0-1,-1-1 1,0 0-1,0 0 1,0 0-1,-1 0 1,0-1 0,-11 8-1,18-15-24,-1 1 1,1-1-1,0 1 0,-1-1 0,1 0 1,0 1-1,-1-1 0,1 0 0,-1 1 1,1-1-1,0 0 0,-1 0 0,1 1 1,-1-1-1,1 0 0,-1 0 0,1 0 0,-1 0 1,1 0-1,-1 0 0,1 1 0,-1-1 1,1 0-1,-1 0 0,1-1 0,-1 1 1,1 0-1,-1 0 0,1 0 0,-1 0 1,1 0-1,-1 0 0,1-1 0,-1 1 1,1 0-1,0 0 0,-1-1 0,1 1 1,-1 0-1,1-1 0,0 1 0,-1 0 1,1-1-1,0 1 0,-1-1 0,1 1 1,0-1-1,-1 0 0,1 0 4,0 1 0,0-1 0,0 0 1,0 0-1,-1 0 0,1 0 0,1 0 0,-1 0 0,0 0 0,0 0 1,0 0-1,0 0 0,1 0 0,-1 0 0,0 1 0,1-1 0,-1 0 1,1 0-1,-1 0 0,1 1 0,-1-1 0,1 0 0,-1 0 0,1 1 1,1-2-1,7-3 35,0 1 1,0 0 0,0 0 0,1 1-1,-1 1 1,1-1 0,0 1 0,0 1 0,0 0-1,-1 0 1,1 1 0,19 2 0,44-4-4927,-52-2 796</inkml:trace>
  <inkml:trace contextRef="#ctx0" brushRef="#br0" timeOffset="5849.73">2051 1 7860,'-3'0'130,"1"-1"1,0 1-1,0 0 1,0 1-1,0-1 1,-1 0-1,1 0 1,0 1-1,0 0 1,0-1-1,0 1 1,0 0-1,0 0 1,0 0-1,0 0 1,0 0-1,1 1 1,-1-1-1,0 0 1,1 1-1,-1-1 1,1 1-1,-1 0 1,1 0-1,0-1 1,0 1-1,-1 0 1,1 0-1,1 0 1,-1 0-1,0 0 1,0 0-1,1 0 1,-1 3-1,0-1-104,-1 0-1,1-1 1,0 1-1,0 0 1,1 0 0,-1 1-1,1-1 1,0 0-1,0 0 1,0 0-1,1 0 1,-1 0-1,1 0 1,0 0-1,0 0 1,0 0-1,1 0 1,2 5 0,-3-8 21,0 0 1,-1 0 0,1 0 0,0 0 0,0 0 0,0-1-1,0 1 1,0 0 0,0-1 0,0 1 0,0-1 0,0 1-1,0-1 1,0 1 0,0-1 0,0 0 0,0 1 0,0-1-1,1 0 1,-1 0 0,0 0 0,0 0 0,0 0 0,0 0-1,0 0 1,2-1 0,0 0 23,0 0 0,-1 0 0,1 0-1,-1-1 1,1 1 0,-1-1 0,1 0 0,-1 0 0,0 1-1,3-5 1,-1 2 5,-1 0 0,1 0 0,-1 0-1,0 0 1,-1-1 0,1 1 0,-1-1-1,0 0 1,0 0 0,0 0 0,2-10 0,-5 13-45,1 0 0,0 0 0,0-1 1,-1 1-1,1 0 0,-1 0 1,0 0-1,0 0 0,0 0 0,0 0 1,0 0-1,0 0 0,0 0 0,0 0 1,-1 1-1,1-1 0,-3-2 1,77 86-281,-67-76 281,-1 0 0,-1 0 0,1 1 1,-1-1-1,0 1 0,-1 0 0,0 0 0,0 1 0,0-1 0,-1 1 0,0-1 0,-1 1 0,1 0 0,-1 0 0,-1 14 0,0-17-47,-1 0-1,0 0 1,0 0 0,-1 0-1,0 0 1,1 0 0,-2-1-1,1 1 1,0-1 0,-1 1 0,0-1-1,0 0 1,0 0 0,-1 0-1,1 0 1,-1-1 0,0 1 0,0-1-1,0 0 1,0 0 0,0-1-1,-1 1 1,0-1 0,1 0-1,-7 2 1,-13 2-4814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3:08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46 1825,'-2'0'454,"1"0"0,-1-1-1,1 1 1,0 0 0,-1-1 0,1 1 0,0-1 0,-1 1 0,1-1 0,0 0-1,-1 1 1,1-1 0,0 0 0,0 0 0,0 0 0,0 0 0,0 0 0,0 0-1,0 0 1,0 0 0,0 0 0,1-1 0,-2-1 0,4 1-399,-1 0 0,1 0-1,0 0 1,0 0 0,0 0 0,0 1 0,0-1 0,1 1-1,-1-1 1,0 1 0,1 0 0,-1 0 0,1 0 0,-1 0-1,1 1 1,0-1 0,-1 0 0,1 1 0,0 0 0,-1 0-1,1 0 1,0 0 0,-1 0 0,1 0 0,0 1 0,4 1-1,-4 0-20,-1 0-1,1 1 0,-1-1 0,0 1 0,0 0 1,0 0-1,0-1 0,-1 1 0,1 0 0,-1 1 1,1-1-1,-1 0 0,0 0 0,0 0 0,-1 1 1,2 6-1,-2-9-12,0 1 1,1 0-1,-1 0 1,0 0 0,0 0-1,0 0 1,0 0-1,-1-1 1,1 1-1,0 0 1,-1 0-1,1 0 1,-1 0 0,0-1-1,1 1 1,-1 0-1,0-1 1,0 1-1,0 0 1,0-1-1,-1 1 1,1-1 0,0 0-1,-1 1 1,1-1-1,-1 0 1,1 0-1,-1 0 1,1 0 0,-4 1-1,5-2-24,0 0 0,0 0 0,0 0 0,0 0 0,0 0 0,-1 0 0,1 1 0,0-1 0,0 0 0,0 0 0,0 0 0,0 0 0,0 0 0,0 0 0,-1 0 0,1 0 0,0 0 0,0 0 0,0 0 0,0-1-1,0 1 1,0 0 0,-1 0 0,1 0 0,0 0 0,0 0 0,0 0 0,0 0 0,0 0 0,0 0 0,0 0 0,0 0 0,-1 0 0,1 0 0,0-1 0,0 1 0,0 0 0,0 0 0,0 0 0,0 0 0,0 0 0,0 0 0,0 0 0,0-1 0,0 1 0,0 0 0,0 0 0,0 0 0,0 0 0,0 0 0,0 0 0,0-1 0,0 1 0,0 0 0,0 0 0,0 0 0,0 0-1,0 0 1,0 0 0,0 0 0,0-1 0,0 1 0,0 0 0,12-6-822,2 6 686,-7 0 95,-1-1 0,0 1-1,0 1 1,0-1 0,0 1-1,11 3 1,-15-3 55,0-1-1,-1 1 1,1 0 0,-1 0-1,1 0 1,-1 0-1,0 1 1,0-1 0,1 0-1,-1 0 1,0 1-1,0-1 1,0 1 0,0-1-1,0 1 1,-1-1-1,1 1 1,0-1 0,-1 1-1,1 0 1,-1-1-1,1 1 1,-1 0 0,0 0-1,0-1 1,0 1-1,0 0 1,0 0 0,0-1-1,-1 4 1,0 1 109,-1 0 1,0-1-1,0 1 1,0 0 0,-1-1-1,1 0 1,-1 1-1,-1-1 1,1 0-1,-1-1 1,-6 7-1,8-8-260,0 0 0,0-1-1,0 0 1,0 1 0,-1-1 0,0 0-1,1 0 1,-1-1 0,0 1 0,0 0-1,0-1 1,0 0 0,0 0 0,0 0-1,0 0 1,0 0 0,0 0 0,-1-1-1,1 0 1,0 1 0,0-1 0,-6-1-1</inkml:trace>
  <inkml:trace contextRef="#ctx0" brushRef="#br0" timeOffset="308.8">190 36 4642,'0'-1'466,"0"-20"1958,0 21-2296,0-1-1,0 1 0,0 0 1,0-1-1,0 1 1,1 0-1,-1-1 0,0 1 1,0 0-1,0-1 1,0 1-1,0 0 0,0-1 1,0 1-1,0 0 1,0-1-1,0 1 0,0 0 1,-1-1-1,1 1 1,0 0-1,0 0 0,0-1 1,0 1-1,0 0 1,-1-1-1,1 1 0,0 0 1,0 0-1,-1-1 1,1 1-1,0 0 1,0 0-1,-1-1 0,1 1 1,0 0-1,0 0 1,-1 0-1,1 0 0,0 0 1,-1-1-1,1 1 1,0 0-1,-1 0 0,0 0 1,1 5 39,0 0 0,0-1 1,0 1-1,0 0 0,1 0 0,0-1 1,2 8-1,-1 2 32,0 26-169,-2-27-326,1-1 0,0 1 0,0 0 0,1-1 0,1 1 0,7 20 1,-1-21-4833,-4-8 2217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2:43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4 498 4818,'0'0'57,"0"0"0,0 0 0,0 0 0,-1 0 0,1 0 1,0 0-1,0 0 0,0 0 0,0 0 0,0 0 0,-1 0 0,1 0 0,0 0 0,0 0 0,0 0 0,0 0 0,0-1 0,-1 1 0,1 0 0,0 0 0,0 0 0,0 0 1,0 0-1,0 0 0,0 0 0,0-1 0,0 1 0,-1 0 0,1 0 0,0 0 0,0 0 0,0 0 0,0-1 0,0 1 0,0 0 0,0 0 0,0 0 0,0 0 0,0 0 1,0-1-1,0 1 0,0 0 0,0 0 0,0 0 0,0 0 0,0-1 0,0 1 0,0 0 0,0 0 0,1 0 0,-1 0 0,0 0 0,0 0 0,0-1 0,0 1 0,0 0 1,0 0-1,0 0 0,0 0 0,1 0 0,-1 0 0,0 0 0,0-1 0,0 1 0,0 0 0,2-1 918,4-36 3491,-4 29-4461,0-1 1,0 1 0,-1-1-1,0 0 1,-1 0 0,0 1 0,-1-14-1,21 81-279,50 101-1,-71-158-1275,-10-10 865,7 4 615,0 0 0,0 0 0,0 1 0,-1 0 0,0 0 0,1 0 0,-1 0 0,0 1 0,-9-3 0,18 3 57,0-1-1,1 1 1,-1-1-1,0 0 1,0 0 0,0 0-1,-1 0 1,1-1-1,-1 1 1,0-1 0,0 0-1,4-6 1,8-8-221,24-20-4224,-33 33 2500</inkml:trace>
  <inkml:trace contextRef="#ctx0" brushRef="#br0" timeOffset="303.93">155 395 3858,'2'-5'784,"1"3"-192,-1-2-191,1 0-113,4-3-96,0 1-128,3-3 0,-1 1-16,3-1-96,0 0-737,-2 3-159</inkml:trace>
  <inkml:trace contextRef="#ctx0" brushRef="#br0" timeOffset="606.09">227 422 4626,'0'0'704,"0"-3"-63,0 1-289,2 0 160,1 0-448,1-2 64,4-3-128,-1 1-96,2-1-256,-1 1-1121,1 2-1664</inkml:trace>
  <inkml:trace contextRef="#ctx0" brushRef="#br0" timeOffset="917.03">351 269 4594,'7'-10'930,"-1"2"-574,0-1 0,0 1-1,1 0 1,0 1-1,0 0 1,1 0 0,10-8-1,-15 21-197,-1 0 0,0-1 0,-1 1-1,1 0 1,-1 1 0,0 8 0,1 76 220,-3-65-1314,1 0-1,4 29 1,-2-49-670,1-1-582</inkml:trace>
  <inkml:trace contextRef="#ctx0" brushRef="#br0" timeOffset="1221.08">368 350 4082,'-5'-3'1441,"3"1"-401,0-2-496,6 2 129,-1 0-465,4 2 16,5-5-144,0-1-80,5-3-96,-1 3-929,1-5-303,0 5-1201</inkml:trace>
  <inkml:trace contextRef="#ctx0" brushRef="#br0" timeOffset="1526.86">511 299 4690,'-3'2'801,"3"-4"-545,0-2 208,0-1 256,5 3-496,0-4 305,5-3-481,1 0-48,4-1 96,-1-3-112,1 0 16,-1 2-465,-2 2-399,0 1-241,-3 1-319</inkml:trace>
  <inkml:trace contextRef="#ctx0" brushRef="#br0" timeOffset="1830.01">563 194 3906,'-2'3'1905,"0"-3"-1393,-1 0-320,3 4 1041,3 4-897,-1 1 128,0 6-304,6 0-160,-4 2-64,4-1-64,1-1-288,-2-2-593,-2-3 129,2-3-865</inkml:trace>
  <inkml:trace contextRef="#ctx0" brushRef="#br0" timeOffset="14414.88">725 111 4866,'5'-29'4108,"-5"28"-4060,1 0 1,-1 0-1,0 0 1,0 0-1,1 0 1,-1 0-1,1 0 1,-1 0-1,1 0 1,0 0-1,-1 0 1,1 0-1,0 0 1,-1 0-1,1 0 1,0 1-1,0-1 1,0 0-1,0 1 1,0-1-1,0 0 1,0 1-1,0-1 0,1 0 1,0 2 2,-1 0 0,1-1 0,-1 1 0,0 0 0,1 0 0,-1 0 0,0 0 0,0 0 0,0 0 0,0 0-1,0 1 1,0-1 0,0 0 0,0 1 0,0-1 0,-1 0 0,1 1 0,0-1 0,-1 1 0,1-1 0,-1 1 0,1 1 0,8 37 196,-10-34-217,1 0 0,-1 0-1,0 0 1,0 0 0,0 0 0,-1 0-1,0 0 1,0-1 0,-1 1-1,1-1 1,-1 1 0,0-1 0,-1 0-1,1 0 1,-1-1 0,0 1-1,0-1 1,-1 1 0,1-1 0,-1-1-1,0 1 1,0-1 0,0 1-1,0-1 1,-1-1 0,1 1 0,-1-1-1,-7 2 1,11-4-47,1 1 0,0-1 0,-1 0 0,1 0 0,0 0 0,-1 0 0,1 0 0,0 0 0,-1 0 0,1-1 0,0 1 0,0 0 0,-1-1 0,1 1 0,0-1 0,0 1 0,0-1 0,-1 0 0,1 1 0,0-1 0,0 0 0,-1-2 0,1 3 5,1-1 0,0 0 0,-1 0 0,1 0 0,0 0 0,0 0 0,0 1 0,0-1 0,0 0 0,0 0 0,0 0 0,0 0 0,0 0 0,0 0 0,0 0 0,0 1 0,1-1 0,-1 0 0,0 0 0,1 0 0,-1 0 0,1 1 0,-1-1 0,1 0 0,-1 0 0,1 1 0,-1-1 0,1 0 0,0 1 0,-1-1 0,1 1 0,1-2 0,0 2 23,-1 0 0,1 0 0,-1 0 0,1 0 0,-1 0 0,1 0 1,-1 0-1,1 0 0,-1 0 0,1 1 0,-1-1 0,0 1 0,1-1 0,-1 1 0,1-1 0,-1 1 0,2 1 0,29 16 254,-30-16-249,8 3 72,-1 1 1,1-1-1,17 6 0,-24-10-332,0 0 0,0-1-1,0 1 1,0-1 0,0 1 0,0-1-1,0 0 1,0 0 0,0-1 0,0 1 0,0 0-1,0-1 1,0 0 0,0 0 0,0 0 0,0 0-1,-1 0 1,4-2 0,6-6-2427</inkml:trace>
  <inkml:trace contextRef="#ctx0" brushRef="#br0" timeOffset="15357.97">923 37 5090,'2'31'2862,"0"-18"-2677,-1 0 0,0 0 0,-2 21 0,0-30-181,1-1-1,-1 1 1,1-1-1,-1 0 0,0 1 1,0-1-1,-1 0 1,1 0-1,-1 0 1,0 0-1,1 0 1,-1 0-1,-1-1 1,1 1-1,0 0 1,-1-1-1,1 0 0,-1 0 1,-4 3-1,7-4-13,0-1 0,0 0 0,-1 0-1,1 1 1,0-1 0,-1 0 0,1 0-1,0 0 1,-1 0 0,1 1 0,-1-1 0,1 0-1,0 0 1,-1 0 0,1 0 0,-1 0-1,1 0 1,0 0 0,-1 0 0,1 0-1,0 0 1,-1 0 0,1 0 0,-1 0 0,1 0-1,0-1 1,-1 1 0,1 0 0,0 0-1,-1 0 1,1-1 0,0 1 0,-1 0-1,1 0 1,0-1 0,-1 1 0,1 0-1,0 0 1,0-1 0,-1 1 0,1 0 0,0-1-1,0 1 1,0 0 0,0-1 0,-1 1-1,1-1 1,0 1 0,0 0 0,0-1-1,0 1 1,0-1 0,0 1 0,0 0 0,0-1-1,0 1 1,0 0 0,0-1 0,0 0-1,1 0 6,-1 0-1,0 1 1,0-1-1,1 0 1,-1 0 0,0 0-1,1 1 1,-1-1-1,1 0 1,-1 0-1,1 1 1,-1-1-1,1 0 1,0 1-1,-1-1 1,1 1-1,0-1 1,0 1-1,-1-1 1,1 1-1,0 0 1,0-1-1,-1 1 1,1 0 0,0-1-1,0 1 1,0 0-1,0 0 1,0 0-1,-1 0 1,1 0-1,0 0 1,0 0-1,0 0 1,1 1-1,2-1 115,0 0-1,0 0 1,0 0-1,0 0 1,-1-1-1,1 1 0,0-1 1,0 0-1,-1 0 1,1 0-1,0-1 1,-1 1-1,0-1 1,1 0-1,-1 0 0,0 0 1,0 0-1,0-1 1,0 1-1,0-1 1,0 0-1,-1 0 1,5-5-1,-3 1 179,-1 1-1,1-1 1,-1 1 0,0-1-1,-1 0 1,1 0 0,-1 0-1,-1 0 1,1-1 0,-1 1-1,0-13 1,2 48 183,11 52 0,3 11-1562,-12-71-3889</inkml:trace>
  <inkml:trace contextRef="#ctx0" brushRef="#br0" timeOffset="15674.07">1134 37 2385,'-2'2'5603,"2"-4"-4131,2 2-1440,5 0 449,1-2-369,4 0 16,0-3-128,2-1-208,-2 0-577,0-3-319,-3 5-97,-1 1-880</inkml:trace>
  <inkml:trace contextRef="#ctx0" brushRef="#br0" timeOffset="15977.07">1174 138 3954,'-2'5'496,"-1"-3"112,6-2 625,-3-2-609,4-3-272,4-1-320,-1-1-16,5 1 208,-3-3-224,3 3-336,3-1-976,-3 1-305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9:21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1630 1678 4450,'-95'5'5503,"3"12"-3591,76-13-1867,1 2-1,-1 0 1,1 0-1,0 2 0,1 0 1,-1 0-1,2 1 1,-1 1-1,-16 15 1,15-10 32,0-1 0,0 2 0,1 0 0,1 0 0,-21 37 0,30-45-50,1-1 0,1 0 1,-1 1-1,1 0 0,0-1 1,1 1-1,0 0 0,0 0 1,1 0-1,0 0 0,0 0 1,0 0-1,1 0 0,1 0 0,-1-1 1,1 1-1,1 0 0,-1-1 1,5 9-1,2 0-4,0 0 0,0-1 0,2 0 0,0-1 0,0 0 0,1 0 0,22 17 0,108 78 187,-108-85-212,-6-4 10,1-1-1,0-1 0,1-1 1,1-2-1,1-1 1,0-2-1,38 10 0,-56-19 50,-1 0-1,1-1 0,0-1 1,0-1-1,0 1 1,0-2-1,0 0 0,0-1 1,0 0-1,-1-1 1,1-1-1,-1 0 0,1-1 1,-2 0-1,1-1 1,0 0-1,-1-1 0,0-1 1,-1 0-1,14-12 1,-1-2 163,-1-2 0,-1-1 0,-1 0 1,-2-2-1,0 0 0,20-42 1,-33 57-173,-2 0 0,1 0 0,-2 0 0,1-1 0,-2 0 0,0 0 0,0 0 0,-1 0 1,-1 0-1,-2-25 0,1 28 19,0 0 1,-1 0-1,-1 0 1,1 0-1,-1 1 1,-1-1-1,0 1 1,-1 0-1,1 0 1,-2 0 0,1 0-1,-1 1 1,0 0-1,-11-10 1,-14-9-10,-1 1 1,0 2-1,-2 2 1,-64-33-1,70 43-159,0 1-1,0 1 0,-1 1 1,0 2-1,0 1 1,-1 1-1,-32-1 0,19 4-969,-47 4 1,75 0-325,0 0 1,0 1 0,-25 8 0,20-3-1554</inkml:trace>
  <inkml:trace contextRef="#ctx0" brushRef="#br0" timeOffset="1">3440 0 5410,'-54'6'3794,"23"-3"-1636,-55 13 1,74-13-1975,0 1 1,0 1 0,0 0 0,1 1-1,-1 0 1,2 0 0,-19 15 0,9-5 15,1 0 1,0 2-1,1 1 0,1 0 1,-17 25-1,28-34-138,-1 1 0,1 0 0,1 1-1,0 0 1,1-1 0,0 1 0,0 1 0,2-1 0,-1 0 0,2 1-1,0-1 1,0 20 0,1-20-33,1 1 0,0-1-1,1 0 1,0 0 0,1 0 0,0 0-1,1-1 1,0 1 0,1-1 0,1 0-1,-1 0 1,2-1 0,-1 1-1,1-1 1,1-1 0,0 1 0,0-1-1,1-1 1,0 0 0,1 0 0,12 8-1,25 14-21,2-2 0,0-2-1,2-2 1,1-3 0,74 21-1,-110-38 0,-1-1 1,0 0-1,1-1 0,0 0 0,-1-2 0,1 0 0,0 0 0,-1-2 0,1 0 0,0-1 0,-1 0 0,0-1 0,0-1 0,0 0 0,26-14 0,-21 7 36,0-1 1,0-2-1,-1 1 0,-1-2 0,-1-1 0,0 0 0,-1-1 0,-1 0 0,23-37 0,-22 29 55,0 0-1,-2-2 1,0 0 0,-2 0 0,14-52-1,-24 71-80,1-1-1,-2 0 0,0 0 1,0 0-1,0 0 0,-1 0 1,-1 0-1,0 0 0,0 1 1,-1-1-1,0 0 0,-1 0 1,0 1-1,0-1 0,-1 1 1,0 0-1,-1 0 0,0 1 1,0-1-1,-1 1 0,-10-12 1,2 8-9,0 0 1,-1 1-1,-1 0 1,1 1-1,-2 1 0,1 0 1,-1 1-1,-1 1 1,1 1-1,-1 0 1,0 2-1,0 0 1,-1 0-1,1 2 0,-23 0 1,7 1-447,0 1 0,-1 2 1,1 2-1,0 1 0,0 1 0,1 2 1,-46 17-1,61-18-1014,1 1 1,-1 0-1,-24 17 0,7 4-2855</inkml:trace>
  <inkml:trace contextRef="#ctx0" brushRef="#br0" timeOffset="2">7634 2985 3362,'-16'3'552,"0"0"1,1 2 0,-1 0-1,1 0 1,0 2 0,1-1-1,0 2 1,0 0 0,0 1 0,-21 18-1,2 2 323,1 1-1,-48 60 0,57-62-103,1 0 0,-27 48 0,45-67-659,-1-1-1,1 1 1,1 0-1,-1 0 1,1 1-1,1-1 1,0 1-1,0-1 1,1 1-1,0 0 1,1-1-1,0 1 1,1 0 0,1 13-1,3-1-92,1 0 0,0-1 1,1 0-1,2 0 0,0-1 0,1 0 0,1-1 1,0 0-1,2 0 0,0-2 0,1 1 1,1-2-1,1 0 0,28 23 0,-21-23 173,1 0 0,1-2-1,0-2 1,1 0 0,0-1-1,1-2 1,0 0 0,0-2-1,46 6 1,21-3 470,142-3 1,-208-8-615,0-1 0,0-1 0,0-2 0,0-1 1,-1-1-1,0-1 0,-1-1 0,40-20 0,-46 18-13,1 0-1,-1-2 1,-1 0-1,0-1 1,-1-1 0,-1-1-1,0 0 1,-1-1-1,-1-1 1,22-33-1,-32 43-15,0-1-1,-1 0 0,0 0 1,0 0-1,-1-1 1,0 1-1,-1-1 0,0 1 1,-1-1-1,0 0 1,0 0-1,-1 0 0,-1-10 1,-1 6 15,0 1 0,-1 0 0,-1 0 0,0 0 1,-1 0-1,-1 1 0,1-1 0,-13-16 1,-10-10 79,-2 2 1,-1 1 0,-2 1-1,-47-37 1,77 68-106,-24-18 20,0 1 1,-1 2 0,-53-28 0,-99-36 560,166 78-587,-1-1 21,0 1-1,-1 0 1,0 2 0,0 0-1,0 0 1,0 2 0,0 0-1,0 1 1,0 0 0,0 1-1,-1 1 1,1 1 0,-18 5-1,9-1-545,1 2-1,1 0 0,-1 1 1,2 2-1,-1 0 0,2 1 1,-35 28-1,52-38-499,0 1 0,1-1 1,0 0-1,0 1 0,0-1 0,0 1 0,-3 7 1,1 0-5174</inkml:trace>
  <inkml:trace contextRef="#ctx0" brushRef="#br0" timeOffset="3">4890 1572 4658,'-20'13'1005,"1"1"-1,0 1 1,1 0-1,1 1 1,1 1-1,0 1 1,-23 33-1,32-41-890,1 1 0,0 0-1,1 0 1,0 1-1,0-1 1,2 1-1,-1 0 1,1 0 0,1 0-1,0 1 1,1-1-1,1 0 1,-1 1 0,2-1-1,0 1 1,3 16-1,0-17-95,0-2 0,0 1 0,1 0-1,0-1 1,1 0 0,0 0 0,0 0-1,1-1 1,1 0 0,12 12 0,2-1 4,0 0 0,48 31 0,-46-38-9,0 0 1,1-1-1,0-2 1,1-1-1,0-1 1,1 0-1,0-3 1,0 0-1,28 1 1,-8-3 234,-1-3 0,1-1 1,-1-2-1,70-15 0,-114 18-244,24-4 105,-1-2 1,1-1-1,-1-1 1,39-18-1,-57 23-59,-1-1 0,0 0 0,0 0 1,0 0-1,0-1 0,-1 0 0,0 0 0,0-1 0,0 0 1,0 1-1,-1-1 0,0-1 0,0 1 0,-1-1 0,0 1 1,0-1-1,-1 0 0,1 0 0,-1 0 0,-1 0 0,2-11 1,-3 5 33,0 0 0,0 0 0,-1 0 0,-1 1 0,0-1 0,0 0 0,-2 1 0,1-1 1,-2 1-1,0 0 0,0 0 0,-1 1 0,0-1 0,-1 1 0,0 1 0,-17-19 0,-1 2-65,-2 0-1,-1 1 0,-1 2 0,-50-33 0,66 49-36,0-1 0,-2 2-1,1 0 1,-30-11 0,23 11 8,9 3 5,0 0 0,0 1 0,-1 0 1,1 1-1,-1 0 0,-23 0 0,6 1-63,18 0-292,0 1 0,0 0 0,0 1 0,1 1 0,-14 2 0,15-1-516,1 0-1,-1 0 0,1 1 1,0 0-1,0 0 0,-12 9 0,-5 4-2249</inkml:trace>
  <inkml:trace contextRef="#ctx0" brushRef="#br0" timeOffset="4">3835 3614 4722,'-4'45'3685,"2"-36"-3514,1 0 0,0 0 1,0 0-1,1 0 0,2 17 0,15 35 168,-12-47 514,-5-12 109,-1-4 477,-3-7-1384,-8-19 20,1-1 0,-8-34 0,17 53-131,0 1 0,1-1 0,0 1 0,1-1 0,0 1 0,0-1 0,1 1 0,0-1 0,0 1 0,1-1 0,5-11 0,-7 20 24,0 0 0,1 0 0,-1 0 0,0 0 0,1 0 0,0 0 0,-1 0 0,1 0 0,-1 0 0,1 0 0,0 0 0,0 1 0,-1-1 0,1 0 0,0 1 0,0-1 0,0 0 0,0 1 0,0-1-1,0 1 1,0-1 0,0 1 0,0-1 0,0 1 0,0 0 0,0 0 0,2-1 0,-1 2-2,1-1 0,-1 0-1,1 1 1,-1 0 0,1-1-1,-1 1 1,1 0 0,-1 0-1,0 1 1,1-1 0,2 2-1,7 6-16,-1 1-1,0 0 1,11 12-1,-19-19 30,-1-1 67,0-1 0,-1 1 0,1-1 0,-1 1-1,1 0 1,-1 0 0,0-1 0,1 1 0,-1 0-1,0 0 1,0 0 0,0 0 0,-1 1-1,1-1 1,-1 0 0,1 0 0,-1 0 0,1 1-1,-1-1 1,0 0 0,0 0 0,0 0 0,-1 1-1,1-1 1,0 0 0,-2 3 0,-1 1 159,0-1 0,-1 0 0,0 0 0,0 0 0,0-1 0,-1 1 0,-8 6 0,2-2-274,8-5-144,6-5-194,0 0 342,0 0 0,0 0 0,0 0 0,0 0 0,0 1 0,0-1-1,1 1 1,-1 0 0,3 0 0,4 2 30,-1-1-1,1 2 1,-1-1 0,0 1-1,0 1 1,0 0 0,-1 0-1,1 0 1,-1 1 0,10 8-1,-16-12 97,0 1 0,0 0 0,0 0 0,0-1-1,0 1 1,0 0 0,-1 1 0,1-1 0,-1 0 0,1 0-1,-1 1 1,0-1 0,0 0 0,0 1 0,0-1 0,-1 1-1,1 0 1,-1-1 0,1 1 0,-1 0 0,0-1 0,0 1-1,0-1 1,0 1 0,-1 0 0,1-1 0,-1 1-1,1 0 1,-1-1 0,0 1 0,0-1 0,0 0 0,0 1-1,-1-1 1,1 0 0,-1 1 0,1-1 0,-1 0 0,0 0-1,0-1 1,-2 4 0,-1-2 0,1 1 0,-1 0 0,0-1 0,0 0 0,0 0 0,-1 0 0,1-1-1,-1 1 1,1-1 0,-1-1 0,0 1 0,1-1 0,-1 0 0,-9 0 0,11-1-341,-1 1-1,0-2 1,0 1 0,1 0 0,-1-1 0,0 0-1,1 0 1,-1 0 0,1-1 0,-1 0-1,-5-2 1,10 3 66,-1 1 0,1 0 0,-1-1 0,1 1 0,-1 0 0,1-1-1,0 1 1,-1-1 0,1 1 0,0 0 0,-1-1 0,1 1 0,0-1 0,-1 1 0,1-1-1,0 1 1,0-1 0,0 1 0,-1-1 0,1 1 0,0-1 0,0 0 0,0 1 0,0-1-1,0 1 1,0-2 0,4-8-3368</inkml:trace>
  <inkml:trace contextRef="#ctx0" brushRef="#br0" timeOffset="5">4133 3679 5779,'0'0'102,"0"-1"0,0 0 0,0 1 0,0-1 0,0 0 0,0 1 0,0-1 0,0 0 0,1 1 0,-1-1 0,0 0 0,0 1 0,0-1 0,1 1 0,-1-1 0,0 0 0,1 1 0,-1-1 0,1 1 0,-1-1 0,1 1 0,-1-1 0,1 1 0,-1-1 0,1 1 0,-1 0 0,1-1 0,-1 1 0,1 0 0,0-1 0,-1 1 0,1 0 0,1-1 0,0 1-41,0 0 1,1 0 0,-1 1-1,0-1 1,0 0 0,1 1-1,-1-1 1,0 1 0,0 0-1,4 2 1,-1-1-44,-1 0 0,1 1 0,-1 0 0,0 0 0,1 0-1,-2 0 1,1 1 0,0-1 0,-1 1 0,5 6 0,-6-5 84,-1-1 0,0 1-1,0 0 1,0 0 0,0-1 0,-1 1 0,0 0-1,0 0 1,-1 0 0,1-1 0,-1 1 0,0 0 0,0 0-1,0-1 1,-1 1 0,0-1 0,0 1 0,0-1-1,-3 5 1,2-4-60,0 0 0,0 0 0,0 0 0,-1-1 0,0 1 0,0-1 0,0 0 0,0 0 0,-1 0 0,1-1 0,-1 1 0,0-1 0,0-1 0,0 1 0,-11 3 0,15-5-53,-1-1-1,0 0 1,1 0 0,-1 0-1,0 0 1,1 0 0,-1 0-1,0 0 1,1-1 0,-1 1-1,0-1 1,1 1 0,-1-1-1,1 1 1,-1-1 0,1 0 0,-1 0-1,1 0 1,-1 0 0,1 0-1,0 0 1,0 0 0,-1 0-1,1-1 1,0 1 0,0 0-1,0-1 1,1 1 0,-1-1-1,-1-1 1,2 2 12,-1 0-1,1 0 1,0 0-1,0 0 1,-1 0-1,1 0 1,0 0-1,0 0 1,0 0-1,0 0 1,0 0-1,1 0 1,-1 0-1,0 0 1,0 0-1,0 0 1,1 0-1,-1 0 0,1 0 1,-1 0-1,1 0 1,-1 0-1,1 1 1,-1-1-1,1 0 1,0 0-1,-1 1 1,1-1-1,0 0 1,0 1-1,0-1 1,0 1-1,-1-1 1,1 1-1,0-1 1,0 1-1,0-1 1,0 1-1,0 0 1,0 0-1,0 0 1,0-1-1,0 1 1,0 0-1,0 0 1,0 0-1,0 0 1,0 1-1,0-1 1,1 0-1,12 1 42,-1 0 1,0 1-1,25 7 0,-27-6-284,0 0 0,0-1 0,1 0 0,19 0 0,-25-2-261,0-1-1,0 0 1,0 0 0,-1-1 0,1 1 0,0-1 0,8-4 0,9-5-2053</inkml:trace>
  <inkml:trace contextRef="#ctx0" brushRef="#br0" timeOffset="6">4450 3570 4306,'-1'-2'276,"0"1"0,0-1 0,0 1-1,-1-1 1,1 1 0,-1 0 0,1 0 0,-1 0 0,1 0-1,-1 0 1,0 0 0,1 0 0,-1 0 0,0 0 0,0 1 0,0-1-1,1 1 1,-1 0 0,0-1 0,0 1 0,0 0 0,0 0-1,-2 0 1,2 1-160,0 0 0,-1 0 0,1 0 0,0 0 0,0 0-1,0 1 1,0-1 0,1 1 0,-1-1 0,0 1 0,0 0 0,1-1-1,-1 1 1,1 0 0,-2 4 0,-2 3-87,0 1-1,1 0 1,0-1-1,1 1 1,0 0-1,1 1 1,-2 12 0,4-15-23,1 1 1,-1-1 0,1 0-1,1 0 1,0 1 0,0-1-1,0 0 1,1-1 0,0 1-1,1 0 1,0-1 0,0 0-1,0 0 1,11 13-1,-12-17-22,-1 1 0,1-1-1,0 0 1,0 0-1,0 0 1,0-1-1,1 1 1,-1-1-1,1 0 1,-1 0-1,1 0 1,0 0 0,0-1-1,0 1 1,0-1-1,0 0 1,0 0-1,0-1 1,0 1-1,1-1 1,-1 0-1,0 0 1,0 0-1,0 0 1,0-1 0,1 0-1,-1 0 1,0 0-1,0 0 1,0-1-1,4-1 1,-4-1 139,0 1 1,0 0 0,-1-1-1,1 0 1,-1 0-1,0 0 1,0 0 0,0 0-1,0-1 1,-1 1-1,0-1 1,0 0 0,0 0-1,0 0 1,-1 0 0,0 0-1,0 0 1,0 0-1,-1 0 1,1 0 0,-1 0-1,-1-1 1,1 1-1,-1 0 1,0 0 0,-2-8-1,3 12-126,-1 0 0,1 0 0,-1 0 0,0 0 0,1 0 0,-1 0 0,0 0-1,0 0 1,1 0 0,-1 1 0,0-1 0,0 0 0,0 1 0,0-1 0,0 0 0,0 1 0,0-1-1,0 1 1,0 0 0,0-1 0,0 1 0,0 0 0,-1 0 0,1-1 0,0 1 0,0 0 0,0 0-1,0 0 1,0 0 0,0 1 0,-1-1 0,1 0 0,0 0 0,0 1 0,0-1 0,0 1 0,0-1-1,0 1 1,0-1 0,0 1 0,-1 0 0,-42 29-1269,43-29 1223,-48 47-4161,29-22 771</inkml:trace>
  <inkml:trace contextRef="#ctx0" brushRef="#br0" timeOffset="7">5793 3485 6435,'0'4'800,"0"0"-560,-2 5 609,2 0-65,2 1-688,1 3 64,2 0-80,2 2-32,0 0-48,0-2 160,-2 0-352,0 0 80,0-2-352,-5-5-1153,-3 1-624</inkml:trace>
  <inkml:trace contextRef="#ctx0" brushRef="#br0" timeOffset="8">5666 3543 6771,'-2'-2'143,"1"-1"0,0 1 0,0 0 0,0 0 0,1-1 0,-1 1 0,0-1 0,1 1 0,0-1 0,-1 1 0,1-1 0,0 1 0,0-1 0,1 1 0,-1-1 0,0 1 0,1-1 0,0 1 0,-1 0 0,1-1 0,0 1 0,0 0 0,0-1 0,1 1 0,-1 0-1,0 0 1,1 0 0,0 0 0,-1 0 0,1 0 0,0 1 0,0-1 0,0 1 0,0-1 0,0 1 0,0 0 0,0-1 0,1 1 0,-1 0 0,0 1 0,1-1 0,3-1 0,5-1-111,0 1 0,0 0 1,0 0-1,0 1 0,0 0 0,0 1 0,0 0 1,15 3-1,-18-2-14,0 1 0,0 0-1,0 1 1,0-1 0,-1 1 0,1 1 0,-1 0 0,0 0 0,0 0 0,0 1 0,-1 0 0,1 0 0,-1 0 0,11 13-1,-15-14 41,0-1 0,1 1-1,-1 0 1,0-1-1,-1 1 1,1 0 0,-1 0-1,0 0 1,0 1-1,0-1 1,0 0 0,-1 0-1,0 1 1,0-1-1,0 0 1,0 0 0,0 1-1,-1-1 1,0 0-1,0 0 1,0 0 0,-1 0-1,1 0 1,-1 0-1,0 0 1,0 0 0,0-1-1,0 1 1,-1-1-1,-3 5 1,-1 0 64,-1 0 1,1-1-1,-1 0 1,-10 7-1,16-12-275,-1 1 0,0-1 1,0-1-1,0 1 0,0 0 0,-1-1 0,1 1 1,0-1-1,-1 0 0,1 0 0,-1 0 0,1-1 1,-1 1-1,1-1 0,-8 0 0,10 0-120,1-1 0,-1 1 0,0 0-1,0-1 1,0 1 0,0-1 0,0 1 0,0-1 0,1 1-1,-1-1 1,0 0 0,0 1 0,1-1 0,-1 0 0,1 0-1,-1 1 1,0-1 0,1 0 0,0 0 0,-1 0 0,1 0-1,-1 0 1,1 0 0,0 0 0,0 0 0,-1 0-1,1-1 1,0-9-2915</inkml:trace>
  <inkml:trace contextRef="#ctx0" brushRef="#br0" timeOffset="9">6062 3527 5026,'15'-6'5854,"60"-17"-3939,-74 23-1847,0 0 0,0 0 0,0 0 0,0 0 0,0 1 0,0-1 0,0 0 0,0 0 0,0 1 0,0-1 0,-1 0 0,1 1 0,0-1 0,0 1 0,0-1 0,0 1 0,-1-1 0,1 1 0,0-1 0,-1 1 0,1 0 0,0 0 0,-1-1 0,2 3 0,9 27 534,-5 34-385,-7-50-415,-5 58 370,-8-28-4055,14-44 3746,0 0 1,-1 1-1,1-1 0,0 0 1,0 1-1,0-1 0,-1 0 0,1 1 1,0-1-1,0 0 0,-1 1 0,1-1 1,0 0-1,0 0 0,-1 1 1,1-1-1,0 0 0,-1 0 0,1 0 1,0 0-1,-1 1 0,1-1 0,-1 0 1,1 0-1,0 0 0,-1 0 1,1 0-1,0 0 0,-1 0 0,1 0 1,-1 0-1,1 0 0,0 0 0,-1 0 1,1 0-1,0 0 0,-1-1 1,1 1-1,0 0 0,-1 0 0,1 0 1,0 0-1,-1-1 0,1 1 0,0 0 1,-1 0-1,1-1 0,-10-7-2448</inkml:trace>
  <inkml:trace contextRef="#ctx0" brushRef="#br0" timeOffset="10">6046 3631 3490,'-12'-3'7460,"39"-4"-2747,-13 4-4718,75-13 786,-29 10-3111,-29 2-926,-10 2-602</inkml:trace>
  <inkml:trace contextRef="#ctx0" brushRef="#br0" timeOffset="11">3927 3240 4722,'-17'9'592,"0"0"0,1 2 0,-1-1 0,2 2 0,0 0 1,0 1-1,1 1 0,1 0 0,0 0 0,1 2 0,-11 17 0,4-2-360,2 1-1,1 1 1,2 0-1,0 1 1,-7 37 0,19-63-152,1 0 0,0 0 0,1 1 1,-1-1-1,2 0 0,-1 0 0,1 0 0,1 0 1,-1 0-1,1 0 0,1 0 0,-1 0 0,1 0 1,1-1-1,-1 0 0,1 1 0,1-1 1,-1-1-1,1 1 0,0-1 0,1 0 0,6 6 1,6 6 17,0-2 1,2 0-1,0-1 1,1 0-1,43 21 0,-40-24-22,0-2-1,1 0 1,0-1-1,0-2 0,1 0 1,0-2-1,0-1 0,1-1 1,-1-1-1,1-2 1,42-3-1,-27-3 114,-9 3-58,1-1-1,-1-2 0,0-2 0,58-20 0,-58 13-57,0-1-1,56-36 1,-73 41-5,0-2-1,-2 0 1,1 0-1,-2-1 1,1-1 0,20-32-1,-29 40 4,-1 1 0,0-1-1,0 0 1,-1 0 0,0-1 0,0 1-1,0-1 1,-1 1 0,-1-1-1,1 0 1,-1 0 0,0-12-1,-2 14-24,0-1-1,0 0 0,-1 0 0,0 1 0,0-1 0,-1 1 0,0 0 0,0 0 0,0 0 0,-1 0 0,0 0 0,0 1 1,0-1-1,-10-8 0,-19-17-16,-2 2 0,-1 1 0,-1 1 0,-1 2 0,-2 2 1,0 2-1,-1 2 0,-1 1 0,0 2 0,-2 2 0,0 2 1,0 2-1,-78-8 0,96 16-270,1 2 1,0 0-1,-1 2 0,1 1 1,0 1-1,0 1 1,1 1-1,-1 1 1,1 1-1,-27 14 0,47-20-245,1 0 0,0 0 0,0 0 0,0 1 0,0-1 1,0 1-1,1 0 0,-1 0 0,1 0 0,0 0 0,0 0 0,-2 5 0,-6 12-4175</inkml:trace>
  <inkml:trace contextRef="#ctx0" brushRef="#br0" timeOffset="12">5576 3204 5603,'-14'9'443,"1"0"1,0 1 0,1 0 0,0 0-1,0 2 1,1-1 0,1 1 0,0 1-1,1 0 1,0 0 0,-13 28 0,17-31-281,1 0 0,0 1 0,0-1 0,1 1 0,1 0 0,0 0 1,0 0-1,1 1 0,1-1 0,-1 0 0,2 0 0,0 1 0,0-1 1,1 0-1,0 0 0,1 0 0,7 18 0,-3-14-75,1-1-1,0 0 0,0 0 1,2-1-1,0 0 1,0 0-1,1-1 1,0-1-1,1 0 1,1 0-1,24 15 0,-10-9 69,1-1-1,0-2 0,1-1 0,0-1 0,1-1 0,0-2 1,43 8-1,-51-13-128,0-2-1,0 0 1,0-2 0,0 0 0,0-1 0,0-1 0,-1-2-1,1 0 1,-1-1 0,0-1 0,31-13 0,-30 6 69,0-1 1,-1 0-1,-1-2 0,0 0 1,-2-1-1,0-1 0,0-1 1,24-35-1,-34 41 46,0 0 0,0 0 1,-1-1-1,-1 0 0,7-22 0,-11 29 17,0-1 0,0 0 0,0 0 0,-1 0 0,-1 0 0,1 0 0,-1 0 0,-1-1 0,1 1 0,-1 0 0,-5-15 0,-1 4-62,-2 0 0,0 1 0,-1 0 0,-1 1 0,-1 0-1,0 0 1,-1 2 0,-1-1 0,0 2 0,-1 0 0,-1 0 0,0 2 0,-1 0-1,0 1 1,-1 0 0,0 2 0,0 0 0,-1 1 0,-23-7 0,19 8-304,0 1 1,-1 0-1,0 2 1,0 1 0,0 1-1,0 1 1,0 1-1,-1 1 1,1 1 0,0 1-1,0 1 1,1 1-1,-1 2 1,1 0 0,0 1-1,-22 12 1,27-9-1139,1 0 0,1 1 0,-1 1 0,2 1 0,-18 19-1,6-3-2634</inkml:trace>
  <inkml:trace contextRef="#ctx0" brushRef="#br0" timeOffset="13">4189 3090 3730,'-11'14'6637,"10"-19"-3870,1 1-2001,18-36 21,61-93-626,165-212 1,-90 137-389,-128 170 160,18-25-2035,-37 58 2108</inkml:trace>
  <inkml:trace contextRef="#ctx0" brushRef="#br0" timeOffset="14">5719 2996 6243,'-9'-28'2785,"-23"-47"1,19 47-1514,-14-44 1,-46-131-448,10 32-703,59 157-152,0 3-213,0-1 0,1 0-1,0 1 1,-1-23 0</inkml:trace>
  <inkml:trace contextRef="#ctx0" brushRef="#br0" timeOffset="15">7505 2882 6099,'-6'-7'838,"-1"-1"1,2 0 0,-1 0-1,1 0 1,0-1-1,1 0 1,-5-11 0,-16-30 365,2 17-880,-2 0 1,-2 2-1,0 1 0,-2 2 1,-2 0-1,0 2 1,-1 2-1,-2 1 0,-52-28 1,-172-53 730,74 34-771,-245-97 343,289 132-286,48 14-199,66 15-794,-1 2-1,-38-2 1,21 2-576,27 0 1103,8 1-1511,1 2-4756</inkml:trace>
  <inkml:trace contextRef="#ctx0" brushRef="#br0" timeOffset="16">4777 1521 5779,'-4'-3'776,"0"0"0,0 1 1,-1-1-1,0 1 0,1 0 1,-1 1-1,-8-3 0,-26-11 1252,2-12-1439,1-3-1,2 0 1,-37-43 0,35 35-421,-80-65 1,73 73-548,2-2-1,0-1 1,3-3 0,1-1 0,-36-45-1,72 80 357,-11-9-2560,0 11-3636,7 2 4149</inkml:trace>
  <inkml:trace contextRef="#ctx0" brushRef="#br0" timeOffset="17">1995 1687 3426,'163'-172'7195,"274"-257"-4874,-390 387-2474,65-77 0,-65 68-133,-27 28 142,2 2 1,1 0-1,0 2 1,49-31-1,-64 44-8,0-1 0,0 1 0,0-2 0,-1 1 0,8-11 0,-12 15-774</inkml:trace>
  <inkml:trace contextRef="#ctx0" brushRef="#br0" timeOffset="28">2301 1096 5458,'-5'1'228,"0"-1"0,0 1-1,0-1 1,-1-1-1,1 1 1,0-1 0,0 0-1,0 0 1,1 0-1,-1-1 1,0 1 0,0-1-1,1-1 1,-1 1 0,1-1-1,0 1 1,-5-5-1,6 5-133,1-1-1,-1 0 1,1 0-1,0 0 1,0 0-1,0-1 1,0 1 0,1-1-1,-1 1 1,1-1-1,0 1 1,0-1-1,0 0 1,1 1-1,-1-1 1,1 0-1,0 0 1,0 1-1,0-1 1,0 0-1,1 0 1,0 1 0,1-7-1,28-77-101,-21 66 137,-1 0 0,9-41 0,-17 62-112,1-1-1,-1 0 1,0 0 0,1 1 0,-1-1-1,0 0 1,0 0 0,0 1 0,0-1-1,0 0 1,0 0 0,0 0 0,0 0-1,0 1 1,0-1 0,0 0 0,-1 0-1,1 1 1,0-1 0,0 0 0,-1 0-1,1 1 1,0-1 0,-1 0 0,1 1-1,-1-1 1,1 0 0,-1 1 0,0-1-1,1 1 1,-1-1 0,1 1 0,-1-1-1,0 1 1,1-1 0,-1 1 0,0 0-1,0-1 1,1 1 0,-1 0 0,0 0-1,0-1 1,0 1 0,1 0 0,-1 0-1,0 0 1,0 0 0,0 0 0,1 0-1,-1 0 1,0 1 0,0-1 0,0 0-1,1 0 1,-1 0 0,0 1 0,0-1-1,0 1 1,-5 1 33,1 0 0,0 0 0,-1 1-1,1 0 1,0 0 0,-8 6 0,10-6-45,0 0 1,0-1-1,0 1 1,0 0 0,0 0-1,1 1 1,-1-1 0,1 0-1,0 1 1,0 0 0,0-1-1,1 1 1,-1 0-1,1 0 1,0 0 0,0 0-1,0 0 1,0 0 0,1 0-1,0 0 1,0 1 0,0-1-1,0 0 1,1 0-1,-1 0 1,1 0 0,0 0-1,0 0 1,1 0 0,-1 0-1,4 4 1,5 8 25,0 0-1,2-1 1,0 0-1,0-1 1,25 20-1,5 8 335,-42-41-441,0-1-1,1 1 1,-1 0 0,0 0-1,0 0 1,0-1 0,0 1 0,0 0-1,0 0 1,0 0 0,0 0 0,0-1-1,0 1 1,0 0 0,-1 0-1,1 0 1,0-1 0,-1 1 0,1 0-1,0 0 1,-1-1 0,1 1 0,-1 0-1,1-1 1,-1 1 0,0 0-1,1-1 1,-1 1 0,1-1 0,-1 1-1,0-1 1,0 1 0,1-1 0,-1 0-1,0 1 1,0-1 0,1 0-1,-1 1 1,-1-1 0,-5 5-1659,-2 3-1784</inkml:trace>
  <inkml:trace contextRef="#ctx0" brushRef="#br0" timeOffset="29">4560 754 6019,'0'1'138,"0"0"0,0-1 0,0 1 1,0 0-1,1 0 0,-1 0 0,0 0 0,0 0 0,0 0 1,1-1-1,-1 1 0,0 0 0,1 0 0,-1 0 1,1-1-1,-1 1 0,1 0 0,-1-1 0,1 1 1,0 0-1,-1-1 0,1 1 0,0-1 0,-1 1 0,1-1 1,0 1-1,0-1 0,-1 1 0,1-1 0,0 0 1,0 1-1,0-1 0,0 0 0,-1 0 0,1 0 1,0 0-1,0 0 0,0 1 0,2-2 0,47-8 1141,-46 7-1140,1 1 0,-1-1 0,1 1 0,-1 0 0,1 1 0,0-1-1,-1 1 1,1-1 0,-1 2 0,1-1 0,8 2 0,-11 0-74,1 0 0,0 1 0,0-1 1,-1 1-1,1 0 0,-1 0 0,0 0 0,0 0 0,0 0 1,0 0-1,-1 1 0,1-1 0,-1 1 0,0-1 0,0 1 1,1 5-1,8 67 343,-9-59-337,0-8-449,7 85 687,-7-53-7944,-2-45 4932,-3-2-872</inkml:trace>
  <inkml:trace contextRef="#ctx0" brushRef="#br0" timeOffset="30">4631 966 4818,'-26'3'4668,"46"-4"-759,9-6-3608,0-1 1,52-21-1,-25 3-7165,-48 23 3143</inkml:trace>
  <inkml:trace contextRef="#ctx0" brushRef="#br0" timeOffset="31">4137 2343 3265,'-7'9'9689,"7"-8"-9302,-1-1 1,-29 5 934,3-1-1468,21 0 153,-1 0 0,1 0 0,1 1 0,-1 0 0,1 0 0,-1 0 0,-7 11 0,12-14-22,-1 0 1,1 0-1,-1 0 0,1 1 0,0-1 1,0 1-1,0-1 0,0 1 1,0-1-1,1 1 0,-1 3 0,1-5-19,0 0-1,0 0 1,0 1 0,0-1-1,1 0 1,-1 0-1,0 0 1,1 0-1,-1 0 1,1 1 0,-1-1-1,1 0 1,0 0-1,-1 0 1,1 0-1,0-1 1,0 1 0,-1 0-1,1 0 1,0 0-1,0-1 1,0 1-1,0 0 1,0-1-1,2 2 1,-1-2 21,0 1 0,0 0-1,0-1 1,0 1 0,0-1 0,0 0 0,0 0-1,0 0 1,0 0 0,0 0 0,1 0 0,-1-1-1,0 1 1,0 0 0,0-1 0,0 0-1,-1 1 1,1-1 0,0 0 0,0 0 0,0 0-1,-1 0 1,1-1 0,0 1 0,-1 0 0,1-1-1,-1 1 1,1-1 0,-1 0 0,0 1 0,0-1-1,2-2 1,0-1 88,0 0-1,0 0 1,0 0-1,-1 0 1,0 0-1,0 0 1,0-1 0,-1 1-1,1-1 1,0-10-1,-9-27 577,34 81-216,-20-30-321,-1 1 0,0-1 1,0 1-1,-1 1 1,8 16-1,-13-23-75,1-1 0,0 1 0,-1-1 0,0 1 0,1-1 0,-1 1 0,0-1 0,0 1 0,-1-1-1,1 1 1,0-1 0,-1 1 0,0-1 0,1 1 0,-1-1 0,0 0 0,0 1 0,0-1 0,-1 0 0,1 0 0,0 0 0,-1 0 0,0 0 0,1 0 0,-1 0-1,0 0 1,0-1 0,0 1 0,-3 1 0,-47 30 245,49-31-521,-1 0 0,1 0-1,-1-1 1,1 1 0,-1-1 0,0 0 0,1 0 0,-1 0 0,0-1-1,0 1 1,0-1 0,0 0 0,1 0 0,-5-1 0,1-2-2789,4-4-989</inkml:trace>
  <inkml:trace contextRef="#ctx0" brushRef="#br0" timeOffset="32">5070 2658 6947,'0'0'196,"0"-1"0,0 0 0,0 1 0,0-1-1,0 0 1,0 1 0,0-1 0,0 0 0,0 1 0,0-1 0,1 0-1,-1 1 1,0-1 0,0 1 0,1-1 0,-1 0 0,0 1 0,1-1-1,-1 1 1,0-1 0,1 1 0,-1-1 0,1 1 0,-1-1 0,1 1-1,-1-1 1,1 1 0,-1 0 0,1-1 0,0 1 0,-1 0-1,1 0 1,-1-1 0,1 1 0,1 0 0,0 0-67,0 0 1,0 0-1,0 1 1,0-1-1,0 1 1,0-1-1,0 1 1,0 0 0,0 0-1,0 0 1,3 2-1,0 0-112,1 0 0,-1 1 0,-1 0 0,1 0 1,0 0-1,-1 0 0,0 1 0,6 9 0,-8-9 35,-1 0 0,0 0 1,0 0-1,0 0 0,-1 0 1,1 0-1,-1 1 0,-1-1 0,1 0 1,-1 0-1,0 0 0,0 1 0,0-1 1,-1 0-1,0 0 0,0-1 1,0 1-1,0 0 0,-1-1 0,0 1 1,0-1-1,0 0 0,0 0 0,-1 0 1,-5 5-1,6-6-55,0 1 0,0-1 0,-1 1 0,0-1 0,0 0 1,0-1-1,0 1 0,0-1 0,0 1 0,-1-1 0,1-1 0,-1 1 0,1 0 0,-1-1 0,0 0 1,0 0-1,0-1 0,1 1 0,-1-1 0,0 0 0,0 0 0,0-1 0,0 1 0,1-1 0,-1 0 1,0-1-1,-5-1 0,72 15-421,-16-10-1553,-44-2 1461,1 0 1,-1 0 0,0-1-1,1 1 1,-1-1 0,1 0-1,-1 1 1,0-1 0,1 0 0,-1 0-1,0-1 1,3 0 0,2-7-2039</inkml:trace>
  <inkml:trace contextRef="#ctx0" brushRef="#br0" timeOffset="33">5239 2652 6867,'4'21'5186,"3"43"-3555,-7-61-1603,0 1 1,0-1 0,0 1-1,-1-1 1,0 1 0,1-1 0,-1 1-1,0-1 1,-1 0 0,1 1 0,-1-1-1,1 0 1,-1 0 0,0 0-1,0 0 1,-5 5 0,7-8-43,0 0 1,0 0-1,0 1 1,0-1-1,-1 0 1,1 0-1,0 1 1,0-1-1,0 0 1,-1 0-1,1 0 1,0 1-1,0-1 0,-1 0 1,1 0-1,0 0 1,0 0-1,-1 0 1,1 0-1,0 0 1,-1 0-1,1 1 1,0-1-1,0 0 1,-1 0-1,1 0 1,0 0-1,-1-1 1,1 1-1,0 0 1,0 0-1,-1 0 1,1 0-1,0 0 0,-1 0 1,1 0-1,0 0 1,0-1-1,-1 1 1,1 0-1,0 0 1,0-1 1,0 1-1,0-1 1,1 1 0,-1-1-1,0 0 1,0 1 0,1-1-1,-1 1 1,1 0 0,-1-1 0,0 1-1,1-1 1,-1 1 0,1-1-1,-1 1 1,1 0 0,-1-1-1,1 1 1,-1 0 0,1 0 0,-1 0-1,1-1 1,0 1 0,-1 0-1,1 0 1,-1 0 0,2 0-1,6-3 157,0 0 0,0-1-1,0 1 1,0-1-1,0-1 1,-1 0-1,0 0 1,0 0-1,-1-1 1,1 0 0,-1 0-1,0-1 1,-1 0-1,1 0 1,5-11-1,-7 23 33,0 0 0,0 0 0,-1 1-1,1-1 1,-2 1 0,1 0 0,3 10-1,4 27 17,-9-34-301,1 1 0,0-1 0,1 0 0,0 0 0,0 0 0,7 12 1,-7-18-683</inkml:trace>
  <inkml:trace contextRef="#ctx0" brushRef="#br0" timeOffset="34">6741 2474 6067,'24'-23'4108,"27"-5"-2429,-37 23-1565,1 0 0,0 0 0,0 2 0,15-3 0,-29 6-46,1 0-1,-1 1 1,0-1-1,0 0 1,1 1-1,-1-1 1,0 1-1,0-1 1,0 1-1,0-1 1,0 1-1,0 0 1,0 0-1,0 0 1,0-1-1,0 1 1,0 0-1,0 0 1,0 0-1,-1 0 1,1 1 0,0-1-1,-1 0 1,2 1-1,13 35 823,-12-28-789,23 67 395,17 39-768,-40-94-2391,-3-19 2301,0-1 1,-1 0 0,1 0 0,0 0-1,-1 0 1,1-1 0,-1 1 0,1 0-1,-1 0 1,0 0 0,1 0 0,-1 0-1,0-1 1,0 1 0,1 0 0,-1-1-1,0 1 1,-2 1 0,-3 0-2270</inkml:trace>
  <inkml:trace contextRef="#ctx0" brushRef="#br0" timeOffset="35">6855 2636 4914,'-25'-9'2076,"17"6"2148,23 0-1893,12-4-2303,1 0 0,-1-2-1,0 0 1,44-24 0,-23 10-3948,-35 18 239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2:22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0 693 4066,'2'-1'273,"0"0"0,0 0 1,0 1-1,-1-1 0,1 0 1,0-1-1,0 1 0,-1 0 1,1 0-1,-1-1 0,1 1 1,-1-1-1,0 1 0,0-1 1,0 0-1,1 1 0,0-4 1,17-31 1694,-16 26-1779,-1 1 0,0 0 0,0-1 0,-1 0 0,0 1 0,0-1 0,-1 1-1,-1-1 1,1 0 0,-2 1 0,1-1 0,-1 1 0,-1-1 0,-5-14 0,12 34-188,21 60-23,3-1 0,55 98 1,-103-189-574,-1 2 0,-1 0 0,-40-27 0,56 45 217,8 3 115,17 0 200,-11-4-90,1 0 1,-1 0 0,1 0-1,-1-1 1,0 0 0,-1-1-1,15-10 1,8-6-3290,-15 13 1337</inkml:trace>
  <inkml:trace contextRef="#ctx0" brushRef="#br0" timeOffset="301.97">236 527 4722,'-2'-2'1185,"2"0"-145,-5 2 161,5-3-481,2 3-400,-2-2-272,3-2-16,6-3 240,6-1-544,-1-1-128,3 1-384,0 1-1041,-3 5-144</inkml:trace>
  <inkml:trace contextRef="#ctx0" brushRef="#br0" timeOffset="604.92">313 559 2081,'-5'5'2609,"5"-1"-2177,-2-4 1345,2-2-1505,2 2-32,0-5-224,3 3 0,5 0-32,-1-4-80,8 1-544,-3-3-464,3 1-993</inkml:trace>
  <inkml:trace contextRef="#ctx0" brushRef="#br0" timeOffset="929.14">516 415 4578,'-1'-1'87,"0"-1"-1,1 1 1,-1 0 0,0-1-1,0 1 1,1-1-1,-1 1 1,1-1 0,-1 1-1,1-1 1,0 1 0,0-1-1,-1 0 1,1 1 0,0-1-1,0 1 1,1-1-1,-1 1 1,0-1 0,0 0-1,1 1 1,-1-1 0,1 1-1,-1-1 1,1 1-1,0 0 1,0-1 0,-1 1-1,1 0 1,0-1 0,0 1-1,0 0 1,2-2-1,-1 3-15,-1-1 0,1 0 0,0 1-1,-1-1 1,1 1 0,-1 0 0,1-1-1,0 1 1,0 0 0,-1 0 0,1 0-1,0 0 1,-1 0 0,1 1 0,0-1-1,-1 0 1,1 1 0,0-1 0,-1 1-1,1 0 1,-1-1 0,1 1 0,-1 0-1,1 0 1,-1 0 0,0 0-1,1 0 1,-1 1 0,0-1 0,2 3-1,1 0-52,-1 1-1,0 0 0,0 0 0,0 1 1,-1-1-1,0 1 0,0-1 0,0 1 0,0-1 1,-1 1-1,0 0 0,-1 0 0,1 0 0,-1 0 1,-1 10-1,1-11 1,0-1 0,-1 1 0,1-1 1,-1 0-1,0 1 0,-1-1 0,1 0 0,-1 1 0,0-1 1,0 0-1,0 0 0,0 0 0,-1-1 0,1 1 0,-1 0 0,0-1 1,0 0-1,-1 0 0,1 0 0,-1 0 0,-5 3 0,9-5-6,-1-1 0,0 1 1,0-1-1,0 1 0,0-1 0,0 0 0,1 1 0,-1-1 0,0 0 0,0 0 0,0 0 0,0 1 0,0-1 0,0 0 0,0 0 0,0-1 0,0 1 0,0 0 0,0 0 0,0 0 0,0-1 0,0 1 0,0 0 0,0-1 0,1 1 0,-1-1 0,0 1 0,0-1 0,0 1 0,1-1 0,-1 1 0,0-1 1,1 0-1,-1 0 0,0 1 0,1-1 0,-1 0 0,1 0 0,-1 0 0,1 1 0,-1-1 0,1-2 0,-1 2-28,1-1 1,0 1-1,0 0 0,0 0 1,0-1-1,0 1 0,0 0 1,0 0-1,1-1 1,-1 1-1,0 0 0,1 0 1,-1 0-1,1 0 0,-1-1 1,1 1-1,0 0 0,-1 0 1,1 0-1,0 0 1,0 0-1,-1 0 0,1 1 1,0-1-1,0 0 0,0 0 1,0 0-1,0 1 0,1-1 1,-1 1-1,0-1 1,0 1-1,0-1 0,0 1 1,2-1-1,7 0-462,-1-1 1,1 1-1,0 0 0,15 2 0,-7-1-607,3 0-473</inkml:trace>
  <inkml:trace contextRef="#ctx0" brushRef="#br0" timeOffset="1268.1">759 283 4978,'-1'-1'45,"0"0"0,-1 0 0,1 0 0,-1 0 0,1 0 0,-1 0 0,1 0 0,-1 0 0,1 1 0,-1-1 0,0 1 0,1-1 0,-1 1 0,0-1 0,0 1 0,1 0 0,-1 0 0,0 0 0,0 0 0,1 0 0,-1 0-1,0 1 1,0-1 0,1 1 0,-4 0 0,3 1 59,0-1-1,1 1 1,-1 0-1,0 0 1,1 0-1,-1 0 1,1 0-1,0 0 1,0 0-1,0 1 1,0-1 0,0 0-1,0 1 1,0-1-1,0 5 1,-1 4 161,1-1 0,0 1 0,1 0 0,0 0 0,0-1 0,1 1 0,4 16 1,-4-23-252,0-1 0,0 0 0,0 0 0,0 0 0,1 0 0,-1 0 0,1 0 1,0 0-1,0 0 0,0-1 0,0 1 0,0-1 0,1 1 0,-1-1 1,1 0-1,-1 0 0,1 0 0,0 0 0,0-1 0,0 1 0,0-1 0,0 0 1,0 0-1,0 0 0,4 1 0,-4-2 8,0 0 0,0 0 0,1 0 0,-1-1 0,0 1 0,0-1 0,0 0 1,0 0-1,0 0 0,0 0 0,0 0 0,-1-1 0,1 1 0,0-1 0,-1 0 0,1 0 0,-1 0 0,1 0 0,-1 0 0,0 0 0,0-1 0,0 1 0,0-1 0,0 1 1,-1-1-1,3-4 0,-2 0 214,0 1 1,0 0-1,0-1 1,-1 1-1,0-1 1,0-11-1,-1 17-186,1-1 0,-1 0 1,0 1-1,0-1 0,0 0 0,0 0 1,0 1-1,0-1 0,-1 0 0,1 1 0,0-1 1,-1 1-1,1-1 0,-1 0 0,0 1 1,1-1-1,-1 1 0,0-1 0,0 1 0,0 0 1,0-1-1,0 1 0,0 0 0,-1 0 0,1 0 1,0 0-1,-1 0 0,1 0 0,0 0 1,-4-1-1,3 2-106,0 0 0,0 0 1,0 1-1,0-1 0,-1 1 1,1-1-1,0 1 0,0 0 0,0 0 1,0 0-1,1 0 0,-1 0 1,0 0-1,0 0 0,1 1 0,-1-1 1,1 1-1,-1-1 0,1 1 1,-1 0-1,1 0 0,-2 2 1,-20 44-4037,15-27 1496</inkml:trace>
  <inkml:trace contextRef="#ctx0" brushRef="#br0" timeOffset="1570.94">950 258 5651,'0'-3'2049,"0"1"-1729,0 0 816,0 0-1040,4 2 96,4-4-64,1-1-112,3-3 48,5-3-128,2 0-384,-2 0-448,2 3-209,-2-1-704,-3 1-1312</inkml:trace>
  <inkml:trace contextRef="#ctx0" brushRef="#br0" timeOffset="1880.99">1022 109 4226,'-7'4'1889,"3"0"-1441,-1 1 224,5 1 305,0 5-881,5 4 112,2 0-48,0 5-320,2 1 16,3-1-817,0-1-1056</inkml:trace>
  <inkml:trace contextRef="#ctx0" brushRef="#br0" timeOffset="2197.05">1212 53 4978,'-1'-3'114,"0"0"0,1 0 0,-1 1 0,0-1-1,0 0 1,-1 1 0,1-1 0,0 1 0,-1 0-1,0-1 1,1 1 0,-1 0 0,0 0 0,0 0-1,0 0 1,-1 0 0,1 1 0,0-1 0,-1 1 0,1-1-1,-1 1 1,1 0 0,-1 0 0,-5-2 0,6 3-49,0 1 0,0-1 0,0 0 0,0 1 0,0-1 0,0 1 0,0 0 0,0 0 0,0 0 0,0-1 0,1 2 0,-1-1 0,0 0 0,1 0 0,-1 1 1,1-1-1,-1 0 0,1 1 0,-1 0 0,1-1 0,0 1 0,0 0 0,0-1 0,0 1 0,0 0 0,1 0 0,-1 0 0,0 0 0,1 0 0,-1 0 0,1 0 0,0 0 1,0 0-1,0 4 0,-1-5-69,0 1 1,1 0-1,0 0 1,-1 0 0,1 0-1,0 0 1,0 0-1,0 0 1,0 0 0,0 0-1,1-1 1,-1 1-1,0 0 1,1 0 0,-1 0-1,1 0 1,0 0-1,0-1 1,0 1 0,0 0-1,0-1 1,0 1-1,0-1 1,0 1 0,1-1-1,-1 1 1,1-1-1,-1 0 1,1 0 0,-1 0-1,1 0 1,2 2-1,4-1-24,-1-1-1,1 0 0,-1 0 1,1 0-1,0-1 0,14-1 1,-14 1 13,-1-1 1,1 1-1,-1 1 1,1 0-1,10 2 0,-17-3 46,0 1-1,1-1 0,-1 1 1,0 0-1,0 0 0,1-1 0,-1 1 1,0 0-1,0 0 0,0 0 0,0 1 1,0-1-1,0 0 0,0 0 1,-1 0-1,1 1 0,0-1 0,-1 0 1,1 1-1,-1-1 0,1 1 0,-1-1 1,0 0-1,1 1 0,-1-1 0,0 1 1,0-1-1,0 1 0,0-1 1,0 1-1,0-1 0,-1 1 0,1-1 1,0 1-1,-1-1 0,1 0 0,-1 1 1,0-1-1,-1 2 0,-3 9 338,0-2 0,-1 1 1,-12 16-1,14-21-325,-18 23-291,0 0-3327,16-21 365</inkml:trace>
  <inkml:trace contextRef="#ctx0" brushRef="#br0" timeOffset="2804.17">521 1074 3938,'-2'0'1440,"-1"-2"-527,1 0 544,2 0-609,0 4-256,0-4-544,5 0 625,4-5-577,1 1-160,7-5 64,-1 0-145,4 0-863,-4 1-737,1 1-528</inkml:trace>
  <inkml:trace contextRef="#ctx0" brushRef="#br0" timeOffset="3114.59">562 1133 4706,'0'5'1313,"-3"-7"-801,6-3 1089,4 1-1,0 0-911,5-5 255,0 3-736,2-5 80,1 0-288,-1-2 64,1 0-144,-1 2-1008,0 1-673,3 1-1104,0 3-1185</inkml:trace>
  <inkml:trace contextRef="#ctx0" brushRef="#br0" timeOffset="3891.96">803 887 6691,'1'-3'213,"-1"0"-1,0 1 1,1-1-1,0 1 1,0-1-1,0 1 1,0-1-1,0 1 0,0 0 1,1-1-1,-1 1 1,1 0-1,-1 0 1,1 0-1,0 0 1,0 0-1,0 0 1,0 1-1,4-3 1,-5 3-209,1 0 1,-1 0-1,1 0 0,-1 0 1,1 1-1,0-1 0,-1 1 1,1-1-1,0 1 1,-1-1-1,1 1 0,0 0 1,0 0-1,-1 0 0,1 0 1,0 0-1,0 0 1,-1 1-1,1-1 0,0 1 1,-1-1-1,1 1 0,0-1 1,-1 1-1,1 0 0,-1 0 1,1 0-1,-1 0 1,0 0-1,1 0 0,-1 0 1,2 2-1,-2-2 42,0 1 0,0-1 0,-1 1-1,1-1 1,0 1 0,-1-1 0,1 1 0,-1 0 0,1-1-1,-1 1 1,0-1 0,0 1 0,0 0 0,0-1 0,0 1-1,0 0 1,0-1 0,-1 1 0,1-1 0,0 1-1,-1 0 1,1-1 0,-1 1 0,0-1 0,0 1 0,-1 2-1,1-3 33,0 1 0,0 0 0,0 0 0,-1-1-1,1 1 1,-1 0 0,1-1 0,-1 0-1,1 1 1,-1-1 0,0 0 0,1 0 0,-1 0-1,0 0 1,0 0 0,0 0 0,0 0-1,0-1 1,0 1 0,-3 0 0,4-1 114,35-4-1201,-28 2 907,1 0 0,0 1-1,0 0 1,0 0 0,0 1-1,0 0 1,1 0 0,-1 1 0,0 0-1,0 0 1,7 2 0,-12-2 115,0-1 1,-1 1 0,1 0-1,0-1 1,0 1 0,-1 0-1,1 0 1,-1 0 0,1 0 0,-1 0-1,1 1 1,-1-1 0,0 0-1,1 1 1,-1-1 0,0 1-1,0-1 1,0 1 0,0-1-1,0 1 1,-1 0 0,1 0 0,0-1-1,-1 1 1,1 0 0,-1 0-1,0 0 1,1 0 0,-1-1-1,0 1 1,0 0 0,0 0-1,-1 0 1,1 0 0,0 0-1,-1-1 1,1 1 0,-1 0 0,1 0-1,-1-1 1,0 1 0,0 0-1,0-1 1,0 1 0,0 0-1,-2 1 1,1 0-104,0 1 0,-1-1 0,0 1 0,1-1 1,-1 0-1,-1 0 0,1-1 0,0 1 0,-1 0 0,1-1 0,-1 0 0,0 0 0,1 0 0,-1 0 0,0-1 1,0 1-1,-1-1 0,1 0 0,-4 0 0,2-2-2028,1-4-1255</inkml:trace>
  <inkml:trace contextRef="#ctx0" brushRef="#br0" timeOffset="4194.11">1031 791 5507,'-2'-2'1920,"2"-3"-1391,2 3 687,-2 0-720,7-2-303,-2-5-17,5 3-352,-1-5 143,3 0 1,3 3-1584,-1-1-305</inkml:trace>
  <inkml:trace contextRef="#ctx0" brushRef="#br0" timeOffset="4568.09">1060 769 3538,'-1'1'290,"1"-1"1,-1 1 0,0-1 0,1 1-1,-1-1 1,1 1 0,-1-1 0,1 1 0,-1-1-1,1 1 1,0 0 0,-1-1 0,1 1-1,0-1 1,-1 1 0,1 0 0,0 0-1,0-1 1,0 1 0,-1 0 0,1-1-1,0 1 1,0 1 0,16 17 1038,-15-18-1310,1-1 1,-1 1-1,1 0 0,-1-1 0,1 1 0,-1-1 0,1 0 0,-1 1 0,1-1 0,-1 0 0,1 0 0,-1 0 0,1 0 0,0 0 0,-1-1 0,1 1 0,-1 0 0,1-1 0,-1 1 1,3-2-1,40-16 494,-14 5-306,-29 13-201,1-1 1,0 0-1,0 1 1,0-1-1,0 1 0,-1 0 1,1 0-1,0-1 1,0 1-1,0 0 1,0 1-1,0-1 0,0 0 1,0 0-1,-1 1 1,1-1-1,0 1 1,0 0-1,0-1 0,-1 1 1,1 0-1,0 0 1,-1 0-1,1 0 1,-1 1-1,1-1 0,-1 0 1,0 1-1,0-1 1,1 1-1,-1-1 1,0 1-1,0-1 0,0 1 1,0 0-1,-1-1 1,1 1-1,0 0 1,-1 0-1,1 0 0,-1-1 1,0 1-1,1 3 1,-1 0 16,0 0 1,0 0 0,0 1-1,-1-1 1,1 0 0,-1 0-1,0 0 1,-1 0 0,1 0 0,-1-1-1,0 1 1,0 0 0,-1-1-1,1 1 1,-5 4 0,-26 22 664,31-29-931,0 0 1,1-1-1,-1 0 1,0 0-1,0 1 1,-1-1 0,1 0-1,0-1 1,0 1-1,0 0 1,-1-1-1,1 1 1,0-1-1,-1 0 1,1 1-1,-5-2 1,2 0-2845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1:40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718 1 4082,'-8'14'6893,"-9"17"-5993,1 14-698,-33 61 1,6-13-24,11-26-44,-48 73 0,-18 37 86,29-34-105,-96 148 0,141-254-156,9-11-86,-2-1 0,0-1 0,-2 0 0,-23 24 0,36-45-2057,7-16-1335,1 2 1909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59:21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5330,'22'-11'241,"-1"2"335,-2 1-304,0-1-32,1 3-240,-4-1-128,1 1-240,-3 4-561,1-5-527</inkml:trace>
  <inkml:trace contextRef="#ctx0" brushRef="#br0" timeOffset="1">7 52 5923,'0'1'291,"-1"0"0,0 0 0,1 0 0,-1 0 0,1 0 0,0-1 0,-1 2 0,1-1 0,0 0 0,-1 0 0,1 0 0,0 0 0,0 0 0,0 0 0,0 0 0,0 2 0,8 39 606,-4-24-509,-2 2-213,-1 1 1,-3 27-1,1-32-112,0 0-1,1 0 0,1-1 0,0 1 0,6 25 0,-6-38-69,0-1 0,0 0 0,1 0 0,-1 0 1,1 0-1,-1 0 0,1 0 0,0-1 0,-1 1 0,1-1 0,0 1 0,0-1 1,0 1-1,0-1 0,1 0 0,-1 0 0,0 0 0,0 0 0,1-1 0,-1 1 1,1 0-1,-1-1 0,0 0 0,4 1 0,71-1 38,-53-1-237,-20 1 200,7 1-687,1-1 0,-1-1 0,0 1 0,0-2 0,0 0 0,0 0 0,0-1 0,16-6 0,-12 1-1609</inkml:trace>
  <inkml:trace contextRef="#ctx0" brushRef="#br0" timeOffset="2">84 248 6819,'-5'-2'432,"0"0"673,3 2-113,2-2-720,2 2-96,5-3-79,1 1-49,6-2 0,3 2-96,4 0-737,1-1-191,2-1-1553</inkml:trace>
  <inkml:trace contextRef="#ctx0" brushRef="#br0" timeOffset="3">504 292 7123,'-3'-4'520,"0"-1"-1,1 1 0,0-1 1,0 1-1,0-1 0,0 0 1,1 0-1,0 0 0,0 0 1,0-10-1,1 14-525,-1 0 0,1 0 0,1 0 0,-1 0-1,0 0 1,0 0 0,0 0 0,1-1 0,-1 1 0,0 0 0,1 0 0,-1 0 0,1 0 0,-1 1-1,1-1 1,0 0 0,-1 0 0,1 0 0,0 0 0,-1 0 0,3 0 0,-2 0-17,1 1 1,-1-1 0,1 1 0,0 0-1,-1-1 1,1 1 0,0 0 0,-1 0-1,1 0 1,0 1 0,-1-1-1,1 0 1,0 0 0,-1 1 0,1-1-1,-1 1 1,1 0 0,-1-1 0,3 2-1,-1 0 20,1 0 0,-1 0 0,0 1 0,0-1-1,0 1 1,0-1 0,0 1 0,0 0 0,-1 0-1,1 0 1,-1 0 0,0 1 0,0-1 0,0 1-1,-1-1 1,1 1 0,-1 0 0,0 0 0,0-1-1,0 1 1,0 0 0,-1 0 0,1 0 0,-1 0-1,0 0 1,0 0 0,-1 0 0,1 0 0,-1 0-1,-1 4 1,1-3 48,0 0-1,-1 0 1,1 0 0,-1 0-1,0 0 1,0-1-1,-1 1 1,1-1-1,-1 1 1,0-1-1,0 0 1,-1 0-1,1 0 1,-1-1 0,0 1-1,0-1 1,0 0-1,0 0 1,-1 0-1,1-1 1,-1 0-1,-8 4 1,8-5-2,-1 0 0,1-1-1,0 0 1,0 1 0,0-2-1,-1 1 1,-6-2 0,11 2-47,-1 0 0,1 0 0,0-1-1,-1 1 1,1 0 0,0-1 0,-1 1 0,1-1 0,0 0 0,-1 1-1,1-1 1,0 0 0,0 0 0,0 1 0,0-1 0,0 0-1,0 0 1,0 0 0,0-1 0,0 1 0,0 0 0,0 0 0,1 0-1,-1-1 1,1 1 0,-1 0 0,1-1 0,-1 1 0,1 0 0,-1-3-1,2 4 10,-1-1 0,1 0 0,0 0 0,-1 1 0,1-1-1,0 0 1,0 1 0,-1-1 0,1 0 0,0 1-1,0-1 1,0 1 0,0 0 0,0-1 0,0 1 0,0 0-1,0 0 1,0-1 0,0 1 0,0 0 0,0 0 0,0 0-1,26-3 0,-18 3-36,0 1 1,0 0-1,0 0 0,0 1 0,0 0 1,11 5-1,-12-4-706,0-1 1,-1 1 0,1-2-1,0 1 1,0-1-1,0 0 1,0-1-1,9 0 1,-2-4-1608</inkml:trace>
  <inkml:trace contextRef="#ctx0" brushRef="#br0" timeOffset="4">704 230 5587,'-17'-18'3849,"17"18"-3793,0 0 1,0-1 0,0 1 0,0 0 0,0-1 0,0 1 0,0 0 0,0-1-1,1 1 1,-1 0 0,0 0 0,0-1 0,0 1 0,0 0 0,0-1 0,1 1 0,-1 0-1,0 0 1,0-1 0,0 1 0,1 0 0,-1 0 0,0-1 0,0 1 0,1 0-1,-1 0 1,0 0 0,1 0 0,-1 0 0,0-1 0,0 1 0,1 0 0,-1 0 0,0 0-1,1 0 1,0 0 0,1 0-35,1-1 0,0 1 0,0 0 0,0 0 0,-1 1 0,1-1 0,0 1 0,0-1 0,-1 1 0,1 0 0,0 0 0,-1 0 0,6 3 0,-4-2-1,0 1 0,-1 0 0,1-1 0,-1 2-1,0-1 1,1 0 0,-1 1 0,-1-1 0,1 1 0,0 0-1,-1 0 1,0 0 0,0 0 0,0 0 0,0 1 0,-1-1 0,0 0-1,0 1 1,0-1 0,0 1 0,-1 0 0,0-1 0,0 1 0,0-1-1,0 1 1,-1 0 0,1-1 0,-4 9 0,2-6-26,0-1 1,-1 1-1,1-1 0,-1 0 1,-1 0-1,1 0 0,-1-1 1,0 1-1,-1-1 1,1 0-1,-1 0 0,0 0 1,0-1-1,-1 0 0,1 0 1,-1 0-1,0-1 1,0 1-1,-8 2 0,10-5-41,1-1 0,-1 1-1,1-1 1,-1 0 0,1 0-1,-1 0 1,1 0 0,-7-2-1,9 2 45,1 0 0,-1 0 0,0 0 0,0 0 0,0-1 0,0 1 0,1 0 0,-1 0 0,0-1 0,0 1 0,0 0-1,1-1 1,-1 1 0,0-1 0,1 1 0,-1-1 0,0 1 0,1-1 0,-1 1 0,0-1 0,1 0 0,-1 1 0,1-1 0,-1 0-1,1 1 1,0-1 0,-1 0 0,1 0 0,0 0 0,0 1 0,-1-1 0,1 0 0,0 0 0,0 0 0,0 0 0,0 1-1,0-1 1,0 0 0,0 0 0,0 0 0,0-1 0,4 1 78,-1 1 0,0-1 0,0 1-1,0-1 1,0 1 0,0 0 0,1 0 0,-1 1-1,0-1 1,0 1 0,0-1 0,4 2 0,-2-1 69,41 10 57,16 3 104,-59-13-633,1-1 0,0 0 0,-1 0 1,1 0-1,0 0 0,-1-1 0,1 1 0,0-1 0,-1 0 0,1 0 0,-1-1 1,0 1-1,7-4 0,4-5-2637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1:26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34 137 7203,'-9'-21'2891,"8"21"-2854,1-1 0,-1 0 0,0 0 1,1 0-1,-1 0 0,0-1 1,1 1-1,-1 0 0,1 0 0,-1 0 1,1 0-1,0-1 0,0 1 0,-1 0 1,1 0-1,0-1 0,0 1 1,0 0-1,0 0 0,0 0 0,1-1 1,-1 1-1,0 0 0,1 0 0,-1 0 1,0-1-1,1 1 0,0 0 1,-1 0-1,1 0 0,0 0 0,-1 0 1,1 0-1,0 0 0,0 0 1,0 0-1,0 1 0,0-1 0,0 0 1,0 0-1,0 1 0,0-1 0,0 1 1,0-1-1,0 1 0,0-1 1,1 1-1,1-1 0,-1 0-26,1 0 0,-1 1 0,1-1 0,0 0 0,-1 1 0,1-1 0,0 1 0,-1 0 0,1 0 0,0 0 0,-1 0 0,1 1 0,0-1 0,-1 1 0,1-1 0,-1 1 0,1 0 0,-1 0 0,1 0 0,-1 0 0,0 1 0,1-1 0,-1 1 0,0-1 0,0 1 0,0 0 0,0 0 0,0-1 0,0 2 0,-1-1 0,1 0 0,-1 0 0,1 0 0,-1 1 0,0-1 0,2 5 0,1 2-4,-1 0 1,1 0 0,-1 0-1,-1 0 1,0 1 0,0-1-1,-1 1 1,0-1-1,-1 12 1,-1-12 3,0 0 0,-1 1 0,0-1 1,-1 0-1,0-1 0,0 1 0,-1 0 0,-6 10 0,9-17 6,-1 1-1,0 0 1,1 0 0,-1-1-1,0 1 1,-1-1 0,1 1-1,0-1 1,-1 0 0,1 0-1,-1 0 1,0 0 0,1 0-1,-1-1 1,0 1-1,0-1 1,0 0 0,0 0-1,-1 0 1,1 0 0,0 0-1,0-1 1,0 0 0,-1 1-1,1-1 1,-6-1 0,6 0 5,1 0 1,-1 0 0,1-1 0,0 1 0,-1 0-1,1-1 1,0 0 0,0 0 0,0 1-1,0-1 1,0-1 0,0 1 0,-2-4 0,3 5-23,0 1 1,1-1 0,-1 0 0,0 0 0,1 0-1,-1 0 1,1 0 0,-1 0 0,1 0 0,-1 0-1,1 0 1,0 0 0,-1 0 0,1 0 0,0 0-1,0-1 1,0 1 0,0 0 0,0 0 0,0 0-1,0 0 1,0 0 0,1 0 0,-1 0-1,0 0 1,1 0 0,-1-1 0,0 1 0,1 0-1,-1 0 1,1 1 0,0-1 0,-1 0 0,2-1-1,0 1-10,0 0 0,0 1-1,0-1 1,0 0 0,0 1-1,0 0 1,1-1-1,-1 1 1,0 0 0,0 0-1,0 0 1,0 1-1,0-1 1,0 0 0,4 2-1,-1-1 9,17 2-101,0 0 0,22 8 0,-27-7-1620,0 0 1,34 3-1,-29-7-1177</inkml:trace>
  <inkml:trace contextRef="#ctx0" brushRef="#br0" timeOffset="568.99">374 56 5603,'-1'-3'320,"-1"-1"1,1 1 0,-1 0 0,0 0-1,1 0 1,-2 0 0,1 0 0,0 0 0,0 1-1,-1-1 1,0 1 0,1-1 0,-1 1 0,0 0-1,0 0 1,0 0 0,0 0 0,-1 1-1,1-1 1,0 1 0,-1 0 0,-5-1 0,6 2-299,1 0 0,-1 0 1,0 0-1,0 0 1,0 0-1,0 1 1,0 0-1,1-1 1,-1 1-1,0 0 1,1 0-1,-1 0 0,0 1 1,1-1-1,0 1 1,-1-1-1,1 1 1,0 0-1,0 0 1,0 0-1,0 0 1,0 0-1,0 1 1,0-1-1,1 0 0,-1 1 1,1 0-1,0-1 1,-1 4-1,0-4-35,1 0 0,0 0 0,0 0 1,0 1-1,0-1 0,0 0 0,1 1 0,-1-1 0,1 0 0,0 1 0,-1-1 0,1 1 0,0-1 0,0 1 0,1-1 1,-1 1-1,0-1 0,1 0 0,-1 1 0,1-1 0,0 0 0,0 1 0,0-1 0,0 0 0,0 0 0,1 0 0,-1 0 1,1 0-1,-1 0 0,1 0 0,0 0 0,-1-1 0,1 1 0,0-1 0,0 1 0,4 1 0,-4-2 23,1-1-1,0 1 1,0 0-1,0-1 0,-1 0 1,1 0-1,0 0 1,0 0-1,0 0 1,0 0-1,0-1 0,-1 1 1,1-1-1,0 0 1,0 0-1,-1 0 1,1 0-1,-1-1 1,1 1-1,-1-1 0,1 1 1,-1-1-1,0 0 1,0 0-1,0 0 1,0 0-1,0 0 0,0 0 1,-1-1-1,1 1 1,1-5-1,12-28 802,-14 34-775,-1 0 0,0 0 0,1-1 0,-1 1 0,0 0 0,0 0-1,1 0 1,-1 0 0,0 0 0,0 0 0,-1 0 0,1-1 0,0 1 0,0 0 0,0 0-1,-1 0 1,1 0 0,0 0 0,-1 0 0,1 0 0,-1 0 0,0 0 0,1 0 0,-1 0-1,0 0 1,1 0 0,-1 1 0,0-1 0,0 0 0,-1-1 0,14 11-175,0 1 1,-1 0-1,0 1 1,0 0 0,-1 0-1,0 1 1,-1 1-1,12 21 1,-18-29 149,0 0 0,-1 0 0,1 0-1,-1 0 1,0 1 0,0-1 0,-1 1 0,0-1 0,0 1 0,0 0 0,0-1 0,-1 1 0,0 0 0,0-1-1,-1 1 1,-1 10 0,0-11 10,0 0 0,0-1-1,-1 0 1,1 1 0,-1-1 0,0 0-1,0-1 1,0 1 0,-1 0 0,1-1-1,-1 0 1,0 1 0,0-2 0,0 1-1,0 0 1,0-1 0,-1 0 0,1 0-1,-9 3 1,-24 4-2577,24-5-552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0:54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4706,'2'-16'4886,"2"30"-2915,5 15-790,268 537 1813,-248-517-2840,59 78 0,-20-32-25,7-1-106,-16-22-38,-16-44 98,-26-22-5597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0:51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1526 4226,'3'-8'4648,"28"-21"-3437,407-283 1409,-175 129-1559,-232 160-1055,10-6 37,1 1-1,50-24 1,-6 4 98,-2-4 0,86-71 1,321-250 87,-385 301-223,39-31 84,-25 15-2037,-116 86-105</inkml:trace>
  <inkml:trace contextRef="#ctx0" brushRef="#br0" timeOffset="1110.59">1851 1216 4386,'36'-79'4739,"6"-49"-2464,-12 35-1467,29-72-52,52-158 22,-43 154-337,-38 100 12,8-20 182,-18 59-912,-4 19-5571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0:38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1023 1056 4450,'2'-15'6319,"2"29"-5642,2 7-464,11 50-20,-15-58-162,0 0 0,1 0 0,1 0 0,0-1-1,0 1 1,1-1 0,12 20 0,-42-121 1671,14 63-1700,-2 0 1,0 0-1,-2 1 0,-1 1 0,0 0 1,-23-24-1,39 47-6,0 0 1,0 0 0,0 0-1,0-1 1,0 1-1,0 0 1,0 0-1,0 0 1,1 0-1,-1 0 1,0 0-1,1 0 1,-1 0-1,1 0 1,-1 0-1,1 0 1,0 0-1,-1 0 1,1 0-1,0 0 1,0 1-1,-1-1 1,1 0-1,0 0 1,0 1-1,0-1 1,1 0-1,37-30 148,-28 22-73,44-41 329,-32 27-664,1 2 0,35-24 0,-59 44 119,1 1 1,-1 0-1,0-1 0,1 1 0,-1 0 0,1-1 1,-1 1-1,1 0 0,-1 0 0,1-1 0,-1 1 1,1 0-1,-1 0 0,1 0 0,-1 0 0,1 0 1,-1 0-1,1 0 0,-1 0 0,1 0 0,0 0 1,-1 0-1,1 0 0,-1 0 0,1 0 0,-1 0 0,1 1 1,-1-1-1,1 0 0,-1 0 0,1 1 0,-1-1 1,0 0-1,1 1 0,-1-1 0,1 0 0,-1 1 1,0-1-1,1 1 0,-1-1 0,0 0 0,1 1 1,-1-1-1,0 1 0,0-1 0,1 2 0,4 12-3502</inkml:trace>
  <inkml:trace contextRef="#ctx0" brushRef="#br0" timeOffset="308.87">1089 1075 3810,'0'7'2081,"2"-7"-401,1-5 1,-1 5-1601,3-4 609,5 0-161,2-5-256,2-2-224,3-6 160,4 2-416,-2-2 192,-2 2 0,2 2-1249,-4 6-111,-3 5-929,0 6-1777</inkml:trace>
  <inkml:trace contextRef="#ctx0" brushRef="#br0" timeOffset="869.54">1324 1105 4610,'0'0'1641,"1"-8"3423,3-12-4576,-4 19-485,1-1 0,-1 1 0,1 0 0,0-1 0,0 1 0,-1 0 0,1 0 0,0 0 0,0-1 0,0 1 0,0 0 0,0 0 0,0 0 0,0 0 0,1 1 0,-1-1 0,0 0 0,1 0 0,-1 1 0,0-1 0,1 1 0,-1-1 0,0 1 0,1 0 0,-1-1 0,1 1 0,-1 0 0,1 0 0,-1 0 0,1 0 0,-1 0 0,1 0 0,-1 1 0,0-1 0,1 0 0,-1 1 0,1-1 0,-1 1 0,0 0 0,1-1 0,-1 1 0,0 0 0,0 0 0,2 1 0,-1 0 5,1 0 0,-1 0 0,0 1 0,0 0-1,1-1 1,-2 1 0,1 0 0,0 0 0,-1 0 0,1 0 0,-1 0 0,0 0 0,0 1 0,0-1 0,0 0-1,-1 0 1,1 1 0,-1 4 0,-10 37 360,10-43-325,0-1 1,0 0-1,-1 0 0,1 0 1,-1 1-1,1-1 1,0 0-1,-1 0 1,0 0-1,1 0 0,-1 0 1,0 0-1,0 0 1,1 0-1,-1 0 0,0 0 1,0 0-1,0-1 1,0 1-1,0 0 0,0 0 1,0-1-1,0 1 1,-1-1-1,1 1 0,0-1 1,0 0-1,0 1 1,-1-1-1,1 0 0,0 0 1,0 0-1,-2 0 1,79-33-589,-74 33 544,0-1 0,-1 1 0,1 0 0,0 0 0,0 0 0,0 1-1,0-1 1,0 0 0,0 1 0,-1-1 0,1 1 0,0-1 0,0 1-1,-1 0 1,1 0 0,0 0 0,-1 0 0,1 0 0,-1 0-1,1 1 1,-1-1 0,0 0 0,1 1 0,-1-1 0,0 1 0,0-1-1,0 1 1,0 0 0,0-1 0,0 1 0,-1 0 0,1 0 0,-1-1-1,1 1 1,-1 0 0,1 0 0,-1 0 0,0 0 0,0 1-1,0 0 45,0-1-1,0 1 0,0-1 0,0 1 0,0-1 0,-1 1 0,1-1 0,-1 1 0,1-1 0,-1 1 0,0-1 0,0 0 0,0 0 0,0 1 0,-1-1 0,1 0 0,-1 0 0,1 0 0,-1 0 0,0-1 0,1 1 0,-1 0 0,0-1 0,0 1 0,0-1 0,0 1 0,-1-1 0,1 0 0,0 0 0,-5 1 0,-18 2-47,18-4-285,1 0 0,-1 1 1,1 0-1,0 1 1,-1-1-1,1 1 0,0 0 1,-7 4-1</inkml:trace>
  <inkml:trace contextRef="#ctx0" brushRef="#br0" timeOffset="1372.82">1588 1035 4866,'0'0'143,"0"-1"1,0 0-1,0 0 0,0 1 0,-1-1 0,1 0 1,0 1-1,-1-1 0,1 1 0,-1-1 0,1 0 1,-1 1-1,1-1 0,-1 1 0,1-1 1,-1 1-1,1-1 0,-1 1 0,0 0 0,1-1 1,-1 1-1,1 0 0,-1-1 0,0 1 0,0 0 1,1 0-1,-1-1 0,0 1 0,1 0 0,-1 0 1,0 0-1,0 0 0,1 0 0,-1 0 0,0 0 1,0 1-1,1-1 0,-1 0 0,0 0 0,1 0 1,-1 1-1,0-1 0,1 0 0,-1 1 0,0-1 1,1 0-1,-1 1 0,1-1 0,-1 2 0,-1 0-107,0 0-1,0 0 0,1 1 0,-1-1 0,1 1 0,-1-1 1,1 1-1,0 0 0,0 0 0,1-1 0,-2 6 0,1 6-29,0-1 0,0 1 0,2-1 0,-1 1-1,2-1 1,0 0 0,7 26 0,-8-35-11,0 0 1,1-1-1,-1 1 1,0-1-1,1 0 1,0 1-1,0-1 1,0 0-1,0 0 1,0 0-1,1 0 1,-1-1-1,1 1 1,0-1-1,0 1 1,0-1-1,0 0 1,0 0-1,0 0 1,0-1-1,1 1 1,-1-1-1,1 0 1,-1 0-1,1 0 1,0 0-1,-1 0 1,1-1-1,0 0 1,-1 0-1,1 0 1,0 0-1,6-2 1,-7 2 74,0-1 0,0-1 0,0 1 0,0 0 0,0-1 0,0 1 0,-1-1 0,1 0 0,0 0 0,-1 0 0,0 0 0,1 0 0,-1-1 0,0 1 0,0-1 0,-1 1 0,1-1 0,2-5 0,-3 6 24,0 0 0,0 0-1,0 0 1,0-1 0,0 1-1,-1 0 1,1-1 0,-1 1-1,0 0 1,0-1 0,0 1 0,0-1-1,0 1 1,0 0 0,-1-1-1,1 1 1,-1 0 0,1-1-1,-1 1 1,0 0 0,0 0 0,0 0-1,0 0 1,0 0 0,-1 0-1,-1-2 1,2 2-79,-1 1 0,0 0-1,0 0 1,0 0 0,0 0 0,0 0-1,0 0 1,0 0 0,0 1 0,0-1-1,0 1 1,0 0 0,0-1 0,-1 1-1,1 0 1,0 0 0,0 0 0,0 1-1,0-1 1,0 0 0,0 1 0,-1-1-1,1 1 1,0 0 0,0 0 0,0 0-1,1 0 1,-1 0 0,0 0 0,0 0-1,1 1 1,-1-1 0,-2 3 0,1-1-309,-1-1 0,1 2 1,-1-1-1,1 0 0,0 1 1,0-1-1,0 1 0,1 0 1,-1 0-1,1 0 1,0 0-1,0 0 0,0 1 1,-2 8-1,5 5-2969,5 0-843</inkml:trace>
  <inkml:trace contextRef="#ctx0" brushRef="#br0" timeOffset="3060.81">1242 613 4994,'-6'-4'439,"0"1"-1,-1-1 1,0 2-1,1-1 1,-1 1-1,0 0 1,0 0-1,0 1 1,-1 0-1,1 0 1,0 0-1,0 1 1,-1 1-1,-10 1 1,7 0-266,1 1 0,-1 0 1,1 1-1,0 0 0,0 0 0,0 1 1,1 1-1,-17 11 0,4 1-96,2 1 0,0 1 0,1 0 0,1 2 0,1 0 0,-25 43 0,33-52-14,2 1 1,0 0-1,0 0 0,1 1 0,1 0 0,0 0 1,2 0-1,-1 0 0,2 1 0,0 0 0,1-1 1,0 1-1,1 0 0,1 0 0,5 24 0,-1-14-1,2-1-1,1 0 0,1-1 1,1 0-1,1 0 0,1-1 1,1 0-1,1-1 1,0-1-1,2 0 0,1-1 1,1-1-1,0 0 0,1-2 1,33 24-1,-20-19 85,2 0-1,0-3 1,1-1 0,1-1-1,1-2 1,0-2 0,1-1-1,0-2 1,65 8 0,-87-16-117,-1-1 0,1-1 0,-1 0 0,1-2 0,-1 1 0,1-2 0,-1 0 0,0-1 0,0-1 0,0 0 0,0 0 0,-1-2 0,0 0 0,-1-1 0,1 0 0,-1-1 0,-1 0 0,0-1 0,0 0 0,-1-1 0,0-1 0,-1 0 0,17-25 0,-14 18 30,-2-1 1,0 0-1,-1 0 0,-1-1 1,8-27-1,-14 36 4,-1 0-1,0 0 1,0 0 0,-1-1 0,-1 1 0,0 0 0,-1-1 0,0 1-1,-1 0 1,0 0 0,-6-16 0,-3-2 72,-1 1 0,-1 0 0,-2 0 0,-1 2-1,-36-47 1,15 28 41,-3 1 0,-54-47 0,79 80-156,0 0 0,-1 2 0,0-1 0,0 2 0,-1 0 0,-1 1 0,1 1 0,-25-7 0,12 6-130,0 2 1,-1 1-1,1 1 0,-44 1 0,68 3-162,1 0-1,0 0 0,0 1 1,0 0-1,0-1 0,0 2 1,-6 1-1,8-2-100,1 0 0,0 1 0,0-1-1,0 0 1,0 1 0,1-1 0,-1 1 0,0 0 0,1-1 0,-1 1 0,1 0 0,-1 0 0,1 0-1,0 0 1,0 0 0,0 1 0,-1 3 0,-6 20-4957</inkml:trace>
  <inkml:trace contextRef="#ctx0" brushRef="#br0" timeOffset="44473.9">14 92 5635,'-10'-8'3094,"6"10"-1702,10 18-1106,-3-8-117,2 9-286,0 1 0,-2 0 1,1 39-1,-1-3-3160,1-34 671</inkml:trace>
  <inkml:trace contextRef="#ctx0" brushRef="#br0" timeOffset="45133.89">127 94 5122,'-2'-2'147,"1"0"0,0 0 0,0 0 0,0 0 0,0 0 0,0 0 0,0 0 0,0 0 0,1 0-1,-1 0 1,1 0 0,0-1 0,0 1 0,0 0 0,0 0 0,0-1 0,0 1 0,0 0 0,0 0 0,1 0 0,0 0-1,-1-1 1,1 1 0,0 0 0,0 0 0,0 0 0,0 0 0,2-2 0,-3 2-150,1 1-1,0-1 1,0 0 0,0 0 0,0 0 0,1 1-1,-1-1 1,0 1 0,1-1 0,-1 1 0,1 0-1,-1-1 1,1 1 0,0 0 0,0 0 0,-1 0 0,1 0-1,0 0 1,0 1 0,0-1 0,0 0 0,0 1-1,0 0 1,0-1 0,0 1 0,0 0 0,0 0-1,0 0 1,3 0 0,-3 2 41,1 0 1,-1 0-1,0 0 1,0 1-1,0-1 0,0 0 1,0 1-1,0-1 1,0 1-1,-1 0 0,1 0 1,-1-1-1,0 1 0,0 0 1,0 0-1,0 0 1,-1 0-1,1 0 0,0 5 1,-1-6 62,1 0 0,-1 0 0,0 0 0,1 0 0,-1 0 0,0 0 0,0 0 0,-1 1 0,1-1 0,0 0 0,0 0 0,-1 0 0,0 0 0,1 0 0,-1 0 0,0 0 1,0 0-1,0-1 0,0 1 0,0 0 0,0 0 0,-1-1 0,1 1 0,-1-1 0,1 1 0,-1-1 0,1 0 0,-1 1 0,-3 1 0,16-4-460,1 0 0,0 0-1,0 2 1,-1-1 0,1 2 0,21 4 0,-29-5 383,1 0 0,0 0 0,-1 1 0,0 0 0,1 0 0,-1 0 0,0 1 0,0-1 0,0 1 1,5 5-1,-7-7 4,-1 1 0,0 0 0,1-1 0,-1 1-1,0 0 1,0 0 0,0 0 0,-1 0 0,1 0 0,0 0 0,-1 0 0,1 0 0,-1 0 0,0 0 0,1 1 0,-1-1 0,0 0 0,-1 0 0,1 0 0,0 0 0,0 0 0,-1 1 0,0-1 0,-1 3 0,1-2 100,0 0-1,-1 0 1,1 0-1,-1 0 1,0 0 0,0-1-1,0 1 1,-1-1 0,1 1-1,-1-1 1,1 0-1,-1 0 1,0 0 0,1 0-1,-1 0 1,0-1 0,-6 3-1,-58 13 126,43-12-1072,26 4-6269</inkml:trace>
  <inkml:trace contextRef="#ctx0" brushRef="#br0" timeOffset="47488.26">1886 165 5779,'0'-2'231,"-1"0"0,0 0 0,1 0 0,-1 0 1,0 0-1,0 0 0,0 0 0,-1 0 0,1 1 0,0-1 1,-1 0-1,1 1 0,-1-1 0,1 1 0,-1 0 0,0-1 1,0 1-1,0 0 0,1 0 0,-1 0 0,0 0 0,0 1 1,0-1-1,0 0 0,-3 0 0,3 1-188,0 0-1,1 0 1,-1 0 0,0 0-1,0 1 1,1-1-1,-1 0 1,0 1 0,1-1-1,-1 1 1,0-1-1,1 1 1,-1 0 0,1 0-1,-1 0 1,1 0-1,-1 0 1,1 0 0,0 0-1,-1 0 1,1 1 0,0-1-1,0 0 1,0 1-1,0-1 1,0 1 0,0-1-1,0 1 1,1 0-1,-1 1 1,-1 4-66,0-1 0,0 1 0,1-1 1,0 1-1,1-1 0,0 14 0,0-19 20,0 0-1,-1 0 1,1 0 0,1 0-1,-1 0 1,0 0 0,0 0-1,0 0 1,0 0 0,1 0-1,-1 0 1,1 0 0,-1 0-1,0 0 1,1 0 0,0 0-1,-1 0 1,1 0 0,0 0-1,-1-1 1,1 1 0,0 0 0,0-1-1,-1 1 1,1 0 0,0-1-1,0 1 1,0-1 0,0 1-1,0-1 1,0 0 0,0 1-1,0-1 1,0 0 0,0 0-1,0 1 1,0-1 0,0 0-1,0 0 1,0 0 0,1 0-1,-1-1 1,0 1 0,0 0-1,0 0 1,0-1 0,0 1-1,0 0 1,0-1 0,0 1 0,-1-1-1,3 0 1,0-2 60,0 1 0,0-1 0,0 1 1,0-1-1,-1 0 0,1 0 0,-1 0 1,0 0-1,0-1 0,0 1 0,0-1 0,0 1 1,-1-1-1,1 0 0,-1 1 0,0-1 0,0 0 1,-1 0-1,1 0 0,-1 0 0,0 0 0,0 0 1,0 1-1,0-1 0,-1 0 0,-1-6 1,6 12-127,1-1 1,-1 1-1,0 0 1,1 0 0,-1 1-1,0-1 1,6 6 0,-6-4 93,0 1 1,-1-1 0,0 1 0,0-1-1,0 1 1,0 0 0,-1 0 0,0 1-1,0-1 1,0 0 0,-1 1-1,2 8 1,-3-11 27,0 0 0,0 0 0,0 0 0,0 0 0,-1 0 0,0 0-1,1 0 1,-1 0 0,0 0 0,0 0 0,-1-1 0,1 1 0,0 0 0,-1-1 0,0 1-1,0-1 1,1 0 0,-1 1 0,-1-1 0,1 0 0,0 0 0,0 0 0,-1-1 0,-4 4-1,-38 16-49,23-12-2465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0:49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434 128 3265,'-19'-19'2078,"17"16"-1773,-1 0 0,1 0 0,-1 0 0,0 0 0,0 0-1,0 1 1,-1-1 0,1 1 0,0 0 0,-1 0 0,0 0 0,1 1 0,-1-1-1,0 1 1,0 0 0,0 0 0,0 0 0,0 0 0,0 1 0,0 0 0,0-1 0,0 2-1,0-1 1,0 0 0,-4 2 0,-5 1-198,1 1 0,-1 1-1,1 0 1,0 0 0,0 1 0,1 1-1,0 0 1,0 1 0,1 0 0,-1 0-1,2 1 1,-1 1 0,-15 20 0,3 0 95,1 1 0,2 1 0,-26 57-1,36-65-180,2 0-1,1 0 0,1 0 0,1 0 0,1 1 1,1 40-1,-1-17 17,3-28-3,0 0-1,2 0 0,0-1 0,1 1 1,1 0-1,0-1 0,12 28 1,64 125 475,-64-141-428,-5-12-6,2-1 0,0-1 0,1 0 0,0 0 0,1-1 1,1-1-1,1-1 0,0 0 0,28 16 0,-36-23-71,20 13 93,0-1-1,45 22 1,-58-34-55,1 0 0,0-1-1,1-1 1,0-1-1,-1 0 1,29 1-1,-18-2 50,0-2 1,0-2-1,0 0 0,0-2 0,0-1 0,0-1 0,0-1 0,-1-2 1,0 0-1,-1-2 0,45-23 0,-3-7-3,-1-2 0,74-61 0,-126 89-43,0 0 0,-1 0 0,0-2 0,-1 1 0,-1-2 0,0 0 0,13-27-1,-20 34 2,0 0-1,-1 0 0,0-1 0,-1 1 0,0-1 0,0 0 0,-2 0 0,1 0 0,-1 0 0,-1-1 0,0 1 0,0 0 0,-1 0 1,-1 0-1,-3-13 0,-6-15 97,-2 0-1,-26-52 1,32 78-119,0 1 1,-1-1-1,0 2 0,-1-1 0,0 1 0,-1 0 0,0 1 0,-1 0 1,0 1-1,-18-12 0,-119-88 238,-1 1 252,-86-55-399,226 157-96,0 1 1,-1 0-1,0 1 0,0 0 0,0 1 0,0 0 0,-1 1 0,1 0 0,-1 0 0,0 1 0,1 0 0,-1 1 0,0 0 0,0 1 0,-14 3 1,-1 1-170,0 0 0,0 2 0,1 1 0,0 1 0,-26 13 0,46-20-344,0 1 1,1 0-1,-1 0 0,0 0 1,1 1-1,0-1 0,-7 8 0,10-9-11,-1 0 0,1 0-1,0 0 1,-1 0-1,1 0 1,0 1-1,0-1 1,0 0 0,1 0-1,-1 1 1,1-1-1,-1 1 1,1-1-1,0 1 1,-1-1-1,1 0 1,1 1 0,-1-1-1,1 5 1,3 8-2901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0:43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322 210 3105,'-41'7'5927,"11"11"-3871,26-14-1997,0 1 0,1 0 1,0 0-1,0 0 0,0 0 1,0 0-1,1 0 1,0 1-1,0 0 0,0-1 1,-1 10-1,0 6-23,0-1 0,1 1 0,1 0 0,1 0 0,1 0 0,1 0 0,1 0 0,1 0 0,6 20 0,-7-30-43,1 0 0,1 0 1,0-1-1,0 1 0,1-1 0,0-1 1,14 18-1,-15-21 22,0-1 1,1-1-1,-1 1 1,1-1-1,0 0 1,0 0-1,0 0 1,1-1-1,-1 0 1,1 0-1,0-1 1,0 0-1,11 2 1,-16-3 30,1 0-1,0-1 1,-1 0-1,1 0 1,0 0 0,0 0-1,-1 0 1,1 0-1,0-1 1,-1 1 0,1-1-1,0 0 1,-1 1-1,1-1 1,-1-1 0,4-1-1,-4 2 16,-1 0 0,1-1 0,-1 1 0,0-1 0,0 1 0,0-1 0,0 1 0,0-1 0,0 0 0,0 1 0,0-1 0,-1 0 0,1 0 0,-1 0 0,1 0-1,-1 1 1,1-1 0,-1-3 0,0 0 2,-1 1-1,1-1 0,-1 0 1,0 0-1,0 0 0,0 1 0,-1-1 1,1 0-1,-1 1 0,0 0 1,-1-1-1,1 1 0,-1 0 1,0 0-1,0 0 0,0 1 0,-4-5 1,4 5-49,0 0 1,0 1-1,-1-1 1,1 0-1,-1 1 0,0 0 1,1 0-1,-1 0 1,0 1-1,0-1 1,0 1-1,0 0 1,0 0-1,-1 0 0,1 0 1,0 1-1,0 0 1,-1 0-1,1 0 1,0 0-1,0 1 1,-1 0-1,-5 1 1,77 4-381,-22-11-465,-33 3-484,1 0 0,0 1 0,21 1 0,-15 4-1630</inkml:trace>
  <inkml:trace contextRef="#ctx0" brushRef="#br0" timeOffset="414.4">670 561 2049,'0'-2'434,"-1"0"1,1 0-1,-1 0 1,1 1-1,-1-1 0,0 1 1,0-1-1,0 0 1,0 1-1,0-1 0,0 1 1,0 0-1,-1-1 1,1 1-1,0 0 0,-1 0 1,1 0-1,-1 0 1,1 0-1,-4-1 0,3 2-386,1 0-1,-1 0 1,0 1-1,0-1 0,1 1 1,-1-1-1,0 1 1,1-1-1,-1 1 0,1 0 1,-1 0-1,1 0 1,-1 0-1,1 0 0,0 0 1,-1 0-1,1 1 1,0-1-1,0 0 0,0 1 1,0-1-1,-2 4 1,1-2-48,0 0 1,0 1-1,0 0 1,0-1-1,0 1 1,1 0-1,-1 0 0,1 0 1,0 0-1,1 0 1,-1 0-1,1 0 1,-1 0-1,1 0 1,0 0-1,1 0 1,-1 0-1,1 1 1,0-1-1,0 0 1,2 6-1,-2-8 0,1 0 0,-1 1 0,0-1 0,1 0 0,0 0-1,-1 0 1,1 0 0,0-1 0,0 1 0,0 0 0,0-1-1,0 1 1,0-1 0,1 0 0,-1 0 0,0 0 0,1 0 0,-1 0-1,1 0 1,-1 0 0,1-1 0,-1 0 0,1 1 0,0-1 0,-1 0-1,1 0 1,-1 0 0,1-1 0,-1 1 0,1 0 0,0-1 0,-1 0-1,0 0 1,1 0 0,2-1 0,-1 1 46,-1-1 0,0 1-1,0-1 1,0 0 0,0 0 0,0 0 0,0 0-1,0 0 1,-1-1 0,1 1 0,-1-1 0,0 0-1,0 1 1,0-1 0,0 0 0,0 0 0,0-1-1,-1 1 1,0 0 0,1 0 0,-1-1 0,-1 1-1,1-1 1,0 1 0,-1-1 0,1-6 0,-2 7-26,1 1 1,0-1 0,-1 0 0,1 0 0,-1 1 0,0-1 0,0 0 0,0 1 0,0-1 0,-1 1 0,1-1 0,0 1 0,-1 0-1,0-1 1,0 1 0,0 0 0,0 0 0,0 0 0,0 1 0,0-1 0,0 0 0,-1 1 0,1-1 0,-1 1 0,1 0 0,-1 0-1,1 0 1,-1 0 0,0 0 0,0 1 0,1-1 0,-1 1 0,0 0 0,-4 0 0,-34 4-3679,23 2-101</inkml:trace>
  <inkml:trace contextRef="#ctx0" brushRef="#br0" timeOffset="1657.88">476 7 4434,'-55'-4'4908,"41"3"-4306,0 0-1,0 0 1,0 2 0,0-1 0,-24 6 0,25-3-440,-1 1 1,1 1-1,0 0 1,0 1-1,1 0 1,0 1-1,0 0 1,0 1-1,1 1 1,0-1-1,-12 14 0,7-3-60,1-1-1,1 2 1,0 0-1,2 1 1,-18 39-1,21-42-48,1 0 0,1 0 0,0 1 0,2-1 1,0 2-1,1-1 0,1 0 0,1 1 0,0-1 0,2 1 0,0 0 0,1-1 0,1 1 0,1-1 0,1 1 1,1-1-1,0 0 0,1-1 0,13 27 0,-4-14-53,2-1 1,1 0-1,2-1 1,0-1-1,2-1 1,1-1-1,1-1 1,1-1-1,2-2 1,49 35-1,-62-49 50,0-1-1,1 0 1,1 0-1,-1-2 1,1 0 0,0-1-1,0 0 1,25 2-1,-31-6-17,-1 0 0,0 0 0,1-1 0,-1 0 0,0-1 0,1 0 0,-1 0 0,0-1 0,0 0 0,-1-1 0,1 0 0,-1 0 0,1-1 0,-1 0 0,14-12 0,6-9 113,-1-2 0,-1-1 0,-2-1 0,0-1 0,-3-1 0,0 0 0,28-66 1,-43 84-88,0 0 1,-1-1 0,-1 0-1,0 1 1,-1-1 0,-1-1-1,-1 1 1,0 0 0,0 0-1,-2-1 1,0 1 0,0 0 0,-2 0-1,0 0 1,-1 0 0,0 0-1,-1 1 1,-1 0 0,0 0-1,-1 0 1,0 1 0,-11-15 0,2 4 6,-2 2 0,-1-1 0,0 2 1,-2 1-1,0 0 0,-1 2 0,-29-19 1,37 27-261,-1 1 1,0 1-1,-1 0 1,0 2-1,0-1 1,-1 2-1,1 0 1,-1 1-1,0 1 1,-1 0-1,1 1 1,0 1-1,-22 1 0,34 1-214,1-1-1,0 1 0,0 0 1,0 0-1,0 1 0,0-1 1,1 1-1,-1 0 0,0 0 0,1 0 1,-1 0-1,1 0 0,-1 1 1,1 0-1,0 0 0,0 0 0,1 0 1,-1 0-1,1 0 0,-5 7 1,-5 19-4047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0:34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 41 3650,'-2'-4'377,"-1"1"-1,0 0 1,1 0 0,-1 0 0,0 1 0,-1-1 0,1 1-1,0-1 1,-1 1 0,1 0 0,-1 0 0,0 1 0,1-1-1,-1 1 1,0-1 0,0 1 0,0 1 0,0-1 0,0 0-1,0 1 1,-7 0 0,-4 0-35,1 1 0,0 0-1,-1 1 1,-24 6 0,26-3-287,0 0 0,0 0 1,0 1-1,0 1 0,1 0 0,0 1 0,1 0 1,0 0-1,-17 18 0,1 2 237,2 1 0,-27 41-1,46-59-278,0-1 0,1 1 0,0 0 1,1 0-1,1 0 0,0 1 0,0-1 0,1 1 0,0 0 0,1 0 0,1 0 0,1 17 0,0-1-19,2 1 1,2-1-1,15 56 0,-13-65 16,0 0 1,2-1-1,0 0 1,1 0-1,1-1 1,0-1-1,2 0 0,0 0 1,0-1-1,1-1 1,1 0-1,1-1 1,20 14-1,-2-5 108,1-2 1,1-1-1,1-1 1,1-3-1,62 19 0,-73-28-66,-1-2 0,1 0 0,0-1 0,0-2 0,0-1 0,0-1-1,-1-1 1,52-11 0,-68 9-36,1 0 0,-1 0 0,-1-1-1,1 0 1,-1-1 0,0 0 0,0-1-1,0 0 1,-1 0 0,0-1 0,-1 0-1,1 0 1,-2 0 0,1-1 0,-1 0-1,0-1 1,-1 1 0,0-1 0,3-11 0,-1 3 85,-1 0 1,0 0-1,-1 0 1,-1 0-1,-1-1 1,-1 0 0,-1 0-1,0 0 1,-1 0-1,-4-24 1,1 29 10,-1 0 0,-1 0 0,0 0 0,-1 1 0,0 0 0,-1 0 0,0 0 0,-16-19 0,-2 1 12,-56-54 0,53 59-106,-1 2 0,-1 1 0,-1 2 0,-1 0-1,0 3 1,-2 0 0,0 2 0,-56-17 0,84 31-293,0 1 1,0-1 0,-1 1 0,1 0 0,0 1 0,-1 0 0,1 0 0,-10 1 0,13 0-125,0 0 0,0 0 1,0 0-1,0 0 0,0 1 0,1-1 1,-1 1-1,0-1 0,1 1 0,-1 0 0,1 0 1,-1 0-1,1 1 0,0-1 0,0 0 1,0 1-1,1-1 0,-1 1 0,-2 4 0,-6 15-2903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0:26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212 112 2337,'0'-12'1409,"-1"1"0,1-1 0,-2 1 0,0-1 0,0 1 0,-6-17 0,8 28-1344,0 0-1,0-1 1,-1 1-1,1-1 1,0 1-1,0-1 1,-1 1-1,1 0 1,0-1-1,-1 1 1,1 0-1,0-1 1,-1 1-1,1 0 1,-1 0-1,1-1 1,0 1-1,-1 0 1,1 0-1,-1 0 1,1-1-1,-1 1 1,1 0-1,-1 0 1,1 0-1,-1 0 1,1 0-1,-1 0 1,1 0-1,-1 0 1,1 0-1,-1 0 1,1 0-1,0 0 1,-1 1-1,1-1 1,-1 0-1,1 0 1,-1 0-1,1 1 1,-1-1-1,1 0 1,0 0-1,-1 1 1,1-1-1,0 0 1,-1 1-1,1-1 1,0 1-1,-1-1 1,1 0-1,0 1 1,0-1-1,-1 1 1,1-1-1,0 1 1,0-1-1,0 1 1,0-1-1,0 0 1,0 1-1,0-1 1,0 1 0,0-1-1,0 1 1,0-1-1,0 1 1,0 0-1,-5 34-49,-3 49 65,-1 50-4020,9-133 3755,0 0 0,0 0 0,-1 0 1,1 0-1,0 1 0,1-1 0,-1 0 0,0 0 1,0 0-1,0 0 0,1 0 0,-1 0 1,0 0-1,1 0 0,-1 1 0,1-1 0,-1 0 1,1-1-1,0 1 0,-1 0 0,1 0 0,0 0 1,0 0-1,-1 0 0,1-1 0,0 1 0,0 0 1,0-1-1,2 2 0,6-3-1955</inkml:trace>
  <inkml:trace contextRef="#ctx0" brushRef="#br0" timeOffset="525.77">162 68 4434,'-3'0'360,"0"0"1,0 0-1,0 0 0,0-1 1,0 1-1,1-1 0,-1 0 0,0 1 1,0-1-1,0-1 0,1 1 1,-1 0-1,0-1 0,-3-2 0,6 4-273,-1 0-1,1-1 0,0 1 0,-1-1 1,1 1-1,0-1 0,-1 1 0,1-1 0,0 0 1,0 1-1,-1-1 0,1 1 0,0-1 1,0 0-1,0 1 0,0-1 0,0 1 1,0-1-1,0 0 0,0 1 0,0-1 0,0 0 1,0 1-1,0-1 0,1 0 0,18-19 40,-14 17-122,0 0 1,0 1-1,0 0 1,1 0-1,-1 0 1,1 1-1,-1 0 1,1 0-1,0 0 1,-1 1-1,1 0 1,0 0-1,0 0 1,-1 1-1,1-1 1,0 2-1,-1-1 1,1 0-1,-1 1 1,0 0-1,1 1 1,-1-1-1,0 1 1,0 0-1,0 0 1,-1 0-1,1 1 1,-1 0-1,5 5 1,-4-6 24,-1 1 1,0 0-1,0 0 1,-1 0-1,1 1 0,-1-1 1,0 1-1,0 0 1,0 0-1,-1 0 1,0 0-1,0 0 1,0 0-1,0 1 1,-1-1-1,0 1 1,0-1-1,-1 1 1,1-1-1,-1 1 0,0 0 1,-1-1-1,0 1 1,1-1-1,-2 1 1,1-1-1,-1 0 1,1 1-1,-1-1 1,-4 6-1,-3 2 84,-2-1 0,1 0 0,-1 0 0,-1-1-1,0 0 1,-1-2 0,0 1 0,0-1 0,-1-1 0,0 0 0,-1-1 0,1-1 0,-1 0-1,-1-1 1,-30 6 0,41-11-131,-1 0 1,1 0-1,0 0 0,0-1 0,-1 0 0,1 0 1,0 0-1,0-1 0,-6-2 0,9 3-234,0 1-1,0-1 1,0 0-1,1 0 1,-1 0-1,0-1 1,0 1 0,1 0-1,-1-1 1,1 1-1,-1-1 1,1 1-1,0-1 1,-1 0-1,1 0 1,0 1 0,0-1-1,0 0 1,1 0-1,-1 0 1,0 0-1,1 0 1,-1 0-1,1 0 1,-1-3-1,3-6-3055</inkml:trace>
  <inkml:trace contextRef="#ctx0" brushRef="#br0" timeOffset="1095.99">430 217 5266,'37'-3'4938,"-2"-3"-3577,36-4-774,-70 15-500,-1 0 1,0-1-1,0 1 0,0 0 1,0 0-1,-1-1 0,0 1 0,0 0 1,-2 6-1,2-8-74,-37 124 196,14-55-2013,23-60 242,3-7-2388,2-9 1813</inkml:trace>
  <inkml:trace contextRef="#ctx0" brushRef="#br0" timeOffset="1411.5">461 305 5619,'-5'-4'5042,"7"6"-4866,3 0 432,5 2-352,4-2-128,5 5-128,3-1 225,-1-1-482,3-1 1,2 0-256,1-2-1489,-1 0 256,-2-2-1200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3:48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24 588 4402,'-5'-51'4909,"7"-25"-2860,0 4-675,-2 67-1300,0 1 1,-1 0-1,1-1 1,-1 1-1,0 0 1,0 0-1,0 0 1,-1 0 0,1 0-1,-1 0 1,0 0-1,0 0 1,0 0-1,-4-4 1,12 35-385,157 411 537,-160-429-32,3 11-1185,-9-19 142,-8-10 106,-103-87-947,117 96 1808,-1 1 1,0-1-1,1 0 0,-1 0 1,0 0-1,0 0 1,1 0-1,-1-1 0,0 1 1,0-1-1,1 0 0,-1 1 1,3-3-1,31-11 88,5-13-222,4-2-4705,-35 26 2316</inkml:trace>
  <inkml:trace contextRef="#ctx0" brushRef="#br0" timeOffset="303">316 541 2417,'5'-13'2833,"0"4"-2384,-3 1 479,1 1-624,-3 3 32,2 0-272,3-1-128,0 1-16,2 0-352,2 1-752,-1 3-449</inkml:trace>
  <inkml:trace contextRef="#ctx0" brushRef="#br0" timeOffset="615.96">376 574 4082,'0'5'2257,"0"-8"-2097,3 1 32,1 0 208,1-4-384,5-1-32,4-4 16,0 3-224,3-1-1249,0 1-399</inkml:trace>
  <inkml:trace contextRef="#ctx0" brushRef="#br0" timeOffset="920.46">573 373 4594,'38'-37'3094,"-34"32"-2973,0 1 0,0-1-1,1 0 1,-1 1 0,1 0 0,0 0-1,0 1 1,1-1 0,-1 1-1,1 0 1,0 0 0,6-1 0,-11 4-110,0 0 0,1 0 0,-1 0 0,0 0 0,0 1 0,0-1 0,0 1 0,0-1 0,0 0 0,0 1 0,0 0 0,0-1 0,0 1 0,0 0 0,-1-1 0,1 1 0,0 0 0,0 0 0,-1 0 0,1-1 0,0 1 0,-1 0 0,1 1 0,16 29 348,-12-20-299,9 17-385,15 44 1,-18-43-387,21 43 0,-28-67-996,-1-3 250</inkml:trace>
  <inkml:trace contextRef="#ctx0" brushRef="#br0" timeOffset="1223.3">684 459 4642,'-3'0'2145,"6"-2"-1361,-3-3 113,7 3-577,0-6-224,5-1-128,5-2 176,0 3-288,2-1-928,0 3-1,0-1-656</inkml:trace>
  <inkml:trace contextRef="#ctx0" brushRef="#br0" timeOffset="1559.15">885 322 5378,'0'0'1329,"2"-2"-433,3 0-239,2-2-305,3-3-240,2 3 128,0-5-352,4 3 304,-1-3-384,2 3-688,-3-1-305,0 3-496</inkml:trace>
  <inkml:trace contextRef="#ctx0" brushRef="#br0" timeOffset="1560.15">918 236 2257,'-2'-2'3185,"0"0"-2048,-1 0 240,1 4-529,-1 2-624,1 5 64,0 4-176,2 6-208,2 2 400,5 1-608,3 2 48,2-5-416,0-2-177,2-2-207,-2-2-193,0-4-479</inkml:trace>
  <inkml:trace contextRef="#ctx0" brushRef="#br0" timeOffset="1864.78">1044 212 4530,'-5'-28'1247,"-4"-21"1622,7 35-1744,2 14-1112,0 0 0,1 0 1,-1 0-1,0 0 0,0 0 1,0 0-1,0 0 0,0 0 0,0 0 1,0 0-1,0 0 0,0 0 1,0 0-1,0 0 0,0 0 1,0 0-1,0 0 0,0 0 1,0 0-1,1 0 0,-1 0 1,0 0-1,0 0 0,0 0 0,0 0 1,0 0-1,0 0 0,0 0 1,0 0-1,0 0 0,0-1 1,0 1-1,0 0 0,10 22-569,1-1 1,1 0-1,1-1 0,0-1 0,2 0 0,0 0 0,25 22 0,-21-25-866</inkml:trace>
  <inkml:trace contextRef="#ctx0" brushRef="#br0" timeOffset="2203.47">1201 125 4322,'-2'-4'268,"1"-1"1,0 1-1,0 0 1,0-1-1,1 1 1,-1-1-1,1 1 1,0-1-1,0 1 1,1-1-1,1-5 0,-2 7-239,1 0-1,0-1 0,1 1 1,-1 0-1,1-1 0,-1 1 0,1 0 1,0 0-1,0 1 0,0-1 1,1 0-1,-1 1 0,1-1 1,-1 1-1,1 0 0,0-1 0,0 1 1,0 1-1,0-1 0,0 0 1,0 1-1,0 0 0,5-2 0,-5 2-9,-1 0 0,0 1 0,0-1 0,1 1 0,-1-1 0,0 1 0,0 0 0,1 0-1,-1 0 1,0 0 0,1 0 0,-1 0 0,0 1 0,1-1 0,-1 1 0,0 0-1,0-1 1,0 1 0,1 0 0,-1 0 0,0 1 0,0-1 0,-1 0 0,1 1 0,0-1-1,0 1 1,-1-1 0,1 1 0,-1 0 0,1 0 0,-1 0 0,0 0 0,0 0 0,1 0-1,-1 0 1,-1 0 0,1 0 0,1 3 0,-1-1 136,-1 1 0,1-1 1,-1 0-1,1 1 0,-1-1 1,0 0-1,-1 1 0,1-1 0,-1 0 1,0 0-1,0 1 0,0-1 0,0 0 1,-1 0-1,0 0 0,0 0 0,0 0 1,0-1-1,-5 6 0,3-5 212,5-7-492,12-7-69,-10 9 190,-1 1-1,1-1 0,-1 0 1,1 1-1,0 0 0,0-1 1,-1 1-1,1 0 1,0 1-1,0-1 0,-1 0 1,1 1-1,0-1 0,-1 1 1,1 0-1,-1 0 0,1 0 1,-1 0-1,1 0 1,-1 1-1,1-1 0,-1 1 1,0 0-1,0-1 0,0 1 1,0 0-1,0 0 1,-1 0-1,1 1 0,0-1 1,-1 0-1,0 1 0,1-1 1,-1 1-1,0-1 0,0 1 1,0-1-1,-1 1 1,1 3-1,0 0 25,0-1-1,-1 0 1,0 0 0,0 1 0,0-1-1,-1 0 1,0 0 0,0 1 0,0-1-1,-1 0 1,1 0 0,-1 0 0,-1-1-1,1 1 1,-1 0 0,1-1 0,-1 1-1,0-1 1,-1 0 0,-4 4 0,-14 11-676,-8 6-4832,23-16 1403</inkml:trace>
  <inkml:trace contextRef="#ctx0" brushRef="#br0" timeOffset="2873.01">631 1220 6643,'5'-9'1217,"0"-2"-225,2-2-192,0-4-239,3 0-545,4-1 32,0 3-48,-2 2-96,3 5-1665,-1 4 224,0 4-752</inkml:trace>
  <inkml:trace contextRef="#ctx0" brushRef="#br0" timeOffset="3177.46">719 1247 3522,'-3'6'1312,"6"-8"-447,-1 0-481,3-3-144,4-1-48,3-5-384,3-2-288,6-4-1521</inkml:trace>
  <inkml:trace contextRef="#ctx0" brushRef="#br0" timeOffset="3512.46">1059 977 6147,'2'-8'572,"0"0"0,1 0 0,0 0 1,0 0-1,1 0 0,0 1 0,7-10 1,-10 16-564,0-1 1,0 1-1,0 0 1,0-1-1,0 1 1,0 0-1,0 0 1,1 0-1,-1 0 1,1 0-1,-1 0 1,1 0-1,-1 0 1,1 0-1,-1 1 1,1-1 0,0 1-1,-1-1 1,1 1-1,0-1 1,-1 1-1,1 0 1,0 0-1,0 0 1,-1 0-1,1 0 1,0 1-1,-1-1 1,1 0-1,0 1 1,-1-1-1,1 1 1,0 0-1,-1-1 1,1 1 0,-1 0-1,1 0 1,-1 0-1,0 0 1,1 0-1,-1 0 1,0 1-1,2 1 1,1 2 8,0-1 1,-1 1-1,1 0 1,-1 1-1,0-1 1,-1 0-1,1 1 1,-1 0-1,0-1 1,0 1-1,-1 0 1,0 0-1,0 0 1,0 0 0,-1 0-1,0 0 1,0 0-1,-1 0 1,1 0-1,-1 0 1,0 0-1,-1 0 1,0 0-1,0 0 1,0-1-1,0 1 1,-1-1-1,0 0 1,0 1-1,0-1 1,-1-1-1,0 1 1,-6 6-1,9-10-22,0-1 0,0 1-1,0 0 1,1-1-1,-1 1 1,0-1 0,0 1-1,0-1 1,0 0-1,-1 1 1,1-1 0,0 0-1,0 0 1,0 0-1,0 0 1,0 0 0,0 0-1,0 0 1,0 0-1,0 0 1,0 0 0,0-1-1,0 1 1,0 0 0,-1-1-1,2 1 1,-1-1-1,0 1 1,0-1 0,0 1-1,0-1 1,0 0-1,0 1 1,0-1 0,1 0-1,-1 0 1,0 0-1,1 0 1,-1 1 0,1-1-1,-1 0 1,1 0-1,-1 0 1,1 0 0,-1 0-1,1-2 1,-1 1 1,0 0 0,0 0 1,0 0-1,1 0 0,-1 0 0,1 0 1,-1-1-1,1 1 0,0 0 0,0 0 1,0-1-1,0 1 0,0 0 1,1 0-1,-1 0 0,1-1 0,-1 1 1,1 0-1,0 0 0,0 0 0,0 0 1,2-3-1,3 1-165,0 0 0,0 0 0,1 1 0,0-1 0,-1 2 0,1-1 0,0 1 1,1 0-1,-1 0 0,0 1 0,0 0 0,1 0 0,8 1 0,32-7-3100,-20-1 392</inkml:trace>
  <inkml:trace contextRef="#ctx0" brushRef="#br0" timeOffset="3817.11">1434 818 5266,'0'-2'87,"-1"0"0,1 0 0,-1 0 0,0 0-1,0 0 1,0 0 0,0 1 0,-1-1 0,1 1 0,0-1-1,-1 0 1,1 1 0,-1 0 0,1-1 0,-1 1-1,1 0 1,-3-1 0,2 1 25,1 1-1,0 0 1,-1-1-1,1 1 1,0 0-1,-1 0 1,1 0 0,0 0-1,-1 0 1,1 0-1,0 1 1,-1-1-1,1 0 1,0 1-1,-1-1 1,1 1-1,0-1 1,0 1 0,-2 1-1,0 0 40,0 0 0,0 0 0,0 1-1,1-1 1,-1 1 0,1 0 0,0 0 0,0 0-1,0 0 1,0 0 0,1 0 0,-1 1 0,1-1-1,0 0 1,0 1 0,0-1 0,0 1 0,0 3-1,1-3-100,0-1-1,0 1 1,1-1-1,-1 0 1,1 1-1,0-1 1,0 0-1,0 1 1,1-1-1,-1 0 0,1 0 1,-1 0-1,1 0 1,0 0-1,0-1 1,0 1-1,1 0 1,-1-1-1,6 5 1,-7-7-16,0 1 0,0 0 0,0 0 1,1-1-1,-1 1 0,0-1 0,0 1 0,1-1 1,-1 0-1,0 1 0,0-1 0,1 0 1,-1 0-1,0 0 0,1 0 0,-1 0 1,0 0-1,1 0 0,-1-1 0,0 1 1,2-1-1,-1 0-7,-1 0 1,1 0-1,0 0 1,-1-1 0,1 1-1,-1-1 1,1 1-1,-1-1 1,0 0-1,1 1 1,-1-1-1,0 0 1,0 0 0,0 0-1,-1 0 1,1 0-1,1-3 1,0-2 143,-1 0 1,1 0-1,-1 0 1,-1 0-1,1 0 1,-1-1-1,0 1 1,-1 0-1,0 0 1,0 0-1,0 0 1,-4-10-1,4 14-195,0 1-1,0 0 0,0 0 1,0 0-1,0 0 0,0 0 1,-1 0-1,1 1 1,0-1-1,-1 0 0,0 1 1,1-1-1,-1 1 0,0-1 1,0 1-1,0 0 1,0 0-1,0 0 0,0 0 1,0 0-1,0 0 0,0 0 1,-1 1-1,1-1 1,0 1-1,0 0 0,-1 0 1,1-1-1,0 1 1,0 1-1,-1-1 0,1 0 1,0 1-1,0-1 0,-1 1 1,1-1-1,0 1 1,0 0-1,0 0 0,0 0 1,-4 3-1,1-1-490,0 0 1,0 0-1,0 0 1,0 1-1,1 0 0,-1 0 1,1 0-1,-7 9 1,-7 18-3907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2:44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268 634 1697,'0'-1'34,"1"0"0,0 1-1,-1-1 1,1 0 0,-1 1 0,1-1 0,-1 0 0,0 0 0,1 1 0,-1-1 0,0 0 0,1 0 0,-1 0-1,0 0 1,0 0 0,0 1 0,0-1 0,0 0 0,0 0 0,0 0 0,0 0 0,0 0 0,0 0-1,0 0 1,0 1 0,-1-1 0,1 0 0,0 0 0,-2-1 0,-9-45 2799,5 27-1358,5 11 924,4 11-974,9 26-585,10 46-803,-21-59 541,-5-12-82,-13-23 245,-16-43-302,30 53-446,0 0 0,0-1 0,1 1 0,1 0 0,0-1 0,0 1 0,1-1 0,0 1 0,1 0 0,0-1 0,1 1-1,0 0 1,0-1 0,1 1 0,0 0 0,1 1 0,1-1 0,-1 1 0,1 0 0,1 0 0,0 0 0,0 1 0,0-1 0,1 2 0,1-1 0,-1 1 0,9-7 0,-15 13-1,0 1 1,0-1 0,0 0 0,-1 0-1,1 1 1,0-1 0,0 1-1,0-1 1,0 1 0,0-1 0,0 1-1,0-1 1,0 1 0,0 0 0,0 0-1,0-1 1,0 1 0,0 0 0,1 0-1,-1 0 1,0 0 0,0 0-1,0 1 1,0-1 0,0 0 0,0 0-1,2 1 1,-2 1 11,0-1-1,0 0 0,0 0 1,0 1-1,0-1 1,0 1-1,0-1 1,0 1-1,0-1 0,-1 1 1,1 0-1,-1-1 1,1 1-1,-1 0 1,1 2-1,0 6 47,-1 1 0,1-1 0,-1 0 0,-3 16 0,3-21 10,-1 1 0,0 0 0,0-1 1,0 1-1,-1-1 0,0 1 0,0-1 0,0 0 0,-1 0 1,0 0-1,0 0 0,0 0 0,0-1 0,-1 1 0,0-1 0,0 0 1,0 0-1,0 0 0,0-1 0,-1 1 0,-8 4 0,19-10-128,0 0 0,0 1 0,0 0 0,0 0 0,0 1 0,0 0 0,0 0-1,0 0 1,0 1 0,0 0 0,0 0 0,0 0 0,0 1 0,0 0 0,-1 0 0,1 0-1,8 6 1,-11-7 92,0 1-1,0 0 1,0 0-1,0 0 1,-1 0-1,1 0 0,-1 1 1,1-1-1,-1 1 1,0-1-1,0 1 1,0 0-1,-1 0 1,1 0-1,0 0 1,-1 0-1,0 0 1,0 0-1,0 1 0,0-1 1,0 0-1,-1 0 1,0 1-1,1-1 1,-1 1-1,0-1 1,-1 0-1,1 1 1,-1-1-1,1 0 0,-1 1 1,0-1-1,0 0 1,0 0-1,-4 6 1,-1 3 93,-1-1 1,-1 1 0,0-2-1,0 1 1,-1-1 0,-14 12-1,18-17-191,-1 0-1,1-1 0,-1 1 1,0-2-1,0 1 0,0 0 1,0-1-1,-1 0 1,1-1-1,-1 1 0,0-1 1,1 0-1,-14 1 0,20-3-139,-1 0 1,0 0-1,0 0 0,0 0 0,0 0 0,0 0 0,0 0 0,0-1 0,0 1 0,1 0 1,-1-1-1,0 1 0,0 0 0,0-1 0,1 1 0,-1-1 0,0 1 0,0-1 0,1 1 1,-1-1-1,0 0 0,1 1 0,-1-1 0,1 0 0,-1 1 0,1-1 0,-1 0 0,0-1 1,0-8-3432</inkml:trace>
  <inkml:trace contextRef="#ctx0" brushRef="#br0" timeOffset="712.25">567 413 6035,'0'-5'283,"1"-1"0,-1 1 0,1 0 1,0 0-1,0 0 0,1 0 0,0 0 1,-1 0-1,2 0 0,-1 0 0,0 1 0,1-1 1,0 1-1,0 0 0,5-6 0,-6 9-265,-1 0-1,1 0 1,-1-1 0,1 1-1,-1 0 1,1 0-1,0 0 1,0 1-1,-1-1 1,1 0 0,0 1-1,0-1 1,0 1-1,0 0 1,0-1-1,-1 1 1,5 0-1,-3 1-7,-1-1 1,1 1-1,0 0 0,-1 0 0,1 0 0,-1 1 0,1-1 0,-1 0 0,0 1 0,0 0 0,1-1 0,-1 1 0,0 0 0,-1 0 0,1 0 0,2 3 0,1 3 14,1 1 1,-1 0-1,0 0 1,-1 0-1,0 1 1,-1 0-1,0 0 0,0-1 1,-1 2-1,0-1 1,-1 0-1,0 0 0,-1 0 1,0 1-1,-1-1 1,0 0-1,0 0 0,-1 1 1,0-1-1,-1-1 1,0 1-1,-1 0 0,0-1 1,0 1-1,-1-1 1,-9 12-1,-33 49-11,45-68-12,1 1 0,-1 0 0,0-1-1,0 1 1,0-1 0,0 1 0,-1-1-1,1 0 1,-1 0 0,1 0 0,-1-1-1,0 1 1,0 0 0,1-1 0,-1 0-1,0 0 1,0 0 0,-1 0 0,1 0-1,-6 0 1,7-1-4,1 0-1,-1-1 1,0 1-1,0-1 0,0 0 1,0 1-1,0-1 1,0 0-1,1 0 0,-1 0 1,0 0-1,1-1 1,-1 1-1,1 0 1,-1-1-1,1 1 0,0-1 1,-1 1-1,1-1 1,0 0-1,0 1 0,-1-4 1,1 3 4,0 0 0,0 0-1,0 1 1,0-1 0,0 0 0,1 0 0,-1 0-1,1 0 1,0 0 0,-1 0 0,1 0 0,0 0-1,0 0 1,0 0 0,0 0 0,1 0 0,-1 0-1,1 0 1,-1 0 0,1 0 0,-1 0 0,1 0-1,0 0 1,0 1 0,0-1 0,0 0 0,0 0-1,1 1 1,-1-1 0,0 1 0,1-1 0,-1 1-1,1 0 1,-1-1 0,1 1 0,0 0 0,0 0-1,-1 0 1,1 0 0,0 1 0,0-1 0,0 0-1,0 1 1,0-1 0,0 1 0,0 0 0,0 0-1,0 0 1,0 0 0,0 0 0,0 0 0,2 1-1,5 0 67,-1 1 1,0 1-1,0-1 0,0 1 0,0 1 0,-1 0 0,1 0 0,-1 0 0,0 1 0,7 5 0,-4-2-376,1-1 0,0-1-1,18 9 1,-25-14-235,0 1-1,0-1 1,0 0-1,1-1 1,-1 1-1,0-1 1,0 1-1,8-2 1,-1-1-2877</inkml:trace>
  <inkml:trace contextRef="#ctx0" brushRef="#br0" timeOffset="1175.49">901 279 7700,'-1'0'79,"-1"0"0,1-1 0,0 1 0,-1 0 0,1 0 0,0 0 0,-1 0 0,1 0 0,-1 0 0,1 0 0,0 1 0,-1-1 0,1 0 0,0 1 0,-1-1 0,1 1 0,0-1 0,0 1 0,0 0 0,0 0 0,-1-1 0,1 1 0,0 0 0,-1 1 0,-1 2 51,0-1 0,1 1 0,-1 0 0,1 0 0,0 0 0,0 0 0,-3 6 0,0 7 99,0 0 0,-4 31 1,7-31-186,0 0 1,2 0 0,0 0-1,1 0 1,0 0 0,5 19 0,-3-25-25,-1 0 0,1-1 0,1 0 0,0 0 0,1 0 0,0 0 0,0-1 0,1 0 0,0 0 0,13 14 0,-19-22 11,1 0-1,0 0 1,0 0 0,0 0-1,0 0 1,0 0-1,0 0 1,0-1 0,0 1-1,0 0 1,0-1 0,0 1-1,1-1 1,-1 1-1,0-1 1,0 1 0,1-1-1,-1 0 1,0 0 0,0 0-1,1 0 1,-1 0-1,0 0 1,1 0 0,-1 0-1,0 0 1,0 0 0,3-1-1,-2-1 4,0 0-1,0 1 1,0-1 0,0 0-1,0 0 1,-1 0 0,1 0-1,0 0 1,-1 0 0,0 0-1,1-1 1,-1 1 0,1-4-1,3-7 201,-1-1 0,0 0 0,4-29 0,-8 38-120,1 0 1,-1 0 0,0 0-1,0 0 1,-1 0 0,0 0 0,0 0-1,0 0 1,-3-8 0,4 12-90,-1 0-1,1 1 1,-1-1 0,1 0 0,-1 0-1,1 0 1,-1 0 0,0 1 0,1-1-1,-1 0 1,0 1 0,0-1 0,0 0-1,0 1 1,1-1 0,-1 1 0,0-1-1,0 1 1,0 0 0,-1-1 0,0 1-42,0 0 0,0 0 0,0 0 0,1 1 0,-1-1 0,0 0 0,0 1 0,1-1 0,-1 1 0,0 0 0,1-1 0,-1 1 0,0 0 0,1 0 0,-3 2 0,-4 3-232,1 0 1,0 0 0,0 0-1,1 1 1,0 0 0,-8 12-1,7-8-872,0 0 0,1 1 0,1 0-1,-6 15 1,2 8-2630</inkml:trace>
  <inkml:trace contextRef="#ctx0" brushRef="#br0" timeOffset="2161.5">549 18 4626,'-10'-4'516,"0"1"1,-1 0-1,0 1 0,1 0 1,-1 0-1,0 1 0,0 1 1,0 0-1,0 0 0,0 1 0,0 0 1,-18 5-1,14-1-354,1 1 0,0 0 0,0 1 0,1 1 0,-1 0-1,2 1 1,-1 0 0,-16 16 0,-10 10 86,2 1 1,-56 70-1,82-92-169,2-1 0,0 2 0,1-1 0,0 1 0,1 0 0,1 1 0,0-1 0,1 1 0,1 0 0,1 1 0,0-1 0,-1 29 0,5-15-44,1-1 0,2 1 1,1-1-1,1 0 1,2 0-1,0 0 1,2-1-1,1-1 0,2 0 1,29 48-1,-31-58-37,1-1 0,1 0-1,0-1 1,1-1 0,1 0 0,0 0-1,24 14 1,-27-20 0,1-1 0,0 0 0,1-1 0,-1 0 0,1-1 0,0-1 0,1 0 0,-1-1 0,1-1 0,27 2 0,-12-4 8,-1-2 0,1 0-1,-1-2 1,0-1 0,0-2 0,0-1-1,-1-1 1,40-18 0,-51 19 7,0-1 0,-1 0 0,0-1 0,-1-1 0,0-1 0,0 0 0,-2 0 1,1-2-1,-2 0 0,0 0 0,0-1 0,-1 0 0,-1-1 0,11-24 0,-6 4 151,-3-1 0,0 0 0,-3 0-1,-1-1 1,5-64 0,-11 73 20,-1 1 0,-1-1 1,-2 0-1,-1 0 0,-2 0 1,0 1-1,-2 0 0,-13-34 0,16 51-137,-1 1-1,0 0 0,-1 0 0,0 0 0,-1 1 0,0 0 0,0 0 0,-1 0 0,0 1 0,-1 0 0,0 1 0,0 0 0,-18-11 0,12 11-23,0 0 1,0 1-1,-1 1 0,1 0 1,-1 1-1,0 0 0,-1 2 0,1 0 1,-17 0-1,7 2-279,0 1 1,1 1-1,-1 1 0,1 2 1,0 0-1,0 2 0,0 1 0,1 1 1,0 0-1,1 2 0,0 1 1,-30 21-1,35-19-688,1 0 0,1 2 0,0 0 0,1 1 0,-20 28 0,-12 29-4365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3:24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1311 4562,'-7'-34'3112,"1"3"-1843,-1 0 0,-2 1 0,-24-57 0,54 130-956,204 374 153,-217-404-403,-9-10-177,-17-13-382,-7-6 69,8 8 268,5 2 129,1 1-1,-1 1 1,0 0-1,0 0 1,0 1-1,0 1 1,-14-2-1,122-58-612,-91 59 592,78-55-1560,-34 15-2463,-35 27 654</inkml:trace>
  <inkml:trace contextRef="#ctx0" brushRef="#br0" timeOffset="303">398 1171 4994,'2'-6'1057,"-2"-3"-977,2 3 704,3-3-752,0 0 112,5-1-144,4-1-16,0 2-240,-2 1-1121,3 3-415</inkml:trace>
  <inkml:trace contextRef="#ctx0" brushRef="#br0" timeOffset="606.2">439 1242 4562,'3'0'480,"1"-2"561,1-4-65,2-1-768,1-4 144,4 3-239,0-7-226,0 2 113,-1 2-560,1 2-896,0 5-641</inkml:trace>
  <inkml:trace contextRef="#ctx0" brushRef="#br0" timeOffset="909.09">668 1059 4658,'0'-2'136,"0"1"1,-1-1-1,1 0 0,-1 1 0,1-1 1,-1 0-1,0 1 0,1-1 0,-1 1 1,0-1-1,0 1 0,0 0 1,0-1-1,0 1 0,0 0 0,-1 0 1,1 0-1,0 0 0,-1 0 0,1 0 1,-1 0-1,1 0 0,-1 0 0,1 1 1,-1-1-1,1 0 0,-1 1 0,0 0 1,1-1-1,-1 1 0,0 0 0,1 0 1,-1 0-1,0 0 0,0 0 1,1 0-1,-1 0 0,0 1 0,1-1 1,-1 1-1,1-1 0,-4 2 0,2 0-104,0 0 0,1-1 0,-1 1-1,0 1 1,1-1 0,0 0 0,-1 0-1,1 1 1,0-1 0,0 1 0,0 0-1,1 0 1,-1 0 0,1-1 0,-1 1-1,1 1 1,0-1 0,0 0 0,0 0 0,1 0-1,-1 1 1,1 3 0,0-4-37,0 1-1,0-1 1,1 0 0,-1 0 0,1 0 0,0 0-1,0 1 1,0-1 0,0 0 0,1-1 0,-1 1 0,1 0-1,-1 0 1,1 0 0,0-1 0,0 1 0,1-1-1,-1 0 1,0 0 0,1 0 0,-1 0 0,1 0-1,0 0 1,0 0 0,-1-1 0,1 0 0,0 1-1,0-1 1,0 0 0,1 0 0,-1-1 0,0 1-1,0-1 1,5 1 0,-2-1 115,0 1-1,1-1 0,-1-1 1,1 1-1,-1-1 1,0 0-1,1 0 0,-1-1 1,0 0-1,0 0 1,0 0-1,0-1 0,0 0 1,-1 0-1,1 0 1,7-7-1,-9 5 26,0 0 0,0 1 0,0-2-1,-1 1 1,0 0 0,0-1 0,-1 1 0,1-1 0,-1 0 0,0 0-1,-1 0 1,2-7 0,-3 10-106,1 0 0,-1-1 0,0 1 0,1 0 0,-1 0 0,-1-1 0,1 1 0,0 0 0,-1 0 0,0-1 0,1 1 0,-1 0 0,-1 0 0,1 0 0,0 0 0,-1 0 0,1 0 0,-1 1 0,0-1 0,0 0 0,0 1 0,0-1 0,-1 1 0,-3-3 0,4 4-109,-1-1 0,1 1 0,0 1 0,-1-1-1,1 0 1,-1 0 0,1 1 0,-1 0-1,1-1 1,-1 1 0,1 0 0,-1 0 0,1 1-1,-1-1 1,0 0 0,1 1 0,0-1-1,-1 1 1,1 0 0,-5 2 0,2-1-425,-1 1 1,1 0 0,-1 1-1,1-1 1,0 1-1,0 0 1,-4 5-1,-11 14-2920</inkml:trace>
  <inkml:trace contextRef="#ctx0" brushRef="#br0" timeOffset="1212.18">852 1038 7491,'0'-5'1153,"0"1"-721,3-2 737,2-1-209,7-4-880,2-4 272,5 0-96,5-4-368,-2 1 112,-1 6-160,-4 1-752,0 0-913,-5 7-896</inkml:trace>
  <inkml:trace contextRef="#ctx0" brushRef="#br0" timeOffset="1517.48">911 908 5314,'-2'-2'3474,"-1"2"-3314,1 0 785,4 4-849,3 3 0,2 4 128,5 2-448,2 2-289,1 2-527,2 0-2146</inkml:trace>
  <inkml:trace contextRef="#ctx0" brushRef="#br0" timeOffset="1822.35">1154 802 5699,'2'-7'428,"-1"1"1,1 0 0,0 0 0,1 1 0,-1-1-1,1 0 1,6-7 0,-8 11-406,1 1-1,-1-1 1,1 1 0,0 0-1,0-1 1,0 1 0,0 0 0,0 0-1,0 0 1,0 0 0,0 1-1,0-1 1,0 1 0,1-1-1,-1 1 1,0 0 0,0-1 0,1 1-1,-1 0 1,0 1 0,0-1-1,0 0 1,1 1 0,-1-1-1,3 2 1,-1-1-15,0 0 1,0 1-1,0-1 0,0 1 0,0 0 0,0 0 1,-1 1-1,1-1 0,-1 1 0,1 0 0,-1 0 1,0 0-1,0 0 0,0 0 0,-1 1 1,1 0-1,-1-1 0,0 1 0,0 0 0,0 0 1,0 0-1,-1 0 0,1 0 0,-1 0 0,0 1 1,-1-1-1,1 0 0,-1 1 0,0-1 1,0 0-1,0 1 0,0-1 0,-1 0 0,-1 8 1,1-5 50,-1 0 0,1 0 0,-1 0 0,-1 0-1,1 0 1,-1-1 0,0 1 0,0-1 0,-1 1 0,0-1 0,0-1 0,-1 1 0,1 0 0,-1-1 0,0 0 0,-1 0 0,1-1 0,-1 1 0,0-1 0,-11 6 0,18-11-43,0 0 0,0 0 0,0 1 0,0-1 0,0 0 0,0 0 0,0 0 0,0 0 0,0 0 0,0 0 0,-1 0 0,1 0 0,0 0 0,-1-1 0,1 1 0,-1 0 0,1 0 0,-1-1 0,0 1 0,1 0 0,-1-1 0,0 1 0,0 0 0,0-1 0,0 1 0,0 0 0,0 0 0,0-1 0,-1 1 0,1 0 0,0-1 0,-1 1 0,1 0 0,-1 0 0,1-1 0,-1 1 0,0 0 0,1 0 0,-1 0 0,0 0 0,0 0 0,0 0 0,0 0 0,0 0 0,0 0 0,0 1 0,0-1 0,0 0 1,0 0-1,-1 1 0,1-1 0,0 1 0,0-1 0,0 1 0,-1 0 0,1 0 0,0-1 0,-1 1 0,-1 0 0,72-4-363,26-3-4069,-70 3 2608</inkml:trace>
  <inkml:trace contextRef="#ctx0" brushRef="#br0" timeOffset="2197.47">1462 602 2801,'-2'-2'409,"1"0"0,0 0 0,-1 0 0,0 0 0,1 1 0,-1-1-1,0 0 1,0 1 0,0-1 0,0 1 0,0 0 0,0 0 0,0 0 0,-1 0-1,-2-1 1,4 1-278,-1 1-1,0 0 0,0 0 1,0 0-1,0 0 0,1 0 1,-1 0-1,0 0 0,0 1 1,0-1-1,1 1 0,-1-1 1,0 1-1,0 0 0,1-1 0,-3 3 1,1-1-114,0 0 0,0 1 0,0-1 1,0 1-1,1 0 0,-1 0 0,1 0 0,0 0 1,0 0-1,0 1 0,0-1 0,1 1 0,-1-1 0,1 1 1,0 0-1,0-1 0,0 1 0,0 6 0,1-8-12,-1 0 0,1 0 0,0 0 0,0 0-1,0 0 1,0 0 0,1 0 0,-1 0-1,0 0 1,1 0 0,0 0 0,-1 0-1,1 0 1,0 0 0,0 0 0,0-1-1,0 1 1,0 0 0,0-1 0,0 1 0,1-1-1,-1 1 1,1-1 0,-1 0 0,1 0-1,-1 1 1,1-1 0,0 0 0,0 0-1,-1 0 1,1-1 0,0 1 0,0 0 0,0-1-1,3 1 1,-2-1 54,0 1 0,0-1 1,0-1-1,0 1 0,0 0 0,0-1 1,0 1-1,0-1 0,0 0 0,0 0 0,0 0 1,-1 0-1,1-1 0,0 1 0,-1-1 0,1 0 1,-1 1-1,0-1 0,0 0 0,1 0 1,-1-1-1,0 1 0,2-4 0,5-9 83,-5 9-138,-1 0 0,2 0 0,-1 0-1,0 0 1,1 1 0,10-10 0,-13 14-7,1 0 1,-1-1-1,1 1 0,0 0 1,-1 0-1,1 0 0,0 1 0,-1-1 1,1 1-1,0-1 0,0 1 1,0 0-1,-1 0 0,1 0 0,0 1 1,0-1-1,0 0 0,-1 1 1,1 0-1,0 0 0,4 2 1,-1-1 16,-1 0 0,1 0 0,-1 1 0,1 0 0,-1 0 0,0 0 0,0 1 0,-1-1 0,1 1 0,-1 0 0,1 1 0,-1-1 0,0 1-1,-1 0 1,1 0 0,-1 0 0,0 0 0,-1 1 0,1-1 0,-1 1 0,2 6 0,-3-6 9,0 1 0,-1-1 0,1 1-1,-1-1 1,-1 0 0,1 1 0,-1-1 0,-1 0-1,1 1 1,-1-1 0,0 0 0,0 0-1,-1 0 1,1 0 0,-1-1 0,-1 1-1,1-1 1,-1 0 0,-7 9 0,10-13-97,-23 23-154,23-23 14,0 0 0,1-1-1,-1 1 1,0-1 0,1 1 0,-1-1 0,0 1 0,0-1-1,1 0 1,-1 1 0,0-1 0,0 0 0,0 0-1,0 0 1,1 1 0,-1-1 0,0 0 0,0 0-1,0 0 1,-1 0 0,-1-5-2902</inkml:trace>
  <inkml:trace contextRef="#ctx0" brushRef="#br0" timeOffset="2532.22">1762 455 8836,'7'-13'560,"3"-2"-528,0 2 897,2-4-721,2 1-384,3 1 176,-3 5-240,-2 1-993,0 7-704,-5 2-1120</inkml:trace>
  <inkml:trace contextRef="#ctx0" brushRef="#br0" timeOffset="2850.07">1827 497 5458,'-2'2'1313,"4"-2"-1121,0-2 1089,5-5-881,3 1-192,7-5-80,0-2-256,2 0-224,2 2-1249,-2 3-464</inkml:trace>
  <inkml:trace contextRef="#ctx0" brushRef="#br0" timeOffset="3154.04">2204 221 5667,'2'-12'609,"0"0"1,2 0-1,-1 0 1,1 0-1,1 1 1,10-19-1,-14 28-552,1-1 0,0 1 0,-1-1 0,1 1 0,0 0 0,0 0 0,0 0 0,1 0 0,-1 0 0,0 0 1,1 1-1,-1-1 0,1 1 0,4-2 0,-5 2-67,0 1 1,0 0 0,0 0-1,0 0 1,0 0 0,0 1-1,0-1 1,0 0 0,0 1-1,0-1 1,0 1 0,0 0-1,-1-1 1,1 1 0,0 0-1,0 0 1,-1 1 0,1-1-1,0 0 1,-1 0 0,1 1-1,-1-1 1,3 4 0,0 1 29,1 0 0,-1 1 0,-1-1 0,1 1 0,-1 0-1,0 0 1,-1 0 0,1 1 0,-1-1 0,-1 0 0,0 1 0,0-1 0,0 1 0,-1 0 0,0-1 0,0 1 0,-1-1 0,-2 9 0,3-9 34,-1-1 1,-1 1 0,1-1-1,-1 1 1,0-1-1,-1 0 1,0 0 0,0 0-1,0 0 1,0 0 0,-1-1-1,0 1 1,0-1-1,-1 0 1,1 0 0,-1-1-1,0 1 1,0-1 0,-1 0-1,-9 5 1,13-8-43,0 0 1,1 0-1,-1-1 0,0 1 1,0-1-1,0 1 0,0-1 1,1 0-1,-1 0 0,0 0 1,0 0-1,0 0 0,0 0 1,0 0-1,1-1 0,-1 1 1,0 0-1,0-1 0,0 0 1,1 1-1,-1-1 1,0 0-1,1 0 0,-1 0 1,1 0-1,-1 0 0,1-1 1,-1 1-1,1 0 0,0-1 1,-2-1-1,3 2-22,-1-1 0,1 1 0,-1 0 0,1-1 0,0 1 1,-1 0-1,1-1 0,0 1 0,0-1 0,0 1 0,0-1 0,0 1 0,0 0 0,1-1 1,-1 1-1,0-1 0,1 1 0,-1 0 0,1 0 0,0-1 0,-1 1 0,1 0 0,0 0 0,0-1 1,0 1-1,0 0 0,-1 0 0,2 0 0,-1 0 0,0 0 0,0 1 0,0-1 0,0 0 0,0 0 1,1 1-1,-1-1 0,0 1 0,1-1 0,-1 1 0,3-1 0,5-2-587,0 0-1,1 1 1,-1 0-1,16 0 1,-14 1-370,8-1-1492</inkml:trace>
  <inkml:trace contextRef="#ctx0" brushRef="#br0" timeOffset="3517.11">2479 71 5026,'-1'-5'467,"1"0"1,-2 0-1,1 0 0,0 0 0,-1 1 0,0-1 0,0 0 0,-1 1 0,1-1 0,-1 1 1,-4-5-1,7 8-409,-1 0 0,0 0 0,0 1 0,1-1 0,-1 0 0,0 1 0,0-1 0,0 1 0,0-1 0,0 1 0,0-1-1,0 1 1,0 0 0,0-1 0,0 1 0,-1 0 0,1 0 0,0 0 0,0 0 0,0 0 0,-2 0 0,1 0-48,1 1 0,-1 0-1,0 0 1,0 0 0,0 0 0,1 0-1,-1 0 1,1 1 0,-1-1-1,1 1 1,-1-1 0,1 1-1,0-1 1,0 1 0,-1 0-1,0 1 1,-1 3-21,1 0-1,-1 0 1,1 1-1,0-1 1,1 0-1,-1 1 1,1-1-1,1 1 1,-1 11-1,1-16 1,-1 0 0,1 1 0,0-1 0,0 1 0,1-1 0,-1 0 0,0 1 0,1-1 0,0 1 0,-1-1 0,1 0 0,0 0 0,0 0 0,0 1 0,0-1 0,1 0 0,-1 0 0,1 0 0,-1-1 0,1 1 0,-1 0 0,1-1 0,0 1 0,0-1 0,0 1 0,0-1 0,0 0 0,0 0 0,4 2 0,-5-3 53,1 0 0,-1 0 0,1-1 0,0 1 1,-1 0-1,1-1 0,-1 1 0,1-1 0,-1 0 1,1 1-1,-1-1 0,0 0 0,1 0 0,-1 0 1,0 0-1,0 0 0,1 0 0,-1 0 0,0 0 0,0 0 1,0-1-1,0 1 0,-1 0 0,1-1 0,0 1 1,1-3-1,19-47 667,-17 40-692,-2 5 10,0 0 0,0 0 1,1 0-1,0 0 1,0 1-1,0-1 0,1 1 1,0 0-1,0 0 1,8-8-1,-11 12-39,1 1 0,-1-1 0,0 1 0,1 0 0,-1 0 0,0 0 1,1 0-1,-1 0 0,0 0 0,1 0 0,-1 0 0,0 1 0,0-1 0,1 0 0,-1 1 0,0-1 0,0 1 0,1-1 1,-1 1-1,0 0 0,0-1 0,2 3 0,24 17-218,-23-15 301,0-1-1,0 1 1,0 0 0,0 1 0,-1-1 0,0 0 0,-1 1 0,1 0-1,-1 0 1,0 0 0,0 0 0,-1 0 0,1 0 0,-2 0 0,1 0-1,-1 0 1,1 1 0,-2-1 0,0 8 0,-1-3-423,0 0-1,0 0 1,-1 0 0,-1 0 0,0-1 0,0 1-1,-1-1 1,-1 0 0,-12 17 0,11-17-3132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3:35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404 1065 5795,'-2'0'1840,"0"-2"-543,-1 0-48,3 0 175,0 0-1312,3-1 657,4-3-705,2-3 272,3-1-288,3-3-48,1-2-112,1 4-1329,2 0-176,-4 5-1264,-1 1 144</inkml:trace>
  <inkml:trace contextRef="#ctx0" brushRef="#br0" timeOffset="353.04">456 1123 6451,'-7'3'3602,"7"-6"-3202,2 3-32,1-2-736,4 2 432,2-2-208,3 0 144,5-5-721,2 1-1151,3-5-578</inkml:trace>
  <inkml:trace contextRef="#ctx0" brushRef="#br0" timeOffset="-3089.92">52 529 2737,'2'-13'709,"0"0"-1,-2 0 0,1 0 1,-2 0-1,0 0 0,0 0 1,-1 1-1,-1-1 0,0 1 0,-1-1 1,-7-16-1,26 82-574,-2 1 1,10 106-1,-7-45-38,-13-99-92,-2-10-7,1-1 0,-2 1 0,1-1 1,0 1-1,-1-1 0,0 1 0,-1 6 0,-33-47-920,23 22 816,4 4 72,0 0 1,-1 0-1,0 1 1,0 0-1,-14-10 0,30 14 212,0-1-1,0 0 1,-1-1-1,1 1 0,10-13 1,-13 13-166,0 1-514,1-1 0,-1 1 0,1 0-1,0 0 1,0 0 0,1 1 0,11-5-1,-8 6-2073</inkml:trace>
  <inkml:trace contextRef="#ctx0" brushRef="#br0" timeOffset="-2769.53">210 465 5507,'5'-4'1200,"-2"-3"-688,-1 1 1169,3-1-1345,-3-1 192,5-1-351,1 1-33,-1-1-112,0 0-32,0 5 0,0 0-849,-2 2-159,0 4-625,0 4 1217,-3 3-977,-2 6-1008</inkml:trace>
  <inkml:trace contextRef="#ctx0" brushRef="#br0" timeOffset="-2458.53">251 506 3089,'-5'4'1697,"1"1"-1105,1-5 161,1 2-657,2-4 544,5 2-272,-3 0 0,3-2-303,2-1 15,2-1 144,1-5-128,2 3-192,2-5-1137,1 0-240,-3 1-1952</inkml:trace>
  <inkml:trace contextRef="#ctx0" brushRef="#br0" timeOffset="-2088.7">400 390 5779,'-3'-20'3566,"-1"-25"-999,4 44-2569,1 0 1,-1 0-1,0 0 0,0 0 0,1 0 0,-1 0 1,0 0-1,1 0 0,-1 0 0,1 0 1,-1 0-1,1 0 0,0 0 0,-1 1 0,1-1 1,0 0-1,0 0 0,0 0 0,-1 1 1,1-1-1,0 1 0,0-1 0,0 1 0,0-1 1,0 1-1,0-1 0,0 1 0,0 0 1,0-1-1,0 1 0,0 0 0,1 0 0,-1 0 1,0 0-1,1 0 0,0 0 0,0 1 0,0-1 0,0 1 1,-1-1-1,1 1 0,0 0 0,0 0 0,-1 0 0,1 0 0,-1 0 0,1 0 1,-1 0-1,1 0 0,-1 1 0,0-1 0,1 0 0,-1 1 0,0-1 0,0 1 0,0 0 1,0-1-1,0 1 0,-1 0 0,1 0 0,0-1 0,-1 1 0,1 0 0,-1 0 1,0 0-1,1 3 0,0 2 83,0-1 0,-1 0 1,0 1-1,0-1 0,0 0 1,-1 1-1,-2 11 0,-5-12 1062,26-9-1413,-12 3 233,0 0 0,0 0 1,1 1-1,-1-1 0,0 2 0,0-1 0,8 3 1,-13-3 45,0-1 0,0 1 1,0-1-1,-1 1 0,1-1 1,0 1-1,0 0 0,0-1 1,-1 1-1,1 0 1,-1-1-1,1 1 0,0 0 1,-1 0-1,1 0 0,-1 0 1,0 0-1,1 0 0,-1 0 1,1 1-1,-1 0 2,0 0 0,0 0 0,-1 1 0,1-1 0,0 0 0,-1 0 0,1 0 0,-1 0 0,0 0 0,0 0 0,1 0 0,-1 0 0,-3 3 0,2-1-115,-1 1 1,0 0-1,0 0 1,-1-1-1,0 0 1,1 0-1,-1 0 1,-1 0-1,1-1 1,-1 1-1,1-1 1,-1 0-1,0 0 1,-10 3-1</inkml:trace>
  <inkml:trace contextRef="#ctx0" brushRef="#br0" timeOffset="-1680.78">624 307 2945,'2'-33'5284,"-5"16"-3208,3 16-2021,0 1 0,0 0 0,0 0 0,-1-1 0,1 1 0,0 0 0,0 0-1,0-1 1,-1 1 0,1 0 0,0 0 0,0-1 0,-1 1 0,1 0 0,0 0 0,0 0 0,-1 0 0,1 0 0,0-1 0,-1 1 0,1 0 0,0 0 0,-1 0 0,1 0 0,0 0 0,-1 0 0,1 0 0,0 0 0,0 0 0,-1 0 0,1 0 0,0 0 0,-1 0 0,1 0 0,0 1-1,-1-1 1,1 0 0,-1 0 0,-1 4 20,1-1 0,-1 1 0,0 0 0,1 0 0,0-1 0,-1 1-1,2 0 1,-1 0 0,0 8 0,0-6 1,-1 3-68,2 0 0,-1 1 0,1-1 0,0 0 0,1 0 0,0 0 0,1 0 0,0 0 0,3 9 0,-5-16-14,1 0 0,0 1 1,-1-1-1,1 0 1,0 0-1,0 1 1,1-1-1,-1 0 1,0 0-1,1 0 1,-1-1-1,1 1 1,0 0-1,0-1 1,-1 1-1,1-1 1,0 1-1,0-1 0,0 0 1,1 0-1,-1 0 1,0 0-1,0 0 1,1 0-1,-1-1 1,0 1-1,1-1 1,-1 1-1,0-1 1,1 0-1,-1 0 1,1 0-1,-1 0 1,0-1-1,1 1 0,-1-1 1,0 1-1,1-1 1,2-1-1,0-1 92,-1 1 0,0-1 0,-1 1 0,1-1 0,0 0 0,-1 0 0,1-1-1,-1 1 1,0-1 0,0 1 0,-1-1 0,1 0 0,2-6 0,-3 7-2,-1 0 0,1-1 0,0 1 0,-1 0 0,0-1 0,0 0 0,0 1 0,0-1 1,-1 0-1,1 1 0,-1-1 0,0 0 0,0 0 0,0 1 0,-1-1 0,1 0 0,-2-3 0,2 6-77,0 1-1,-1-1 0,1 1 1,0-1-1,0 1 0,0 0 1,-1-1-1,1 1 0,0-1 1,-1 1-1,1 0 0,0-1 1,-1 1-1,1 0 0,-1-1 1,1 1-1,0 0 0,-1 0 1,1-1-1,-1 1 0,1 0 1,-1 0-1,1 0 0,-1 0 1,1-1-1,-1 1 1,1 0-1,-1 0 0,1 0 1,-1 0-1,1 0 0,-1 0 1,0 1-1,-19 10-175,-10 22-750,25-26 282,0-1 0,1 1 0,0 0 1,-5 14-1,8-19 144,0 1 0,0 0 1,1 0-1,-1 0 0,1-1 1,0 1-1,0 0 0,0 0 0,0 0 1,1 4-1,5 9-3141</inkml:trace>
  <inkml:trace contextRef="#ctx0" brushRef="#br0" timeOffset="-1377.91">852 256 3265,'0'-2'3202,"0"0"-2418,0 0 193,2-3 303,1 5-495,2-6-497,2-1-256,0 1 224,5-5-480,5 0 448,-3 1-448,3-3-929,2 0-143,-5 2-481,1 4-848</inkml:trace>
  <inkml:trace contextRef="#ctx0" brushRef="#br0" timeOffset="-1053.93">902 149 4818,'-9'-2'2385,"-1"-2"-1648,3 2 927,5 0-159,2 0-1297,2 6-192,0 4 320,1 3 0,2 4-544,4 3 465,-2-1-514,3 0-111,4-2-800,1-2-945,1-4-544</inkml:trace>
  <inkml:trace contextRef="#ctx0" brushRef="#br0" timeOffset="-583.91">1170 52 5955,'0'-2'222,"-1"-1"-1,-1 0 1,1 0 0,0 0 0,-1 0 0,1 1 0,-1-1-1,0 1 1,0-1 0,0 1 0,0 0 0,0 0 0,-1 0 0,1 0-1,0 0 1,-1 0 0,0 1 0,1-1 0,-1 1 0,0-1-1,0 1 1,0 0 0,0 0 0,0 1 0,0-1 0,0 1-1,0-1 1,0 1 0,0 0 0,-5 1 0,5-2-205,-1 1 0,1 1 0,0-1 0,-1 0 0,1 1 0,0 0 0,0-1 0,-1 1 0,1 1 0,0-1 0,0 0 0,0 1 0,0-1 0,0 1 1,1 0-1,-1 0 0,1 0 0,-1 1 0,1-1 0,-1 0 0,1 1 0,0 0 0,0-1 0,1 1 0,-1 0 0,0 0 0,1 0 0,-2 6 0,2-8-26,1 0-1,-1 0 1,1 0 0,0 0-1,-1 0 1,1 0 0,0 1-1,0-1 1,0 0 0,0 0-1,0 0 1,0 0 0,0 1-1,0-1 1,1 0 0,-1 0-1,0 0 1,1 0 0,-1 0-1,1 0 1,-1 0 0,1 1-1,0-2 1,-1 1 0,1 0-1,0 0 1,-1 0 0,1 0-1,0 0 1,0 0 0,0-1-1,0 1 1,0 0 0,0-1-1,0 1 1,0-1 0,0 1-1,0-1 1,0 0 0,1 1-1,-1-1 1,0 0 0,0 0-1,0 0 1,0 0 0,1 0-1,1 0 1,1 0 59,-1-1 1,1 1-1,-1-1 1,1 0-1,-1 0 1,0 0-1,1 0 1,-1 0 0,0-1-1,0 0 1,0 0-1,0 0 1,0 0-1,5-5 1,8-12 236,-15 17-303,0 0 0,0 0 0,1 0 0,-1 0 0,1 0 1,0 0-1,0 1 0,-1-1 0,1 1 0,0-1 0,0 1 0,4-2 0,-4 3 7,0 0-1,0 0 0,0 1 0,1-1 0,-1 0 0,0 1 0,0-1 0,0 1 1,0 0-1,0 0 0,0 0 0,0 0 0,0 0 0,0 0 0,-1 0 0,1 1 1,0-1-1,1 3 0,4 1 31,-1 0 1,1 1-1,-1 0 0,0 0 1,-1 1-1,0 0 0,0 0 1,0 0-1,-1 0 0,0 1 1,0-1-1,5 17 0,-8-19 4,0 0 0,-1-1 0,1 1 0,-1 0-1,0 0 1,0 0 0,-1 0 0,1 0-1,-1 0 1,0 0 0,-1 0 0,1 0 0,-1-1-1,0 1 1,0-1 0,0 1 0,-1-1 0,1 0-1,-1 1 1,0-2 0,0 1 0,-1 0-1,-5 4 1,2-1 94,-1-1 1,0 0-1,-1 0 0,-12 6 0,-11-2-1011,31-10 631,-1 1 1,1-1-1,-1 0 0,1-1 0,-1 1 0,1 0 0,-1 0 0,1 0 0,0-1 1,-1 1-1,1-1 0,-1 1 0,1-1 0,0 0 0,-1 0 0,1 1 1,-2-3-1,-2-1-3258</inkml:trace>
  <inkml:trace contextRef="#ctx0" brushRef="#br0">404 1065 5795,'-2'0'1840,"0"-2"-543,-1 0-48,3 0 175,0 0-1312,3-1 657,4-3-705,2-3 272,3-1-288,3-3-48,1-2-112,1 4-1329,2 0-176,-4 5-1264,-1 1 144</inkml:trace>
  <inkml:trace contextRef="#ctx0" brushRef="#br0" timeOffset="353.04">456 1124 6451,'-7'3'3602,"7"-6"-3202,2 3-32,1-2-736,4 2 432,2-2-208,3 0 144,5-5-721,2 1-1151,3-5-578</inkml:trace>
  <inkml:trace contextRef="#ctx0" brushRef="#br0" timeOffset="4064.05">689 795 2641,'-18'-14'6532,"18"14"-6491,0 0 0,0 0-1,-1 0 1,1 0-1,0 0 1,0 0 0,0 0-1,0 0 1,0 0 0,0 0-1,-1 0 1,1 0-1,0 0 1,0 0 0,0 0-1,0 0 1,0 0-1,0 0 1,0 0 0,-1 0-1,1 0 1,0 0 0,0 0-1,0 0 1,0 0-1,0 0 1,0 1 0,0-1-1,0 0 1,0 0 0,-1 0-1,1 0 1,0 0-1,0 0 1,0 0 0,0 0-1,0 1 1,0-1 0,0 0-1,0 0 1,0 0-1,0 0 1,0 0 0,0 0-1,0 0 1,0 1 0,0-1-1,0 0 1,0 0-1,0 0 1,0 0 0,0 0-1,0 0 1,0 0-1,0 1 1,0-1 0,0 0-1,0 0 1,1 0 0,-1 0-1,0 0 1,0 0-1,0 0 1,0 0 0,0 1-1,20 37-15,-5-9 235,-3 19-135,-12-47-121,0 0 1,1 1-1,-1-1 1,0 0 0,0 1-1,0-1 1,0 0 0,0 1-1,0-1 1,-1 0 0,1 1-1,0-1 1,-1 0 0,1 0-1,-1 1 1,1-1 0,-1 0-1,0 0 1,1 0 0,-1 1-1,0-1 1,0 0 0,0 0-1,0 0 1,0-1-1,0 1 1,0 0 0,0 0-1,0 0 1,0-1 0,0 1-1,-1 0 1,-1 0 0,-6-2-374,16-1-412,-4 2 802,0-1 0,0 1 0,0-1 1,-1 0-1,1 0 0,0 0 0,0 0 0,0 0 1,-1-1-1,1 1 0,-1-1 0,1 0 0,-1 1 1,0-1-1,1-1 0,-1 1 0,0 0 0,0 0 1,-1-1-1,1 1 0,1-4 0,23-50 2545,-23 48-1266,75 153-1574,-68-127-1640,2-17-7500</inkml:trace>
  <inkml:trace contextRef="#ctx0" brushRef="#br0" timeOffset="4401.02">914 772 4402,'0'0'89,"0"1"1,0-1-1,0 0 1,0 0-1,-1 0 0,1 0 1,0 0-1,0 1 1,0-1-1,0 0 0,-1 0 1,1 0-1,0 0 1,0 0-1,-1 0 0,1 0 1,0 0-1,0 0 1,0 0-1,-1 0 0,1 0 1,0 0-1,0 0 1,-1 0-1,1 0 0,0 0 1,0 0-1,0 0 0,-1 0 1,1 0-1,0 0 1,0 0-1,0 0 0,-1 0 1,1 0-1,0-1 1,0 1-1,0 0 0,-1 0 1,1 0-1,0 0 1,0 0-1,0-1 0,0 1 1,0 0-1,-1 0 1,1 0-1,0-1 0,0 1 1,0 0-1,0 0 1,0 0-1,0-1 0,0 1 1,0 0-1,0 0 1,0-1-1,0 1 0,0 0 1,0 0-1,0 0 1,0-1-1,-10 21 997,9-17-1060,1 0 0,0-1 0,0 1 1,0 0-1,0 0 0,0-1 0,0 1 1,1 0-1,-1 0 0,1-1 0,0 1 0,0-1 1,0 1-1,0 0 0,0-1 0,1 0 1,-1 1-1,1-1 0,2 3 0,-2-3 9,1 0-1,0 0 1,-1-1 0,1 1-1,0-1 1,0 0-1,0 0 1,0 0 0,1 0-1,-1 0 1,0-1-1,0 1 1,0-1-1,1 0 1,-1 0 0,6-1-1,-6 0-14,1 1-1,-1 0 1,1 0-1,0 0 1,-1 0 0,1 0-1,-1 1 1,0 0-1,1 0 1,-1 0-1,1 0 1,-1 0-1,0 0 1,0 1 0,0 0-1,0 0 1,0-1-1,5 6 1,-6-4-16,0 0 1,-1-1-1,1 1 1,-1 0-1,0 0 1,0 0 0,0 0-1,0 1 1,0-1-1,-1 0 1,1 0-1,-1 0 1,0 1-1,0-1 1,0 0-1,-1 0 1,1 0 0,-1 1-1,0-1 1,-2 6-1,-12 32-936,-3-18-3183,9-16 497</inkml:trace>
  <inkml:trace contextRef="#ctx0" brushRef="#br0" timeOffset="4705.96">919 831 4978,'-2'-8'2722,"-1"-1"-1474,6-4 769,-1-2-288,5-4-289,5-7-783,5 0 287,2 0-768,0 0-160,-2 3 368,0 3-768,-3 5-160,-2 7-1777,-5 5-2193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1:29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31 5635,'-2'-3'438,"0"1"1,0-1-1,0 1 1,0 0 0,-1 0-1,1 0 1,-1 0 0,1 0-1,-1 0 1,0 1-1,0 0 1,-4-2 0,5 2-266,-1 0 1,0 1-1,0-1 1,1 1 0,-1 0-1,0 0 1,0 0 0,1 0-1,-1 0 1,0 1-1,0-1 1,-3 2 0,3-1-160,-1 1 1,1-1 0,0 1 0,0 0 0,0 0 0,0 0 0,0 0 0,0 1 0,1-1-1,-1 1 1,1-1 0,-1 1 0,1 0 0,0 0 0,0 0 0,1 0 0,-1 0-1,0 1 1,1-1 0,0 1 0,-2 5 0,2-3-23,0 1 0,1 0 0,-1-1-1,1 1 1,0 0 0,1 0 0,0-1 0,0 1 0,3 11 0,-3-16 5,0 1 0,0-1-1,0 0 1,0 1 0,0-1 0,0 0 0,1 1 0,-1-1 0,1 0 0,-1 0 0,1 0 0,0 0 0,0-1 0,0 1-1,0 0 1,0-1 0,0 0 0,0 1 0,1-1 0,-1 0 0,0 0 0,1 0 0,-1 0 0,1 0 0,-1-1 0,1 1-1,-1-1 1,4 0 0,-3 0 31,-1-1 1,0 0-1,0 0 0,0 0 0,-1 0 0,1 0 1,0 0-1,0 0 0,0-1 0,-1 1 0,1-1 0,-1 1 1,1-1-1,-1 0 0,0 1 0,0-1 0,1 0 0,-1 0 1,0 0-1,-1 0 0,1 0 0,0 0 0,-1 0 0,1 0 1,-1 0-1,1 0 0,-1-1 0,0-2 0,1 0 49,0 0 0,0 0 0,-1-1 0,0 1-1,0 0 1,0 0 0,0-1 0,-1 1 0,0 0 0,-3-9-1,11 24-101,1 1 0,1-1 0,12 11 0,-9-8 12,0 0 1,19 27-1,-30-38 45,0 1 0,0-1 1,-1 1-1,1-1 1,-1 1-1,1 0 1,-1-1-1,0 1 0,0 0 1,0-1-1,0 1 1,-1 0-1,1-1 0,-1 1 1,0-1-1,1 1 1,-1-1-1,0 1 1,0-1-1,-1 0 0,1 1 1,0-1-1,-1 0 1,0 0-1,1 0 1,-1 0-1,0 0 0,0 0 1,0-1-1,-4 4 1,-3 2 65,0 0 0,0 0-1,-1-1 1,0 0 0,-18 7 0,24-11-158,-1 0-59,-1 1 1,0-1-1,0 0 0,1-1 0,-1 1 0,0-1 0,-1-1 0,1 1 0,0-1 0,-10 0 0,16-1-49,0 1 0,0 0 0,0-1 0,0 1 0,0 0 0,0-1 0,0 1 0,0 0 0,0-1 0,0 1 0,0 0 1,0-1-1,0 1 0,0 0 0,0-1 0,1 1 0,-1 0 0,0-1 0,0 1 0,0 0 0,0 0 0,1-1 0,-1 1 0,0 0 0,0 0 0,1-1 1,-1 1-1,0 0 0,0 0 0,1 0 0,-1-1 0,0 1 0,1 0 0,-1 0 0,0 0 0,1 0 0,-1 0 0,0 0 0,1-1 0,-1 1 67,12-6-3808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0:58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672 28 3426,'0'-1'235,"0"0"1,0 0 0,0 0 0,1 0 0,-1 0-1,0 1 1,0-1 0,0 0 0,0 0 0,-1 0 0,1 0-1,0 0 1,0 0 0,0 0 0,-1 1 0,1-1-1,-1 0 1,1 0 0,0 0 0,-1 1 0,1-1-1,-1 0 1,0 0 0,1 1 0,-1-1 0,1 0 0,-1 1-1,0-1 1,0 1 0,1-1 0,-1 1 0,0-1-1,0 1 1,0 0 0,0-1 0,1 1 0,-1 0 0,0 0-1,0 0 1,0-1 0,-1 1 0,1 0-163,0 1 0,0-1 0,0 0 0,0 0 0,0 0 0,0 1 0,1-1-1,-1 0 1,0 1 0,0-1 0,0 1 0,0-1 0,1 1 0,-1-1 0,0 1 0,1 0 0,-1-1 0,-1 3 0,-11 17 64,0 1 0,1 1 0,1 0-1,-14 46 1,-13 23 142,-162 261 361,34-69-290,58-31 33,70-155-270,31-83-38,3-2-2662,8 0-3606,0-4 2279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1:02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510 390 3233,'0'-2'395,"0"0"0,0 0 0,-1 0 0,1-1 0,0 1-1,-1 0 1,1 0 0,-1 0 0,1 0 0,-1 0-1,0 0 1,0 0 0,0 0 0,0 0 0,-1 1-1,1-1 1,0 0 0,-1 1 0,1-1 0,-1 1-1,1-1 1,-1 1 0,-3-2 0,3 2-342,0 0 0,0 0 0,0 1 0,0-1 0,-1 1 0,1 0 0,0 0 0,0-1 0,0 1 0,0 1 0,-1-1 0,1 0 0,0 0 0,0 1 0,0-1 0,0 1 0,0 0 0,0 0 0,0 0 0,0 0 0,0 0 0,0 0 0,1 0 0,-1 0 0,0 1 0,1-1 0,-1 1 0,1-1 0,-1 1 0,1 0 0,0 0 0,0-1 0,-1 1 0,1 0 0,0 2 0,-4 6-59,1 0-1,1 0 0,0 0 0,0 0 0,1 0 0,0 1 0,1-1 1,0 0-1,1 1 0,0-1 0,1 1 0,0-1 0,0 1 1,6 18-1,-4-20-8,0-1 0,0 0 0,1 1 0,0-1 0,0-1 0,1 1 0,0-1 1,0 1-1,1-1 0,0-1 0,0 1 0,0-1 0,1 0 0,0-1 0,0 1 0,1-1 0,15 7 1,-19-10 17,0-1-1,0 1 1,0-1 0,1 0 0,-1 0 0,0 0 0,1-1 0,-1 1 0,1-1 0,-1 0 0,0-1 0,1 1 0,-1-1 0,0 0 0,9-2 0,-11 2 9,1 0-1,-1 0 1,0-1 0,0 1-1,0 0 1,0-1-1,0 1 1,0-1 0,0 0-1,-1 0 1,1 0-1,-1 1 1,1-1 0,-1-1-1,0 1 1,0 0-1,0 0 1,0 0 0,0-1-1,0 1 1,0 0-1,-1-1 1,1 1 0,-1-1-1,0 1 1,0-1 0,0 1-1,0-5 1,0 3 5,-1 0 1,1 0-1,-1 0 1,0 0-1,0 0 1,0 0-1,0 0 1,0 1-1,-1-1 1,0 0-1,0 1 1,0 0-1,0-1 1,0 1 0,-1 0-1,0 0 1,1 0-1,-1 0 1,0 1-1,0-1 1,-1 1-1,1 0 1,0 0-1,-1 0 1,1 0-1,-1 0 1,0 1-1,0 0 1,1 0-1,-1 0 1,0 0-1,0 0 1,0 1-1,0 0 1,0 0-1,-5 0 1,34-1-1131,0-2 1,35-7-1,5-1-3988,-39 8 2727</inkml:trace>
  <inkml:trace contextRef="#ctx0" brushRef="#br0" timeOffset="420.05">846 430 4482,'-3'-1'349,"0"-1"-1,-1 1 1,1 0 0,0 1-1,-1-1 1,1 0 0,-1 1-1,1 0 1,-1 0-1,1 0 1,-1 0 0,1 1-1,-1-1 1,1 1 0,0 0-1,-1 0 1,1 0 0,0 0-1,-4 3 1,2-2-229,1 1 0,-1 0 0,1 0 0,0 1 0,0-1 0,1 1 0,-1 0 1,1-1-1,0 2 0,0-1 0,0 0 0,-3 6 0,5-7-134,-1 0 0,0 0 0,1 0-1,0 0 1,0 0 0,0 1 0,0-1 0,0 0 0,1 0-1,-1 1 1,1-1 0,0 0 0,0 1 0,0-1 0,0 0 0,1 1-1,-1-1 1,1 0 0,0 0 0,0 1 0,0-1 0,0 0 0,1 0-1,-1 0 1,1 0 0,0 0 0,0-1 0,0 1 0,0-1-1,0 1 1,1-1 0,-1 1 0,1-1 0,-1 0 0,1 0 0,0-1-1,0 1 1,0 0 0,0-1 0,0 0 0,6 2 0,-5-2 24,1 0 0,-1-1 0,1 0 0,-1 1 0,1-2 0,-1 1 0,1 0 0,-1-1 0,0 0 1,1 0-1,-1 0 0,0-1 0,1 1 0,-1-1 0,0 0 0,0 0 0,-1-1 0,1 1 0,4-4 0,-6 4 43,0 0-1,0 1 1,0-1-1,0 0 0,0 0 1,-1 0-1,1 0 1,-1 0-1,1 0 0,-1-1 1,0 1-1,0 0 1,0-1-1,0 1 0,-1-1 1,1 1-1,0-1 1,-1 1-1,0-1 0,0 0 1,0 1-1,0-1 1,0 1-1,0-1 0,-1 0 1,1 1-1,-1-1 1,1 1-1,-1-1 0,0 1 1,0 0-1,0-1 0,-1 1 1,-2-4-1,2 3-164,0 0 0,0 1 0,-1-1-1,1 1 1,-1 0 0,0 0 0,0 0-1,1 0 1,-4-1 0,4 2-150,1 0-1,0 1 1,-1-1 0,1 1-1,0 0 1,-1-1 0,1 1-1,0 0 1,-1 0 0,1 0-1,-1 0 1,1 0 0,0 0-1,-1 0 1,-1 1 0,-7 4-2969</inkml:trace>
  <inkml:trace contextRef="#ctx0" brushRef="#br0" timeOffset="1671.64">547 191 4834,'-29'-8'2657,"21"6"-1977,1 0 1,0 0-1,-1 1 0,1 0 0,-15 0 1,18 1-589,1 1 0,-1 0 0,1 0 1,-1 0-1,1 0 0,-1 0 0,1 1 1,0 0-1,0 0 0,0-1 0,0 2 1,0-1-1,0 0 0,0 1 0,-4 4 1,-21 23 314,-13 14 89,-47 64 1,78-95-433,1 2 0,0-1 0,1 1 0,1 1 0,0-1 0,1 1 0,1 0 0,0 1 0,-3 24 1,7-27-47,1 0 0,1 1 1,0-1-1,1 0 0,1 0 1,0 0-1,0 0 1,2 0-1,9 21 0,-4-14 10,0-1 0,1 0 0,2-1 1,-1-1-1,23 25 0,-16-23 23,2 0 0,0-2 1,1 0-1,1-1 0,0-2 0,1 0 1,1-1-1,0-2 0,30 11 1,-40-18-7,-1-1 0,1 0 0,-1-1 1,1 0-1,0-1 0,0-1 1,0 0-1,0-1 0,0-1 1,0 0-1,0-1 0,0-1 1,0 0-1,-1-1 0,1-1 1,-1 0-1,0-1 0,22-13 1,-21 9 22,-1-1-1,-1-1 1,0-1 0,0 1 0,-1-2 0,-1 0 0,0 0-1,-1-1 1,0 0 0,-1-1 0,7-18 0,5-16 200,-2-1 1,16-71-1,-33 113-217,0 1-1,0-1 0,-1 1 1,-1-1-1,1 1 1,-1-1-1,-1 1 0,0-1 1,0 1-1,0-1 1,-1 1-1,-1 0 0,1-1 1,-6-9-1,2 7 17,0 0-1,-1 1 0,0 0 1,-1 0-1,0 0 0,-1 1 1,0 0-1,-18-13 1,-11-3-24,-2 1 1,0 3 0,-1 1 0,-52-18 0,87 36-62,-44-18-31,-92-33-236,127 49 100,0 0 1,0 1 0,0 1 0,0 0-1,0 1 1,0 1 0,-25 3 0,36-3-32,0 1 1,0-1-1,1 1 0,-1 1 1,1-1-1,-1 0 1,1 1-1,-1 0 1,1 0-1,0 0 1,0 0-1,0 0 1,0 1-1,0-1 0,-4 6 1,3-2-548,0 0 1,0 0 0,1 0-1,0 1 1,0-1-1,1 1 1,-3 11-1,-3 15-2123</inkml:trace>
  <inkml:trace contextRef="#ctx0" brushRef="#br0" timeOffset="3711.99">632 0 3201,'-12'3'994,"0"0"-1,0-1 0,0 0 0,0-1 0,0-1 0,0 0 0,-15-1 0,14-1-606,1 2-1,-1 0 1,0 0-1,1 1 1,-1 1-1,-23 6 1,12 2-196,2 0-1,-1 2 1,2 0 0,0 1 0,0 2 0,1 0-1,1 1 1,-28 29 0,19-14-70,1 2 0,1 0-1,2 2 1,-26 49 0,43-69-110,2 0 1,-1 0-1,2 0 1,0 1-1,1 0 1,0 0-1,1-1 1,1 1-1,1 1 1,0-1-1,1 0 1,1 0-1,0-1 1,8 26-1,-2-11-24,2-1 0,1 0 0,1 0-1,1-1 1,2-1 0,29 41 0,-26-44 65,1-2 0,1 0 0,44 36 0,79 46 171,-89-66-57,-37-27-160,0-2 0,1 1 0,0-2 0,0-1 0,1 0 0,0-1 0,0-1-1,0-1 1,1 0 0,-1-2 0,1 0 0,0-1 0,0-1 0,-1-1 0,1-1-1,24-5 1,-14 1 76,0-2 0,-1-1 0,1-1-1,-2-1 1,0-2 0,0 0 0,-1-2 0,-1-2-1,43-33 1,-50 33-40,0-1-1,-1-1 1,0-1-1,-2 0 1,0-1-1,-2-1 1,0 0-1,-2-1 1,0 0-1,13-40 1,-19 47 16,-2 0 1,0-1 0,-1 0 0,-1 0 0,0 0 0,-1 0-1,-1 0 1,0 0 0,-2 0 0,0 0 0,-1 0 0,0 0-1,-2 1 1,0-1 0,0 1 0,-2 0 0,-9-16 0,-5-8-3,7 13 37,-1 0 0,0 1 0,-2 1 0,-2 1-1,-23-25 1,2 8-74,19 19 27,0 1 0,-2 1 0,-44-31 0,40 35-7,0 2 0,0 0-1,-1 2 1,-38-11 0,53 19-47,-1 0 1,1 2-1,-1-1 0,0 2 0,0 0 1,0 0-1,1 1 0,-1 1 0,0 1 1,0 0-1,-24 6 0,23-3-328,-74 29-1143,35-7-2871,43-14-882,10-2 1742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3:55.7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26 663 6435,'-1'-29'4887,"-5"-15"-2528,-1-18-1585,-5-79 997,20 168-1765,1 0 0,1 0 0,24 45-1,-2-3-33,85 170-602,-211-286-1944,36 9 2475,60 34 58,-1 0 1,1 1 0,0 0-1,0-1 1,0 1-1,1 0 1,-1 0-1,1 0 1,-1 1-1,1-1 1,4-3-1,1 1-857,0 0 0,0 1 0,0 0 0,1 0-1,14-4 1,-1 3-1311</inkml:trace>
  <inkml:trace contextRef="#ctx0" brushRef="#br0" timeOffset="315.21">292 544 5955,'0'-5'240,"2"1"-224,3-2 112,5 1-256,2-5 160,0-1-80,2-2-1105,0 4-335</inkml:trace>
  <inkml:trace contextRef="#ctx0" brushRef="#br0" timeOffset="620.5">396 614 4674,'0'0'1569,"-2"-2"-1121,4-3-320,3 1 32,2-5-144,3 3-16,4-3-448,3-2-945,2 1-624</inkml:trace>
  <inkml:trace contextRef="#ctx0" brushRef="#br0" timeOffset="923.49">645 374 5603,'0'-1'147,"-1"-1"1,0 1 0,1-1-1,-1 1 1,0 0 0,0-1-1,0 1 1,0 0 0,0 0-1,0 0 1,-1-1 0,1 1-1,0 0 1,-1 1-1,1-1 1,0 0 0,-1 0-1,1 0 1,-1 1 0,1-1-1,-1 1 1,1-1 0,-1 1-1,0 0 1,1 0 0,-1 0-1,0 0 1,1 0 0,-1 0-1,1 0 1,-1 0 0,0 0-1,1 1 1,-1-1 0,1 1-1,-3 0 1,1 1-130,1-1 0,-1 1 1,1 0-1,0 0 0,0 0 0,0 0 0,0 0 0,0 0 0,0 1 1,0-1-1,1 1 0,-1-1 0,1 1 0,0 0 0,0-1 1,0 1-1,0 0 0,0 0 0,0 5 0,0-2-23,1-1 0,0 1 0,1-1 1,-1 1-1,1-1 0,0 0 0,0 1 0,0-1 0,1 0 0,0 0 0,0 1 0,1-2 0,-1 1 0,1 0 1,0 0-1,0-1 0,0 0 0,5 5 0,-5-6 5,0-1 1,0 1-1,0-1 1,0 0-1,0 0 1,0 0-1,0 0 1,1-1-1,-1 1 1,1-1-1,-1 0 1,1 0-1,0 0 1,-1 0-1,1-1 0,0 0 1,0 0-1,-1 0 1,1 0-1,0 0 1,0-1-1,-1 1 1,1-1-1,-1 0 1,1 0-1,0-1 1,5-2-1,-6 2 106,0 0 0,1-1-1,-1 1 1,0-1 0,0 0-1,-1 0 1,1 0 0,-1-1-1,1 1 1,-1 0 0,0-1-1,0 0 1,0 1 0,-1-1-1,1 0 1,-1 0 0,0 0-1,0 0 1,-1 0-1,1 0 1,-1 0 0,0 0-1,0 0 1,0-1 0,0 1-1,-1 0 1,1 0 0,-1 0-1,-2-5 1,2 5-94,0 1 0,-1-1 0,1 0 0,-1 0-1,0 1 1,0-1 0,0 1 0,0-1 0,-1 1 0,1 0 0,-1 0-1,0 0 1,-3-3 0,3 5-163,1-1 0,0 1-1,0 0 1,-1 0 0,1 0 0,-1 0-1,1 0 1,-1 0 0,0 1-1,1-1 1,-1 1 0,0 0 0,1-1-1,-1 1 1,0 1 0,1-1 0,-1 0-1,0 1 1,1-1 0,-1 1-1,-2 1 1,-10 6-2519,3 2-1807</inkml:trace>
  <inkml:trace contextRef="#ctx0" brushRef="#br0" timeOffset="1226.5">874 294 6291,'-3'-9'2145,"1"3"-1537,-1 1 1073,3 1-1121,3 4-64,4-4-432,3-3 96,2-1-160,4-3 81,4 0-178,-1 0-143,0 1 64,2-1-1376,-4 4 351,-5 1-1056,-2 6 240</inkml:trace>
  <inkml:trace contextRef="#ctx0" brushRef="#br0" timeOffset="1530.52">882 170 5667,'-2'0'688,"-1"0"-16,1 0-64,2 2 81,5 0-33,0 5-192,4-3-368,1 2 144,4 1-320,-2 4 144,3-3-128,-1 5-816,0-2-385,1-2-1248</inkml:trace>
  <inkml:trace contextRef="#ctx0" brushRef="#br0" timeOffset="1883.05">1168 21 6915,'0'-1'69,"0"0"-1,-1 0 1,1 0-1,0 0 1,-1 0-1,1 0 1,-1 0-1,1 0 1,-1 0-1,1 0 1,-1 1-1,0-1 1,1 0-1,-1 0 1,0 0 0,0 1-1,1-1 1,-1 1-1,0-1 1,0 0-1,0 1 1,0-1-1,0 1 1,0 0-1,0-1 1,0 1-1,0 0 1,0 0-1,0-1 1,0 1-1,0 0 1,0 0-1,0 0 1,0 0 0,-1 1-1,1-1 1,0 0-1,0 0 1,0 1-1,0-1 1,0 0-1,0 1 1,0-1-1,0 1 1,1-1-1,-1 1 1,0 0-1,0-1 1,0 1-1,0 1 1,-3 0-45,0 1-1,0 0 1,1 0 0,-1 0 0,1 1 0,0-1-1,0 1 1,0 0 0,1 0 0,-4 6 0,5-7-41,0 0 0,0 1 0,0-1 0,0 1 1,1-1-1,0 1 0,-1-1 0,1 1 1,1-1-1,-1 1 0,0-1 0,1 1 0,0-1 1,-1 0-1,1 1 0,1-1 0,-1 0 1,0 1-1,1-1 0,0 0 0,0 0 1,2 3-1,-3-5 25,1 1-1,0-1 1,-1 0 0,1 1 0,0-1 0,0 0 0,0 0-1,0 0 1,0 0 0,0 0 0,0-1 0,0 1-1,0-1 1,0 1 0,1-1 0,-1 0 0,0 0 0,0 0-1,0 0 1,1 0 0,-1 0 0,0-1 0,0 1 0,0-1-1,0 1 1,1-1 0,-1 0 0,0 0 0,0 0 0,-1 0-1,1 0 1,0 0 0,0-1 0,0 1 0,2-3 0,22-29 312,-25 30-321,1 0-1,0 0 1,0 0 0,0 0-1,0 1 1,1-1-1,-1 0 1,1 1 0,3-3-1,-4 4 4,0 1-1,-1-1 0,1 1 0,-1 0 1,1 0-1,0 0 0,-1 0 1,1 0-1,-1 0 0,1 0 0,0 0 1,-1 1-1,1-1 0,-1 0 1,1 1-1,-1 0 0,1-1 0,-1 1 1,1 0-1,-1 0 0,1-1 1,-1 1-1,0 0 0,0 1 0,0-1 1,2 1-1,1 2 40,0 0 1,-1 0-1,1 0 0,-1 1 1,0-1-1,0 1 1,-1 0-1,1 0 0,-1-1 1,0 2-1,0-1 0,-1 0 1,1 0-1,-1 1 0,0-1 1,-1 0-1,1 1 1,-1-1-1,0 1 0,-1-1 1,1 0-1,-3 8 0,3-8-34,-1-1-1,0 1 0,-1-1 1,1 1-1,-1-1 1,0 0-1,0 0 0,0 0 1,-1 0-1,1 0 0,-1 0 1,0-1-1,0 1 0,0-1 1,-1 0-1,1 0 1,-1 0-1,0 0 0,1 0 1,-1-1-1,-1 0 0,1 0 1,0 0-1,0 0 0,-1-1 1,-5 2-1,9-3-168,0 0 0,0 0 0,0 0 0,-1 0 0,1 0 1,0 0-1,0 0 0,0 0 0,0 0 0,0 0 0,0-1 0,0 1 0,0 0 0,0-1 0,0 1 0,0-1 0,0 1 0,0-1 0,0 0 0,0 1 0,1-1 0,-1 0 1,0 1-1,0-1 0,1 0 0,-1 0 0,0 0 0,1 0 0,-1-1 0,-3-7-2786</inkml:trace>
  <inkml:trace contextRef="#ctx0" brushRef="#br0" timeOffset="3023.18">822 933 5923,'-2'-3'1664,"0"1"-751,-1-2 111,3 0-127,3-1-513,4-3-144,5 1-240,2-8 112,3 7-304,0-3-608,-1 2-305,-6 9-896,0 0 192,-6 0 33</inkml:trace>
  <inkml:trace contextRef="#ctx0" brushRef="#br0" timeOffset="3324.27">871 967 3298,'-7'11'1696,"2"-7"-1087,1 0 271,1-4 337,3-4-1217,3 0 400,4 0-384,0-3 192,5-4-208,5 3-272,-1-7-961,4 2-1024</inkml:trace>
  <inkml:trace contextRef="#ctx0" brushRef="#br0" timeOffset="3766.03">1183 716 6163,'-1'-2'198,"1"-1"0,0 0 1,-1 1-1,1-1 0,-1 0 1,0 1-1,0-1 0,0 1 1,0 0-1,0-1 0,0 1 1,-1 0-1,1-1 0,-1 1 1,0 0-1,1 0 0,-1 1 1,0-1-1,0 0 0,0 0 1,-1 1-1,1-1 0,-3 0 1,3 1-153,-1 1 1,1 0 0,0 0-1,-1 0 1,1 0-1,0 0 1,0 0-1,-1 0 1,1 1 0,0 0-1,0-1 1,0 1-1,-1 0 1,1 0-1,0 0 1,0 0 0,0 0-1,0 0 1,1 1-1,-1-1 1,0 1-1,1-1 1,-1 1 0,1 0-1,-1 0 1,1 0-1,-2 2 1,-1 2-64,0 0 1,0 0-1,1 0 1,0 1 0,0-1-1,0 1 1,1 0-1,0 0 1,0 0-1,1 0 1,-1 11-1,2-16-5,0 0 0,0 0-1,0 0 1,0 0 0,1 0 0,-1-1 0,1 1-1,-1 0 1,1 0 0,0 0 0,-1-1-1,1 1 1,0 0 0,0-1 0,0 1-1,0-1 1,1 1 0,-1-1 0,2 2-1,-1-2-3,1 1 1,0-1-1,-1 0 0,1 0 0,-1 0 0,1-1 0,0 1 0,0 0 0,-1-1 0,1 0 0,0 0 0,0 0 0,0 0 0,-1 0 0,1-1 0,0 1 0,3-2 0,-1 1 79,-1-1 0,1 0-1,-1 0 1,0 0 0,1-1 0,-1 1-1,0-1 1,-1 0 0,1 0 0,0-1 0,-1 1-1,0-1 1,0 0 0,3-4 0,-4 6 81,0-1 1,0 0-1,0 0 0,0 0 1,-1 0-1,1 0 1,-1 0-1,0 0 1,0-1-1,0 1 1,0 0-1,-1-1 0,1 1 1,-1-1-1,0 1 1,0 0-1,0-1 1,-1 1-1,1-1 1,-2-6-1,2 11-121,0-1 0,-1 0 0,1 0 0,0 0 0,0 0 0,0 0 0,0 0 0,0 0 0,0 0 0,0 0 0,-1 0 0,1 0 1,0 0-1,0 0 0,0 0 0,0 0 0,0 0 0,0 0 0,-1 0 0,1 0 0,0 0 0,0 0 0,0 0 0,0 0 0,0 0 0,0 0 0,0 0 0,-1 0 0,1 0 0,0 0 0,0 0 0,0 0 0,0 0 0,0-1 0,0 1 0,0 0 0,0 0 0,-1 0 0,1 0 0,0 0 0,0 0 1,0 0-1,13 18-171,0-7 188,15 11-60,-2 0 0,-1 2-1,24 28 1,-47-50 77,0 0-1,-1 0 1,0 1-1,1-1 0,-1 1 1,0-1-1,0 1 1,0-1-1,-1 1 1,1-1-1,-1 1 0,1 0 1,-1-1-1,0 1 1,0 0-1,0 0 1,0-1-1,0 1 1,-2 4-1,0-2 38,1-1 0,-1 1-1,0-1 1,-1 0 0,1 0 0,-1 0 0,1 0 0,-1 0-1,-1-1 1,-5 7 0,4-6-334,0 0 1,0 0-1,0 0 0,0 0 1,-1-1-1,1 0 0,-1 0 0,0-1 1,0 0-1,0 0 0,0 0 1,0 0-1,0-1 0,-1 0 0,1-1 1,0 1-1,-11-2 0,4-5-3567,7-4-1645</inkml:trace>
  <inkml:trace contextRef="#ctx0" brushRef="#br0" timeOffset="4163.08">1331 1377 6499,'-2'2'2321,"2"-4"-688,4-11-129,6-6-639,4-11-193,10-15-544,5-11-64,7-13 240,7-5-608,0 1-16,3 8-800,-8 12-849,-5 14-1553</inkml:trace>
  <inkml:trace contextRef="#ctx0" brushRef="#br0" timeOffset="4466.16">1532 1193 7395,'-5'5'897,"3"-10"-737,4-3 896,5-3-976,5-8-80,3-5-48,6-6-1312,3 2-1570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2T22:46:00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29 629 4050,'0'-1'111,"0"1"1,0-1-1,1 1 0,-1-1 1,0 0-1,0 1 0,0-1 1,0 0-1,0 1 0,0-1 1,0 0-1,0 1 0,-1-1 1,1 0-1,0 1 0,0-1 1,0 1-1,-1-1 0,1 1 1,0-1-1,-1 0 1,1 1-1,0-1 0,-1 1 1,1-1-1,-1 1 0,1 0 1,-1-1-1,1 1 0,-1-1 1,1 1-1,-1 0 0,0-1 1,1 1-1,-1 0 0,1 0 1,-1-1-1,0 1 0,0 1-8,0-1 0,0 1 0,1 0 0,-1-1 0,0 1 0,1 0 0,-1-1 0,1 1 0,-1 0 0,1 0 0,-1 0-1,1 0 1,0-1 0,-1 1 0,1 0 0,0 0 0,0 0 0,0 0 0,0 0 0,0 0 0,0 0 0,0 0 0,0 0-1,0 0 1,0 0 0,0 0 0,0-1 0,1 1 0,-1 1 0,71 320 1447,-78-362-1117,-49-230 92,51 252-563,1 0 0,1-1 0,-2-37 0,53 97-333,-21-18 453,-1 1-1,-1 1 1,-1 1 0,-1 1 0,35 57 0,-57-83-53,2-42 334,-1 6-297,2 1 0,9-35 0,-9 54-95,0 0 0,1 1 0,1-1 0,0 1 0,1 1-1,1-1 1,10-13 0,-3 58 469,73 180 909,-25-54-2113,-14-57-2830,-48-98 3122,-1-2 296,0 1 1,0 0-1,1-1 0,-1 1 1,0-1-1,0 1 0,1-1 1,-1 0-1,0 1 0,1-1 1,-1 1-1,0-1 0,1 1 1,-1-1-1,1 0 0,-1 1 0,1-1 1,-1 0-1,1 0 0,-1 1 1,1-1-1,-1 0 0,1 0 1,-1 1-1,1-1 0,5-4-3038</inkml:trace>
  <inkml:trace contextRef="#ctx0" brushRef="#br0" timeOffset="637.95">615 821 5010,'7'-10'5934,"-6"8"-5902,-1 0-1,1 0 0,0 0 1,0 0-1,0 1 0,0-1 0,0 0 1,0 1-1,0-1 0,1 1 1,-1-1-1,1 1 0,-1 0 1,1-1-1,-1 1 0,1 0 0,0 0 1,0 0-1,-1 0 0,1 0 1,0 1-1,0-1 0,0 1 0,0-1 1,0 1-1,0 0 0,0-1 1,0 1-1,0 0 0,0 0 1,0 0-1,0 1 0,0-1 0,0 0 1,0 1-1,-1 0 0,3 0 1,0 1 9,-1 0 0,0-1-1,-1 1 1,1 1 0,0-1 0,-1 0 0,1 1 0,-1-1 0,0 1 0,1 0 0,-1 0 0,-1 0 0,1 0 0,0 0 0,-1 0 0,1 0 0,-1 1 0,0-1 0,0 0 0,-1 1 0,1-1 0,-1 1 0,1-1 0,-1 1 0,0-1 0,-1 6 0,1-4 57,-1 0 0,0 0 0,0 0 0,0 0 0,0 0 0,-1 0 0,0 0 0,0-1 0,0 1 0,0-1 0,-1 1 0,0-1 0,0 0 0,0 0 0,0 0 0,-1-1 0,-7 7 0,41-29-471,-25 18 387,0 0 0,0 0 0,0 1 0,0-1 0,0 1 0,0 0 0,0 1 0,0-1 0,0 1 0,0 0 0,0 0 0,0 1 0,0-1 0,0 1 0,-1 0 0,6 3 0,-7-3-4,-1-1-1,0 0 0,0 1 0,0 0 0,0-1 0,0 1 0,0 0 1,-1 0-1,1 0 0,0 0 0,-1 0 0,0 1 0,0-1 0,1 0 1,-1 0-1,0 1 0,-1-1 0,1 1 0,0-1 0,-1 1 0,1-1 1,-1 1-1,0 0 0,0-1 0,0 1 0,0-1 0,-1 1 0,1-1 1,0 1-1,-1 0 0,0-1 0,0 0 0,-1 4 0,-2 2 2,0 1 0,-1-1-1,0 1 1,-1-1 0,0-1-1,0 1 1,-1-1 0,0 0-1,0-1 1,0 0 0,-1 0-1,0 0 1,0-1 0,0 0-1,-16 6 1,23-10-195,0-1 0,0 0 0,0 1-1,0-1 1,0 0 0,0 0 0,0 0 0,-1 1 0,1-1-1,0 0 1,0-1 0,0 1 0,0 0 0,0 0 0,0 0 0,0-1-1,0 1 1,0 0 0,0-1 0,0 1 0,0-1 0,0 1-1,0-1 1,1 0 0,-1 1 0,0-1 0,0 0 0,0 1-1,1-1 1,-1 0 0,0 0 0,1 0 0,-1 0 0,1 0 0,-1 0-1,0-1 1,-2-13-4575</inkml:trace>
  <inkml:trace contextRef="#ctx0" brushRef="#br0" timeOffset="1432.48">910 581 3634,'6'-5'6178,"-3"3"-5873,2-1 143,7-2-144,2-2-208,2-3-96,1-3 0,3 3-96,-1-3-512,-2 3-833,0 0-448,-6 3-1472</inkml:trace>
  <inkml:trace contextRef="#ctx0" brushRef="#br0" timeOffset="1808.99">959 525 4114,'-3'1'491,"0"1"0,1-1-1,-1 1 1,0 0 0,1 0 0,0 0 0,-1 0 0,1 0 0,0 0-1,0 1 1,0-1 0,-2 4 0,2-2-114,0 1 0,0 0 0,0-1 0,1 1-1,-1 0 1,1-1 0,-1 7 0,1 8-62,1 0 0,0 0-1,5 25 1,-2-1 534,-2-23-692,0 0 1,1 1-1,1-1 0,1 0 1,1-1-1,8 23 1,-12-40-167,0-1 0,0 0 0,0 0 0,0 0 0,0 0 0,0 0 0,0 0 0,0 0 0,0 0 0,0 0 0,1 0 0,-1-1 0,0 1 0,1-1 0,-1 1 0,0-1-1,1 1 1,-1-1 0,1 0 0,-1 1 0,4-1 0,37 0 10,-27-1-17,8 1-150,-1-2 0,40-7 0,6-12-5336,-51 13 1335</inkml:trace>
  <inkml:trace contextRef="#ctx0" brushRef="#br0" timeOffset="3532.98">1237 676 4402,'-6'-23'6587,"5"22"-6501,0 0 0,0-1 0,1 1 0,-1 0 0,1-1 0,-1 1 0,1 0 0,-1-1-1,1 1 1,0-1 0,0 1 0,0 0 0,0-1 0,0 1 0,0-1 0,0 1 0,0-1 0,0 1 0,1-1 0,-1 1 0,0 0 0,1-1 0,0 1 0,-1 0-1,1-1 1,0 1 0,-1 0 0,1 0 0,0 0 0,0-1 0,0 1 0,1-1 0,32 110 1080,-5 45-1022,-27-148-136,-4-8 235,-10 4 474,0 0 1,0 0 0,-23 7-1,5 3-1808,55-10-9311,-11-3 5720</inkml:trace>
  <inkml:trace contextRef="#ctx0" brushRef="#br0" timeOffset="4033.01">1520 615 2225,'-2'-1'346,"1"-1"-1,-1 1 1,0-1-1,1 1 1,-1 0-1,0 0 1,0 0 0,0 0-1,0 0 1,0 0-1,0 0 1,0 1 0,0-1-1,0 1 1,0-1-1,0 1 1,-1 0-1,1 0 1,0 0 0,0 0-1,0 0 1,0 0-1,-1 1 1,-1 0-1,0 0-142,1 1 0,0 0-1,0 0 1,0 0-1,0 1 1,0-1 0,0 1-1,0 0 1,1-1-1,-1 1 1,1 0-1,-4 6 1,0 2-162,1 0-1,-1 0 1,2 1-1,0-1 1,0 1-1,1 0 1,-3 23-1,5-32-48,1 0-1,0 0 0,-1 1 0,1-1 0,0 0 1,1 0-1,-1 0 0,0 0 0,1 1 0,0-1 0,0 0 1,0 0-1,0 0 0,0 0 0,1-1 0,-1 1 1,1 0-1,0-1 0,-1 1 0,1-1 0,1 1 1,-1-1-1,0 0 0,0 0 0,1 0 0,-1 0 1,1 0-1,0 0 0,0-1 0,-1 1 0,1-1 1,0 0-1,0 0 0,0 0 0,4 0 0,-2 0 12,0-1-1,0 0 0,-1-1 1,1 1-1,0-1 0,0 0 0,0 0 1,-1-1-1,1 1 0,-1-1 1,1 0-1,-1 0 0,0 0 1,1-1-1,-1 0 0,0 0 0,-1 0 1,1 0-1,0 0 0,-1-1 1,0 0-1,4-5 0,-1 0 166,-1 0 0,0 0 0,0-1-1,-1 0 1,-1 1 0,1-1 0,-2-1 0,1 1 0,-1 0-1,0-17 1,-1 24-140,-1 0 0,0 0-1,0-1 1,0 1 0,-1 0 0,1 0 0,-1-1-1,0 1 1,0 0 0,0 0 0,0 0-1,0 0 1,-1 0 0,1 0 0,-1 1 0,0-1-1,0 0 1,0 1 0,0 0 0,0-1-1,-1 1 1,1 0 0,-1 0 0,1 0 0,-1 0-1,0 1 1,0-1 0,0 1 0,0-1 0,0 1-1,0 0 1,0 0 0,0 1 0,0-1-1,0 0 1,-1 1 0,1 0 0,-4 0 0,-2 0-278,0 0 1,0 1 0,0 0-1,0 1 1,1-1 0,-1 2 0,0-1-1,-13 7 1,14-5-646,1 0 0,0 0 0,0 1 0,0-1 0,-10 10-1,-3 9-4535</inkml:trace>
  <inkml:trace contextRef="#ctx0" brushRef="#br0" timeOffset="4890.15">1789 620 8100,'-5'0'2017,"-4"0"-1969,-2 5 1344,-3 6-591,6 1-417,-3 6 64,5 4-192,0 6-80,4-3-176,2 5-368,2-2-1185,-2 4-1760</inkml:trace>
  <inkml:trace contextRef="#ctx0" brushRef="#br0" timeOffset="8182.95">1982 470 2929,'-5'-3'2517,"1"1"-1887,0-1 0,0 1-1,-1 0 1,1 0 0,-1 0 0,0 0 0,1 1-1,-1 0 1,0 0 0,-9-1 0,16 4-582,0 0-1,0 0 1,0 0 0,0 0 0,0 0 0,0 0 0,-1 1 0,1-1 0,-1 0 0,1 1 0,-1 0 0,1 3-1,0-3-24,3 8 12,1 1-1,-1-1 0,-1 1 0,0 1 0,-1-1 1,0 0-1,-1 1 0,0 13 0,-1-22-64,-1-1 0,0 1 0,-1 0-1,1-1 1,-1 1 0,1 0-1,-1-1 1,0 1 0,0-1 0,-1 1-1,1-1 1,-1 0 0,1 0 0,-1 1-1,0-1 1,-1 0 0,1-1-1,0 1 1,-1 0 0,1-1 0,-1 1-1,0-1 1,0 0 0,0 0 0,0 0-1,0 0 1,-1 0 0,1-1-1,0 1 1,-1-1 0,1 0 0,-7 1-1,9-2 13,0 0-1,0 1 1,0-1-1,0 0 1,0 0-1,0 0 1,0 0-1,0 0 1,0 0-1,0 0 1,-1 0-1,1 0 1,0-1-1,0 1 1,0 0-1,0-1 1,0 1-1,-1-1 1,2 0 10,0 1 0,0-1 1,0 1-1,1-1 0,-1 1 1,0-1-1,0 1 1,1 0-1,-1-1 0,0 1 1,1-1-1,-1 1 1,0 0-1,1-1 0,-1 1 1,0 0-1,1-1 1,-1 1-1,1 0 0,-1 0 1,1-1-1,-1 1 0,1 0 1,-1 0-1,1 0 1,-1 0-1,1-1 0,-1 1 1,1 0-1,-1 0 1,1 0-1,-1 0 0,1 0 1,-1 0-1,1 1 0,-1-1 1,1 0-1,-1 0 1,1 0-1,2 0 7,19-2 65,0-1 0,-1-2 0,40-12 0,-54 14 83,1 0 0,-1-1-1,0 0 1,-1-1 0,1 1 0,-1-1 0,0 0-1,0-1 1,-1 0 0,1 0 0,-1 0 0,0 0 0,-1-1-1,5-8 1,-6 25 128,0 0 0,1-1 1,1 1-1,-1-1 0,11 16 0,9 20-197,9 41-797,-24-48-4173,-9-32 1464</inkml:trace>
  <inkml:trace contextRef="#ctx0" brushRef="#br0" timeOffset="9185.29">2311 364 5378,'-7'7'2514,"12"-6"145,11-2-1936,63 0 451,-28-2-453,-42 36 447,-3 4-878,-3 1-1,-1-1 0,-3 39 1,0-34-228,2 0 1,6 44-1,-6-82-40,1 5 72,0-1 0,-1 0 0,0 1 1,-1-1-1,1 0 0,-2 1 0,1-1 1,-1 1-1,0-1 0,-1 0 0,-4 14 0,5-21-3,0 1 0,-1-1-1,1 0 1,-1 1 0,1-1-1,-1 0 1,0 0 0,0 0-1,1 0 1,-1 0 0,0 0-1,0-1 1,0 1 0,0 0-1,0-1 1,0 0 0,-2 1-1,-42 2 432,33-3-315,-103 11-1709</inkml:trace>
  <inkml:trace contextRef="#ctx0" brushRef="#br0" timeOffset="10231.04">2951 191 3426,'7'-17'4135,"-12"11"82,3 7-4072,1-1-1,0 0 1,-1 1 0,1-1-1,0 1 1,-1 0 0,1-1-1,0 1 1,0 0 0,0 0-1,0 0 1,0-1 0,0 1 0,0 0-1,0 1 1,0-1 0,0 0-1,1 0 1,-1 0 0,0 0-1,1 1 1,-2 1 0,-79 192-473,34-61-6590,42-118 3844</inkml:trace>
  <inkml:trace contextRef="#ctx0" brushRef="#br0" timeOffset="10532.66">2744 192 6675,'-3'-12'1176,"4"17"1095,11 23-163,151 161-969,-125-151-4901,47 35 0,-65-57-34</inkml:trace>
  <inkml:trace contextRef="#ctx0" brushRef="#br0" timeOffset="11542.98">3212 223 6515,'-9'-12'2917,"1"16"-1033,7-2-1747,0 0 0,0 0-1,0 0 1,0 0-1,0 0 1,1 0 0,-1 1-1,1-1 1,-1 0 0,1 5-1,5 80 536,29 160 0,-26-200-554,-10-222-38,-1 121-68,3 0-1,2 1 0,15-86 1,-16 139-33,1 1 0,-1-1 0,0 0 0,1 0 1,-1 1-1,0-1 0,1 1 0,-1 0 0,0-1 0,0 1 1,0 0-1,1 0 0,-1-1 0,0 1 0,0 0 1,0 0-1,0 0 0,0 0 0,-1 1 0,1-1 1,1 2-1,29 31 281,-15-8-190,-1 1 1,23 54-1,-23-47 1,28 48-1,-43-81-72,1-1 0,-1 0 0,0 0 0,0 0 0,0 0 0,0 1 0,0-1-1,0 0 1,1 0 0,-1 0 0,0 0 0,0 0 0,0 1 0,0-1 0,1 0 0,-1 0-1,0 0 1,0 0 0,0 0 0,1 0 0,-1 0 0,0 0 0,0 0 0,0 0 0,1 0-1,-1 0 1,0 0 0,0 0 0,0 0 0,1 0 0,-1 0 0,0 0 0,0 0 0,0 0-1,1 0 1,-1 0 0,0 0 0,0 0 0,0 0 0,0 0 0,1-1 0,-1 1 0,0 0-1,0 0 1,0 0 0,0 0 0,1 0 0,-1-1 0,0 1 0,0 0 0,0 0 0,0 0-1,0-1 1,0 1 0,0 0 0,9-21 126,4-29 85,-12 47-232,8-45 52,-6 25-34,1 1 0,1-1-1,2 1 1,0 1 0,18-40 0,-24 60-1,-1 1-1,0-1 1,0 1 0,1-1 0,-1 0-1,1 1 1,-1 0 0,0-1 0,1 1-1,-1-1 1,1 1 0,-1-1 0,1 1-1,-1 0 1,1-1 0,-1 1 0,1 0-1,-1 0 1,1-1 0,-1 1 0,1 0-1,0 0 1,-1 0 0,1 0 0,-1 0-1,1 0 1,0 0 0,-1 0 0,1 0-1,0 0 1,-1 0 0,1 0 0,-1 0-1,1 0 1,0 0 0,-1 1 0,1-1-1,0 1 1,21 23 214,10 38 220,-31-61-433,46 138 255,-36-102-1049,1 0 0,2 0 0,30 57 0,-30-81-4873</inkml:trace>
  <inkml:trace contextRef="#ctx0" brushRef="#br0" timeOffset="12300.54">3951 319 6995,'0'-1'89,"0"1"-1,0-1 0,0 1 0,0 0 1,0-1-1,0 1 0,-1-1 1,1 1-1,0 0 0,0-1 1,0 1-1,-1-1 0,1 1 1,0 0-1,0-1 0,-1 1 1,1 0-1,0 0 0,-1-1 0,1 1 1,-1 0-1,1 0 0,0-1 1,-1 1-1,1 0 0,0 0 1,-1 0-1,1 0 0,-1 0 1,1 0-1,-1-1 0,1 1 1,0 0-1,-1 0 0,1 0 1,-1 0-1,1 1 0,-1-1 0,0 0 1,-2 17 2047,3-16-2122,5 34 655,1 68 0,-6-94-719,0-1 1,-1 1-1,0-1 1,0 1-1,-1-1 1,0 0-1,0 0 0,-1 0 1,0 0-1,-1 0 1,0 0-1,0-1 1,0 1-1,-7 6 1,11-14-6,0 1 0,-1-1 0,1 1-1,0-1 1,-1 0 0,1 1 0,-1-1 0,1 0 0,0 0 0,-1 1 0,1-1 0,-1 0 0,1 0 0,-1 1 0,1-1 0,-1 0-1,1 0 1,-1 0 0,1 0 0,-1 0 0,1 0 0,-1 0 0,1 0 0,-1 0 0,1 0 0,-1 0 0,1 0 0,-1 0 0,1-1 0,-1 1-1,1 0 1,-1 0 0,1 0 0,-1-1 0,0 1 0,-13-20-573,0-27 504,14 46 118,1 0 0,-1 0 0,0 0 0,1 0 0,-1 0 0,0 0 0,1 1-1,-1-1 1,1 0 0,0 0 0,-1 0 0,1 0 0,0 0 0,-1 1 0,1-1 0,0 0 0,0 1 0,0-1 0,0 1-1,-1-1 1,1 1 0,0-1 0,0 1 0,0-1 0,0 1 0,0 0 0,0 0 0,0-1 0,0 1 0,0 0-1,1 0 1,-1 0 0,0 0 0,0 0 0,2 1 0,50 4 190,-33-2-69,-9-2 72,-1-1-1,1 0 1,-1 0-1,1-1 1,14-4 0,-21 4-86,-1 0 1,1 0-1,0-1 1,-1 1-1,0-1 1,1 0-1,-1 0 1,0 0 0,0 0-1,0 0 1,0-1-1,-1 0 1,1 1-1,-1-1 1,1 0 0,-1 0-1,0 0 1,0-1-1,-1 1 1,3-4-1,6-20 190,-10 27-257,0 1-1,-1-1 0,1 0 1,0 1-1,0-1 1,0 0-1,0 1 0,-1-1 1,1 0-1,0 0 1,0 1-1,0-1 0,-1 0 1,1 0-1,0 0 1,-1 1-1,1-1 0,0 0 1,0 0-1,-1 0 1,1 0-1,0 1 0,-1-1 1,1 0-1,0 0 1,-1 0-1,1 0 0,0 0 1,-1 0-1,1 0 1,0 0-1,-1 0 0,1 0 1,-1 0-1,1 0 1,0 0-1,-1 0 0,1-1 1,0 1-1,0 0 1,-1 0-1,1 0 0,0 0 1,-1-1-1,1 1 1,0 0-1,0 0 0,-1 0 1,1-1-1,10 50-15,3 0 0,30 79 0,-42-127-136,11 25-1286,0-12-2576,-3-9-1217</inkml:trace>
  <inkml:trace contextRef="#ctx0" brushRef="#br0" timeOffset="13575.46">4309 153 6355,'0'3'608,"9"-6"-608,-1 3 993,6-5-769,6 3 208,5-6-384,0 1 176,0-3-176,6 0-96,-6-3-480,-3 1-1345,-2 4-1248</inkml:trace>
  <inkml:trace contextRef="#ctx0" brushRef="#br0" timeOffset="13997">4400 115 2017,'-2'1'481,"-1"0"1,1 0-1,-1-1 0,1 2 0,-1-1 1,1 0-1,0 0 0,-1 1 1,1-1-1,0 1 0,0 0 1,0 0-1,0 0 0,0 0 1,1 0-1,-3 3 0,1 0-106,1 0 1,-1 0-1,1 0 0,1 0 0,-1 1 0,1-1 0,-2 10 1,1 8-209,1 0 1,2 1-1,2 24 1,-1-21 565,12 138 347,3 88 433,-17-244-1390,3 12-122,-3-20-7,1-1-1,0 0 1,0 1 0,0-1 0,0 0-1,0 1 1,0-1 0,0 0-1,-1 0 1,1 0 0,0 0 0,0 0-1,0 0 1,0 0 0,0 0 0,0 0-1,0 0 1,0-1 0,0 1-1,1-1 1,94-13 54,-62 10-1850,0-1-1,50-15 0,-54 10-1718</inkml:trace>
  <inkml:trace contextRef="#ctx0" brushRef="#br0" timeOffset="15772.24">4834 187 5090,'0'0'108,"0"1"-1,0-1 1,0 0-1,-1 1 1,1-1-1,0 0 1,0 0-1,0 1 1,0-1-1,-1 0 1,1 0-1,0 1 1,0-1-1,0 0 1,-1 0-1,1 1 1,0-1-1,0 0 1,-1 0-1,1 0 1,0 0-1,-1 0 1,1 1-1,0-1 1,0 0-1,-1 0 1,1 0-1,0 0 1,-1 0-1,1 0 1,0 0-1,-1 0 1,1 0-1,0 0 1,-1 0-1,1 0 1,0 0-1,0 0 1,-1 0-1,1-1 1,0 1-1,-1 0 1,1 0-1,0 0 1,0 0-1,-1-1 1,1 1-1,0 0 1,0 0-1,-1 0 1,1-1-1,0 1 1,0 0-1,0 0 1,0-1-1,-1 1 1,1 0-1,0-1 1,-3 33 509,3-29-389,-2 20-42,-1 0 1,0 0 0,-2 0 0,-8 26-1,11-42-208,-1 0 1,1-1-1,-1 1 0,-1 0 0,1-1 0,-1 0 0,0 0 0,0 0 0,-1 0 0,0-1 0,0 1 0,0-1 0,-1-1 0,1 1 0,-1-1 0,0 0 0,-10 5 1,15-8-11,1-1 0,-1 1 0,0-1 0,0 0 0,0 1 1,0-1-1,1 0 0,-1 1 0,0-1 0,0 0 0,0 0 1,0 0-1,0 0 0,0 0 0,0 0 0,0 0 0,0 0 1,0 0-1,0 0 0,1-1 0,-1 1 0,0 0 0,0-1 1,0 1-1,0 0 0,0-1 0,1 1 0,-1-1 0,0 1 1,0-1-1,1 0 0,-1 1 0,-1-2 0,2 1 18,0 0-1,0 0 1,0 0-1,1 0 1,-1 1-1,0-1 1,0 0-1,1 0 1,-1 0-1,0 1 1,1-1-1,-1 0 1,1 0-1,-1 1 1,1-1-1,-1 0 1,1 1-1,-1-1 0,1 1 1,0-1-1,-1 0 1,1 1-1,0 0 1,-1-1-1,1 1 1,0-1-1,0 1 1,0 0-1,-1-1 1,1 1-1,0 0 1,0 0-1,0 0 1,0 0-1,-1 0 1,2 0-1,44-5-22,-38 5 88,0-1 0,1 0 0,-1 0 0,0-1 0,9-2 0,-14 3 37,-1-1 0,1 1 0,-1 0 0,0-1 0,1 1 0,-1-1 0,0 0 0,0 0 0,0 0-1,0 0 1,0 0 0,-1 0 0,1 0 0,-1-1 0,1 1 0,-1 0 0,0-1 0,0 0 0,2-4 0,-1-9 498,0 17 195,2 7-660,6 10-158,-1-1-1,0 1 0,-2 1 0,0-1 0,-1 1 0,0 1 1,-2-1-1,0 1 0,-2 0 0,1 22 0,1-27-5250,0-15 2170</inkml:trace>
  <inkml:trace contextRef="#ctx0" brushRef="#br0" timeOffset="16118.18">5081 471 6003,'0'0'2705,"-3"0"-2593,1 0 1377,-1 3-369,3 2-239,0 5-49,0 2-128,0 9-143,0-1-561,0 5 80,0-3-32,-3-2-96,3-5-561,0 1-607,0-9-769,3-2-1409</inkml:trace>
  <inkml:trace contextRef="#ctx0" brushRef="#br0" timeOffset="16650.03">5350 195 8020,'-1'0'160,"0"0"1,0 0 0,0 0 0,-1 0 0,1 0 0,0 0-1,0 0 1,0 1 0,0-1 0,0 0 0,0 1-1,0-1 1,0 1 0,0-1 0,0 1 0,0 0-1,1-1 1,-1 1 0,0 0 0,0 0 0,0-1-1,1 1 1,-1 0 0,0 0 0,1 0 0,-1 0 0,1 0-1,-1 0 1,1 0 0,0 0 0,-1 2 0,-20 36 872,9-12-773,1 1 1,1-1-1,-10 55 1,18-73-254,0 1 0,1-1 0,0 1-1,1-1 1,0 1 0,0 0 0,1-1 0,1 1 0,-1-1 0,2 1 0,-1-1 0,1 0-1,1 0 1,-1 0 0,10 15 0,-12-22-10,-1-1 0,1 0 0,0 0 0,0 0 0,0 1 0,0-1 0,0 0 0,0 0 0,0 0-1,0-1 1,0 1 0,1 0 0,-1 0 0,0-1 0,1 1 0,-1 0 0,0-1 0,1 0 0,-1 1 0,0-1 0,1 0 0,-1 1 0,1-1 0,-1 0 0,1 0 0,-1 0-1,1-1 1,0 1 0,1-1 4,0 0 0,0-1 1,0 1-1,-1-1 0,1 0 0,-1 0 0,1 0 0,-1 0 0,0 0 0,0 0 0,0-1 0,3-3 0,0-1 47,0 0-1,-1 0 1,0-1-1,-1 1 1,1-1-1,-1 0 1,-1 1-1,0-1 1,2-14-1,-3 22-34,-1-1 0,0 1 1,0-1-1,0 0 0,0 1 0,0-1 0,0 1 0,0-1 0,0 1 1,-1-1-1,1 1 0,0-1 0,0 0 0,0 1 0,-1-1 0,1 1 0,0-1 1,0 1-1,-1 0 0,1-1 0,-1 1 0,1-1 0,0 1 0,-1-1 1,1 1-1,-1 0 0,1-1 0,-1 1 0,1 0 0,-1 0 0,1-1 1,-1 1-1,0 0 0,-21 5-48,-16 22-1257,14 1-1155,13-6-2155,10-12 1230</inkml:trace>
  <inkml:trace contextRef="#ctx0" brushRef="#br0" timeOffset="17850.77">5472 9 4530,'-1'-3'4418,"14"1"-1727,-11 2-2511,30-2 196,-25 1-286,1 1 0,0 0 1,0 0-1,0 0 1,0 1-1,13 3 0,-20-3 34,1 0 0,-1 0-1,0 1 1,1-1 0,-1 0-1,0 1 1,0-1 0,0 1-1,0-1 1,0 1 0,0 0-1,-1-1 1,1 1 0,0 0-1,-1 0 1,1-1 0,-1 1-1,0 0 1,1 0-1,-1 3 1,3 52 341,-2-39-168,-1 22-60,-1 0 0,-7 43 0,3-40-123,0 67 0,9-63-117,13 60 0,-2-22 95,-14-77-6,1 11-246,-2-19 187,0 1-1,0-1 1,0 0 0,0 0-1,0 1 1,0-1-1,0 0 1,-1 1 0,1-1-1,0 0 1,0 0-1,0 1 1,0-1 0,-1 0-1,1 0 1,0 1-1,0-1 1,0 0-1,-1 0 1,1 0 0,0 1-1,0-1 1,-1 0-1,1 0 1,0 0 0,0 0-1,-1 0 1,1 1-1,0-1 1,-1 0 0,1 0-1,0 0 1,-1 0-1,1 0 1,0 0 0,0 0-1,-1 0 1,1 0-1,0 0 1,-1 0-1,1 0 1,0-1 0,-1 1-1,1 0 1,0 0-1,-1 0 1,-9-1 83,0 0 1,0 1-1,0 1 1,0 0-1,0 0 0,0 1 1,0 0-1,0 0 1,-12 6-1,5-3-75,12-4-129,0 0 0,0 1 0,0-1 0,0 1 0,0 0 0,0 1 0,0-1 0,0 1 0,1 0 0,0 0 0,-1 0 0,-6 8 0,11-11-94,0 1-1,0-1 1,1 0-1,-1 0 1,0 1-1,0-1 0,0 0 1,0 0-1,2 2-1131,-2-2 1132,0 0-1,1 0 1,-1 0-1,0 0 0,1 0 1,-1 0-1,0 0 1,0 0-1,1 0 1,-1 0-1,0 0 0,0 0 1,1 0-1,-1 0 1,0 0-1,1 0 1,-1 0-1,0 0 0,0 0 1,1 0-1,-1 0 1,0 0-1,0 0 1,1 0-1,-1-1 1,0 1-1,0 0 0,1 0 1,-1-1-189,11-3-5607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2T22:45:19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60 516 2625,'0'1'50,"0"-1"1,0 1-1,0 0 0,0-1 1,0 1-1,0-1 0,0 1 1,0-1-1,0 1 0,-1-1 0,1 1 1,0-1-1,0 1 0,-1-1 1,1 1-1,0-1 0,-1 1 1,1-1-1,0 0 0,-1 1 0,1-1 1,-1 1-1,1-1 0,0 0 1,-1 0-1,1 1 0,-1-1 0,1 0 1,-1 0-1,1 1 0,-1-1 1,1 0-1,-1 0 0,0 0 1,1 0-1,-1 0 0,0 0 0,-10-20 2948,0-35 983,10-68-3947,3 80-10,-3-1 0,-1 1 0,-14-77 0,10 107-190,13 28 68,17 19 232,38 73 0,-42-67-110,38 52-1,-52-147-354,-6 51 333,3-43 15,3-1 0,1 2 0,26-88 0,-33 134-18,0-1 0,0 1 0,1 0 1,-1 0-1,0 0 0,0-1 1,0 1-1,0 0 0,0 0 1,1 0-1,-1-1 0,0 1 1,0 0-1,0 0 0,0 0 1,1 0-1,-1 0 0,0-1 0,0 1 1,1 0-1,-1 0 0,0 0 1,0 0-1,0 0 0,1 0 1,-1 0-1,0 0 0,0 0 1,1 0-1,-1 0 0,0 0 0,0 0 1,1 0-1,-1 0 0,0 0 1,0 0-1,1 0 0,-1 0 1,0 0-1,0 0 0,0 1 1,1-1-1,-1 0 0,0 0 1,0 0-1,0 0 0,1 0 0,-1 1 1,0-1-1,0 0 0,0 0 1,0 0-1,1 1 0,14 19 117,12 27 81,-26-46-200,24 57-224,-3 2 1,-2 0 0,21 104 0,-35-136-358,-4-19-160,0 0-1,1-1 1,0 1 0,0 0-1,1-1 1,5 8 0,-1-5-2199</inkml:trace>
  <inkml:trace contextRef="#ctx0" brushRef="#br0" timeOffset="621.27">550 199 6387,'-5'3'2289,"-4"2"-1953,1-3 593,2 1-353,9 0-592,3-3 0,5 0-96,6-3-80,8 0 32,5-2-433,1-2-271,-6 2 32,-2 0-369,-9 5-1280</inkml:trace>
  <inkml:trace contextRef="#ctx0" brushRef="#br0" timeOffset="922.52">610 388 6307,'-6'5'1489,"1"0"-769,-1-5 1473,12 3-1985,-1-3 48,12-3-128,3 3 0,5-5-240,5 0 112,4 0-416,-3-2-576,2-1-737,1 1-1297</inkml:trace>
  <inkml:trace contextRef="#ctx0" brushRef="#br0" timeOffset="2503.05">1199 162 3330,'-2'0'112,"1"1"1,0-1 0,-1 1 0,1-1 0,0 1-1,0 0 1,0 0 0,-1 0 0,1-1 0,0 1-1,0 0 1,0 0 0,1 0 0,-1 1 0,0-1 0,0 0-1,0 0 1,1 0 0,-1 1 0,1-1 0,-1 0-1,1 1 1,-1-1 0,1 0 0,0 1 0,0-1-1,0 0 1,-1 1 0,1-1 0,1 1 0,-1-1 0,0 2-1,2 57 161,-1-51-13,5 61 159,0-5 178,-3 0-1,-9 128 1,-28-391 523,21 91-1000,-10-164 422,68 324-417,40 88-19,-58-93-54,55 77 1,-82-125-57,0 0-1,0 0 1,0 0-1,0 0 1,1 0 0,-1 1-1,0-1 1,0 0-1,0 0 1,0 0-1,0 0 1,0 0 0,0 0-1,0 0 1,1 0-1,-1 0 1,0 0-1,0 0 1,0 0 0,0 0-1,0 0 1,1 0-1,-1 1 1,0-1-1,0 0 1,0 0 0,0 0-1,0-1 1,0 1-1,1 0 1,-1 0-1,0 0 1,0 0 0,0 0-1,0 0 1,0 0-1,0 0 1,1 0-1,-1 0 1,0 0 0,0 0-1,0 0 1,0 0-1,0-1 1,0 1-1,0 0 1,0 0 0,0 0-1,1 0 1,-1 0-1,0 0 1,0 0-1,0-1 1,0 1 0,0 0-1,0 0 1,0 0-1,0 0 1,4-16 27,0-27 219,-3 35-273,2-83 200,-4 66-184,1 0 0,2-1 0,0 1 0,2 0 0,1 0 0,0 1 0,11-26-1,-16 50 15,0-1-1,1 1 0,-1 0 0,0 0 0,1 0 0,-1 0 0,0 0 0,1 0 0,-1 0 0,0 0 0,0 0 1,1 0-1,-1 0 0,0 0 0,1 0 0,-1 0 0,0 0 0,1 1 0,-1-1 0,0 0 0,0 0 0,1 0 1,-1 0-1,0 0 0,0 1 0,1-1 0,-1 0 0,0 0 0,0 1 0,1-1 0,-1 0 0,0 0 0,0 1 1,0-1-1,0 0 0,0 0 0,1 1 0,-1-1 0,0 0 0,0 1 0,0-1 0,0 0 0,0 1 1,0-1-1,0 0 0,0 0 0,0 1 0,0 0 0,10 21 122,-10-21-120,133 363 385,-74-197-652,-52-147-36,-1-1-1127,1-1-1,15 29 0,-11-32-930</inkml:trace>
  <inkml:trace contextRef="#ctx0" brushRef="#br0" timeOffset="21681.99">1851 392 3233,'2'-3'465,"0"1"0,0-1-1,0 1 1,0-1-1,-1 0 1,0 0-1,1 0 1,-1 0-1,1-6 1,10-60 1199,-10 54-1144,0 3-296,0-1 0,-1 1 0,-1 0-1,0-1 1,-1 1 0,0 0 0,-5-22-1,6 34-225,0 0-1,0 0 1,0 0-1,-1 0 0,1 1 1,0-1-1,0 0 1,0 0-1,0 0 0,0 0 1,0 0-1,0 0 1,0 0-1,-1 1 0,1-1 1,0 0-1,0 0 0,0 0 1,0 0-1,0 0 1,-1 0-1,1 0 0,0 0 1,0 0-1,0 0 1,0 0-1,0 0 0,-1 0 1,1 0-1,0 0 1,0 0-1,0 0 0,0 0 1,-1 0-1,1 0 1,0 0-1,0 0 0,0 0 1,0 0-1,0 0 0,-1 0 1,1-1-1,0 1 1,0 0-1,0 0 0,0 0 1,0 0-1,0 0 1,0 0-1,-1 0 0,1-1 1,0 1-1,0 0 1,0 0-1,0 0 0,0 0 1,0 0-1,0-1 1,0 1-1,0 0 0,0 0 1,0 0-1,0 0 0,0 0 1,0-1-1,-1 16-145,21 51 291,-2 0 0,-4 2-1,9 94 1,-22-160-85,-1 0-1,1 0 1,-1 0-1,1 0 1,-1 0 0,0 0-1,0 0 1,0 0-1,0 1 1,-1-1-1,1 0 1,0 0 0,-1 0-1,0 0 1,1 0-1,-1 0 1,0 0-1,0 0 1,0 0 0,0-1-1,0 1 1,-1 0-1,1-1 1,0 1-1,-3 1 1,0-1 33,1-1 0,-1 0 0,0-1 0,0 1 0,0-1 1,0 1-1,0-1 0,-1 0 0,1-1 0,0 1 0,0-1 0,-6-1 0,-23-9 321,25 8-410,11 4-226,16 6 244,1-1 1,1 0-1,22 2 0,-3 0-37,-21-3-150,39 7 442,-55-11-481,1-1 1,-1 0-1,0 1 0,0-1 0,1 0 1,-1-1-1,0 1 0,0-1 1,1 1-1,-1-1 0,0 0 0,0 0 1,4-2-1,1-8-4164,-7 4-598</inkml:trace>
  <inkml:trace contextRef="#ctx0" brushRef="#br0" timeOffset="22573.45">2292 423 3746,'-3'0'1056,"1"-3"1153,4 1-1649,1 2 129,6 0-529,2-3 96,3 1-256,0-3 0,2 0-16,-2-3-80,3 3-560,-3 0-1153,-3 0-944</inkml:trace>
  <inkml:trace contextRef="#ctx0" brushRef="#br0" timeOffset="22994.03">2308 421 4114,'-21'2'3532,"7"1"-431,15 18-1562,5 8-1390,-2-1 1,0 1-1,-2 1 0,-2-1 1,-2 29-1,0-26 1,2 1 0,1-1 0,9 56 0,-10-86-158,1 0 1,-1 0-1,1 0 0,0 0 0,-1 0 0,1 0 0,0 0 0,0 0 0,0 0 0,0 0 0,1 0 1,-1 0-1,0-1 0,1 1 0,-1-1 0,1 1 0,0-1 0,-1 1 0,1-1 0,0 0 0,0 0 1,0 0-1,0 0 0,2 1 0,3-1-25,0 0 0,0 0 0,0-1 0,0 0 0,0 0 0,9-1 0,-10 0 29,1 1-23,7-1-814,0 0-1,0-1 0,0 0 1,0-1-1,19-7 0,-10-1-1956</inkml:trace>
  <inkml:trace contextRef="#ctx0" brushRef="#br0" timeOffset="23346.43">2517 480 5731,'-3'0'608,"1"0"-112,-1 2 112,6-2-127,2-2-385,3 2 288,-2-3-352,2 1-32,6-6 96,6 1-96,-3-1-384,-3 1-353,0-1-303,-1 3-849</inkml:trace>
  <inkml:trace contextRef="#ctx0" brushRef="#br0" timeOffset="23849.59">2534 496 6067,'-2'1'217,"0"-1"1,1 1-1,-1 0 0,1-1 1,-1 1-1,1 0 0,-1 0 1,1 0-1,-1 0 1,1 0-1,0 1 0,0-1 1,-1 0-1,1 0 1,0 1-1,0-1 0,0 1 1,0-1-1,1 1 1,-1 0-1,0-1 0,1 1 1,-1 0-1,1-1 0,-1 1 1,1 3-1,1 0-44,0 0-1,0 0 1,0 0-1,1 0 1,0 0-1,0-1 1,0 1-1,5 7 1,1-15-213,-1 1 0,1 0 0,-1 0 0,1 1 0,0 0 0,0 0 0,13 1 0,-14 2 23,-1 0 1,0 0 0,0 1-1,0-1 1,0 1-1,0 1 1,-1-1 0,1 1-1,-1 0 1,0 0 0,0 1-1,0-1 1,-1 1-1,0 0 1,0 0 0,0 1-1,0-1 1,-1 1 0,0 0-1,0 0 1,2 8 0,-5-11 95,0 0 0,-1 0 0,0 0 0,1 0 0,-1 0 0,0-1 0,-1 1 0,1 0 0,0 0 0,-1-1 0,0 1 0,1-1 0,-1 1 0,0-1 0,0 0 0,0 0 0,-1 0 0,1 0 0,0 0 0,-1 0 0,1-1 0,-1 1 0,-3 0 0,-4 5 63,-1-2 1,-1 1 0,1-2-1,-16 6 1,14-10-983,13 0 713,0 0-1,0 0 1,-1-1 0,1 1 0,0 0-1,-1 0 1,1 0 0,0 0 0,0-1-1,0 1 1,-1 0 0,1 0 0,0 0-1,0-1 1,0 1 0,-1 0 0,1 0-1,0-1 1,0 1 0,0 0 0,0 0-1,0-1 1,0 1 0,0 0 0,0-1-1,-1 1 1,1 0 0,0-1 0,0 1-1,0 0 1,0 0 0,1-1 0,-1 1-1,0 0 1,0-1 0,0 1 0,0 0-1,0-1 1,2-4-3709</inkml:trace>
  <inkml:trace contextRef="#ctx0" brushRef="#br0" timeOffset="24313.95">2897 573 8964,'-12'-5'945,"4"7"79,-3-2 241,5 3-577,1 2-672,5-3 208,2 6-160,1 4 32,3 3-64,2 5-16,-2 0-16,-1 3-672,-2-3-225,0 3-831,-3-3-1298,0-3-2288</inkml:trace>
  <inkml:trace contextRef="#ctx0" brushRef="#br0" timeOffset="24973.45">3053 668 3906,'-4'1'531,"1"0"1,-1 0 0,1 0-1,-1-1 1,1 1-1,-1-1 1,0 0 0,-5-1-1,1-7 885,16-11-1080,27-30 177,22-32 242,-52 73-599,-1 0 0,0 0 1,0-1-1,0 1 1,-1-1-1,-1 0 0,4-17 1,-7 24-137,1 0 0,0 0 0,-1-1 0,0 1-1,1 0 1,-1 0 0,0 1 0,0-1 0,0 0 0,0 0 0,0 0 0,-1 0 0,1 1 0,-1-1 0,1 1 0,-1-1 0,1 1 0,-1 0 0,0-1 0,1 1 0,-1 0 0,0 0 0,0 0 0,0 0 0,0 1 0,0-1 0,0 1 0,0-1 0,0 1 0,-1-1 0,1 1 0,0 0 0,0 0 0,-3 1 0,3-2-28,0 1 0,0 0 1,1 0-1,-1 0 0,0 0 1,0 0-1,1 0 0,-1 1 1,0-1-1,1 1 0,-1-1 1,0 1-1,1 0 0,-1-1 1,1 1-1,-1 0 0,1 0 1,-1 0-1,1 0 0,0 0 1,-1 0-1,1 1 0,0-1 1,0 0-1,0 1 0,0-1 1,0 1-1,0-1 0,0 1 1,1-1-1,-1 1 0,1 0 1,-1-1-1,1 1 0,-1 0 1,1-1-1,0 1 0,0 0 1,0 0-1,0-1 0,0 1 1,0 0-1,0-1 0,1 1 1,-1 0-1,1 2 0,4 11 5,1-1-1,1 1 0,0-1 0,0-1 0,19 25 0,-18-27 17,0 1 1,0 0-1,-1 0 0,-1 1 0,0 0 1,-1 0-1,6 20 0,-11-32 1,1 1 0,-1 0-1,1-1 1,-1 1 0,0-1 0,0 1-1,0 0 1,0-1 0,0 1 0,0-1-1,0 1 1,-1 0 0,1-1 0,0 1-1,-1-1 1,0 1 0,1-1 0,-1 1-1,0-1 1,0 0 0,1 1 0,-1-1-1,0 0 1,0 1 0,-1-1 0,1 0-1,0 0 1,0 0 0,0 0 0,-1 0-1,1 0 1,-1-1 0,1 1 0,0 0-1,-1-1 1,0 1 0,-2 0 0,-2 0-424,-1 0 1,1-1 0,0 0-1,-1 0 1,1 0 0,-1-1-1,1 0 1,-9-3 0,6 2-2753</inkml:trace>
  <inkml:trace contextRef="#ctx0" brushRef="#br0" timeOffset="26082.38">3346 311 5154,'8'3'4686,"29"0"-3693,49-1-1109,-85-1 179,0 0 1,0 0-1,0 0 0,0 0 1,0 0-1,0 0 0,0 1 1,-1-1-1,1 0 0,-1 1 1,1-1-1,-1 0 0,1 1 1,-1-1-1,0 0 1,1 1-1,-1-1 0,0 1 1,0 1-1,4 34 932,-15 115-331,6-101-638,2 99-1,3-142 38,1-3 36,0 0 1,0 1 0,-1-1-1,0 0 1,0 1 0,-1-1-1,1 1 1,-1-1 0,0 0-1,0 0 1,-1 1 0,-3 7-1,-24-20 2132,-2 7-1453,-46 5 0,36 7-9148</inkml:trace>
  <inkml:trace contextRef="#ctx0" brushRef="#br0" timeOffset="27022.18">3922 52 8196,'6'-5'768,"-6"2"-256,-3 3 833,3 3 0,-6 2-753,4 5-496,-4 2 176,-2 11-192,-4 7-112,-1 5 32,-1 0 0,0 1-304,0-1-496,2-5-417,-1-2-1248,1-1-753</inkml:trace>
  <inkml:trace contextRef="#ctx0" brushRef="#br0" timeOffset="27324.07">3700 74 4258,'3'-14'3888,"6"22"-666,8 11-2267,18 10-141,50 55 0,-14-12-1392,-52-55-1616,40 28 0,-45-36-836</inkml:trace>
  <inkml:trace contextRef="#ctx0" brushRef="#br0" timeOffset="29015.73">4306 33 4226,'0'0'55,"0"0"1,-1 0-1,1 0 1,0 0-1,-1 0 1,1 0-1,0 1 1,0-1-1,-1 0 0,1 0 1,0 0-1,0 1 1,-1-1-1,1 0 1,0 0-1,0 0 1,-1 1-1,1-1 0,0 0 1,0 1-1,0-1 1,0 0-1,0 0 1,-1 1-1,1-1 1,0 0-1,0 1 1,0-1-1,0 0 0,0 1 1,0-1-1,0 0 1,0 1-1,0-1 1,0 0-1,0 1 1,-3 29 619,0 0 1,2 1 0,1-1 0,2 1 0,8 48-1,-1 5-178,-2-14-302,3 95 322,-24-269 468,-21-315-889,62 448-158,43 59 1,-40-37 131,28 64 0,-2-3-39,-56-112-30,1 0 0,-1 1 0,0-1 1,0 0-1,0 1 0,0-1 0,0 0 0,0 1 1,0-1-1,0 0 0,1 1 0,-1-1 0,0 0 1,0 0-1,0 1 0,1-1 0,-1 0 1,0 0-1,0 1 0,1-1 0,-1 0 0,0 0 1,0 0-1,1 0 0,-1 1 0,0-1 0,1 0 1,-1 0-1,0 0 0,1 0 0,-1 0 0,0 0 1,1 0-1,-1 0 0,0 0 0,1 0 0,-1 0 1,0 0-1,1 0 0,-1 0 0,0 0 0,1 0 1,6-18 150,0-43 129,-5 45-291,-2 9 36,20-122 100,-17 112-134,2 0 0,-1 1 0,2 0 0,0 0 0,13-23 0,-18 38 8,-1 1 0,0-1-1,1 0 1,0 0 0,-1 0 0,1 0 0,-1 1 0,1-1 0,0 0 0,-1 1 0,1-1-1,0 0 1,0 1 0,0-1 0,0 1 0,-1-1 0,1 1 0,0 0 0,0-1 0,0 1-1,0 0 1,0 0 0,0-1 0,0 1 0,0 0 0,0 0 0,0 0 0,2 1 0,-1-1 29,0 1 0,0 0 1,1 0-1,-1 1 0,0-1 1,0 0-1,0 1 0,-1-1 1,1 1-1,0 0 0,2 2 1,5 8 148,0 0 0,13 27 0,-21-37-194,9 21 44,-1 0 0,-1 1 1,-1 0-1,-1 1 0,-2-1 1,0 1-1,0 39 0,3 6-553,1-32-2650,-2-25 120</inkml:trace>
  <inkml:trace contextRef="#ctx0" brushRef="#br0" timeOffset="29915.67">4869 344 4050,'15'-28'3371,"-15"26"-3225,1 0 0,-1 0 0,1 1 0,0-1 0,-1 0 0,1 1 0,0-1 0,0 0 0,0 1 0,0-1 0,1 1 0,-1 0 0,2-2 0,-1 3-113,-1-1 0,1 1 0,0 0 0,-1 0 0,1 0 0,0 0 0,-1 0 0,1 0 0,0 0 0,-1 0 0,1 1 0,-1-1 0,1 1 0,0-1 0,-1 1 0,1 0 0,-1-1 0,1 1 0,-1 0 0,0 0 0,2 1 0,5 4 75,0-1-1,-1 1 1,0 1 0,0-1-1,-1 1 1,1 1-1,-1-1 1,-1 1 0,0 0-1,0 0 1,0 1-1,-1-1 1,0 1-1,-1 0 1,0 0 0,0 0-1,-1 1 1,-1-1-1,2 13 1,-2-13-40,0 0 1,-1 0-1,0 1 0,-1-1 0,0 0 1,0 0-1,-1 1 0,0-1 1,0 0-1,-1-1 0,-1 1 0,1 0 1,-1-1-1,-1 0 0,1 0 1,-2 0-1,1 0 0,-1-1 0,0 0 1,-8 8-1,11-13-59,0 0 1,1 0-1,-1 0 1,0-1-1,0 1 0,0-1 1,0 0-1,-1 1 1,1-1-1,0-1 0,0 1 1,-1 0-1,1-1 1,0 0-1,-1 1 0,1-1 1,0-1-1,-1 1 1,1 0-1,0-1 0,-1 0 1,1 0-1,0 0 1,-6-2-1,7 2-12,0-1-1,0 1 1,0 0-1,1-1 1,-1 0 0,0 1-1,1-1 1,-1 0-1,1 0 1,0 1 0,-1-1-1,1 0 1,0-1 0,0 1-1,0 0 1,1 0-1,-1 0 1,0 0 0,1-1-1,0 1 1,-1 0-1,1-1 1,0 1 0,0 0-1,0 0 1,0-1-1,1 1 1,-1 0 0,1-1-1,-1 1 1,1 0-1,0 0 1,0 0 0,0 0-1,0 0 1,2-3-1,0 1 3,0 0 0,-1 1-1,2-1 1,-1 1-1,0 0 1,1 0 0,-1 0-1,1 1 1,0-1 0,0 1-1,0 0 1,0 0-1,0 0 1,0 0 0,1 1-1,-1 0 1,0 0 0,1 0-1,-1 0 1,1 1-1,0 0 1,7 0 0,10 1 159,-1 0 1,0 1 0,30 8-1,-13-1-142,63 11 330,-91-19-538,0-1 0,0 1 1,-1-2-1,1 1 1,0-1-1,-1-1 0,1 0 1,12-3-1,-4-4-2591,-5-5-1973</inkml:trace>
  <inkml:trace contextRef="#ctx0" brushRef="#br0" timeOffset="31200">5437 294 4082,'21'-4'5830,"26"-7"-3421,130-37-6318,-163 43 1020</inkml:trace>
  <inkml:trace contextRef="#ctx0" brushRef="#br0" timeOffset="31705.47">5550 289 4194,'-3'0'534,"0"1"-39,1-1 0,0 0 0,0 1 0,-1 0 0,1-1 0,0 1 0,0 0 0,0 0 0,0 0 0,0 0 0,-3 2 0,4-1-370,0 0-1,1 0 1,-1 0 0,0 0-1,1-1 1,-1 1-1,1 0 1,0 0-1,0 0 1,0 0-1,0 0 1,0 0-1,0 0 1,1 4-1,29 288 2096,-30-243-1057,0-51-933,20 15-94,-6-8-124,1-1 1,-1 0-1,1-1 1,1-1-1,-1-1 1,1 0 0,-1-1-1,1 0 1,0-2-1,-1 0 1,18-2-1,-15 0-2094,0-1 0,33-10 0,-32 8-1272</inkml:trace>
  <inkml:trace contextRef="#ctx0" brushRef="#br0" timeOffset="35241.01">5996 648 4658,'-1'2'289,"-1"-1"0,1 1 0,0-1 0,-1 1 0,1-1 0,-1 0 0,0 1 0,1-1 0,-1 0 0,0 0 0,0 0 0,0 0 0,0-1 0,1 1 0,-1 0 0,0-1 0,0 1 0,-1-1 0,1 0 0,0 0 0,0 0 0,-4 0 0,4 0-237,-1 0-1,1 0 1,-1 0-1,1-1 1,-1 1-1,0-1 1,1 1-1,0-1 1,-1 0-1,1 0 1,-1 0-1,1 0 1,0-1-1,0 1 1,0-1-1,0 1 1,0-1-1,0 0 1,0 1-1,0-1 1,1 0-1,-1 0 1,1 0-1,-1-1 1,1 1-1,0 0 1,0 0-1,0-1 1,0 1-1,-1-4 1,3-9-35,0 0 0,0 0 0,1 1 0,1-1 0,1 1 0,0-1 0,1 1 0,0 1 0,12-22 0,-9 18 7,-1-1-1,0-1 1,-1 1 0,6-29-1,-12 45-19,0 0 0,1 0 0,-1 0 0,0-1 0,0 1 0,0 0 0,-1 0 0,1 0 0,0 0 0,-1 0 0,0 0 0,1 0 0,-1 0 0,0 0 0,0 0 0,0 1 0,0-1 0,0 0 0,0 0 0,-1 1 0,1-1 0,0 1 0,-1-1 0,0 1 0,-1-2 0,0 1-1,0 1-1,0 0 1,-1-1-1,1 1 1,0 0-1,0 0 1,-1 1-1,1-1 1,0 1-1,-1 0 1,1-1-1,-1 2 1,1-1-1,-5 1 1,5-1-6,0 0 1,0 0-1,1 1 1,-1-1-1,0 1 1,0 0-1,1 0 1,-1 0-1,0 0 1,1 0-1,-1 0 1,1 1-1,0-1 1,-1 1 0,1 0-1,0 0 1,0 0-1,0 0 1,0 0-1,0 0 1,1 0-1,-1 1 1,0-1-1,1 1 1,0-1-1,0 1 1,0-1 0,0 1-1,0 0 1,0-1-1,1 1 1,-1 0-1,1 0 1,0 0-1,0 0 1,0-1-1,0 1 1,1 5-1,2 1-10,1-1-1,0 0 0,0 1 0,0-1 1,1-1-1,0 1 0,1-1 0,0 0 1,9 9-1,71 55 50,-26-23-17,-57-47-16,-1 1 0,1 0 0,-1 1 0,0-1 0,1 0 0,-1 1 0,0-1 0,0 1 0,-1 0 0,1 0 0,-1-1 0,1 1 0,-1 0 0,0 0 0,0 1 0,0-1 0,0 4 0,-1-4-18,-1 0-1,0 0 1,0 0 0,0 0 0,-1 0 0,1 0 0,-1-1 0,1 1-1,-1 0 1,0-1 0,0 1 0,0-1 0,-1 0 0,1 0-1,0 0 1,-1 0 0,-3 3 0,-23 10-1410,28-14 1169,0-1-1,0 0 0,0 0 0,0 1 0,0-1 0,0 0 1,0 0-1,0 0 0,-1 0 0,1 0 0,0-1 0,0 1 1,0 0-1,0 0 0,0-1 0,0 1 0,0 0 1,-1-2-1,-4-6-3876</inkml:trace>
  <inkml:trace contextRef="#ctx0" brushRef="#br0" timeOffset="35931.92">6198 485 3954,'11'-8'4690,"-14"11"-3522,3-1-415,-3 1-97,1 2-272,2 2 0,0 3 177,0 8-337,0 2-192,-3 3 48,0-3-80,-3 0-208,4-8-833,-1 1-703,0-6-1570</inkml:trace>
  <inkml:trace contextRef="#ctx0" brushRef="#br0" timeOffset="36237.61">6341 253 2289,'1'-4'1695,"0"0"-1246,0 1 1,0-1-1,-1 0 0,1 1 1,-1-1-1,1 0 0,-1 0 1,0 0-1,0 1 0,-1-1 1,1 0-1,-1 0 0,0 1 1,0-1-1,0 0 0,-1 1 1,-3-7-1,4 14-382,1 0 0,-1 0 0,1 0 0,0 0 0,0 0 0,0 0 0,0 0 0,1 0 0,1 5 0,12 102 220,8 40-3573,-17-136 1090,1-4-453</inkml:trace>
  <inkml:trace contextRef="#ctx0" brushRef="#br0" timeOffset="36657.42">6505 206 4242,'1'-14'2993,"-9"14"78,-12 20-1265,12-4-1692,2 0 0,0 0 0,0 0-1,2 1 1,0 0 0,-1 18 0,3-26-123,1 1 1,1-1-1,0 1 1,0-1-1,1 1 1,0-1-1,1 0 1,0 1-1,1-1 0,-1 0 1,2 0-1,5 12 1,-8-19 0,0-1 0,-1 1-1,1-1 1,0 0 0,0 1 0,0-1 0,0 0 0,0 0 0,0 0-1,0 0 1,0 1 0,0-2 0,0 1 0,1 0 0,-1 0 0,0 0-1,1 0 1,-1-1 0,1 1 0,-1-1 0,1 1 0,-1-1 0,1 0-1,-1 1 1,1-1 0,2 0 0,-2-1 23,0 0 0,0 0 0,1 0 0,-1 0 0,0 0 0,0 0 0,0-1 0,0 1 0,0-1 0,0 0 0,-1 1 0,1-1 0,-1 0-1,4-4 1,2-6 163,0 0-1,0-1 0,-1 0 1,7-21-1,-6 11 157,-1-1 0,5-34 0,-10 51-260,0 0 0,-1 0 0,0 0 0,0 0-1,0 0 1,-1 0 0,0 0 0,0 0 0,-1 0-1,0 1 1,0-1 0,-1 0 0,-3-7 0,5 13-106,0 0 0,1-1 0,-1 1 0,0 0 0,0 0 0,0-1 0,0 1 0,0 0 0,0 0 0,0 0 0,0 0 0,-1 1 0,1-1 1,0 0-1,0 0 0,-1 1 0,1-1 0,0 1 0,-1-1 0,1 1 0,-1 0 0,1-1 0,-1 1 0,1 0 0,-1 0 0,1 0 0,-1 0 0,1 0 1,-3 1-1,1 0-303,0 0 0,-1 1 1,1 0-1,0 0 1,0 0-1,0 0 1,0 0-1,1 1 0,-1-1 1,1 1-1,-3 3 1,-16 20-3119</inkml:trace>
  <inkml:trace contextRef="#ctx0" brushRef="#br0" timeOffset="37752.98">6707 113 5442,'-19'8'2491,"19"-8"-2464,0 0 1,-1 0-1,1 1 1,0-1-1,0 0 1,0 0-1,0 0 1,0 0 0,0 0-1,-1 0 1,1 0-1,0 1 1,0-1-1,0 0 1,0 0-1,0 0 1,0 0-1,0 0 1,0 0 0,0 1-1,0-1 1,0 0-1,0 0 1,0 0-1,0 0 1,0 1-1,0-1 1,0 0 0,0 0-1,0 0 1,0 0-1,0 0 1,0 1-1,0-1 1,0 0-1,0 0 1,0 0-1,0 0 1,0 0 0,0 1-1,0-1 1,0 0-1,1 0 1,-1 0-1,0 0 1,0 0-1,0 0 1,0 0 0,0 0-1,1 1 1,31 8 910,-9-3-644,2 0-179,-20-5 13,-1-1-1,0 1 0,0 0 1,0 1-1,0-1 0,0 1 1,5 3-1,-7-4-45,-1 1 1,1-1-1,-1 1 0,0-1 1,0 1-1,0-1 0,0 1 1,0 0-1,0-1 0,0 1 1,-1 0-1,1 0 0,0 0 1,-1 0-1,0 0 0,1 0 1,-1 0-1,0-1 0,0 1 0,0 3 1,-2 20 166,-2 0 1,0 0-1,-1 0 1,-1-1-1,-2 0 1,-10 24-1,6-19-236,2 1 0,2-1 0,-7 43 0,12 31 27,3-103 344,-26 3 1108,-6-2-1511,-22 3-86,24 6-5361</inkml:trace>
  <inkml:trace contextRef="#ctx0" brushRef="#br0" timeOffset="38443.42">7279 0 7363,'-5'8'176,"-1"4"-96,-5 11 225,-3 2-65,0 8-160,-6 2 144,4 2-144,-4-2-160,-24 58 80,38-83-384,0-5-945,4 0-960</inkml:trace>
  <inkml:trace contextRef="#ctx0" brushRef="#br0" timeOffset="38743.92">7026 27 5811,'3'-5'2129,"-3"7"-945,0 6 97,8 4-513,4 6 16,4 4 161,7 9-545,5 1-64,2 1-320,-2 0 0,3-1-16,0-2-512,-4-2-721,-1-5-864,-1-3-2224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12:12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223 152 1761,'0'-1'92,"0"1"0,0 0 0,0 0 0,0 0 1,0 0-1,0-1 0,0 1 0,-1 0 0,1 0 1,0 0-1,0 0 0,0 0 0,0 0 0,0 0 0,0-1 1,0 1-1,-1 0 0,1 0 0,0 0 0,0 0 0,0 0 1,0 0-1,0 0 0,-1 0 0,1 0 0,0 0 0,0 0 1,0 0-1,0 0 0,-1 0 0,1 0 0,0 0 0,0 0 1,0 0-1,0 0 0,0 0 0,-1 0 0,1 0 0,0 0 1,0 0-1,0 0 0,0 0 0,0 0 0,-1 0 1,1 0-1,0 1 0,0-1 0,0 0 0,0 0 0,0 0 1,0 0-1,-1 0 0,1 0 0,0 1 0,0-1 0,0 0 1,0 0-1,0 0 0,0 0 0,0 0 0,0 1 0,0-1-29,0-1 0,0 1 0,-1 0 0,1-1 0,0 1-1,0 0 1,0-1 0,0 1 0,-1 0 0,1 0-1,0-1 1,0 1 0,-1 0 0,1 0 0,0-1-1,-1 1 1,1 0 0,0 0 0,0 0 0,-1 0 0,1-1-1,0 1 1,-1 0 0,1 0 0,0 0 0,-1 0-1,1 0 1,0 0 0,-1 0 0,1 0 0,0 0 0,-1 0-1,1 0 1,0 0 0,-1 0 0,1 0 0,0 0-1,-1 1 1,1-1 0,0 0 0,-1 0 0,1 0 0,0 0-1,-1 1 1,1-1 0,0 0 0,0 0 0,-1 1-1,1-1 1,0 0 0,0 0 0,0 1 0,-1-1 0,1 0-1,0 1 1,0-1 0,0 0 0,0 1 0,0-1-1,0 0 1,-1 1 0,1-1 0,0 0 0,0 1 0,0 0-1,-9 32 257,6-26-251,0 1 0,1 0 0,0 1 1,0-1-1,0 0 0,1 1 0,1-1 0,0 1 0,0-1 1,0 1-1,3 12 0,-6-33-9,2 1 1,-1 0 0,1 0-1,1-1 1,0 1-1,0-1 1,2 1 0,-1 0-1,1 0 1,1 0-1,7-22 1,-9 33-73,0 0 0,0 0-1,0 0 1,0 0 0,0 0 0,0 0 0,0 1 0,0-1 0,0 0 0,0 0 0,0 1-1,0-1 1,0 1 0,0-1 0,0 1 0,-1-1 0,1 1 0,0-1 0,0 1-1,0 0 1,-1-1 0,1 1 0,1 1 0,20 19 146,-9 10 53,-12-26-189,1 0-1,-1-1 1,1 1-1,1 0 0,-1-1 1,1 0-1,5 8 1,19-59-304,26-49 416,-29 152 406,-22-43-458,0 0 0,0 1 0,-2-1 0,0 19 0,2 28-1251,2-47-2504,0-9 830</inkml:trace>
  <inkml:trace contextRef="#ctx0" brushRef="#br0" timeOffset="614.48">527 173 6003,'0'-1'81,"1"1"1,-1 0 0,0 0-1,0 0 1,0 0-1,0-1 1,0 1 0,0 0-1,0 0 1,0 0-1,0-1 1,0 1 0,0 0-1,0 0 1,0 0-1,0-1 1,0 1 0,0 0-1,0 0 1,0-1-1,0 1 1,0 0 0,0 0-1,0 0 1,0-1-1,0 1 1,0 0 0,0 0-1,0 0 1,0 0-1,-1-1 1,1 1 0,0 0-1,0 0 1,0 0-1,0 0 1,0-1 0,-1 1-1,1 0 1,0 0-1,0 0 1,0 0 0,-1 0-1,1 0 1,0 0-1,0 0 1,0 0 0,-1 0-1,1 0 1,0 0-1,0 0 1,-1 0-50,1 0-1,0 0 1,-1 0-1,1 1 1,0-1 0,-1 0-1,1 1 1,0-1-1,-1 0 1,1 1-1,0-1 1,0 0 0,0 1-1,-1-1 1,1 0-1,0 1 1,0-1-1,0 1 1,0-1 0,0 0-1,0 1 1,0-1-1,0 1 1,0-1 0,0 0-1,0 1 1,0-1-1,0 1 1,0-1-1,0 0 1,0 1 0,0-1-1,0 1 1,0-1-1,1 0 1,-1 1 0,0-1-1,0 0 1,1 1-1,2 10 97,0 1-1,0-1 1,-1 1-1,1 15 1,-3-22-118,0 0 0,0 0 0,0 0 1,-1 1-1,0-1 0,0 0 1,0 0-1,0 0 0,-1 0 0,0 0 1,0 0-1,-3 5 0,5-11-22,0 1-1,0 0 1,0 0 0,0 0-1,0 0 1,0 0-1,0-1 1,-1 1-1,1 0 1,0 0 0,0 0-1,0 0 1,0 0-1,0-1 1,0 1-1,0 0 1,0 0-1,0 0 1,0 0 0,-1 0-1,1 0 1,0 0-1,0-1 1,0 1-1,0 0 1,0 0 0,0 0-1,-1 0 1,1 0-1,0 0 1,0 0-1,0 0 1,0 0 0,0 0-1,-1 0 1,1 0-1,0 0 1,0 0-1,0 0 1,0 0-1,-1 0 1,1 0 0,0 0-1,0 0 1,0 0-1,0 0 1,0 0-1,-1 0 1,1 0 0,0 1-1,0-1 1,0 0-1,0 0 1,0 0-1,0 0 1,0 0 0,-1 0-1,1 0 1,0 1-1,0-1 1,0 0-1,0 0 1,0 0 0,0 0-1,0 0 1,0 0-1,0 1 1,0-1-1,0 0 1,0-1-26,0 1-1,0-1 1,0 0 0,1 1-1,-1-1 1,0 0 0,1 1-1,-1-1 1,1 0 0,-1 1-1,0-1 1,1 1 0,0-1 0,-1 1-1,1-1 1,-1 1 0,1-1-1,-1 1 1,1 0 0,0-1-1,-1 1 1,1 0 0,0-1-1,-1 1 1,1 0 0,1 0-1,10-5 179,0 0 0,0-1 0,17-10 0,-25 14 17,0-1 0,0 0 1,-1 1-1,1-1 0,-1-1 0,1 1 1,-1 0-1,0-1 0,0 0 1,-1 1-1,1-1 0,-1 0 0,3-8 1,-6 24 111,1 0 0,0 0 0,1 0 0,3 17 0,2 34-5291,-6-47 1880,0-2-743</inkml:trace>
  <inkml:trace contextRef="#ctx0" brushRef="#br0" timeOffset="1283.44">330 693 2641,'1'-1'312,"-1"0"0,1 0 0,-1 0 0,1 0 0,-1 0 0,0 0 0,1 0 0,-1 0 0,0-1 0,0 1 0,1 0 0,-1 0 0,0 0 0,0 0 0,0 0 0,-1 0 0,1-1 0,0 1 0,0 0 0,-1 0 0,1 0 0,0 0 0,-1 0 0,1 0-1,-1 0 1,1 0 0,-1 0 0,0 0 0,1 0 0,-1 0 0,0 1 0,0-1 0,-1-1 0,1 2-256,1 0-1,-1-1 1,0 1 0,0 0-1,0 0 1,1 0-1,-1-1 1,0 1-1,0 0 1,0 0 0,0 0-1,1 1 1,-1-1-1,0 0 1,0 0-1,0 0 1,0 1 0,1-1-1,-1 0 1,0 1-1,0-1 1,1 0-1,-1 1 1,0-1 0,1 1-1,-1-1 1,0 1-1,1 0 1,-1-1-1,1 1 1,-1 0 0,1-1-1,-1 1 1,1 0-1,0 0 1,-1-1-1,1 1 1,0 0 0,0 0-1,-1-1 1,1 1-1,0 0 1,0 0-1,0 0 1,0 0 0,-3 8-61,1 0 1,0-1-1,1 1 1,0 0 0,0 0-1,1-1 1,0 1 0,0 0-1,4 16 1,-3-21-36,0 0 1,1-1-1,-1 1 0,1-1 1,0 1-1,0-1 0,0 0 1,0 1-1,1-1 0,-1 0 1,1-1-1,0 1 0,0 0 1,0-1-1,0 1 0,0-1 1,1 0-1,-1 0 0,1-1 1,-1 1-1,1-1 0,0 1 1,-1-1-1,9 1 0,-7-2 61,0 1 0,0-1 0,0 0 0,0-1 0,0 1 0,0-1 0,0 0 0,0-1 0,0 1 0,0-1 0,0 0 1,-1 0-1,1 0 0,-1-1 0,0 1 0,1-1 0,-1 0 0,0 0 0,-1-1 0,1 1 0,-1-1 0,1 0 0,-1 0 0,0 0 0,0 0 0,2-7 0,-3 8 17,0 0 1,0 0 0,-1 0 0,1 0 0,-1-1-1,0 1 1,0-1 0,0 1 0,0 0-1,-1-1 1,1 0 0,-1 1 0,0-1 0,0 1-1,0-1 1,-1 1 0,1-1 0,-1 1-1,0-1 1,0 1 0,0 0 0,0-1 0,0 1-1,-1 0 1,0 0 0,0 0 0,0 0 0,0 0-1,0 0 1,0 0 0,-1 1 0,1-1-1,-1 1 1,0 0 0,1 0 0,-1 0 0,-7-3-1,4 2-496,0 0 0,0 1 0,-1 0-1,1 0 1,-1 1 0,0 0 0,1 0-1,-1 0 1,0 1 0,0 0-1,1 0 1,-9 2 0,-14 5-3448</inkml:trace>
  <inkml:trace contextRef="#ctx0" brushRef="#br0" timeOffset="1816.02">100 0 4994,'-2'0'365,"0"0"-1,0 1 1,0-1-1,0 1 1,0-1-1,-1 1 1,1 0-1,0 0 1,0 0-1,0 0 1,1 0-1,-1 0 1,0 0-1,-3 3 1,-21 31 1768,19-21-1945,0 0-1,1 1 0,-5 20 1,8-23-244,1-1 0,0 1 0,1 0 0,0 0 0,1-1 0,0 1-1,1 0 1,0 0 0,1 0 0,0-1 0,8 22 0,-7-24-568,1-1 0,0 1 0,0-1 0,1 0 0,0 0 0,1-1 0,-1 1 0,1-1 0,12 10 0,10 4-2382</inkml:trace>
  <inkml:trace contextRef="#ctx0" brushRef="#br0" timeOffset="2423.53">799 51 5507,'0'0'835,"5"17"1950,2-1-2319,-1-1-1,-1 1 1,0 0 0,-1 1-1,0-1 1,-2 1 0,0-1-1,0 1 1,-3 32 0,0-33-568,-2 0 1,1 0-1,-2 0 1,-7 20-1,7-25-603,0 0 0,-1-1 0,-1 1-1,0-1 1,0 0 0,-12 12 0,7-8-3809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11:55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772 2644 3378,'-19'47'5980,"10"21"-4153,5-24-369,-9-118-844,13 62-602,0 1-1,0 0 1,4-23 0,-4 33-10,0 0 0,0-1 0,0 1 0,0 0 0,0 0 0,0 0 0,1-1 0,-1 1 0,1 0 0,-1 0-1,1 0 1,-1 0 0,1 0 0,-1 0 0,1 0 0,0 0 0,0 0 0,-1 0 0,1 0 0,0 0 0,0 0 0,0 1 0,0-1 0,0 0 0,0 1-1,0-1 1,1 0 0,-1 1 0,0 0 0,0-1 0,0 1 0,0 0 0,1-1 0,-1 1 0,0 0 0,0 0 0,1 0 0,-1 0 0,0 0-1,0 0 1,0 1 0,1-1 0,-1 0 0,0 1 0,0-1 0,0 1 0,0-1 0,1 1 0,1 1 0,1 1 25,-1 1 0,1-1 1,-1 1-1,0 0 0,0 1 1,0-1-1,0 0 0,-1 1 0,1-1 1,-1 1-1,0 0 0,1 8 1,17 29 142,4-101-279,-19 47 105,-5 9 0,1 0 0,0-1 0,0 1 0,0 0 0,1-1 0,-1 1 1,1 0-1,0 0 0,0 0 0,0 0 0,0 1 0,0-1 0,1 1 0,-1-1 0,5-2 0,-4 7 46,0 1 0,0-1 0,-1 1 0,1 0 0,-1 0 0,1 0 0,-1 0 0,0 0 0,0 1 0,2 5 0,-2-1 19,1 0-1,-1 1 1,-1-1 0,1 1 0,-1 0 0,-1 14-1,2 12-1734,5-3-5025</inkml:trace>
  <inkml:trace contextRef="#ctx0" brushRef="#br0" timeOffset="606.49">1051 2632 4242,'2'0'3787,"14"-2"311,-14 2-4096,0-1 0,0 1 0,0 0 0,0 1-1,0-1 1,0 0 0,0 0 0,0 1 0,0-1 0,0 1 0,0 0-1,0 0 1,0 0 0,0-1 0,-1 2 0,1-1 0,0 0-1,-1 0 1,1 0 0,-1 1 0,1-1 0,-1 1 0,0-1 0,1 1-1,-1 0 1,0-1 0,1 3 0,-1 0 125,0-1 1,0 1-1,0-1 0,-1 1 0,1-1 1,-1 1-1,0 0 0,0-1 1,0 1-1,-1 4 0,1-7-99,-1 0 0,1 1 1,0-1-1,0 0 0,-1 0 0,1 1 0,0-1 0,-1 0 0,1 0 0,-1 0 0,0 0 0,1 0 0,-1 1 0,0-1 0,0 0 0,0-1 0,0 1 0,1 0 0,-1 0 1,-1 0-1,1 0 0,0-1 0,0 1 0,0 0 0,0-1 0,0 1 0,-1-1 0,1 0 0,0 1 0,0-1 0,-1 0 0,0 1 0,2-3-123,1 0-1,0 0 0,-1 0 0,1 0 0,0 1 1,0-1-1,0 0 0,0 1 0,0-1 1,1 1-1,-1-1 0,0 1 0,1-1 0,-1 1 1,1 0-1,-1 0 0,1 0 0,0 0 1,3-2-1,-3 3 89,0 0 0,1 0 0,-1 1-1,1-1 1,-1 0 0,0 1 0,1 0 0,-1-1 0,0 1 0,1 0 0,-1 0 0,0 0 0,0 0 0,0 1 0,0-1-1,0 1 1,0-1 0,0 1 0,-1-1 0,1 1 0,-1 0 0,1 0 0,-1 0 0,1 0 0,-1 0 0,0 0 0,0 1-1,0-1 1,0 0 0,0 3 0,0-2 54,0 1 0,0-1 0,0 0 0,0 0-1,-1 1 1,1-1 0,-1 0 0,0 1 0,0-1 0,0 0 0,-1 1-1,1-1 1,-1 0 0,0 0 0,0 1 0,0-1 0,0 0-1,0 0 1,-1 0 0,1 0 0,-4 4 0,-37 28-148,40-34-359,-1 1 1,0-1 0,0 0 0,1 0 0,-1 0 0,0 0-1,0 0 1,0-1 0,-6 1 0,1-2-2662</inkml:trace>
  <inkml:trace contextRef="#ctx0" brushRef="#br0" timeOffset="2243.92">1010 3191 5250,'-7'3'452,"-1"1"0,1-1 0,1 2 0,-1-1 0,0 1 0,1 0 0,0 0 0,-7 9 0,12-13-435,-1 1-1,1-1 0,0 1 0,0 0 0,0-1 0,1 1 0,-1 0 1,0 0-1,1-1 0,-1 1 0,1 0 0,-1 0 0,1 0 0,0 0 1,0 0-1,0 0 0,0 0 0,0 0 0,0-1 0,0 1 1,1 0-1,-1 0 0,1 0 0,-1 0 0,1-1 0,0 1 0,0 0 1,0 0-1,0-1 0,0 1 0,0-1 0,0 1 0,1-1 1,-1 1-1,0-1 0,1 0 0,-1 0 0,1 0 0,-1 1 0,4 0 1,-2 0 12,0 0 1,0-1 0,1 1 0,-1-1-1,1 0 1,-1 0 0,1 0 0,-1-1-1,1 1 1,-1-1 0,1 0 0,0 0 0,-1 0-1,1 0 1,-1 0 0,1-1 0,0 0-1,-1 0 1,1 0 0,-1 0 0,0 0-1,1-1 1,-1 1 0,0-1 0,0 0-1,0 0 1,0 0 0,0-1 0,-1 1 0,1-1-1,0 1 1,-1-1 0,4-5 0,-3 5 78,0-1 1,0 1 0,0-1 0,-1 0 0,1 0 0,-1 0 0,0 0-1,0 0 1,0 0 0,-1-1 0,0 1 0,1 0 0,-2-1 0,1 1-1,0-1 1,-1 0 0,0 1 0,0-1 0,0 1 0,-1-1 0,1 0-1,-1 1 1,0-1 0,0 1 0,-1 0 0,-2-6 0,2 7-120,0 0 0,0 0 0,0 1 1,-1-1-1,1 1 0,-1 0 0,0 0 0,0 0 1,1 0-1,-1 0 0,0 1 0,-1-1 0,1 1 1,0 0-1,0 0 0,-1 0 0,1 0 0,0 0 1,-1 1-1,1 0 0,0 0 0,-6 0 0,3 0-387,1 1-1,0 0 0,0 0 1,-1 0-1,1 1 0,0 0 1,1 0-1,-10 5 0,-8 8-2429</inkml:trace>
  <inkml:trace contextRef="#ctx0" brushRef="#br0" timeOffset="2963.73">670 2521 6179,'-7'0'1553,"1"0"-865,-5 2 384,-1-2 145,4 2-929,1 0 400,0 2-656,3 2 96,2 6 49,-3 4-177,5 6 0,2 8 64,3 0-64,4 0-465,2 2 225,7 1-1232,2-5-545,6 0-913</inkml:trace>
  <inkml:trace contextRef="#ctx0" brushRef="#br0" timeOffset="3556.46">1340 2593 4658,'-5'3'5162,"7"10"-2274,13 32-1426,5 19-913,-18-48-539,-1 1 0,-1-1 0,0 0 1,-2 1-1,1-1 0,-8 26 0,-19 47-4270,17-64 1029</inkml:trace>
  <inkml:trace contextRef="#ctx0" brushRef="#br0" timeOffset="-17038.23">59 224 3746,'-17'19'7089,"15"-16"-6942,1 1 1,-1-1-1,1 1 1,0-1-1,0 1 1,1 0-1,-1-1 1,1 1-1,-1 4 1,5 102 585,-19-145 212,11 24-927,0 0 0,0 0 0,2-1 0,-1 1-1,2-1 1,-1 1 0,2-1 0,-1 1 0,2-1 0,1-17 0,-2 28-21,0 1-1,1 0 1,-1-1 0,0 1-1,0-1 1,0 1-1,0-1 1,0 1-1,1 0 1,-1-1 0,0 1-1,0 0 1,1-1-1,-1 1 1,0 0 0,1-1-1,-1 1 1,0 0-1,1-1 1,-1 1 0,0 0-1,1 0 1,-1-1-1,0 1 1,1 0 0,-1 0-1,1 0 1,-1 0-1,1 0 1,-1 0 0,0-1-1,1 1 1,0 0-1,15 9 30,8 17 51,-7 18 104,-9-16-106,-6-35-28,-1-1 0,2 1 0,-1 0 0,1 0 0,0 0 0,5-9 1,3-7-21,25-60 150,-33 85-160,0 1 0,0-1 0,0 1 0,-1 0 1,1 0-1,-1 0 0,0 0 0,1 0 0,-1 1 1,1 3-1,8 15-316,-2 1-1,0 1 1,-2 0 0,0 0 0,4 33-1,-3-46-5737,-3-10 2817</inkml:trace>
  <inkml:trace contextRef="#ctx0" brushRef="#br0" timeOffset="-16735">371 251 4802,'2'-4'1633,"0"4"-1169,-2 4 1105,-2 2-449,0 2 17,2 2-849,0 2 288,0 2-143,2-2-321,2 2-112,-4-1 160,2-1-352,1 0-417,-1-2-751,-2 0-2210</inkml:trace>
  <inkml:trace contextRef="#ctx0" brushRef="#br0" timeOffset="-15935.94">638 46 4978,'-1'-1'281,"0"1"0,0-1-1,0 1 1,0 0 0,0-1 0,0 1-1,-1 0 1,1 0 0,0 0 0,0-1-1,0 1 1,0 0 0,0 1-1,-1-1 1,1 0 0,0 0 0,0 0-1,0 1 1,0-1 0,0 1 0,0-1-1,0 1 1,0-1 0,0 1-1,0-1 1,-1 2 0,0-1-161,-1 1 1,1-1-1,0 1 1,0 0 0,1-1-1,-1 1 1,0 0-1,0 0 1,1 0-1,-3 5 1,-5 18 7,2 1 0,0 1 0,-5 52 0,12 4-1429,1-71 321,1 0 1,0 0-1,1 0 0,6 15 0,0-6-1918</inkml:trace>
  <inkml:trace contextRef="#ctx0" brushRef="#br0" timeOffset="-13303.35">743 182 4722,'0'0'200,"-1"-1"-1,1 1 0,0-1 1,0 1-1,0-1 1,-1 1-1,1-1 0,0 1 1,0-1-1,-1 1 1,1-1-1,0 1 0,-1 0 1,1-1-1,0 1 1,-1 0-1,1-1 0,-1 1 1,1 0-1,-1-1 1,1 1-1,-1 0 0,1 0 1,-1 0-1,1-1 1,-1 1-1,0 0 0,-5 13 1637,5 29-1921,1-38 427,4 123 234,-4-127-538,0 0 0,0 0 0,0 0 0,0 0 0,0 0 0,0 0 0,0 0 1,0 0-1,-1 0 0,1 0 0,0 0 0,0 0 0,0 0 0,0 0 0,0 0 0,0 0 0,0 0 0,0 0 0,0 0 0,0 0 0,0 0 1,0 0-1,-1 0 0,1 1 0,0-1 0,0 0 0,0 0 0,0 0 0,0 0 0,0 0 0,0 0 0,0 0 0,-5-17 236,-3-27-153,12-74-227,31 177-295,-35-59 401,0 1 0,0-1 0,1 1 0,-1-1 0,0 0-1,0 1 1,1-1 0,-1 1 0,0-1 0,0 1-1,1-1 1,-1 0 0,0 1 0,1-1 0,-1 0 0,1 1-1,-1-1 1,0 0 0,1 0 0,-1 1 0,1-1-1,-1 0 1,1 0 0,-1 0 0,1 0 0,-1 1-1,1-1 1,-1 0 0,1 0 0,-1 0 0,1 0 0,-1 0-1,1 0 1,-1 0 0,1-1 0,-1 1 0,1 0-1,18-19 121,17-50 230,-23 42-255,-13 27-94,0 0 1,1 0-1,-1 0 1,0 0-1,0-1 0,0 1 1,0 0-1,0 0 0,0 0 1,1 0-1,-1 0 1,0 0-1,0 0 0,0 0 1,0 0-1,0 0 1,0 0-1,1 0 0,-1 0 1,0 0-1,0 0 0,0 0 1,0 0-1,0 0 1,1 0-1,-1 0 0,0 0 1,0 0-1,0 0 0,0 0 1,0 0-1,0 1 1,1-1-1,-1 0 0,0 0 1,0 0-1,0 0 1,0 0-1,0 0 0,0 0 1,0 0-1,0 1 0,0-1 1,1 0-1,-1 0 1,0 0-1,0 0 0,0 0 1,0 1-1,0-1 0,0 0 1,0 0-1,0 0 1,0 0-1,0 0 0,0 1 1,0-1-1,0 0 1,0 0-1,0 0 0,0 0 1,0 0-1,0 0 0,-1 1 1,7 21 77,4 37 36,-8-44-92,0 10-36,-1-19-289,-1 0 0,1 0 0,0 1 0,0-1 1,1 0-1,-1 0 0,5 8 0</inkml:trace>
  <inkml:trace contextRef="#ctx0" brushRef="#br0" timeOffset="-12806.8">959 155 4146,'1'0'280,"0"0"0,1 0 0,-1 1 0,0-1 0,0 0 0,1 0 0,-1 1 1,0-1-1,0 1 0,0 0 0,0-1 0,0 1 0,1 0 0,-1-1 0,0 1 0,-1 0 0,1 0 0,0 0 0,0 0 1,1 1-1,11 28 1658,-11-20-1712,-1 0 0,0 0 0,0-1 0,-1 15 1,-14 18 554,13-41-771,1 1 0,0-1 0,-1 0 0,1 0 0,-1 0 0,0 0 0,1 0 0,-1 0-1,0 0 1,0 0 0,1 0 0,-1 0 0,0-1 0,0 1 0,0 0 0,0 0 0,0-1 0,0 1 0,0-1 0,0 1 0,-1-1 0,1 1 0,0-1 0,0 0 0,0 1 0,0-1 0,-1 0 0,1 0 0,0 0 0,0 0 0,0 0 0,-3-1 0,4 1-23,0 0 1,-1 0 0,1 0 0,-1 0-1,1 0 1,0 0 0,-1 0 0,1 0-1,0-1 1,-1 1 0,1 0 0,0 0 0,-1 0-1,1-1 1,0 1 0,-1 0 0,1 0-1,0-1 1,0 1 0,-1 0 0,1-1-1,0 1 1,0 0 0,0-1 0,-1 1 0,1 0-1,0-1 1,0 1 0,0 0 0,0-1-1,0 1 1,0-1 0,0 1 0,11-7-543,22 3 282,12 13 205,-38-7-553,-1 0 1,1 0 0,1-1-1,-1 0 1,0 0-1,0-1 1,12-1 0,-7-1-1757</inkml:trace>
  <inkml:trace contextRef="#ctx0" brushRef="#br0" timeOffset="-11901.08">1220 183 2881,'-1'-19'3184,"-3"16"84,3 4-3058,0 1 0,1 0 0,-1 0 0,0 0 0,1 0 0,0 0 0,-1 0 0,1 0 0,0 0 0,0 0-1,0 0 1,0 0 0,1 2 0,8 131 521,-14-198 687,2 49-1438,1 0 1,1 0-1,0-1 1,1 1-1,0 0 0,1-1 1,1 1-1,0 0 1,5-15-1,18 78-161,-16-12 215,-8-30-17,1 1-1,0-1 0,0 0 1,0 0-1,1 1 0,0-2 1,6 12-1,18-71 296,-16 23-165,-9 21-155,1 0 0,0 1-1,0 0 1,1-1 0,0 1-1,1 1 1,-1-1 0,12-13-1,-15 21 11,0 0-1,-1 0 1,1 0 0,0 0-1,-1 0 1,1 0-1,0 0 1,0 0-1,-1 0 1,1 0 0,0 1-1,-1-1 1,1 0-1,-1 0 1,1 1-1,0-1 1,-1 0 0,1 1-1,-1-1 1,1 1-1,-1-1 1,1 1-1,-1-1 1,1 1-1,-1-1 1,1 1 0,-1-1-1,0 1 1,1-1-1,-1 1 1,0 0-1,0-1 1,1 1 0,-1 0-1,0-1 1,0 1-1,0 0 1,0-1-1,0 2 1,11 29 170,1 29-37,-1-1-1809,1-23-5300,-9-30 2676</inkml:trace>
  <inkml:trace contextRef="#ctx0" brushRef="#br0" timeOffset="-11271.02">1531 168 4354,'2'-4'6043,"3"-6"-4763,-3 9-1266,-1 1 0,0-1 0,0 0 0,1 1 0,-1-1 0,0 1 0,1-1-1,-1 1 1,1 0 0,-1-1 0,1 1 0,-1 0 0,0 0 0,1 0 0,-1 0 0,1 1-1,-1-1 1,1 0 0,-1 0 0,0 1 0,1-1 0,-1 1 0,1-1 0,-1 1-1,0 0 1,0 0 0,1-1 0,-1 1 0,0 0 0,0 0 0,0 0 0,0 0 0,0 0-1,0 0 1,0 1 0,-1-1 0,1 0 0,0 0 0,-1 1 0,1-1 0,0 0 0,-1 1-1,0-1 1,1 1 0,-1-1 0,0 3 0,1-2 35,0-1-1,-1 1 1,1 0-1,-1 0 1,1 0 0,-1 0-1,0-1 1,0 1-1,0 0 1,0 0 0,0 0-1,0 0 1,0 0 0,-1 0-1,1-1 1,-1 1-1,1 0 1,-1 0 0,0 0-1,0-1 1,1 1-1,-1 0 1,0-1 0,-1 1-1,1-1 1,0 1-1,0-1 1,-1 0 0,1 0-1,-1 1 1,1-1 0,-1 0-1,1 0 1,-1 0-1,0 0 1,1-1 0,-4 2-1,5-2-59,0 0 1,0 0-1,0 0 0,0 0 0,0 0 0,0-1 0,0 1 1,0 0-1,0 0 0,0 0 0,0 0 0,0 0 1,0 0-1,0 0 0,0 0 0,0 0 0,0 0 0,0-1 1,0 1-1,0 0 0,0 0 0,0 0 0,0 0 1,0 0-1,0 0 0,0 0 0,0 0 0,0 0 1,0 0-1,0 0 0,0 0 0,0 0 0,0 0 0,-1-1 1,1 1-1,0 0 0,0 0 0,0 0 0,0 0 1,0 0-1,0 0 0,0 0 0,0 0 0,0 0 0,0 0 1,0 0-1,0 0 0,-1 0 0,1 0 0,0 0 1,0 0-1,0 0 0,12-9-415,20-6-93,-29 14 540,-1 1 1,1 0-1,0 0 0,0 0 0,0 0 1,-1 1-1,1-1 0,0 1 0,0 0 1,-1 0-1,1-1 0,-1 2 1,1-1-1,-1 0 0,1 0 0,-1 1 1,0 0-1,1-1 0,-1 1 0,0 0 1,0 0-1,0 0 0,0 0 0,-1 0 1,1 1-1,-1-1 0,1 0 0,-1 1 1,0-1-1,0 1 0,0 0 0,0-1 1,1 5-1,-1-4 25,-1 1 0,1-1 0,0 1-1,-1-1 1,0 1 0,0-1 0,0 1 0,0-1 0,-1 1 0,1-1-1,-1 1 1,0-1 0,0 1 0,0-1 0,0 0 0,-1 0-1,0 0 1,1 0 0,-1 0 0,0 0 0,0 0 0,0 0 0,-1-1-1,1 1 1,-1-1 0,-4 4 0,4-4-406,0 0 0,0 0 0,-1 0-1,1-1 1,0 1 0,-1-1 0,1 0 0,-1 0 0,1 0-1,-1-1 1,1 1 0,-1-1 0,-7 0 0,4-3-2911</inkml:trace>
  <inkml:trace contextRef="#ctx0" brushRef="#br0" timeOffset="-10956.78">1693 9 6035,'0'-1'134,"1"0"0,-1 1 0,1-1-1,-1 1 1,1-1 0,0 1 0,-1-1 0,1 1 0,0-1 0,0 1 0,-1-1 0,1 1 0,0 0 0,0-1 0,-1 1 0,1 0-1,0 0 1,0 0 0,0 0 0,0 0 0,-1 0 0,1 0 0,0 0 0,0 0 0,0 0 0,0 0 0,-1 0 0,1 1-1,0-1 1,1 1 0,29 21 1604,-20-10-1303,-1 0-1,16 24 0,-21-27-352,0 0 0,-1 1-1,0 0 1,0-1-1,-1 1 1,0 0-1,-1 1 1,0-1-1,-1 0 1,0 1 0,0-1-1,-1 0 1,-2 16-1,0-12-771,0 0 0,-2-1 0,1 1 0,-2-1 0,-10 22 0,4-12-2560</inkml:trace>
  <inkml:trace contextRef="#ctx0" brushRef="#br0" timeOffset="-8007.79">778 767 4146,'0'0'105,"0"0"0,1 0 0,-1 1 0,0-1 1,0 0-1,0 0 0,0 1 0,0-1 0,0 0 0,0 0 0,0 1 1,0-1-1,0 0 0,-1 0 0,1 1 0,0-1 0,0 0 0,0 0 1,0 1-1,0-1 0,0 0 0,0 0 0,-1 1 0,1-1 0,0 0 1,0 0-1,0 0 0,-1 1 0,1-1 0,0 0 0,0 0 0,0 0 1,-1 0-1,1 0 0,0 0 0,0 1 0,-1-1 0,1 0 0,0 0 1,0 0-1,-1 0 0,1 0 0,0 0 0,0 0 0,-1 0 0,1 0 1,0 0-1,-1 0 0,1 0 0,0 0 0,0 0 0,-1-1 0,1 1 1,0 0-1,-1 0 0,9 30 92,-2 0 1,-1 1-1,-2 0 1,0 32-1,-3-62-196,0 0 1,0 0-1,0 0 1,0-1-1,0 1 1,0 0-1,0 0 0,0 0 1,0 0-1,0 0 1,0-1-1,-1 1 0,1 0 1,0 0-1,-1 0 1,1-1-1,-1 1 1,1 0-1,-1 0 0,1-1 1,-1 1-1,0 1 1,0-2-32,1 0 1,-1 0-1,1 0 0,-1-1 1,1 1-1,-1 0 1,1 0-1,0 0 1,-1 0-1,1 0 1,-1-1-1,1 1 1,-1 0-1,1 0 1,0-1-1,-1 1 1,1 0-1,0 0 0,-1-1 1,1 1-1,0 0 1,-1-1-1,1 1 1,0-1-1,0 1 1,-1 0-1,1-2 1,-1 1-12,0 0 0,1 0 1,-1-1-1,1 1 1,-1 0-1,1 0 0,0-1 1,-1 1-1,1 0 1,0-1-1,0 1 0,0-1 1,0 1-1,0 0 1,0-1-1,0 1 0,1 0 1,-1-1-1,0 1 1,1 0-1,-1-1 0,1 1 1,-1 0-1,1 0 1,0 0-1,0 0 0,-1-1 1,1 1-1,0 0 1,0 0-1,0 0 0,2-1 1,1 0 34,0 0 0,1 0-1,-1 1 1,0-1 0,1 1 0,0 0 0,-1 0 0,1 1 0,-1-1 0,1 1-1,0 0 1,7 1 0,-8 0 97,0 0 0,0-1-1,-1 0 1,1 0 0,0 0-1,0 0 1,0 0 0,-1-1-1,1 0 1,0 0 0,-1 0-1,1 0 1,-1-1 0,1 1 0,-1-1-1,1 0 1,-1 0 0,0 0-1,0 0 1,0 0 0,5-6-1,-6 6 9,-1 0 0,1 1-1,-1-1 1,0 0 0,1 0 0,-1 0-1,0 0 1,0-1 0,0 1-1,0 0 1,-1 0 0,1-1 0,0 1-1,-1 0 1,0-1 0,1 1-1,-1 0 1,0-1 0,-1 1 0,1-1-1,0 1 1,0 0 0,-1-1-1,0 1 1,1 0 0,-1 0 0,0-1-1,0 1 1,0 0 0,-2-2-1,-2 3 123,4 11-125,6 13-66,-4-21-19,14 85-87,-9-46-1764,2 0-3333,-6-30 2812</inkml:trace>
  <inkml:trace contextRef="#ctx0" brushRef="#br0" timeOffset="-7402.22">1184 761 4210,'5'-15'2846,"-13"16"-309,-14 20-1453,18-15-1050,0 1 0,1 0 1,-1 0-1,1 1 0,1-1 0,-1 1 1,1-1-1,1 1 0,0 0 1,0 0-1,0 13 0,1-16-32,1-1-1,0 1 1,0-1 0,0 1-1,1-1 1,-1 0 0,1 0 0,0 0-1,0 0 1,1 0 0,-1 0-1,1 0 1,0-1 0,0 1-1,0-1 1,0 0 0,1 0-1,-1 0 1,1 0 0,0-1-1,6 4 1,39 18 79,-34-18 18,-1 1 0,0 0 0,14 11 1,-28-18-76,0 0 0,0 0 0,0 0 0,1 0 0,-1 0 0,0 1 0,0-1 0,0 0 0,0 0 0,1 0 0,-1 0 0,0 0 0,0 1 0,0-1 0,0 0 0,0 0 0,0 0 0,0 0 0,0 1 0,0-1 1,1 0-1,-1 0 0,0 0 0,0 1 0,0-1 0,0 0 0,0 0 0,0 0 0,0 1 0,0-1 0,0 0 0,0 0 0,-1 0 0,1 1 0,0-1 0,0 0 0,0 0 0,0 0 0,0 0 0,0 1 0,0-1 0,0 0 0,0 0 1,-1 0-1,1 0 0,0 0 0,0 1 0,0-1 0,0 0 0,-1 0 0,1 0 0,0 0 0,0 0 0,0 0 0,-1 0 0,-18 7 257,-21-2-377,34-4 42,1-1 0,-1 0 1,0 0-1,1-1 0,-1 1 0,0-1 1,1 0-1,-1-1 0,1 1 0,-9-5 1,12 5 5,0-1 1,1 1-1,-1-1 1,1 1 0,-1-1-1,1 1 1,-1-1 0,1 0-1,0 0 1,0 0 0,0 0-1,0 0 1,1 0 0,-1 0-1,0 0 1,1 0-1,-1 0 1,1 0 0,0 0-1,0-1 1,0 1 0,0 0-1,0 0 1,0 0 0,0 0-1,1 0 1,-1-1-1,1 1 1,0 0 0,1-3-1,2-7-7,1 0-1,1 1 1,0 0-1,10-15 1,-11 20-20,0 0 0,-1-1 0,0 0 0,0 0 0,-1 0 0,1 0 0,-2-1-1,1 1 1,-1-1 0,0 1 0,0-1 0,-1 0 0,0 0 0,-1-8 0,-4 9-2518</inkml:trace>
  <inkml:trace contextRef="#ctx0" brushRef="#br0" timeOffset="-6897.48">1461 751 4882,'0'-1'140,"-1"0"0,1 1 0,-1-1 0,1 1 0,0-1-1,-1 1 1,1-1 0,-1 1 0,0-1 0,1 1 0,-1-1 0,1 1 0,-1 0-1,0-1 1,1 1 0,-1 0 0,0-1 0,1 1 0,-1 0 0,0 0 0,0 0-1,1 0 1,-1 0 0,0 0 0,1 0 0,-1 0 0,0 0 0,0 0 0,1 0-1,-1 0 1,0 1 0,1-1 0,-2 1 0,-20 21 1002,-7 36-901,25-44-193,0-1 0,2 1 0,-1 0-1,1 0 1,1 1 0,1-1 0,1 24 0,0-34-55,0 1 0,-1-1-1,1 1 1,1-1 0,-1 0 0,1 0 0,0 1 0,0-1 0,0 0 0,0-1 0,1 1 0,4 5 0,-5-7 1,0 0 0,1 0 0,-1 0 0,1-1 0,0 1 1,0-1-1,-1 1 0,1-1 0,0 0 0,0 0 0,0-1 1,0 1-1,0 0 0,1-1 0,-1 0 0,0 0 0,0 0 1,0 0-1,0 0 0,4-1 0,-4 0 58,-1 0-1,1 0 1,-1 0-1,1 0 1,-1 0-1,0-1 1,1 1-1,-1-1 1,0 1-1,0-1 1,0 0-1,0 0 1,0 0-1,0 0 0,-1 0 1,1 0-1,-1-1 1,1 1-1,-1-1 1,0 1-1,0-1 1,0 1-1,0-1 1,0 1-1,-1-1 1,1 0-1,-1 1 1,0-1-1,0 0 1,0-5-1,0-1 37,0 0 0,0 0-1,-1 0 1,0-1-1,-1 1 1,0 0 0,-6-16-1,6 21-186,0 0 0,0 0 1,0 0-1,-1 1 0,1-1 0,-1 1 0,0-1 0,-6-4 0,8 7-152,-1 0-1,1 0 0,-1 0 1,1 0-1,-1 0 1,0 0-1,0 1 0,0-1 1,1 1-1,-1-1 0,0 1 1,0-1-1,-3 1 0,-11 3-3491</inkml:trace>
  <inkml:trace contextRef="#ctx0" brushRef="#br0" timeOffset="5550.16">806 1500 4930,'-7'15'3123,"1"23"-2576,6-34-306,-9 120 2347,0-209-1747,6 65-899,0-1-1,2 1 0,0 0 0,3-24 0,-3 44 50,1 0-1,0 0 1,0-1 0,0 1-1,0 0 1,0 0-1,0 0 1,0 0 0,0-1-1,0 1 1,0 0-1,0 0 1,0 0 0,0-1-1,0 1 1,0 0-1,0 0 1,0 0 0,0 0-1,0-1 1,0 1-1,0 0 1,0 0 0,1 0-1,-1 0 1,0-1 0,0 1-1,0 0 1,0 0-1,0 0 1,0 0 0,1 0-1,-1 0 1,0-1-1,0 1 1,0 0 0,0 0-1,0 0 1,1 0-1,-1 0 1,0 0 0,0 0-1,0 0 1,0 0-1,1 0 1,-1 0 0,0 0-1,0 0 1,0 0-1,1 0 1,-1 0 0,0 0-1,0 0 1,0 0-1,1 0 1,7 13-75,8 25 287,-14-34-239,-2-3 55,13 28 63,-13-29-84,0 0-1,0 1 0,0-1 0,0 0 1,0 1-1,1-1 0,-1 0 1,0 1-1,0-1 0,0 0 1,0 1-1,0-1 0,0 0 0,1 1 1,-1-1-1,0 0 0,0 1 1,0-1-1,1 0 0,-1 0 0,0 1 1,1-1-1,-1 0 0,0 0 1,0 0-1,1 1 0,-1-1 1,0 0-1,1 0 0,-1 0 0,0 0 1,1 0-1,-1 0 0,0 0 1,1 0-1,-1 0 0,0 0 0,1 0 1,-1 0-1,1 0 0,-1 0 1,0 0-1,1 0 0,-1 0 1,0 0-1,1 0 0,-1 0 0,0 0 1,1-1-1,-1 1 0,0 0 1,0 0-1,1 0 0,-1-1 0,0 1 1,1 0-1,-1 0 0,0-1 1,0 1-1,1-1 0,19-40 425,32-49-1,-47 98-271,-1-1-1,0 1 1,0 0-1,4 17 0,24 118-912,-28-135-1417</inkml:trace>
  <inkml:trace contextRef="#ctx0" brushRef="#br0" timeOffset="6054.73">1040 1532 4290,'0'-1'171,"1"1"0,-1-1 0,1 1-1,-1 0 1,1-1 0,-1 1 0,1 0 0,-1 0 0,1-1 0,-1 1 0,1 0-1,-1 0 1,1 0 0,0 0 0,-1-1 0,1 1 0,-1 0 0,1 0 0,0 0-1,-1 0 1,1 1 0,-1-1 0,1 0 0,-1 0 0,1 0 0,-1 0-1,1 1 1,0-1 0,-1 0 0,1 0 0,-1 1 0,1 0 0,16 20 1440,1 29-1119,-17-45-451,0 1 0,0 0 1,-1 0-1,0-1 0,0 1 0,0 0 0,-1 0 0,0 0 0,0-1 0,-1 1 0,1-1 0,-1 1 1,0-1-1,-1 1 0,1-1 0,-1 0 0,0 0 0,0 0 0,-1-1 0,1 1 0,-6 4 1,10-9-65,0 0 1,-1-1-1,1 1 1,0-1-1,0 1 0,0-1 1,-1 0-1,1 1 1,0-1-1,-1 1 1,1-1-1,0 0 1,-1 0-1,1 0 1,-1 1-1,1-1 1,-1 0-1,0 0 1,1 0-1,-1 0 1,0 0-1,0 1 1,1-1-1,-1 0 1,0 0-1,0 0 1,0 0-1,0 0 1,0 0-1,0 0 1,-1 0-1,1 0 1,0 0-1,0 0 1,-1 0-1,1 1 1,0-1-1,-1 0 1,1 0-1,-1 0 0,1 1 1,-1-1-1,1 0 1,-1 0-1,0 1 1,1-1-1,-1 0 1,0 1-1,0-1 1,1 1-1,-1-1 1,0 1-1,0 0 1,0-1-1,0 1 1,0 0-1,0-1 1,1 1-1,-1 0 1,0 0-1,0 0 1,0 0-1,0 0 1,0 0-1,-1 0 1,106-19 556,-44 10-5945,-49 7 2054</inkml:trace>
  <inkml:trace contextRef="#ctx0" brushRef="#br0" timeOffset="7216.58">1293 1469 4322,'-11'35'4591,"0"-1"-3697,5 16 66,-5 70 481,11-158-1435,-1 10-19,1 0 0,1 1 0,2-1 0,9-42 1,-12 70 11,0 0 0,0-1 0,1 1-1,-1-1 1,0 1 0,1-1 0,-1 1 0,0 0 0,1-1 0,-1 1 0,0 0 0,1-1 0,-1 1 0,1 0 0,-1 0 0,1-1 0,-1 1 0,1 0 0,-1 0 0,0 0 0,1 0 0,-1 0 0,1 0 0,-1 0 0,1-1 0,-1 1 0,1 0 0,-1 1 0,1-1 0,-1 0 0,1 0 0,-1 0 0,1 0 0,-1 0 0,1 0 0,-1 1 0,1-1 0,-1 0 0,1 0 0,-1 1 0,0-1 0,1 0 0,-1 1 0,0-1 0,1 0 0,-1 1 0,0-1 0,1 0 0,-1 1 0,0-1 0,1 1 0,18 21 259,-18-18-230,2 4 6,0 0 0,0 1 0,-1-1 0,0 1 0,1 15 0,1-35-43,1-1 0,-1 0 0,2 1 0,0 0-1,0 1 1,15-20 0,-20 28 18,0 1-1,0-1 1,1 0-1,-1 0 1,1 1-1,0-1 1,0 1-1,-1-1 1,1 1-1,0 0 1,0 0-1,0 0 1,0 0-1,0 0 1,0 0-1,1 0 1,-1 1-1,0-1 1,0 1-1,3-1 1,-3 2 11,0-1 1,0 0 0,0 1 0,-1 0-1,1 0 1,0-1 0,0 1-1,-1 0 1,1 0 0,0 1 0,-1-1-1,1 0 1,-1 0 0,0 1-1,1-1 1,-1 1 0,0-1 0,2 3-1,2 5 53,-1-1-1,0 1 1,0 0-1,0 0 1,-1 1 0,-1-1-1,3 17 1,-5 34 31,-1-49-1039,0 1 1,1 0-1,3 18 1,-1-26-1526</inkml:trace>
  <inkml:trace contextRef="#ctx0" brushRef="#br0" timeOffset="7763.69">1583 1572 4034,'12'-18'5095,"-11"17"-5069,-1 0 1,0 0 0,1 0-1,-1 0 1,0 0 0,1 0 0,-1 0-1,1 0 1,-1 1 0,1-1-1,0 0 1,-1 0 0,1 1-1,0-1 1,0 0 0,-1 1-1,1-1 1,0 0 0,0 1 0,0 0-1,0-1 1,0 1 0,0-1-1,0 1 1,0 0 0,0 0-1,0-1 1,0 1 0,0 0 0,0 0-1,0 0 1,0 0 0,0 0-1,0 0 1,0 1 0,0-1-1,0 0 1,0 0 0,0 1-1,-1-1 1,1 0 0,0 1 0,0-1-1,0 1 1,0 0 0,0-1-1,-1 1 1,1-1 0,0 1-1,0 1 1,3 0 22,-1 1-1,-1 0 1,1 0 0,0 0-1,-1 0 1,1 0 0,-1 0-1,0 1 1,0-1-1,0 1 1,-1-1 0,1 1-1,-1 0 1,0 0-1,0-1 1,0 1 0,0 0-1,-1 7 1,1-9-1,-1 1 1,-1 0 0,1-1-1,0 1 1,-1-1-1,1 1 1,-1-1-1,1 0 1,-1 1-1,0-1 1,0 0-1,0 1 1,-1-1-1,1 0 1,-1 0-1,1 0 1,-1 0-1,1 0 1,-1 0-1,0 0 1,0-1-1,0 1 1,0-1-1,0 1 1,0-1-1,-1 0 1,1 0-1,0 0 1,-1 0-1,-3 1 1,6-2-68,0 0 1,-1 0-1,1 1 0,0-1 0,0 0 1,0 0-1,0 0 0,0 0 1,-1 0-1,1 0 0,0 1 1,0-1-1,0 0 0,0 0 0,-1 0 1,1 0-1,0 0 0,0 0 1,0 0-1,-1 0 0,1 0 1,0 0-1,0 0 0,0 0 0,-1 0 1,1 0-1,0 0 0,0 0 1,0 0-1,0 0 0,-1 0 1,1 0-1,0 0 0,0 0 1,0 0-1,-1 0 0,1-1 0,0 1 1,0 0-1,0 0 0,0 0 1,0 0-1,-1 0 0,1-1 1,0 1-1,0 0 0,0 0 0,0 0 1,0 0-1,0-1 0,0 1 1,0 0-1,-1 0 0,1 0 1,0 0-1,0-1 0,11-10-844,23-12-303,-32 22 1186,1 0 0,-1 0 0,0 1 0,0-1 0,1 1 0,-1-1 0,1 1 0,-1 0 0,0 0 0,1 0 0,-1 0 0,0 0 0,1 1 0,-1-1 0,1 1 0,-1-1 0,0 1 0,0 0 0,1 0 0,-1 0 0,0 0 0,0 0 0,0 0 0,0 1 0,0-1 0,0 1 0,-1-1 0,1 1 0,0 0 0,-1 0 0,0 0 0,1 0 0,1 3 0,-3-3 25,1 0 0,-1 0 0,1 0 0,-1 0 0,0 0 0,1 0 0,-1 1 0,0-1-1,-1 0 1,1 0 0,0 0 0,-1 0 0,1 1 0,-1-1 0,0 0 0,1 0 0,-1 0 0,0 0 0,0 0 0,0-1 0,-1 1 0,1 0 0,0 0-1,-1-1 1,1 1 0,-1-1 0,1 1 0,-1-1 0,0 0 0,0 1 0,0-1 0,1 0 0,-1 0 0,0 0 0,0-1 0,-4 2 0,2 0-458,-1-1 1,1 0-1,-1 1 0,1-2 1,-1 1-1,0 0 1,-4-1-1,-3 0-2049</inkml:trace>
  <inkml:trace contextRef="#ctx0" brushRef="#br0" timeOffset="8085.88">1794 1405 6579,'0'0'82,"1"-1"-1,-1 1 1,0 0-1,0-1 1,1 1-1,-1 0 1,0-1-1,1 1 1,-1 0-1,0 0 1,1-1-1,-1 1 1,1 0-1,-1 0 1,0 0 0,1-1-1,-1 1 1,1 0-1,-1 0 1,1 0-1,-1 0 1,0 0-1,1 0 1,-1 0-1,1 0 1,-1 0-1,1 0 1,-1 0-1,1 0 1,-1 0-1,0 0 1,1 0 0,-1 1-1,1-1 1,-1 0-1,0 0 1,1 1-1,-1-1 1,1 0-1,-1 0 1,0 1-1,1-1 1,-1 0-1,0 1 1,0-1-1,1 0 1,-1 1-1,0-1 1,0 0 0,1 2-1,20 22 1186,-18-20-1097,4 6-44,0 0 1,-1 0 0,-1 1 0,1 0 0,-2 0 0,1 1 0,-2-1 0,1 1 0,-2 0 0,1 0-1,-2 0 1,0 0 0,0 0 0,-1 0 0,-2 21 0,0-21-636,0 1 0,-1-1 1,0 0-1,0 1 0,-2-2 0,1 1 0,-2 0 1,1-1-1,-11 15 0,3-8-2924</inkml:trace>
  <inkml:trace contextRef="#ctx0" brushRef="#br0" timeOffset="8805.09">616 1429 5987,'-9'10'1456,"0"-2"-527,0 0 367,0 0-383,5 2-561,-1 2-240,3 8-16,2 2 80,0 9-240,0 5 416,4 4-576,5 2 224,2 0-80,3 0-640,1 0-769,3-4-48,2-2-864</inkml:trace>
  <inkml:trace contextRef="#ctx0" brushRef="#br0" timeOffset="11026.76">997 2027 4418,'-1'-2'185,"0"0"-1,0 1 1,1-1 0,-1 0-1,1 0 1,-1 0 0,1 0 0,0 1-1,0-1 1,0 0 0,0 0-1,0 0 1,0 0 0,0 0-1,1 0 1,-1 1 0,1-1-1,-1 0 1,1 0 0,0 0-1,0 1 1,0-1 0,0 0-1,0 1 1,0-1 0,0 1 0,0-1-1,1 1 1,-1 0 0,3-3-1,-2 4-150,-1-1 0,1 1 0,-1 0 0,1-1 0,-1 1 0,1 0 0,-1 0 0,1 0 0,0 0 0,-1 0 0,1 0 0,-1 1 0,1-1 0,-1 1 0,1-1 0,-1 1 0,1-1 0,-1 1 0,1 0 0,-1-1 0,0 1 0,0 0 0,1 0 0,-1 0 0,0 0 0,0 0 0,0 0 0,0 1 0,0-1 0,0 0 0,0 0 0,0 1 0,-1-1 0,1 1 0,0-1 0,-1 1 0,1 1 0,1 3 82,0-1 0,-1 0 0,0 0 1,0 1-1,0-1 0,-1 1 1,1-1-1,-1 1 0,-1-1 1,1 1-1,-1-1 0,-1 7 0,1-9-24,1 1 0,-1-1-1,0 1 1,0-1 0,-1 0-1,1 0 1,-1 0 0,1 0-1,-1 0 1,0 0-1,0 0 1,0 0 0,-1-1-1,1 1 1,-1-1 0,1 0-1,-1 0 1,0 0 0,0 0-1,-4 2 1,-3-3-143,12-8-213,13-8-339,-11 14 615,0 0 1,0 0-1,0 0 0,0 1 1,-1-1-1,2 1 0,-1 0 1,0 0-1,0 0 0,0 1 1,-1 0-1,1-1 0,0 2 0,0-1 1,0 0-1,0 1 0,-1-1 1,1 1-1,-1 0 0,1 0 1,-1 1-1,0-1 0,0 1 1,0-1-1,0 1 0,0 0 1,-1 0-1,1 0 0,3 6 1,-5-7 3,1 0 0,-1 0 0,0 0 0,0 0 0,0 1 0,0-1 0,0 0 0,0 1 1,-1-1-1,1 1 0,-1-1 0,1 0 0,-1 1 0,0-1 0,0 1 0,0-1 1,-1 1-1,1-1 0,-1 5 0,-1-5-10,1 1 0,-1-1 1,1 0-1,-1 0 0,0 0 1,0 0-1,0 0 0,0-1 1,0 1-1,0 0 0,-1-1 0,1 0 1,0 1-1,-1-1 0,1 0 1,-1 0-1,1-1 0,-1 1 1,0 0-1,1-1 0,-1 0 1,0 1-1,-2-1 0,-1 0-615,0 1 0,-1-1 0,1 0 0,0-1 0,0 1 0,0-1 0,0-1-1,0 1 1,-10-4 0</inkml:trace>
  <inkml:trace contextRef="#ctx0" brushRef="#br0" timeOffset="11623.74">1278 2015 5795,'-6'-14'5675,"4"0"-3953,2 13-1719,0 0-1,0 0 1,1 1 0,-1-1-1,1 0 1,-1 0 0,1 0 0,-1 0-1,1 1 1,0-1 0,-1 0-1,1 1 1,0-1 0,-1 0-1,1 1 1,0-1 0,0 1-1,0-1 1,-1 1 0,1-1-1,0 1 1,0 0 0,0-1 0,0 1-1,0 0 1,0 0 0,0 0-1,0 0 1,0 0 0,0 0-1,1 0 1,1 0 11,-1 0 0,0 1 0,0-1 0,1 1-1,-1 0 1,0-1 0,0 1 0,0 0 0,0 0 0,0 0 0,0 1-1,0-1 1,0 0 0,0 1 0,0 0 0,-1-1 0,1 1 0,-1 0 0,1-1-1,-1 1 1,0 0 0,1 0 0,-1 0 0,0 0 0,-1 1 0,1-1-1,0 0 1,0 0 0,0 4 0,2 5-2,0 0 0,-1 0-1,-1 1 1,2 18 0,-4-22 17,1 0 1,-1 0-1,-1 0 1,1 0-1,-1 0 0,-1-1 1,0 1-1,0-1 1,0 1-1,-7 9 0,9-14-39,-1 0 0,0-1 0,1 1 0,-1-1-1,0 0 1,-1 0 0,1 1 0,0-1 0,0-1 0,-1 1-1,1 0 1,-1-1 0,0 1 0,1-1 0,-1 0 0,0 0-1,0 0 1,0 0 0,0 0 0,0 0 0,0-1 0,0 0-1,0 1 1,0-1 0,0-1 0,0 1 0,0 0-1,0-1 1,0 1 0,-4-2 0,7 2-9,-1-1 0,0 1-1,1 0 1,-1-1 0,0 1 0,1-1-1,-1 1 1,1 0 0,-1-1 0,0 0-1,1 1 1,-1-1 0,1 1 0,0-1 0,-1 0-1,1 1 1,-1-1 0,1 0 0,0 1-1,0-1 1,-1 0 0,1 1 0,0-1-1,0 0 1,0 0 0,0 1 0,0-1 0,0 0-1,0 0 1,0 0 0,0 1 0,0-1-1,0 0 1,0 0 0,1 1 0,-1-1 0,0 0-1,0 1 1,1-1 0,-1 0 0,1 1-1,-1-1 1,0 0 0,1 1 0,-1-1-1,1 1 1,0-1 0,-1 1 0,1-1 0,-1 1-1,2-1 1,0-2-21,1 1 0,-1 0 0,0-1 0,1 1 0,0 0 0,-1 0 0,1 1 0,0-1-1,0 1 1,0-1 0,5-1 0,1 3-17,0 0 0,-1 1 0,1 0-1,-1 1 1,1 0 0,15 5 0,-15-4-615,0 0 0,0-1 0,0 0 0,1 0 0,-1-1 0,10 0 1,3-3-1320</inkml:trace>
  <inkml:trace contextRef="#ctx0" brushRef="#br0" timeOffset="11977.86">1535 2005 5827,'-2'-2'251,"0"1"1,0-1-1,0 1 1,0 0-1,-1 0 1,1 0-1,0 0 1,0 0 0,-1 1-1,1-1 1,0 1-1,-1-1 1,1 1-1,0 0 1,-1 0-1,1 0 1,-1 0-1,1 0 1,0 1-1,-1-1 1,-2 2 0,3-1-144,-1 1 0,0-1 0,1 1 0,-1 0 0,1 0 0,-1 0 0,1 0 0,0 0 0,0 1 0,0-1 0,0 1 0,0-1 0,1 1 0,-2 3 0,-1 2-75,1 0-1,0 1 1,0-1 0,1 0 0,0 1 0,1-1 0,-1 1 0,2 0-1,-1-1 1,2 16 0,1-18-41,-1 0 0,1 0 0,0-1-1,0 1 1,0-1 0,1 0 0,0 0 0,0 0 0,0 0-1,0 0 1,1 0 0,0-1 0,0 0 0,0 0 0,1 0-1,-1 0 1,1-1 0,0 1 0,7 2 0,-9-4 34,0-1 0,0 0 1,0 0-1,0 0 1,0 0-1,0-1 1,1 1-1,-1-1 0,0 0 1,0 1-1,0-2 1,0 1-1,1 0 0,-1-1 1,0 1-1,0-1 1,0 0-1,0 0 0,0 0 1,0 0-1,0-1 1,-1 1-1,1-1 1,0 0-1,-1 0 0,1 0 1,-1 0-1,1 0 1,-1 0-1,0-1 0,0 1 1,0-1-1,-1 1 1,1-1-1,0 0 0,1-4 1,-1 1 45,1-1 1,-1 1-1,0-1 0,-1 1 1,0-1-1,0 1 1,0-1-1,-1 0 0,0 1 1,0-1-1,-1 0 1,0 0-1,0 1 0,0-1 1,-1 1-1,-3-7 0,4 9-230,0 1-1,0-1 1,-1 0-1,0 1 0,1-1 1,-2 1-1,1 0 0,0-1 1,0 1-1,-1 0 1,0 0-1,0 1 0,0-1 1,0 1-1,0-1 0,0 1 1,0 0-1,-1 0 1,1 0-1,-1 1 0,0-1 1,1 1-1,-1 0 0,0 0 1,0 0-1,0 1 1,0-1-1,-5 1 0,-9 4-3384,2 7-1363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4:26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5054 2778 3442,'-27'-15'4220,"14"12"-2045,12 3-2131,1 0 1,0 0 0,0 0-1,0 0 1,0 0 0,-1 0-1,1 0 1,0 1 0,0-1-1,0 0 1,0 0 0,0 0-1,0 0 1,-1 0 0,1 0-1,0 0 1,0 1 0,0-1-1,0 0 1,0 0 0,0 0-1,0 0 1,0 0 0,0 1-1,0-1 1,0 0-1,0 0 1,-1 0 0,1 0-1,0 1 1,0-1 0,0 0-1,0 0 1,1 0 0,-1 0-1,0 1 1,0-1 0,0 0-1,0 0 1,0 0 0,0 0-1,0 1 1,0-1 0,0 0-1,0 0 1,0 0 0,0 0-1,1 0 1,-1 0 0,0 1-1,0-1 1,0 0 0,0 0-1,94 193 2730,-11-21-2381,128 187 158,-115-208-2697,-31-49-2118,-45-69 791</inkml:trace>
  <inkml:trace contextRef="#ctx0" brushRef="#br0" timeOffset="1355.97">5556 4510 5827,'0'0'67,"0"0"1,0 0 0,0 0-1,0 0 1,0 1 0,0-1 0,0 0-1,0 0 1,0 0 0,0 0-1,0 1 1,0-1 0,0 0-1,0 0 1,0 0 0,0 0 0,0 0-1,0 0 1,0 1 0,0-1-1,0 0 1,0 0 0,-1 0-1,1 0 1,0 0 0,0 0 0,0 1-1,0-1 1,0 0 0,0 0-1,0 0 1,-1 0 0,1 0-1,0 0 1,0 0 0,0 0-1,0 0 1,0 0 0,0 0 0,-1 0-1,1 0 1,0 0 0,0 0-1,0 0 1,0 0 0,-1 0-1,1 0 1,0 0 0,0 0 0,0 0-1,0 0 1,0 0 0,-1 0-1,1 0 1,0 0 0,0 0-1,0 0 1,0 0 0,0 0 0,0 0-1,-1 0 1,1-1 0,0 1-1,0 0 1,0 0 0,0 0-1,0 0 1,0 0 0,0-1 0,2 23 1361,10 25-986,12 14-146,5 22 273,-47-97 327,-7-12-959,1 1-29,2-1 0,0-1 1,2-1-1,-29-53 0,49 79 86,-1 0-1,1 0 0,0 0 0,0 0 1,0 0-1,0 0 0,0 0 1,0 0-1,1 0 0,-1 0 0,1 0 1,-1 0-1,1 0 0,0 0 1,0 0-1,0 1 0,0-1 0,0 0 1,3-2-1,27-34-45,-26 33 59,103-105-239,-58 68-3126,-50 42 3264,1-1-41,-1 1-1,0 0 0,1-1 0,-1 1 0,0 0 0,1-1 0,-1 1 0,1 0 0,-1-1 0,0 1 0,1 0 1,-1 0-1,1 0 0,-1-1 0,1 1 0,-1 0 0,1 0 0,-1 0 0,1 0 0,-1 0 0,1 0 0,-1 0 1,1 0-1,-1 0 0,1 0 0,-1 0 0,1 0 0,0 1 0,2 7-2039</inkml:trace>
  <inkml:trace contextRef="#ctx0" brushRef="#br0" timeOffset="1657.09">5489 4630 5442,'-3'0'2097,"3"-2"-2049,-3-1 865,3 1-721,3-3 224,6-3-352,2-2-64,3-2 0,2-3-640,4 2-657,-1 0-1280</inkml:trace>
  <inkml:trace contextRef="#ctx0" brushRef="#br0" timeOffset="2181.56">5556 4589 2001,'0'-3'6019,"0"1"-5971,3-3 784,0 0 113,5-3 159,3-2-1072,0-3 336,3-4-224,6-1-96,-4-2-96,4 0-64,-3 0 48,2 2-992,-2 3 15,0 5-1328,-3 3-752</inkml:trace>
  <inkml:trace contextRef="#ctx0" brushRef="#br0" timeOffset="2953.05">5737 4604 4914,'-1'-1'206,"0"0"0,0 0 1,0 0-1,0 0 0,0 1 0,0-2 0,0 1 0,0 0 0,0 0 0,0 0 0,1 0 0,-1 0 0,1-1 1,-1 1-1,0 0 0,1-1 0,0 1 0,-1 0 0,1-1 0,0 1 0,0 0 0,0-1 0,0 1 1,0 0-1,0-1 0,0 1 0,0-1 0,1 1 0,-1 0 0,1-2 0,1 0-200,0 0 0,0 0 0,1 0 0,0 0 0,-1 1-1,1-1 1,0 1 0,0 0 0,0 0 0,7-3 0,-9 4-11,0 0 0,1 0 1,-1 0-1,1 0 0,-1 0 1,1 1-1,0-1 0,-1 0 1,1 1-1,0 0 0,-1-1 1,1 1-1,0 0 0,-1 0 0,1 0 1,0 0-1,0 0 0,-1 0 1,1 0-1,0 1 0,0-1 1,-1 1-1,1-1 0,-1 1 0,1-1 1,0 1-1,-1 0 0,1 0 1,-1 0-1,0 0 0,1 0 1,-1 0-1,0 0 0,1 1 1,-1-1-1,2 3 0,-2-1 33,0 0-1,1 0 1,-1 0-1,0 0 1,-1 0-1,1 0 1,0 0-1,-1 0 1,0 0-1,0 0 1,0 1-1,0-1 1,0 0-1,0 0 1,-1 0-1,0 0 1,0 0-1,1 0 1,-4 5-1,3-4 24,-1-1 0,1 1 0,-1 0 0,-1 0 1,1-1-1,0 1 0,-1-1 0,0 0 0,1 0 0,-1 0 0,-1 0 0,-3 3 0,10-8-42,0 0 0,1 1 0,-1 0-1,0-1 1,1 1 0,0 0-1,-1 1 1,1-1 0,-1 1 0,1-1-1,0 1 1,-1 0 0,1 0-1,0 1 1,-1-1 0,1 1 0,0 0-1,-1 0 1,1 0 0,-1 0-1,0 1 1,1-1 0,-1 1 0,0 0-1,0 0 1,0 0 0,0 0-1,0 1 1,0-1 0,-1 1 0,1 0-1,-1 0 1,0 0 0,0 0 0,0 0-1,0 0 1,0 0 0,-1 1-1,1-1 1,1 8 0,-2-5 93,0 1 0,0-1 0,-1 1 0,1 0 0,-1 0 0,-1-1 0,0 1 0,0 0 0,0-1 0,0 1 0,-1-1 0,0 1 0,-1-1 0,0 0 0,1 0 0,-8 11 0,3-7-326,0 0 0,0 0 0,-1-1 0,0 0 0,-1 0-1,0-1 1,0 0 0,-14 9 0,22-16 33,0-1-1,1 1 1,-1-1-1,1 1 0,-1-1 1,0 0-1,1 1 1,-1-1-1,0 0 1,1 0-1,-1 1 1,0-1-1,0 0 1,1 0-1,-1 0 1,0 0-1,0 0 1,1 0-1,-1 0 1,0 0-1,1 0 1,-1 0-1,0 0 1,0-1-1,1 1 1,-1 0-1,0-1 1,-5-6-2832</inkml:trace>
  <inkml:trace contextRef="#ctx0" brushRef="#br0" timeOffset="3389.12">5983 4521 6579,'-1'-1'104,"1"1"1,0-1-1,-1 1 1,1 0-1,-1-1 1,1 1-1,-1 0 0,1-1 1,-1 1-1,1 0 1,-1 0-1,1-1 0,-1 1 1,1 0-1,-1 0 1,0 0-1,1 0 1,-1 0-1,1 0 0,-1 0 1,0 0-1,1 0 1,-1 0-1,1 0 0,-1 0 1,1 0-1,-1 0 1,0 0-1,1 1 1,-1-1-1,1 0 0,-1 1 1,-12 18 1018,2 31-743,10-36-300,0-1 0,2 1 0,-1 0-1,2 0 1,5 22 0,-7-32-58,1 0 0,-1-1 0,1 1-1,1 0 1,-1-1 0,0 1 0,1-1-1,0 0 1,-1 0 0,1 1 0,1-1-1,-1 0 1,0 0 0,1-1 0,-1 1 0,1 0-1,0-1 1,0 0 0,0 0 0,0 0-1,0 0 1,1 0 0,-1 0 0,1-1 0,-1 0-1,4 1 1,-4-2-8,-1 0-1,0-1 1,0 0 0,0 1-1,0-1 1,0 0 0,0 0-1,0 0 1,0 0 0,0-1-1,0 1 1,-1 0-1,1-1 1,-1 1 0,1-1-1,-1 0 1,1 1 0,-1-1-1,0 0 1,0 0 0,0 0-1,0 0 1,0 0 0,0 0-1,1-3 1,1-2 92,-1 0 1,1 0-1,-1-1 0,0 1 1,-1-1-1,1-9 0,-2 16-84,0 1-1,0-1 0,0 1 0,0-1 1,0 0-1,0 1 0,0-1 1,0 1-1,0-1 0,0 1 0,-1-1 1,1 0-1,0 1 0,0-1 0,-1 1 1,1-1-1,0 1 0,-1 0 1,1-1-1,0 1 0,-1-1 0,1 1 1,-1-1-1,1 1 0,-1 0 1,1-1-1,-1 1 0,1 0 0,-1 0 1,1-1-1,-1 1 0,-21 2 134,-19 19-316,40-20 115,-48 33-750,46-31 456,0 0 0,0 0-1,0 0 1,1 0 0,-1 0-1,1 0 1,-1 1 0,1-1-1,0 1 1,1-1 0,-1 1-1,-1 6 1,2 3-2632</inkml:trace>
  <inkml:trace contextRef="#ctx0" brushRef="#br0" timeOffset="4859.26">5731 3924 2977,'-1'-1'247,"1"0"0,0-1-1,-1 1 1,1 0-1,-1-1 1,0 1 0,1 0-1,-1 0 1,0 0 0,0 0-1,0 0 1,1 0-1,-1 0 1,0 0 0,-1 0-1,1 0 1,0 0-1,0 1 1,0-1 0,0 0-1,-1 1 1,1-1 0,0 1-1,0-1 1,-1 1-1,1 0 1,0-1 0,-1 1-1,1 0 1,-1 0 0,1 0-1,0 0 1,-3 0-1,-3 0 79,-1 0 1,1 1-1,-1-1 0,1 1 0,-10 3 0,0 0 29,0 2 0,0 0 0,1 1 0,-29 16 0,20-5-196,0 1-1,1 1 1,-21 23 0,-79 81 98,109-110-187,1 0 1,1 1-1,1 1 1,0 0-1,1 1 0,0 0 1,1 0-1,2 1 0,-1 0 1,-7 28-1,11-33-77,1 2 25,-1 0 1,2 1-1,0-1 0,0 1 1,2-1-1,0 1 0,1 0 1,0-1-1,1 1 0,7 30 1,-3-24-16,2-1 1,0 0-1,2 0 1,0-1-1,1 0 1,1 0-1,16 20 1,-6-12-3,2-1 0,1-1 0,1-1 0,1-1 0,1-1 0,1-1 0,1-2 0,1-1 0,53 26 0,-54-34-4,0 0 0,1-2 0,0-1 1,0-2-1,1-1 0,-1-1 0,1-2 0,0 0 1,0-3-1,0 0 0,0-2 0,53-12 0,-59 9-3,-1-1 0,1-1 0,-1-1-1,-1-1 1,0-1 0,0-1 0,-1-1-1,-1-1 1,0-1 0,-1-1 0,-1 0-1,0-2 1,-1 0 0,-1-1 0,27-39-1,-26 27 4,-2 0 0,-1-2 0,-1 0 0,-1 0 0,-2-2 0,12-69 0,-19 76 74,0 0-1,-2 0 0,-1 0 0,-2 0 1,0 0-1,-2 0 0,-1 1 0,-2-1 0,-12-38 1,13 52-20,-1 0 1,0 1-1,-1 0 1,-1 0-1,0 0 1,-1 1-1,0 1 1,-1-1-1,-1 1 1,-18-15-1,13 14-83,-1 0-1,-1 1 1,1 1-1,-2 1 0,1 1 1,-1 0-1,-21-5 0,-4 3-484,-1 2-1,0 1 1,0 3-1,-1 1 1,1 3-1,-61 6 1,69-2-552,-1 1 0,1 2 0,-60 20 0,7 11-2771</inkml:trace>
  <inkml:trace contextRef="#ctx0" brushRef="#br0" timeOffset="8279.95">5061 3340 4434,'-10'-4'968,"-1"1"0,1 0-1,-1 1 1,0 1 0,-19-2 0,27 4-863,-1-1 0,1 1 0,-1-1 0,1 1 1,-1 0-1,1 1 0,-1-1 0,1 0 0,0 1 1,0 0-1,0 0 0,0 0 0,0 0 0,0 0 1,0 1-1,1-1 0,-1 1 0,1 0 0,0 0 1,0 0-1,-3 4 0,-1 4-99,0-1-1,0 1 1,1 1-1,0-1 1,1 1-1,1 0 1,0 0-1,-2 17 1,4-26-13,1 0 1,0 0-1,0 0 1,0 0-1,0 0 1,0 0-1,1 0 1,-1 0 0,1 0-1,0 0 1,0 0-1,0 0 1,1 0-1,-1 0 1,0-1-1,1 1 1,0-1-1,0 1 1,0-1-1,0 1 1,0-1-1,0 0 1,0 0-1,1 0 1,-1 0-1,1-1 1,0 1 0,-1-1-1,1 1 1,0-1-1,0 0 1,0 0-1,0 0 1,0-1-1,0 1 1,0-1-1,0 1 1,5-1-1,-1 0 14,0 1 0,0-1 0,0-1 0,0 1 1,0-1-1,0-1 0,0 1 0,0-1 0,-1 0 0,1-1 0,-1 1 0,12-7 0,-16 7 20,1 0 1,-1 0 0,1 0 0,-1 0-1,0 0 1,0 0 0,1 0-1,-2-1 1,1 1 0,0-1-1,0 0 1,-1 1 0,1-1-1,-1 0 1,0 0 0,0 0-1,0 0 1,0 0 0,-1 0 0,1 0-1,-1 0 1,0 0 0,0 0-1,0-1 1,0 1 0,0 0-1,-1 0 1,0 0 0,1 0-1,-2-4 1,-1-1 38,0-1 0,-1 1 0,1 0 0,-2-1 0,1 2 0,-1-1 0,0 1 0,-1-1 0,1 1 0,-8-6 0,50 51-248,23 9 159,37 32 127,-88-71-31,0 1-1,-1 0 1,0 1 0,-1 0-1,0 0 1,0 1-1,8 18 1,-14-26-43,0 1 1,0 0-1,0 0 0,0 0 1,0 0-1,-1 0 1,0 0-1,0 0 0,0 0 1,0 0-1,-1 0 0,0 0 1,1 0-1,-1 0 1,-1 0-1,1 0 0,-1-1 1,1 1-1,-1 0 0,0-1 1,0 0-1,-1 1 1,1-1-1,-1 0 0,1 0 1,-1 0-1,0 0 0,-4 2 1,-1 2-233,-1-1 0,0 1 0,-18 9 0,-29 6-4004,44-19 890</inkml:trace>
  <inkml:trace contextRef="#ctx0" brushRef="#br0" timeOffset="10385.05">5905 3032 4562,'-3'0'329,"0"0"0,0 0 0,0 0 0,0-1 0,0 1-1,0-1 1,0 0 0,1 0 0,-6-2 0,6-5 1189,19-2-1123,-14 9-334,0 0-1,1 0 1,0 0-1,-1 0 1,1 0-1,-1 1 1,1 0-1,0 0 1,0 0-1,-1 0 0,1 0 1,0 1-1,-1-1 1,1 1-1,-1 0 1,1 0-1,-1 1 1,6 2-1,-4-1-31,0 0 1,-1 1-1,1-1 1,-1 1-1,0 0 0,0 0 1,0 1-1,-1-1 0,1 1 1,-1 0-1,3 6 0,-2-4-9,-1 1 0,1-1 0,-2 1 0,1 0 0,-1-1 0,0 1 0,-1 0 0,1 0 0,-2 0 0,1 1 0,-1-1-1,0 0 1,-1 0 0,0 0 0,0 0 0,-1 0 0,-3 9 0,2-10 3,-1 0-1,-1 0 1,1 0-1,-1-1 1,0 0-1,-11 11 1,14-15-40,1-1 0,0 1 1,-1-1-1,1 0 0,-1 0 1,1 0-1,-1 0 1,0 0-1,0 0 0,1 0 1,-1 0-1,0 0 0,0-1 1,0 1-1,0-1 1,1 0-1,-1 1 0,0-1 1,0 0-1,0 0 1,0 0-1,0-1 0,0 1 1,0 0-1,0-1 0,0 1 1,0-1-1,1 1 1,-1-1-1,0 0 0,0 0 1,1 0-1,-1 0 0,-1-1 1,95-6-387,-70 4-790,0 0-1,23-9 1,-12 1-1574</inkml:trace>
  <inkml:trace contextRef="#ctx0" brushRef="#br0" timeOffset="10925.3">6247 2937 6035,'-5'0'166,"-1"0"0,1 0 0,0 1 0,0 0 0,0 0 0,0 1 0,0-1 0,0 1 0,0 0 0,0 0 0,1 1 0,-1 0 0,1-1 0,-1 2 0,-5 4 0,8-6-152,0 0 0,0 1 0,0-1-1,1 1 1,-1-1 0,1 1 0,-1-1 0,1 1 0,0 0 0,0 0 0,0-1 0,1 1 0,-1 0 0,0 0 0,1 0 0,0 0 0,0 0 0,0 0-1,0 0 1,0 0 0,1 0 0,-1 0 0,1 0 0,0 0 0,0-1 0,0 1 0,0 0 0,3 4 0,-3-4-8,0-1 1,1 0 0,-1 0-1,1 1 1,0-1 0,-1 0-1,1 0 1,0-1-1,0 1 1,0 0 0,1-1-1,-1 1 1,0-1 0,1 0-1,-1 1 1,0-1 0,1 0-1,0-1 1,-1 1-1,1 0 1,-1-1 0,1 0-1,0 1 1,-1-1 0,1 0-1,0 0 1,-1 0-1,1-1 1,0 1 0,-1-1-1,4-1 1,-1 1 50,-1 0 0,0-1 0,0 1 0,0-1 0,0 0 0,-1-1 1,1 1-1,0-1 0,-1 1 0,0-1 0,1 0 0,-1-1 0,-1 1 0,1 0 0,0-1 0,-1 1 0,1-1 0,1-5 0,-2 3 87,0 1-1,-1-1 0,0 0 1,0 1-1,0-1 0,-1 0 1,0 0-1,0 0 0,0 0 1,-1 0-1,0 1 1,-2-9-1,3 11-65,-1 0 1,0 0-1,0 0 0,-1 0 1,1 1-1,0-1 0,-1 0 1,0 1-1,0-1 0,1 1 1,-2 0-1,1-1 0,0 1 1,0 0-1,-1 0 0,1 1 1,-1-1-1,1 0 0,-1 1 1,0 0-1,1-1 0,-1 1 1,0 0-1,0 0 1,-5 0-1,8 1-76,-1 0 0,1 0 0,0-1 0,0 1 0,0 0 0,-1 0 1,1 0-1,0 0 0,0 0 0,-1 0 0,1 0 0,0 0 0,0 0 0,-1 0 0,1 0 0,0 0 0,0 1 1,0-1-1,-1 0 0,1 0 0,0 0 0,0 0 0,-1 0 0,1 0 0,0 0 0,0 1 0,0-1 1,0 0-1,-1 0 0,1 0 0,0 0 0,0 1 0,0-1 0,0 0 0,0 0 0,0 0 0,-1 1 0,1-1 1,0 0-1,0 0 0,0 1 0,0-1 0,0 0 0,0 0 0,0 0 0,0 1 0,0-1 0,0 0 1,7 16-25,14 13-152,46 31 340,-49-46-136,-1 0 0,-1 0 0,-1 2 0,0 0 0,19 27-1,-31-39-65,-1 0-1,0 0 1,0 1 0,0-1-1,0 0 1,-1 1-1,0 0 1,0-1-1,0 1 1,0 0-1,-1 0 1,0-1-1,0 1 1,0 0-1,0 0 1,-1 0 0,0-1-1,0 1 1,0 0-1,-1-1 1,1 1-1,-1-1 1,0 1-1,0-1 1,-1 0-1,1 0 1,-1 0 0,0 0-1,0-1 1,-4 5-1,-21 18-4792,17-21-170</inkml:trace>
  <inkml:trace contextRef="#ctx0" brushRef="#br0" timeOffset="-54434.74">87 1986 3538,'-1'0'185,"-1"-1"1,1 1 0,-1 0-1,1 0 1,-1 0 0,1 0-1,-1 0 1,1 0 0,-1 1-1,1-1 1,-1 0-1,1 1 1,-1-1 0,1 1-1,-1-1 1,1 1 0,0 0-1,0 0 1,-1 0 0,1-1-1,0 1 1,0 0 0,-2 2-1,-31 34 4416,17-18-1940,17-18-2557,7-3-13,0 0 1,0 0-1,0-1 1,0 0-1,-1 0 1,1-1-1,-1 0 1,0 0-1,0 0 1,0-1-1,10-10 1,0 2 53,338-293 825,83-64-814,-421 358-165,412-294-81,-407 293 47,-1-2-1,-1 0 1,30-31-1,-19 10-2206,-4-4-3281,-10 15 1788,-5 10 1814</inkml:trace>
  <inkml:trace contextRef="#ctx0" brushRef="#br0" timeOffset="-52544.81">383 920 4050,'-5'-1'413,"1"0"1,-1 1-1,1-1 1,-1 1-1,0 0 1,1 0-1,-1 0 1,1 0-1,-1 1 1,1 0-1,-1 0 1,1 0-1,-7 3 1,3 0-197,1-1 1,0 1-1,0 0 0,1 1 0,-1-1 1,1 1-1,-10 10 0,11-9-206,0-1 0,0 1-1,1 0 1,-1 0-1,1 0 1,1 1 0,-1-1-1,1 1 1,0 0-1,1 0 1,-1 0 0,1 0-1,1 1 1,-1-1-1,1 1 1,1-1 0,-1 0-1,2 10 1,-1-16-14,0 1 1,1 0-1,-1-1 1,1 1-1,-1-1 0,1 1 1,0-1-1,-1 1 1,1-1-1,0 1 1,0-1-1,0 0 1,0 0-1,0 1 1,0-1-1,1 0 1,-1 0-1,0 0 0,1 0 1,-1 0-1,0 0 1,1-1-1,-1 1 1,1 0-1,0-1 1,-1 1-1,1-1 1,-1 0-1,1 1 0,0-1 1,-1 0-1,1 0 1,-1 0-1,1 0 1,0 0-1,-1-1 1,1 1-1,0 0 1,-1-1-1,1 1 0,-1-1 1,1 1-1,-1-1 1,3-1-1,3-1 12,0 0-1,-1 0 0,1 0 0,-1-1 1,1 0-1,-1-1 0,0 1 0,7-9 1,-9 9 62,-1 0-1,1 0 1,-1 0 0,0 0 0,-1-1 0,1 1 0,-1-1-1,0 0 1,0 0 0,0 0 0,-1 0 0,0 0 0,1 0 0,-2 0-1,1 0 1,-1 0 0,0 0 0,0-1 0,0 1 0,-1 0 0,0 0-1,0 0 1,0 0 0,0 0 0,-1 0 0,0 0 0,0 0-1,0 0 1,-1 1 0,1-1 0,-1 1 0,0 0 0,-1 0 0,1 0-1,-8-7 1,59 45-22,-36-26-15,0 0 0,0 1-1,-1 0 1,16 15 0,-24-20-27,0 0 1,0 0-1,-1 0 0,1 0 1,-1 0-1,0 1 0,0-1 1,0 1-1,0 0 0,-1-1 1,0 1-1,0 0 1,0 0-1,-1 0 0,1 0 1,-1-1-1,0 1 0,-1 5 1,-1-2 26,0 0-1,0-1 1,-1 1 0,0-1 0,0 1 0,0-1-1,-1 0 1,0-1 0,-1 1 0,-6 8 0,9-13-116,0 0 0,0 1 0,0-1 0,0 0 0,0 0 0,0 0 0,0 0 0,-1 0 0,1-1 0,-1 1 0,1-1 0,-1 1 0,0-1 0,1 0 0,-1 0 0,0 0 0,0-1 0,0 1 0,0 0 0,0-1 0,0 0 0,0 0 0,0 0 1,0 0-1,1 0 0,-1-1 0,0 1 0,0-1 0,0 0 0,-4-2 0,-3-7-4955,11 3 845</inkml:trace>
  <inkml:trace contextRef="#ctx0" brushRef="#br0" timeOffset="-49699.66">1910 2164 5587,'-1'19'6156,"2"26"-5216,32 101-166,-11-57-7423,-21-84 2642</inkml:trace>
  <inkml:trace contextRef="#ctx0" brushRef="#br0" timeOffset="-49288.7">1769 2282 6019,'1'-8'406,"1"-1"0,-1 0 1,2 1-1,-1-1 0,1 1 0,0 0 1,1 0-1,0 0 0,0 0 0,11-13 1,-11 16-342,0 1 0,1 0 0,0 0 1,0 0-1,0 0 0,0 1 1,0 0-1,1 0 0,-1 1 0,1-1 1,0 1-1,0 0 0,0 1 0,0-1 1,0 1-1,10 0 0,-7 1-33,1 0 0,-1 1-1,0 1 1,0-1-1,0 1 1,0 1 0,0 0-1,0 0 1,-1 0-1,1 1 1,-1 1 0,0-1-1,0 1 1,-1 1 0,0-1-1,1 1 1,-2 1-1,1-1 1,-1 1 0,0 0-1,0 1 1,-1-1-1,6 11 1,-6-9 14,0 0 0,0 0-1,0 1 1,-1 0 0,-1 0 0,0 0 0,0 0 0,-1 0-1,0 0 1,-1 1 0,0-1 0,0 1 0,-1-1-1,-1 1 1,0-1 0,0 0 0,-1 1 0,0-1-1,-1 0 1,-6 14 0,-1-3 11,-2-2 0,0 0 0,-1 0 0,-1-1 0,-1-1 0,-1 0-1,0-1 1,-1-1 0,0 0 0,-1-1 0,-38 21 0,53-34-171,0 1-1,0-1 1,-1 0 0,1 0 0,0 0-1,-1 0 1,1 0 0,-1-1-1,1 0 1,-6 0 0,7 0-110,1 0-1,-1-1 1,1 1 0,-1 0 0,1-1 0,-1 0-1,1 1 1,-1-1 0,1 0 0,0 0-1,-1 0 1,1 0 0,0 0 0,0 0 0,0 0-1,-2-2 1,-6-11-2913</inkml:trace>
  <inkml:trace contextRef="#ctx0" brushRef="#br0" timeOffset="-48800.74">2252 2357 5939,'12'2'5238,"40"-10"-4001,-12-9-768,-32 12-389,1 1 0,0 0 0,0 1 0,0 0 0,13-3 0,-21 7-51,0-1-1,1 0 1,-1 1-1,0-1 0,1 1 1,-1-1-1,0 1 0,1 0 1,-1-1-1,0 1 1,0 0-1,0 0 0,0 0 1,0 0-1,0 0 0,0 0 1,0 0-1,0 0 1,-1 1-1,1-1 0,0 0 1,-1 0-1,1 1 0,-1-1 1,1 0-1,-1 1 1,1-1-1,-1 0 0,0 1 1,0 1-1,8 49 152,-8-48-148,1 16-107,-1 0 0,-1 0 0,-1 0 0,-1 0 0,0-1 0,-12 34 0,11-39-630,-1-1 1,-1 0 0,0-1-1,0 1 1,-1-1-1,-10 12 1,16-23 555,0 0 1,0 1-1,0-1 1,0 0-1,0 0 0,0 0 1,0 0-1,0-1 1,0 1-1,-1 0 1,1 0-1,0-1 1,-1 1-1,1-1 0,0 1 1,-1-1-1,1 1 1,-1-1-1,1 0 1,-1 0-1,1 0 1,-1 0-1,1 0 0,-1 0 1,1 0-1,0 0 1,-1 0-1,1-1 1,-1 1-1,1-1 1,0 1-1,-1-1 0,1 1 1,0-1-1,-1 0 1,1 0-1,0 0 1,0 0-1,0 0 1,-1-1-1,-15-12-998</inkml:trace>
  <inkml:trace contextRef="#ctx0" brushRef="#br0" timeOffset="-48498.95">2269 2608 2497,'-1'-1'143,"0"1"-1,0-1 1,0 1 0,0-1-1,0 0 1,0 0 0,0 1 0,0-1-1,0 0 1,0 0 0,1 0-1,-1 0 1,0 0 0,1 0-1,-1 0 1,1 0 0,-1 0-1,1 0 1,-1 0 0,1 0-1,0 0 1,0 0 0,0 0-1,-1 0 1,1-1 0,0 1-1,0 0 1,0 0 0,1 0-1,-1 0 1,0-1 0,0 1-1,1 0 1,-1-1 0,3-1 358,0 1 1,1-1 0,-1 1 0,0 0-1,1 0 1,-1 0 0,1 0 0,6-1-1,7-4-555,3-3-29,1-1 0,24-18 0,8-12-3760,-31 21 1361</inkml:trace>
  <inkml:trace contextRef="#ctx0" brushRef="#br0" timeOffset="-47624.73">2018 1943 4082,'-5'-1'350,"0"1"1,-1-1 0,1 1-1,0 0 1,0 0-1,0 0 1,0 1 0,0-1-1,0 1 1,0 1-1,0-1 1,1 1-1,-1 0 1,-4 2 0,0 1-68,0 0 0,1 1 0,0 0 0,0 0 0,0 1 0,-10 12 0,-1 5-50,1 1 0,0 1 0,-20 43 0,24-41-145,0 0 0,2 2 0,1-1 0,2 2 1,1-1-1,1 1 0,2 0 0,-3 63 0,8-72-53,1 0-1,2 0 1,0-1 0,1 1-1,1-1 1,1 0-1,1 0 1,1-1 0,0 0-1,2 0 1,0-1-1,1-1 1,26 33 0,-23-33 117,2-1 1,0-1 0,1 0-1,0-1 1,2-1 0,-1 0 0,2-2-1,0 0 1,0-1 0,1-1-1,0-1 1,42 11 0,-46-16-79,1 0 1,-1-2-1,1 0 1,0-1-1,0-1 1,0-1-1,0 0 1,0-2 0,-1 0-1,1 0 1,-1-2-1,0 0 1,0-1-1,0-1 1,-1 0-1,30-20 1,-30 17-23,-2-1 1,0-1-1,0 0 1,-1-1-1,0 0 1,-2-1 0,1-1-1,-2 0 1,0 0-1,0-1 1,10-26-1,-11 20 48,-1-1-1,-1 1 0,-1-2 0,-1 1 1,-2-1-1,0 0 0,-1 1 1,-2-37-1,-2 35 3,-1 0 1,-1 0-1,-1 1 1,-1-1-1,-1 1 1,-1 1-1,-1-1 1,-14-24-1,14 31-36,-1 0-1,-1 1 0,-1 0 0,0 1 0,-1 0 1,-1 1-1,0 0 0,-1 2 0,-1-1 1,-28-17-1,29 23-102,0 1 0,0 0 1,-1 0-1,0 2 0,0 0 0,0 0 0,-1 2 1,1 0-1,-1 1 0,1 1 0,-1 0 1,1 1-1,-1 1 0,1 0 0,0 2 1,-32 10-1,11-1-554,1 1 0,0 2 0,2 2 0,0 1 0,0 1 0,-32 28 0,52-38-101,0 1 0,1 0 0,0 0 0,1 1 0,1 1 0,0 0 0,0 1 0,2 0 0,-1 0 0,-8 21 0,4 15-2736</inkml:trace>
  <inkml:trace contextRef="#ctx0" brushRef="#br0" timeOffset="-193921.71">1980 346 4994,'-4'-2'401,"-1"1"-1,0 0 1,1 0-1,-1 1 0,0 0 1,0-1-1,0 1 1,1 1-1,-1-1 0,0 1 1,0 0-1,1 0 1,-1 0-1,-8 5 1,6-3-176,1 1 1,-1 0-1,1 0 1,1 0-1,-1 1 1,0 0 0,1 1-1,0-1 1,-4 7-1,0-1-179,2 1 0,-1 1 0,2 0 0,0 0 0,0 0 0,1 0 0,1 1 0,0 0 0,-3 21 0,6-25-47,0 0 0,1 0 0,0 0 0,0 0-1,1 0 1,1 0 0,-1 0 0,2 0 0,-1 0 0,1-1 0,6 11 0,-7-15-7,1-1 0,-1 1 0,1-1-1,0 0 1,1 0 0,-1 0-1,1-1 1,0 1 0,0-1 0,0 0-1,0 0 1,0 0 0,1-1 0,-1 1-1,1-1 1,0 0 0,-1-1-1,1 1 1,0-1 0,0 0 0,0 0-1,0 0 1,9 0 0,-6-1-143,0 0 0,0-1 1,0 0-1,0 0 0,0 0 1,-1-1-1,1 0 0,0-1 1,-1 0-1,0 0 0,1 0 1,-1-1-1,-1 0 0,1 0 1,0-1-1,-1 0 0,0 0 1,0-1-1,-1 1 0,1-1 0,-1 0 1,-1-1-1,1 1 0,-1-1 1,0 0-1,5-13 0,1-10-2434</inkml:trace>
  <inkml:trace contextRef="#ctx0" brushRef="#br0" timeOffset="-193186.24">2322 489 6131,'-9'-13'2938,"6"9"-1119,15 3-1729,-9 1-62,0 1 1,0 0-1,0-1 0,0 1 0,0 0 0,0 0 0,0 1 0,-1-1 0,1 1 0,0-1 1,-1 1-1,1 0 0,-1 0 0,1 0 0,-1 0 0,0 1 0,0-1 0,0 0 0,0 1 1,0 0-1,-1-1 0,1 1 0,-1 0 0,0 0 0,0 0 0,0 0 0,0 0 0,0 0 0,0 5 1,2 4 45,-1-1-1,-1 0 1,0 1 0,0 0 0,-2-1 0,-1 20 0,1-24-41,-1-1 1,0 1-1,0-1 1,-1 0-1,1 0 1,-1 0-1,-1 0 1,1 0-1,-1-1 1,0 1-1,0-1 1,0 0-1,-10 8 0,12-11-32,0 0 0,-1 0 0,1-1 0,-1 1 0,0-1 0,1 0 0,-1 1 0,0-1 0,0 0-1,1-1 1,-1 1 0,0 0 0,0-1 0,0 0 0,0 0 0,0 0 0,0 0 0,0 0-1,0 0 1,0-1 0,0 1 0,0-1 0,1 0 0,-1 0 0,0 0 0,0 0 0,1-1-1,-1 1 1,1-1 0,-1 1 0,1-1 0,-1 0 0,-2-3 0,4 4-23,0 0-1,0 0 1,-1 0 0,1 0-1,0 0 1,0 0 0,1 0 0,-1 0-1,0-1 1,0 1 0,1 0-1,-1 0 1,0-1 0,1 1-1,-1 0 1,1-1 0,0 1 0,-1-1-1,1 1 1,0 0 0,0-1-1,0 1 1,0-1 0,0 1 0,0-1-1,1 1 1,-1 0 0,0-1-1,1 1 1,-1-1 0,2-1 0,-1 2 16,0 0 0,0 0 1,0 0-1,0 0 0,0 0 1,1 0-1,-1 0 0,0 1 1,0-1-1,1 0 0,-1 1 1,1-1-1,-1 1 0,1 0 1,-1-1-1,0 1 1,1 0-1,-1 0 0,1 0 1,-1 0-1,1 0 0,-1 0 1,1 1-1,-1-1 0,1 0 1,-1 1-1,1-1 0,-1 1 1,0-1-1,3 2 0,3 1-134,10 6 362,1-2 0,0 0 0,0-1 0,30 6 0,-42-11-339,0-1 1,-1 1-1,1-1 1,-1-1 0,1 1-1,0-1 1,-1 0-1,9-3 1,-10 3-388,1-1 0,-1 0 0,1-1 0,-1 1 1,1-1-1,-1 0 0,0 0 0,-1-1 0,1 1 0,6-8 0,1-4-3775</inkml:trace>
  <inkml:trace contextRef="#ctx0" brushRef="#br0" timeOffset="-192842.51">2561 459 6691,'-2'-7'535,"-1"0"0,1 0-1,-1 1 1,0-1 0,0 1 0,-1 0 0,0 0-1,0 0 1,0 0 0,-6-5 0,32 69 380,-7-18-805,16 81-1,-19-51-4317,-11-63 1548,-1 0-1523</inkml:trace>
  <inkml:trace contextRef="#ctx0" brushRef="#br0" timeOffset="-191183.74">1941 0 3874,'-34'20'917,"0"1"0,1 2 0,1 2 0,1 0 0,2 2 0,-46 53 0,57-57-669,-11 13 359,1 2-1,-40 74 1,61-99-542,1 1 0,0 0 0,2 0 0,-1 1 0,2 0 0,0 0 0,1-1 0,0 2 0,1-1 0,1 0 0,0 0 0,5 28 0,-1-23-47,1 0 0,1 0 0,0-1 0,2 0-1,0 0 1,1-1 0,1 0 0,1-1 0,15 21 0,-8-17 43,1 0 0,1-1 0,0-2 0,2 0 0,0-1 0,31 18 0,-16-14 75,2-1 1,1-2 0,0-2-1,1-2 1,1-1 0,0-3-1,1-1 1,73 6 0,-82-14-45,0 0 0,0-2 0,-1-2 0,1-1 0,-1-2 0,0-1 0,0-1 0,42-18 0,-51 16-43,-1-1-1,0-1 1,-1-1 0,0-1 0,-2-1 0,1-1 0,-2-1-1,0 0 1,-1-2 0,-1 0 0,23-34 0,-26 33 21,-1 0 0,-1-2 1,0 0-1,-2 0 1,-1 0-1,-1-1 1,0-1-1,-2 0 0,-1 1 1,-1-2-1,-1 1 1,-1 0-1,-1-1 1,-4-46-1,0 59-15,0 0 0,-1 0 0,0 0 0,-1 0 0,0 1 1,-1 0-1,0 0 0,-1 1 0,0-1 0,0 1 0,-1 1 0,-1-1 0,-18-14 0,-10-8 109,-2 1-1,-47-27 1,62 43-162,-1 0 1,0 2-1,-1 1 1,-1 1-1,0 1 0,0 2 1,-1 0-1,0 2 1,-1 1-1,1 1 0,-30 1 1,29 3-593,0 2 1,1 1-1,-1 1 1,1 2-1,0 0 1,-48 20-1,66-22 214,-58 27-5027,51-19 1772</inkml:trace>
  <inkml:trace contextRef="#ctx0" brushRef="#br0" timeOffset="-45058.46">4349 2141 6995,'-3'0'2978,"8"-3"-926,24-10-151,88-45-3515,-65 29-4933,-40 21 3119</inkml:trace>
  <inkml:trace contextRef="#ctx0" brushRef="#br0" timeOffset="-44692.71">4349 2195 6995,'-2'1'191,"1"0"0,0 0 0,0 0 0,0 0-1,0 0 1,0 1 0,0-1 0,0 0 0,0 1 0,0-1 0,1 0-1,-1 1 1,0-1 0,1 1 0,-1 0 0,1-1 0,0 1-1,-1-1 1,1 1 0,0-1 0,0 1 0,0 0 0,0-1 0,0 1-1,1-1 1,-1 1 0,0 0 0,1-1 0,-1 1 0,2 1-1,17 66 124,-13-51 275,-4-12-548,6 25 228,2 0 1,1 0-1,2-1 0,27 49 1,-38-76-272,0-1 0,0 0 0,0 1 0,1-1 0,-1 0 0,0 0 0,1 0 0,0 0 0,-1-1 0,1 1 0,0-1 0,0 1 0,0-1 0,0 0 0,0 0 0,5 1 0,-1-2-14,0 1 0,0-1 0,0 0 0,-1 0 0,1-1 0,0 0 0,9-2 0,5-3-599,-1-1 0,0-1-1,37-20 1,-56 27 383,1 0 0,0 0 0,0 0 0,0 0 0,-1 0 0,1 0 0,-1 0 0,1 0 0,-1-1 0,1 1 0,-1-1 0,0 1 0,1-1 0,-1 1 1,0-1-1,0 0 0,0 0 0,0 0 0,0-3 0,0-7-2057</inkml:trace>
  <inkml:trace contextRef="#ctx0" brushRef="#br0" timeOffset="-44389.97">4433 2428 6547,'-13'0'1633,"4"-2"-1553,4 2 1296,2 0-591,3-5-81,5-3-352,7-2 241,1-7-513,7-3-64,2 0-16,-2 4-561,-1 4-511,1 4-1393,-3 3-128</inkml:trace>
  <inkml:trace contextRef="#ctx0" brushRef="#br0" timeOffset="-43955.96">4763 2337 6019,'6'-28'2750,"-4"19"-2419,0 0 0,0 0 0,1 0 0,0 0-1,0 1 1,6-9 0,-8 14-325,0 1 0,1 1 0,0-1-1,-1 0 1,1 0 0,0 1-1,0-1 1,0 0 0,0 1-1,0 0 1,0 0 0,1 0 0,-1 0-1,0 0 1,1 0 0,-1 0-1,0 1 1,1-1 0,-1 1 0,1-1-1,-1 1 1,1 0 0,-1 0-1,1 0 1,-1 1 0,1-1-1,3 2 1,0-1-1,-1 1 1,0 0-1,0 0 1,0 0-1,-1 1 0,1-1 1,0 1-1,-1 0 0,0 1 1,0-1-1,0 1 0,0 0 1,0 0-1,-1 0 0,0 0 1,0 1-1,0-1 0,0 1 1,-1 0-1,1 0 0,-1 0 1,-1 0-1,3 6 0,-2-5 16,-1 1 0,1-1 0,-1 1 1,0-1-1,-1 1 0,0-1 0,0 1 0,0 0 0,-1-1 0,1 1 0,-2-1 0,1 1 0,-1-1 0,0 0 0,0 1 0,-1-1 0,0 0 0,-4 7 0,1-6 23,0 0-1,-1 0 1,0-1-1,0 0 1,-1 0-1,-12 7 1,17-11-40,1 0 1,0-1-1,-1 1 1,1-1-1,0 0 1,-1 0-1,0 0 1,1 0-1,-1-1 1,1 1 0,-1 0-1,0-1 1,0 0-1,1 0 1,-1 0-1,0 0 1,0 0-1,1 0 1,-1-1-1,0 1 1,1-1 0,-1 0-1,1 0 1,-1 0-1,1 0 1,-5-3-1,6 3-7,1 0-1,-1 0 1,1 0-1,0 0 1,-1 0 0,1 0-1,0 0 1,0 0-1,-1 0 1,1 0-1,0-1 1,0 1-1,0 0 1,0 0 0,0 0-1,1 0 1,-1 0-1,0 0 1,0 0-1,1 0 1,-1-1-1,1 1 1,-1 0 0,1 0-1,-1 1 1,1-1-1,0 0 1,-1 0-1,1 0 1,0 0-1,0 0 1,1 0 0,26-27 130,-24 26-130,1 0 0,-1 1 0,0-1 0,1 1 0,-1 0 0,0 0 0,1 0 0,-1 1 0,1 0 0,0 0 0,-1 0 0,1 0 0,-1 0 0,1 1 0,-1 0 0,8 2 0,-6-1-251,0-1-1,0 0 1,0 0 0,0-1 0,1 1-1,-1-1 1,0-1 0,0 1 0,7-3-1,7-4-1735,-1 0-758</inkml:trace>
  <inkml:trace contextRef="#ctx0" brushRef="#br0" timeOffset="-43497.85">5082 2102 7011,'-6'-15'975,"6"14"-942,0 1 1,-1 0 0,1-1 0,-1 1 0,1-1 0,-1 1 0,1 0 0,0-1 0,-1 1 0,1-1 0,0 1 0,0-1 0,-1 1 0,1-1-1,0 1 1,0-1 0,0 0 0,0 1 0,0-1 0,-1 1 0,1-1 0,0 1 0,0-1 0,0 0 0,1 1 0,-1-1 0,0 1 0,0-1-1,0 1 1,0-1 0,0 1 0,1-1 0,-1 0 0,0 1 0,1-1 0,-1 1 0,0 0 0,1-1 0,-1 1 0,0-1 0,1 1 0,-1-1-1,1 1 1,-1 0 0,1-1 0,-1 1 0,1 0 0,-1 0 0,1-1 0,-1 1 0,1 0 0,-1 0 0,1 0 0,-1 0 0,1 0 0,0 0-1,-1-1 1,1 1 0,-1 1 0,1-1 0,-1 0 0,1 0 0,0 0 0,-1 0 0,1 0 0,-1 0 0,1 1 0,6-1 21,-1 1 0,0 0 1,0 0-1,0 0 0,0 1 0,0 0 1,-1 0-1,1 0 0,-1 1 0,1 0 1,-1 0-1,0 1 0,0-1 1,0 1-1,0 0 0,-1 0 0,0 1 1,1-1-1,-2 1 0,1 0 1,0 0-1,3 7 0,-4-6-23,0 0 0,0 1 0,0 0-1,-1-1 1,1 1 0,-2 0 0,1 0 0,-1 0-1,0 0 1,0 0 0,-1 0 0,0 1 0,-1-1-1,1 0 1,-1 0 0,0 0 0,-1 0 0,0 0-1,-3 7 1,-1-3 23,0 0-1,0-1 0,-1 0 0,-1 0 1,1-1-1,-2 0 0,-11 10 0,16-15-48,0-1 0,0 0 0,0 0-1,-1-1 1,1 1 0,-1-1 0,0 0-1,1 0 1,-7 1 0,8-3-14,1 1 0,0-1 0,-1 0 1,1 0-1,0 0 0,-1 0 0,1-1 1,-1 1-1,1 0 0,0-1 0,0 0 0,-1 1 1,1-1-1,0 0 0,0 0 0,0-1 1,0 1-1,0 0 0,0-1 0,-2-1 0,3 2 4,0 1 0,0-1-1,1 1 1,-1-1-1,0 0 1,0 0 0,1 1-1,-1-1 1,1 0 0,-1 0-1,1 0 1,-1 0-1,1 1 1,-1-1 0,1 0-1,0 0 1,0 0-1,-1 0 1,1 0 0,0 0-1,0 0 1,0 0-1,0 0 1,0 0 0,0 0-1,0 0 1,1 0 0,-1 0-1,0 0 1,0 0-1,1 0 1,-1 0 0,0 0-1,1 1 1,-1-1-1,1 0 1,0 0 0,-1 0-1,1 1 1,0-1 0,-1 0-1,1 1 1,0-1-1,1-1 1,0 1-7,0-1 0,1 1 0,-1-1 0,1 1 0,-1 0 0,1 0 0,-1 0 0,1 0 0,0 1 0,-1-1 0,1 0 0,0 1 0,0 0 0,4 0 0,6 3-313,0-1 1,0 0 0,0-1 0,0 0 0,0-1-1,0 0 1,0-1 0,0-1 0,0 0 0,-1-1-1,1 0 1,-1-1 0,20-8 0,-5-5-2100</inkml:trace>
  <inkml:trace contextRef="#ctx0" brushRef="#br0" timeOffset="-42614.46">4597 1712 3714,'-30'11'2031,"11"-5"-1269,1 0 1,0 2-1,0 0 1,1 1-1,-17 12 0,-4 5-289,1 3 0,2 0-1,0 3 1,3 1 0,0 1-1,-46 67 1,68-85-413,0 0-1,1 0 0,1 0 1,1 1-1,0 0 1,2 1-1,0-1 1,0 1-1,2 0 1,0 1-1,1-1 1,1 0-1,1 1 1,1-1-1,0 0 1,1 1-1,1-1 1,1 0-1,11 33 0,-6-27 57,0-1-1,2-1 0,0 0 0,2-1 0,0 0 0,1 0 0,2-2 0,0 0 0,0-1 0,2 0 0,0-1 0,1-2 0,1 0 0,1 0 0,0-2 1,0-1-1,1-1 0,1 0 0,0-2 0,0 0 0,1-2 0,36 7 0,-24-9-69,1-1 1,0-2-1,0-1 1,0-2-1,0-2 1,-1-1-1,1-2 0,-1-1 1,0-2-1,-1-2 1,0-1-1,0-1 0,-2-2 1,0-2-1,0-1 1,-2-1-1,0-2 1,-2-1-1,0-1 0,-1-1 1,-2-2-1,0-1 1,-2-1-1,33-49 1,-45 56-18,-1 0 1,-1 0 0,-1-1 0,-1 0 0,-1-1 0,-1 0 0,-1 0 0,-1 0 0,-1-1 0,-1 1 0,-1-1 0,-4-37 0,1 35 67,-2 1 0,-1-1 0,-1 1 1,-1 0-1,-1 1 0,-1 0 0,-1 0 0,-2 1 0,0 0 1,-1 1-1,-21-27 0,25 38-79,1 1-1,-2 1 1,1 0 0,-1 0-1,-1 1 1,1 0-1,-1 1 1,-1 0 0,1 0-1,-1 2 1,-16-7 0,11 7-33,0 1 0,0 0 0,0 1 1,-1 1-1,1 1 0,-1 0 0,-27 4 0,-1 3-241,1 3 0,0 2 0,1 2 0,0 1 0,-65 33 0,56-23-1161,1 2 0,1 3 1,1 1-1,-56 48 0,38-15-2456</inkml:trace>
  <inkml:trace contextRef="#ctx0" brushRef="#br0" timeOffset="-41300.7">2235 1245 6051,'-16'76'874,"3"1"0,-5 121 0,12-106-874,-2 99 263,8-163-1150,2 1 1,1 0-1,1-1 1,12 42-1,-8-49-1391</inkml:trace>
  <inkml:trace contextRef="#ctx0" brushRef="#br0" timeOffset="-40582.07">2905 973 5571,'-13'4'3936,"22"5"-1899,32 12-654,-31-16-928,448 214 3486,248 69-3309,-440-185-1194,-93-28-3798,-111-50-496,-34-19 1817</inkml:trace>
  <inkml:trace contextRef="#ctx0" brushRef="#br0" timeOffset="-38422.02">4117 743 4578,'-6'3'818,"-1"0"0,1 0 0,0 0 0,0 1 0,0-1 0,1 1 0,-1 1 0,1-1 0,-5 7 0,54-6 657,-30-7-1408,0-1 0,-1 0-1,1 0 1,16-8 0,-15 6-22,0 0 0,29-5 1,-43 9-47,1 1 1,-1 0-1,0 0 1,0 0-1,0 0 1,1 0-1,-1 1 1,0-1-1,0 0 0,0 0 1,1 1-1,-1-1 1,0 1-1,0-1 1,0 1-1,0 0 1,0-1-1,0 1 1,0 0-1,0-1 1,0 1-1,0 0 1,1 2-1,0 0 7,-1-1-1,1 1 0,-1 0 1,0 0-1,0 0 0,0 0 1,0 1-1,0-1 0,0 4 1,0 10 17,0 0 0,-3 31 0,1-37-48,-4 50-58,1-24-117,2 1 0,1-1 0,2 0 0,7 47 0,-4-69-1749,-9-47-5760,-5 13 5391</inkml:trace>
  <inkml:trace contextRef="#ctx0" brushRef="#br0" timeOffset="-38119.97">4180 1023 4258,'-1'0'43,"-17"-14"3982,29 7 260,11-2-4055,-14 5-319,30-14 808,45-15 0,-72 29-2108,1 1 0,-1 1-1,1-1 1,24 0-1,-21 3-2203</inkml:trace>
  <inkml:trace contextRef="#ctx0" brushRef="#br0" timeOffset="-35795.66">2580 1501 6707,'-10'-25'2628,"2"5"-573,8 19-2043,1 0 0,-1 0 1,1 1-1,0-1 0,-1 0 1,1 1-1,0-1 0,-1 1 0,1-1 1,0 1-1,0-1 0,0 1 0,0-1 1,-1 1-1,1 0 0,0 0 0,0-1 1,0 1-1,0 0 0,0 0 1,0 0-1,0 0 0,0 0 0,0 0 1,0 0-1,0 0 0,1 1 0,2-1-6,1 0-1,-1 0 1,0 1-1,0-1 0,0 1 1,0 0-1,0 0 1,0 1-1,0-1 1,0 1-1,0 0 0,0 0 1,-1 0-1,1 0 1,-1 1-1,0 0 1,1-1-1,3 6 0,-3-3 15,-1 0 0,1 1 0,-1-1-1,0 1 1,0 0 0,-1 0 0,0 0-1,0 0 1,0 0 0,-1 1 0,1 7 0,-1-2 6,0 0 1,-1 0 0,0 0 0,-1 0-1,0 0 1,-1-1 0,-1 1 0,1 0 0,-2-1-1,0 1 1,0-1 0,-10 17 0,10-23-66,0 0 0,0 0 0,0 0 0,-1 0 1,0-1-1,0 0 0,0 0 0,0 0 0,-1-1 1,-10 6-1,14-8 24,-1 0 1,1 0 0,0 0-1,-1-1 1,1 1-1,0-1 1,-1 1 0,1-1-1,0 0 1,-1 0 0,1 0-1,-1 0 1,1 0-1,-1-1 1,1 1 0,0-1-1,-1 1 1,1-1-1,0 0 1,0 0 0,0 0-1,-1 0 1,1 0-1,0-1 1,0 1 0,1-1-1,-1 1 1,0-1 0,0 0-1,1 1 1,-1-1-1,-1-3 1,3 4 9,-1 1 0,1 0 1,0 0-1,0-1 0,0 1 0,-1 0 0,1 0 1,0-1-1,0 1 0,0 0 0,0 0 0,0-1 0,0 1 1,-1 0-1,1-1 0,0 1 0,0 0 0,0-1 1,0 1-1,0 0 0,0 0 0,0-1 0,0 1 1,1 0-1,-1-1 0,0 1 0,0 0 0,0-1 1,0 1-1,0 0 0,0 0 0,1-1 0,-1 1 1,0 0-1,0 0 0,0-1 0,1 1 0,-1 0 1,16-4-82,19 7 164,-26-1-216,19 4 330,0 0 0,30 0 0,-51-5-576,1-1 1,-1 0 0,0 0-1,1-1 1,-1 0-1,0 0 1,1-1-1,-1 0 1,0 0 0,0-1-1,-1 1 1,1-2-1,9-5 1,-1-3-2506</inkml:trace>
  <inkml:trace contextRef="#ctx0" brushRef="#br0" timeOffset="-35153.27">2791 1432 6371,'-3'-19'2819,"0"16"-1165,-1 12-978,3-2-608,2 1 1,-1-1-1,1 0 1,0 0-1,1 0 1,-1 1-1,1-2 1,5 12-1,0 5-25,-2-8-70,0 5 81,0 0 0,3 33-1,-8-49-66,0 0 0,1 0 0,-1 0 0,0 0 0,-1 0 0,1-1-1,-1 1 1,0 0 0,0 0 0,0-1 0,0 1 0,0 0 0,-1-1-1,0 0 1,0 1 0,0-1 0,0 0 0,0 0 0,-1 0 0,-4 5 0,5-7-23,-1-1 1,1 1 0,0 0 0,0-1 0,-1 0 0,1 1 0,-1-1 0,1 0 0,0 0 0,-1-1 0,1 1 0,-3-1 0,4 1 15,-1 0 1,1 0-1,0 0 1,0 0-1,0-1 1,0 1-1,0 0 1,0 0-1,0-1 1,0 1-1,-1-1 1,1 1-1,1-1 1,-1 0-1,0 1 1,0-1 0,0 0-1,0 0 1,0 1-1,1-1 1,-1 0-1,0 0 1,0 0-1,1 0 1,-1 0-1,0-1 1,5 1-3,-1 0 1,1 0 0,-1 1-1,1-1 1,-1 1-1,1 0 1,0 0 0,4 1-1,-5-1 7,7-1 101,1 0 0,0 0 0,-1-1 1,1 0-1,-1-1 0,0 0 1,0-1-1,0 0 0,0 0 0,-1-1 1,1 0-1,-1-1 0,8-7 0,-12 9 47,0 0-1,0 0 1,0-1-1,-1 0 0,1 0 1,-1 0-1,-1 0 0,1-1 1,-1 0-1,0 1 1,0-1-1,-1 0 0,1 0 1,-1-1-1,-1 1 1,1 0-1,-1-1 0,0 1 1,-1-1-1,1 1 0,-1-1 1,-2-11-1,2 18-114,0-1 0,0 1 0,0-1 0,0 1 0,0-1 0,0 1 0,0 0 0,0-1 0,0 1 0,0-1 0,0 1 0,-1-1 0,1 1-1,0-1 1,0 1 0,0 0 0,-1-1 0,1 1 0,0-1 0,-1 1 0,1 0 0,0-1 0,-1 1 0,1 0 0,0-1 0,-1 1 0,1 0 0,-1 0 0,1-1 0,0 1-1,-1 0 1,1 0 0,-1 0 0,1 0 0,-1 0 0,1-1 0,-1 1 0,0 0 0,1 1-13,-1-1 0,1 1-1,0-1 1,-1 1 0,1-1 0,0 1 0,-1-1 0,1 1-1,0-1 1,0 1 0,-1-1 0,1 1 0,0 0-1,0-1 1,0 1 0,0-1 0,0 1 0,0 0-1,0-1 1,0 1 0,0 0 0,0-1 0,0 1-1,0-1 1,0 1 0,1-1 0,-1 1 0,0 0 0,0-1-1,1 1 1,0 0 0,13 42 309,19 87 0,-18-63-2363,3-2-4574,-16-57 2491</inkml:trace>
  <inkml:trace contextRef="#ctx0" brushRef="#br0" timeOffset="-33035.89">2047 3102 5523,'0'-1'80,"1"1"0,-1-1 0,0 1 0,0 0 0,0-1 0,0 1 0,0-1 0,0 1 1,0-1-1,0 1 0,0-1 0,0 1 0,0-1 0,0 1 0,-1-1 0,1 1 0,0 0 1,0-1-1,0 1 0,0-1 0,-1 1 0,1 0 0,0-1 0,-1 1 0,1-1 1,0 1-1,-1 0 0,1 0 0,0-1 0,-1 1 0,1 0 0,0-1 0,-1 1 0,1 0 1,-1 0-1,1 0 0,-1 0 0,1-1 0,0 1 0,-1 0 0,1 0 0,-1 0 1,1 0-1,-1 0 0,1 0 0,-1 0 0,1 0 0,-1 0 0,1 0 0,0 0 0,-1 1 1,1-1-1,-1 0 0,1 0 0,-1 0 0,1 1 0,0-1 0,-1 0 0,1 0 0,-1 1 1,1-1-1,-23 22 2017,12 4-1816,1 1 0,1 1 0,1-1 1,2 1-1,-6 57 0,8-57-199,-22 230-107,24-86-2743,3-156 1007,1 0 0,7 30 0,-4-32-565</inkml:trace>
  <inkml:trace contextRef="#ctx0" brushRef="#br0" timeOffset="-31236.57">1428 3252 5122,'-7'10'116,"1"0"-1,0 1 1,1-1-1,0 1 1,1 1-1,0-1 1,0 1-1,-2 20 1,5-29-102,1 1 0,-1-1 0,1 0 1,0 0-1,0 0 0,0 1 0,1-1 0,-1 0 1,1 0-1,0 0 0,0 0 0,0 0 1,0 0-1,0 0 0,1 0 0,-1 0 0,1 0 1,0-1-1,0 1 0,0-1 0,0 1 0,0-1 1,0 0-1,1 0 0,-1 0 0,1 0 0,-1 0 1,1-1-1,0 1 0,0-1 0,0 1 0,0-1 1,0 0-1,0 0 0,0-1 0,0 1 1,5 0-1,-4 0 67,0 0 0,0-1 0,0 1 1,0-1-1,0 0 0,1 0 0,-1-1 1,0 1-1,0-1 0,0 0 0,0 0 1,0 0-1,0 0 0,0-1 0,-1 0 0,1 0 1,0 0-1,-1 0 0,0 0 0,1-1 1,-1 1-1,0-1 0,0 0 0,0 0 1,-1 0-1,5-6 0,-5 4 27,0 1 1,0-1-1,-1 1 1,0-1-1,0 0 1,0 0-1,0 1 1,-1-1-1,1 0 0,-1 0 1,-1 0-1,1 0 1,-1 1-1,1-1 1,-2 0-1,1 0 1,0 1-1,-1-1 0,0 1 1,0-1-1,0 1 1,-5-7-1,3 6 19,1 0 1,-1 0-1,0 1 0,-1-1 1,1 1-1,-1 0 0,1 0 0,-1 1 1,-6-4-1,8 6-91,0-1 0,1 1 0,-1-1 0,0 1 0,0 0 0,0 0 0,0 0 0,0 1 0,-1-1 0,1 1 0,0 0 0,0 0 0,0 0 0,0 0 0,-1 0 0,1 1 0,0-1 0,0 1 0,-4 1 0,9 2-52,0-1 1,1 1-1,-1-1 0,1 0 0,0 0 1,0 0-1,0 0 0,0-1 0,4 3 1,16 12 10,40 23 0,-40-27 39,0 2 1,26 21-1,-34-23 43,-1 1-1,0 1 0,-1 0 1,-1 0-1,12 20 1,-18-26 16,-1 0 1,-1 1 0,1-1-1,-1 1 1,-1-1-1,0 1 1,0 0 0,-1 0-1,-1 1 1,1-1 0,-1 17-1,-2-24-86,1 0 0,0-1 0,0 1 0,-1-1 0,0 1 0,1-1-1,-1 1 1,0-1 0,0 1 0,-1-1 0,1 0 0,0 1 0,-1-1 0,1 0 0,-1 0 0,0 0-1,0 0 1,0 0 0,0-1 0,-2 3 0,-1-2-48,1 1-1,-1-1 0,0 0 1,1-1-1,-1 1 1,0-1-1,0 0 1,0 0-1,-10 0 1,-2-1-527,0 0 1,-1-2 0,1 0 0,0-1 0,-17-5-1,6-1-1787,4 1-721</inkml:trace>
  <inkml:trace contextRef="#ctx0" brushRef="#br0" timeOffset="-29174.36">1662 4825 5362,'-1'-2'139,"1"1"0,-1 0-1,0 0 1,0 0 0,0 0-1,0 1 1,0-1 0,0 0-1,-1 0 1,1 1 0,0-1-1,0 0 1,0 1 0,-1-1-1,1 1 1,0 0 0,-1-1-1,1 1 1,0 0 0,-1 0-1,1 0 1,0 0 0,-1 0-1,1 0 1,-1 0 0,1 0-1,0 1 1,-1-1 0,1 0-1,0 1 1,0-1 0,-1 1-1,1 0 1,0-1 0,-2 2-1,-2 1 133,-1 0-1,1 1 1,0-1 0,1 1-1,-1 0 1,-7 8-1,6-4-208,0 1 0,0-1 0,1 1-1,0 1 1,1-1 0,0 1 0,0-1-1,1 1 1,0 0 0,1 0 0,0 0 0,1 1-1,0-1 1,1 0 0,0 1 0,1 12-1,0-16-60,0 0-1,1-1 1,0 1 0,0 0-1,0-1 1,1 1-1,0-1 1,0 0-1,0 0 1,1 0-1,0-1 1,0 1 0,1-1-1,-1 0 1,1 0-1,0 0 1,1-1-1,-1 0 1,1 0-1,0 0 1,0-1 0,0 0-1,0 0 1,0 0-1,10 2 1,-11-4-2,1 0-1,-1 0 1,1 0 0,-1-1 0,1 1 0,-1-1-1,1-1 1,0 1 0,-1-1 0,1 0 0,-1 0-1,0-1 1,1 0 0,-1 0 0,0 0 0,0 0-1,0-1 1,0 0 0,7-5 0,-4 2 9,-1-1-1,0 1 1,0-1 0,-1-1 0,0 1-1,0-1 1,0 0 0,-1 0 0,-1-1-1,6-12 1,-9 18-4,0 0 1,-1 1-1,0-1 0,0 0 1,0 0-1,0 0 0,0 1 0,0-1 1,-1 0-1,1 0 0,-1 1 1,0-1-1,0 0 0,0 1 0,0-1 1,0 1-1,-1-1 0,1 1 1,-1-1-1,1 1 0,-1 0 0,0 0 1,0 0-1,0 0 0,0 0 1,0 0-1,-3-1 0,2 1 2,1 0 1,-1-1-1,0 2 0,0-1 1,0 0-1,0 0 0,0 1 1,-1 0-1,1 0 0,0 0 0,-1 0 1,1 0-1,-1 1 0,1-1 1,-1 1-1,1 0 0,-1 0 1,1 0-1,-1 1 0,1-1 1,-6 2-1,9-2-10,-1 0 0,1 0 0,0 0 0,-1 0 0,1 0 0,0 0 0,-1 0 0,1 0 0,0 0 0,-1 0 0,1 1 0,0-1 0,0 0 0,-1 0 0,1 0 0,0 0 0,-1 1 0,1-1 0,0 0 0,0 0 0,0 0 0,-1 1 0,1-1 1,0 0-1,0 0 0,0 1 0,-1-1 0,1 0 0,0 0 0,0 1 0,0-1 0,0 0 0,0 1 0,0-1 0,0 0 0,0 1 0,0-1 0,0 0 0,0 0 0,0 1 0,0 0 0,14 3-493,25-4-2577,-20-3 911,3-2-495</inkml:trace>
  <inkml:trace contextRef="#ctx0" brushRef="#br0" timeOffset="-28723.96">1947 4904 5362,'-2'0'323,"-1"0"-1,1 0 1,0 1-1,0-1 1,0 1-1,0-1 1,0 1-1,0 0 1,0 0-1,0 0 1,0 0-1,0 0 1,0 0-1,1 1 1,-1-1-1,0 1 1,-1 1-1,-1 1-162,1 0-1,0 1 1,1-1-1,-1 0 0,1 1 1,0 0-1,-3 6 0,2-2-162,1 0 0,0 0 0,0 0-1,1 0 1,0 1 0,0-1 0,2 18-1,-1-24 5,1 0 0,-1-1-1,1 1 1,0-1 0,0 1-1,-1 0 1,2-1 0,-1 1-1,0-1 1,0 0 0,1 1-1,3 3 1,-4-5-2,0 0 0,0-1 0,0 1 0,0 0 0,0-1 0,0 1 0,0 0 0,0-1 0,1 1 0,-1-1 0,0 0 0,0 1 0,1-1 0,-1 0 0,0 0 0,1 0 0,-1 0 0,0 0 0,3 0-1,-1-1 7,1-1 0,-1 1 0,0 0 0,0-1 0,0 0 0,0 1-1,0-1 1,0-1 0,0 1 0,0 0 0,-1-1 0,0 1-1,1-1 1,-1 0 0,0 0 0,0 1 0,0-2 0,1-2-1,21-51 145,-23 54-116,0-1 1,0 1-1,0-1 0,0 1 1,-1-1-1,1 1 1,-1-1-1,0 1 0,0-1 1,-1 0-1,1 1 1,-1-1-1,1 1 1,-1-1-1,-2-3 0,2 6-61,0 0-1,0 0 0,0 0 0,-1-1 0,1 1 0,0 0 1,-1 1-1,1-1 0,-1 0 0,1 0 0,-1 0 0,1 1 1,-1-1-1,1 1 0,-1 0 0,0-1 0,1 1 0,-1 0 1,0 0-1,1 0 0,-1 0 0,0 0 0,1 0 0,-1 0 0,0 1 1,1-1-1,-1 1 0,1-1 0,-1 1 0,1-1 0,-1 1 1,1 0-1,-3 1 0,-4 2-789,-1 1 1,0 0-1,1 0 0,-9 9 0,-3 5-1673</inkml:trace>
  <inkml:trace contextRef="#ctx0" brushRef="#br0" timeOffset="-27748.71">1590 4507 5202,'-10'0'380,"1"1"0,0 0 0,0 0-1,-1 1 1,1 0 0,0 1 0,1 0-1,-1 0 1,0 1 0,1 0 0,0 1-1,-13 9 1,9-5-105,1 0 0,0 2 0,1-1 0,0 2 0,1-1 0,0 1 0,-11 20-1,9-11-103,1 0-1,0 1 1,2 0 0,1 1-1,0-1 1,2 2-1,0-1 1,2 0-1,-1 46 1,5-53-143,0-1 1,1 1-1,1-1 1,0 0-1,1 0 1,1 0 0,1 0-1,0-1 1,0 0-1,1 0 1,15 20-1,-10-18 31,1-1 1,0 0-1,1-1 0,1 0 0,0-1 0,1-1 0,1 0 1,23 12-1,-15-12 51,-1 0 0,1-2 1,1-1-1,0-1 0,0-1 1,1-1-1,0-1 0,-1-2 1,2-1-1,-1-1 1,0-1-1,0-1 0,41-8 1,-44 4-60,0-2 0,-1-1 0,0-1 0,-1-1 0,1 0 0,-2-2 0,0-1 0,0 0 0,-1-2 0,-1 0 0,-1-1 0,0-1 0,31-38 0,-36 37 57,0 0 1,-1 0-1,-1-1 1,-1-1 0,0 1-1,-2-2 1,0 1-1,-1-1 1,-2-1 0,0 1-1,-1-1 1,-1 0 0,-1 1-1,-1-1 1,-3-42-1,-1 48-18,-1-1 0,0 1 0,-1 0-1,-1 0 1,-1 1 0,0 0 0,0 0-1,-2 0 1,0 1 0,0 1 0,-2-1-1,0 1 1,0 1 0,-16-14 0,-2 1-43,-1 2 1,-1 1 0,0 1 0,-2 2-1,-41-18 1,55 28-86,0 2 0,-1 0 0,0 1 0,0 1 0,0 1 0,0 1 0,-1 0 0,1 2 0,-1 0 0,0 2 0,1 0 0,-1 1 0,1 1 0,-24 7 0,20-3-360,0 2-1,1 1 1,0 0-1,1 2 1,1 0-1,-1 2 1,2 0-1,0 1 1,1 1-1,0 1 1,-21 26-1,22-22-1232,-27 42-1,0 25-2249</inkml:trace>
  <inkml:trace contextRef="#ctx0" brushRef="#br0" timeOffset="-26406.64">1736 3986 4258,'-31'11'702,"0"2"-1,1 1 1,0 2 0,2 1 0,-49 37 0,-118 120 2203,182-162-2660,-10 11-12,0 1 1,2 1-1,0 0 1,2 2-1,1 0 1,1 2 0,2-1-1,-21 53 1,27-53-133,1 1 0,1 0 0,2 0 0,1 0 0,1 1 1,1-1-1,2 1 0,1 0 0,9 53 0,-7-61-77,2-1-1,0 0 1,2 0 0,0-1-1,1 0 1,1 0 0,1 0-1,1-1 1,1-1 0,0 0-1,1-1 1,1 0 0,1-1-1,0 0 1,1-1 0,0-1-1,2-1 1,-1 0 0,2-1-1,-1-1 1,2-1 0,29 11-1,-14-8 33,1-3-1,1-1 1,-1-2-1,1-1 1,0-2-1,0-2 1,1-1-1,38-4 1,-32-1 69,0-2 0,0-3 0,-1-1 0,0-2-1,-1-1 1,59-29 0,-75 28-86,-2 0 0,1-2 0,-2-1 0,0-1 0,-1-1 0,-1-1 0,-1-1-1,-1 0 1,-1-2 0,-1 0 0,0-1 0,12-26 0,-9 11 21,-2 0 1,-1 0 0,-2-2-1,-2 0 1,-2 0-1,-2-1 1,6-62-1,-13 74 25,-2-1 0,-1 1-1,-2 0 1,0 0 0,-2 1 0,-2-1 0,0 1-1,-2 0 1,-1 1 0,-2 0 0,-23-43-1,24 54-51,0-1 0,-1 2 0,-1 0 0,0 0-1,-1 1 1,-1 1 0,-31-24 0,34 30-37,-1 0 0,0 1 1,0 1-1,-1 0 0,0 0 1,0 2-1,0-1 0,-1 2 0,1 0 1,-1 1-1,-25-1 0,9 4-233,1 1 0,-1 2-1,1 1 1,0 1 0,0 2 0,-49 19-1,-168 89-2966,191-87 2411,-115 61-3876,107-52 1115</inkml:trace>
  <inkml:trace contextRef="#ctx0" brushRef="#br0" timeOffset="14242.17">7622 3544 4626,'0'-1'220,"-1"-1"0,1 1 0,-1-1 0,0 1-1,0 0 1,1-1 0,-1 1 0,0 0 0,0-1 0,0 1 0,0 0 0,0 0-1,-1 0 1,1 0 0,0 0 0,0 0 0,-1 0 0,1 1 0,-1-1-1,1 0 1,0 1 0,-1-1 0,1 1 0,-1 0 0,1-1 0,-1 1-1,0 0 1,1 0 0,-1 0 0,1 0 0,-1 0 0,1 0 0,-1 0 0,1 1-1,-1-1 1,1 0 0,-1 1 0,1 0 0,-3 1 0,-1 0-22,1 0 1,-1 0 0,1 1-1,0 0 1,0 0 0,0 0-1,0 0 1,1 1 0,-1-1-1,1 1 1,-5 6 0,2 1-156,1 0 1,0 0 0,0 0 0,1 0-1,0 1 1,1-1 0,0 1 0,1 0-1,1 0 1,-1 0 0,2 0 0,0 0-1,0 0 1,1 0 0,1 0 0,5 21-1,-4-23-36,1 0-1,0 0 1,1 0-1,0 0 1,0-1-1,1 0 1,1 0-1,-1 0 1,1-1-1,1 0 1,-1 0-1,2-1 1,-1 0-1,1 0 1,0-1-1,0 0 1,0-1-1,19 8 1,-17-8-22,0-1 0,0-1 1,0 1-1,0-2 0,1 1 1,-1-2-1,1 0 0,20 0 1,-28-1 23,-1-1 0,1 1 1,0-1-1,0 0 1,0 0-1,-1-1 1,1 1-1,0-1 1,-1 1-1,1-1 1,-1 0-1,0-1 1,0 1-1,0-1 1,0 1-1,0-1 1,0 0-1,-1 0 1,1 0-1,-1 0 0,0 0 1,0-1-1,0 1 1,0-1-1,-1 1 1,1-1-1,-1 0 1,0 0-1,1-4 1,-1 3 1,0-1 1,-1 1-1,1 0 1,-1 0 0,0-1-1,-1 1 1,1 0-1,-1 0 1,0-1-1,0 1 1,-1 0-1,1 0 1,-4-7 0,3 9-13,1 1 1,0 0-1,0 0 0,-1 0 1,1 1-1,-1-1 1,0 0-1,1 0 1,-1 1-1,0-1 1,0 1-1,0 0 1,0-1-1,0 1 0,0 0 1,-1 0-1,1 1 1,0-1-1,-1 0 1,1 1-1,0-1 1,-1 1-1,1 0 1,0-1-1,-1 1 1,1 1-1,-1-1 0,1 0 1,0 0-1,-1 1 1,1 0-1,-4 1 1,81-8-510,-15-18-1628,-3-7-3530,-37 21 2843</inkml:trace>
  <inkml:trace contextRef="#ctx0" brushRef="#br0" timeOffset="14653.45">8141 3633 7075,'-4'-1'268,"-1"1"0,1-1 1,0 1-1,-1 0 0,1 0 0,0 0 0,-1 1 0,1-1 0,0 1 0,-1 0 0,1 1 1,0-1-1,0 1 0,0 0 0,0 0 0,0 0 0,1 0 0,-7 5 0,8-5-244,0 0 0,0 1 0,0-1 0,1 0 0,-1 1 0,1-1 0,-1 1 0,1 0 0,0-1 0,0 1 0,0 0 0,1 0 0,-1-1 0,1 1 0,-1 0 0,1 0 0,0 0 0,0 0 0,0 0 0,1 0 0,-1-1 0,1 1 0,-1 0 0,1 0 0,0 0 0,0-1 0,0 1 0,0 0 0,3 3 0,-2-3-9,-1-1 1,1 1 0,0-1-1,0 1 1,1-1 0,-1 0-1,0 0 1,1 0 0,-1 0 0,1 0-1,0 0 1,-1-1 0,1 1-1,0-1 1,0 0 0,0 0-1,0 0 1,0 0 0,0-1-1,0 1 1,1-1 0,-1 1 0,0-1-1,0 0 1,0-1 0,0 1-1,1 0 1,-1-1 0,0 0-1,0 0 1,0 0 0,5-2-1,-4 1 13,0 1-1,0-1 0,-1 0 0,1 0 0,0 0 0,-1 0 1,0-1-1,0 0 0,1 1 0,-1-1 0,-1 0 0,1 0 1,0-1-1,-1 1 0,0 0 0,0-1 0,0 0 0,0 1 1,0-1-1,-1 0 0,0 0 0,1 0 0,-2 0 0,1 0 0,0 0 1,-1-5-1,0 6-27,0 0 0,0 1 1,0-1-1,-1 1 1,1-1-1,-1 1 0,0-1 1,1 1-1,-1-1 0,0 1 1,-1 0-1,1-1 0,0 1 1,-1 0-1,1 0 0,-1 0 1,0 0-1,0 0 0,1 0 1,-5-2-1,2 2-336,1 1 0,0-1 0,-1 1 0,1 0 0,-1 0-1,1 1 1,-1-1 0,0 1 0,1 0 0,-1 0 0,1 0 0,-1 0 0,0 0 0,1 1-1,-1 0 1,1-1 0,-5 3 0,-19 6-4239</inkml:trace>
  <inkml:trace contextRef="#ctx0" brushRef="#br0" timeOffset="15755.26">5512 2210 7235,'9'1'656,"0"0"0,-1 1 0,1-1 0,-1 1 0,1 1 1,-1 0-1,15 7 0,60 37 277,-38-21-130,340 171 1453,221 131-556,-539-286-1618,424 294 693,-455-307-828,-21-15-68,0-1 0,0-1 0,1-1-1,1 0 1,0-1 0,1 0 0,31 11 0,-46-21-232,0 1 0,0-1-1,0 0 1,0 0 0,0 0 0,0-1 0,0 1 0,-1-1-1,1 1 1,0-1 0,0 0 0,0 0 0,-1 0 0,1-1-1,0 1 1,-1-1 0,1 1 0,-1-1 0,0 0 0,1 0-1,2-3 1,5-3-1948,7-4-3062</inkml:trace>
  <inkml:trace contextRef="#ctx0" brushRef="#br0" timeOffset="16723.95">7773 3238 5475,'-19'-3'542,"1"1"0,-1 1 0,0 0 0,1 2 0,-1 0 0,1 1 0,-1 1 0,1 0 0,0 2 0,0 0 0,-25 11 0,13-3-67,1 1 0,0 1 0,0 2 0,2 1-1,-43 35 1,52-36-266,0 1 0,1 0 0,1 1 0,1 1 1,1 0-1,0 1 0,2 1 0,0 0 0,2 1 0,0 0 0,2 0 0,-12 49 0,17-58-167,1 0 0,1 0 0,0 0 0,1 1 0,0-1 0,1 0 0,1 1 0,0-1 1,1 0-1,0 0 0,1 0 0,1-1 0,0 1 0,1-1 0,0 0 0,1-1 0,1 0 0,0 0 0,0 0 0,1-1 0,1 0 0,0-1 0,20 17 0,-9-13 0,0 0 0,1-1 0,1-1-1,0-1 1,1-2 0,0 0 0,0-1 0,1-1 0,0-2-1,0 0 1,30 1 0,-20-4 37,0-1 0,0-2 0,0-1 0,0-2 0,0-1 0,0-1 0,53-19 0,-62 15-21,-1-1-1,0-1 1,-1-1 0,-1-1-1,0-1 1,0-1 0,-2-1-1,0-1 1,-1-1-1,-1-1 1,26-33 0,-32 34-3,0-1 0,-1 0 0,-1 0 1,-1-2-1,-1 1 0,0-1 0,-2 0 0,-1-1 1,-1 0-1,0 0 0,-2 0 0,-1 0 0,-1-43 1,-1 56-48,-1 1 1,0 0-1,-1-1 0,0 1 1,0 0-1,-1 0 1,0 0-1,-1 0 1,0 1-1,-1-1 0,1 1 1,-1 0-1,-1 1 1,-6-9-1,3 8-48,0 0 0,0 0 0,0 1 0,-1 0 1,0 0-1,-1 1 0,1 1 0,-1 0 0,0 0 0,-12-3 0,-2 2-208,-1 0 0,0 2 1,0 1-1,0 1 0,0 1 0,0 1 0,-1 1 1,1 2-1,-38 8 0,39-5-563,0 1-1,1 1 0,0 2 1,0 0-1,1 1 1,0 2-1,1 0 1,1 1-1,-28 24 0,-27 31-3448</inkml:trace>
  <inkml:trace contextRef="#ctx0" brushRef="#br0" timeOffset="18163.98">7340 3221 5939,'-26'12'594,"1"1"0,0 1 1,1 2-1,0 0 0,1 1 0,1 2 1,1 0-1,1 1 0,0 1 0,2 1 1,0 0-1,-28 49 0,34-51-428,1 1-1,1 1 1,0 0 0,2 0-1,1 1 1,0 0 0,2 0-1,1 1 1,0-1-1,2 1 1,1 0 0,0 0-1,2 0 1,1-1 0,9 45-1,-1-35-107,1 0 0,1 0-1,2-1 1,1-1 0,2-1 0,1 0-1,1-1 1,1 0 0,2-2-1,31 30 1,-36-40 0,2-1-1,0 0 0,0-2 1,1 0-1,1-2 0,0 0 1,1-1-1,0-2 0,1 0 1,0-1-1,0-1 0,1-1 1,0-1-1,0-2 0,37 2 1,-30-5 36,-1-2 1,1-1 0,-1-1-1,0-2 1,0-1 0,-1-1-1,0-2 1,36-17-1,-30 10-27,0-3 0,-1 0 0,-2-3 0,0 0 0,56-55 0,-51 39-6,-2-2 1,-2-1-1,-1-1 1,-3-2-1,-1-1 0,-3-1 1,-1-2-1,-3 0 1,28-94-1,-42 110-48,0 0 0,-2 0 0,-2-1 0,0 0 0,-4-44 0,0 62 6,0-1 0,-2 1 1,1 0-1,-2 0 0,0 0 0,-1 1 1,-1-1-1,0 1 0,-1 1 0,-1-1 0,0 1 1,-1 0-1,-10-12 0,11 18-85,-1 0 1,0 0-1,-1 1 0,1 1 0,-1 0 1,0 0-1,-1 1 0,1 0 0,-1 0 1,0 2-1,-1-1 0,1 1 1,0 1-1,-1 0 0,0 1 0,-22 0 1,-3 1-455,1 3 1,-1 1 0,1 2 0,-38 11-1,2 3-1351,2 3-1,1 3 1,-76 40-1,22 0-1486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12:58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32 2273,'0'-1'302,"0"1"-1,0-1 1,0 1 0,0-1-1,0 1 1,0-1 0,0 1-1,-1-1 1,1 1 0,0-1-1,0 1 1,0-1 0,0 1 0,-1-1-1,1 1 1,0-1 0,0 1-1,-1-1 1,1 1 0,0 0-1,-1-1 1,1 1 0,0 0-1,-1-1 1,1 1 0,-1 0-1,0-1 1,-13 3 4197,11-1-4337,1 1-1,-1-1 0,1 0 1,-1 1-1,1 0 1,0 0-1,0 0 0,0 0 1,0 0-1,-2 2 0,-3 10-125,1-1-1,0 1 0,1 0 1,1 0-1,-6 25 0,9-33-51,0 0 0,1 0 0,-1 1 0,1-1 0,0 0 0,0 1 0,1-1 0,0 0 0,0 0 0,1 0 0,-1 0-1,1 0 1,1 0 0,-1 0 0,1 0 0,3 5 0,-4-8 11,0-1-1,0 0 1,-1 0-1,1 0 0,1 0 1,-1 0-1,0 0 1,0-1-1,1 1 1,-1-1-1,1 1 1,-1-1-1,1 0 1,-1 0-1,1 0 1,0 0-1,0-1 1,-1 1-1,1-1 1,0 0-1,0 0 1,0 0-1,0 0 0,-1 0 1,1 0-1,0-1 1,0 1-1,0-1 1,-1 0-1,1 0 1,0 0-1,-1 0 1,1 0-1,-1-1 1,1 1-1,-1-1 1,2-1-1,0 0 42,0 0 1,0 0-1,0-1 0,-1 1 1,0-1-1,0 0 0,0 0 0,0 0 1,0 0-1,-1 0 0,0 0 1,0-1-1,0 1 0,0-1 1,-1 0-1,0 1 0,1-1 0,-2 0 1,1 0-1,-1-9 0,0 13-37,1 0 0,-1 0 0,-1 0 0,1 1 0,0-1 0,0 0 0,0 0 0,0 0 0,0 1 0,-1-1 0,1 0 0,0 0 0,-1 1 0,1-1 0,-1 0 0,1 1 0,-1-1 0,1 0 0,-1 1 0,1-1 0,-1 1 0,1-1 0,-1 1 0,0-1 0,1 1 0,-1-1 0,0 1 0,0 0 0,-1-1 0,1 1-64,-1 0-1,1 0 1,-1 0 0,1 1-1,-1-1 1,1 0-1,-1 1 1,1-1-1,-1 1 1,1 0-1,-1-1 1,1 1-1,0 0 1,-2 1-1,-2 1-466,0 1-1,1 0 0,-1 0 0,1 0 0,0 1 1,0-1-1,-4 8 0,-2 22-4339,9-19 1903</inkml:trace>
  <inkml:trace contextRef="#ctx0" brushRef="#br0" timeOffset="500.13">324 114 4786,'15'-31'3385,"-14"30"-3095,0 0 1,0-1-1,-1 1 0,1 0 0,-1-1 1,1 1-1,-1-1 0,1 1 1,-1-1-1,0 1 0,0-1 1,0 1-1,0-1 0,0 1 1,0-1-1,0 1 0,0-1 0,-1 1 1,0-3-1,1 4-193,-1 0 0,0 0-1,1 0 1,-1 0 0,0 0 0,1 0-1,-1 0 1,0 1 0,1-1 0,-1 0-1,0 0 1,1 1 0,-1-1 0,1 0-1,-1 1 1,0-1 0,1 1 0,-1-1 0,1 0-1,-1 1 1,1-1 0,0 1 0,-1-1-1,1 1 1,-1 0 0,1-1 0,-1 2-1,-12 16-129,6-6 1,1 0 1,0 0-1,1 0 0,-7 23 1,11-33-1,1 1 0,-1-1 0,1 1 0,0 0 0,-1-1 0,1 1 0,0-1 0,1 1 0,-1 0 0,0-1 0,1 1 0,-1-1 1,1 1-1,1 2 0,-1-4 15,0 1 0,0-1 0,0 0 0,1 0 0,-1 0 0,0 0 0,0 0 0,1 0 0,-1 0 0,1 0 0,-1 0 0,1-1 0,-1 1 0,1-1 1,-1 1-1,1-1 0,0 0 0,-1 1 0,1-1 0,-1 0 0,1 0 0,0 0 0,-1 0 0,1 0 0,2-1 0,1 0 54,0-1 0,0 1 0,0-1 0,0 0 0,-1 0-1,1-1 1,-1 1 0,1-1 0,-1 0 0,0-1 0,0 1 0,0-1 0,0 1 0,-1-1-1,1 0 1,-1 0 0,0-1 0,0 1 0,3-8 0,-4 8 9,0 1-1,1-1 1,-1 0 0,-1 0 0,1-1-1,-1 1 1,0 0 0,0-1 0,0 1-1,0 0 1,-1-1 0,0 1-1,1-1 1,-2 1 0,1-1 0,-1 1-1,1 0 1,-1-1 0,0 1 0,-1 0-1,1-1 1,-1 1 0,-2-5 0,3 8-104,0-1 1,0 1-1,0-1 1,-1 1-1,1 0 1,0-1-1,-1 1 1,1 0-1,0 0 1,-1 0-1,0 0 1,1 0-1,-1 0 1,1 1-1,-1-1 1,0 0-1,0 1 1,1 0-1,-1-1 1,0 1-1,0 0 1,0 0 0,1 0-1,-1 0 1,0 0-1,0 0 1,0 0-1,1 1 1,-1-1-1,0 1 1,0-1-1,1 1 1,-1 0-1,0-1 1,1 1-1,-1 0 1,1 0-1,-1 0 1,1 0-1,-1 1 1,1-1-1,-2 2 1,-2 2-799,-1 1-1,1 1 1,0-1 0,0 1 0,0-1-1,1 1 1,0 1 0,-3 7 0,-2 13-2263</inkml:trace>
  <inkml:trace contextRef="#ctx0" brushRef="#br0" timeOffset="923.05">550 36 6499,'0'-1'125,"1"0"0,0 1 0,-1-1 0,1 0 0,-1 1 0,1-1 0,-1 0 0,0 0 0,1 0 1,-1 1-1,0-1 0,0 0 0,1 0 0,-1 0 0,0 0 0,0 0 0,0 0 0,0 1 0,0-1 0,0 0 0,0 0 0,0 0 0,0 0 0,-1 0 0,1 0 0,0 1 0,-1-1 0,1 0 1,0 0-1,-1 0 0,1 1 0,-1-1 0,1 0 0,-1 1 0,0-1 0,1 0 0,-1 1 0,1-1 0,-1 1 0,0-1 0,0 1 0,1-1 0,-1 1 0,0-1 0,0 1 0,0 0 1,-1-1-1,0 1 17,0 0 0,0-1 1,0 1-1,0 0 1,-1 1-1,1-1 1,0 0-1,0 0 0,0 1 1,0-1-1,0 1 1,0 0-1,0 0 0,0 0 1,0 0-1,0 0 1,0 0-1,0 0 1,1 1-1,-3 1 0,-2 4-130,1 0-1,0 0 1,0 1-1,0 0 1,1 0-1,0 1 1,0-1-1,1 1 1,0-1-1,1 1 1,-2 11-1,4-18-26,-1 0-1,1 1 0,-1-1 1,1 0-1,0 0 1,0 1-1,0-1 1,0 1-1,0-1 1,0 0-1,1 0 1,-1 1-1,1-1 1,0 0-1,-1 0 0,1 1 1,0-1-1,0 0 1,1 0-1,-1 0 1,0 0-1,1 0 1,-1-1-1,1 1 1,-1 0-1,1-1 1,0 1-1,0-1 0,0 1 1,0-1-1,0 0 1,0 0-1,0 0 1,0 0-1,0 0 1,1-1-1,-1 1 1,0-1-1,1 1 0,-1-1 1,0 0-1,1 0 1,-1 0-1,0 0 1,1 0-1,-1 0 1,4-2-1,1 0 109,1 0 1,-1-1-1,1 0 0,-1 0 1,0-1-1,-1 0 0,1 0 0,-1 0 1,1-1-1,-1 0 0,-1-1 0,1 1 1,-1-1-1,0 0 0,0 0 1,0-1-1,-1 1 0,0-1 0,-1 0 1,1 0-1,-1-1 0,-1 1 0,1 0 1,-1-1-1,1-11 0,-3 17-119,0 1 0,0-1 0,0 1-1,0-1 1,0 1 0,0-1 0,-1 1 0,1 0-1,-1-1 1,1 1 0,-1-1 0,1 1 0,-1 0-1,0-1 1,1 1 0,-1 0 0,0 0-1,0-1 1,0 1 0,0 0 0,0 0 0,-1 0-1,1 0 1,0 0 0,0 1 0,-1-1 0,1 0-1,0 0 1,-1 1 0,1-1 0,-1 1 0,1 0-1,-1-1 1,1 1 0,-1 0 0,1 0-1,-1 0 1,1 0 0,-1 0 0,1 0 0,-1 0-1,1 0 1,-3 1 0,-4 1-752,0 0 1,0 0-1,1 0 1,0 1-1,-1 0 0,1 0 1,-8 6-1,-16 14-3955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12:45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186 233 4546,'-1'0'202,"0"0"-1,0 0 1,0 1 0,0-1-1,1 0 1,-1 1-1,0-1 1,0 0 0,1 1-1,-1-1 1,0 1 0,1-1-1,-1 1 1,0 0 0,1-1-1,-1 1 1,1 0-1,-1-1 1,1 1 0,-1 0-1,1 0 1,-1-1 0,1 2-1,-10 30 919,3 29-1226,8 2 667,-1-62-417,-4-30 656,21-50-713,-13 63 40,-1 1-1,4-32 1,-6 53-106,1 0 0,-1 1 0,1-1 1,1 0-1,-1 0 0,1 0 0,0 0 0,0-1 0,1 1 0,0-1 1,0 0-1,6 7 0,-3-18 5,-1-1 1,0-1 0,-1 1-1,6-11 1,-10 17-27,22-44 247,-19 35-191,0 1-1,1 0 0,0 0 1,0 1-1,1 0 1,11-13-1,-1 52 425,-13-18-419,-1 1 0,0 0 0,-1 0 0,0-1 0,-1 1 0,-4 25 0,1 20-920,3-59 730,0 1 0,0-1 0,0 1-1,-1-1 1,1 1 0,0-1 0,0 1 0,0-1 0,0 0-1,0 1 1,0-1 0,1 1 0,-1-1 0,0 1 0,0-1-1,0 1 1,0-1 0,0 0 0,1 1 0,-1-1 0,0 1-1,0-1 1,1 0 0,-1 1 0,0-1 0,1 0 0,-1 1-1,0-1 1,1 0 0,-1 0 0,0 1 0,1-1 0,-1 0-1,1 0 1,-1 1 0,0-1 0,1 0 0,-1 0 0,1 0-1,-1 0 1,1 0 0,-1 0 0,1 0 0,-1 0 0,0 0-1,1 0 1,-1 0 0,1 0 0,-1 0 0,1 0 0,-1 0-1,1 0 1,-1-1 0,0 1 0,1 0 0,-1 0 0,1 0-1,-1-1 1,0 1 0,1 0 0,-1-1 0,0 1 0,1 0-1,-1-1 1,9-6-2632</inkml:trace>
  <inkml:trace contextRef="#ctx0" brushRef="#br0" timeOffset="316.76">478 234 4210,'-2'-6'6247,"-3"20"-4668,-2 22-1623,2-11-64,-3 21-256,13-21-4206,1-19 2278</inkml:trace>
  <inkml:trace contextRef="#ctx0" brushRef="#br0" timeOffset="742.8">613 112 5362,'1'0'148,"-1"0"-1,0-1 1,0 1-1,0 0 0,0 0 1,0-1-1,0 1 1,0 0-1,0-1 0,0 1 1,0 0-1,0-1 1,0 1-1,0 0 0,0-1 1,0 1-1,0 0 1,0-1-1,-1 1 0,1 0 1,0 0-1,0-1 1,0 1-1,0 0 0,-1 0 1,1-1-1,0 1 0,0 0 1,0 0-1,-1-1 1,1 1-1,0 0 0,0 0 1,-1 0-1,1 0 1,-1-1-1,-8 10 2000,-7 19-1426,9-5-601,1 0 0,0 0 0,2 0 0,1 1 0,-1 26 0,4-37-421,1 0 0,0 0 0,1 0 0,5 18 0,-4-22-356,0 0-1,0-1 0,1 1 1,0-1-1,0 0 0,1-1 1,7 10-1,3-1-2130</inkml:trace>
  <inkml:trace contextRef="#ctx0" brushRef="#br0" timeOffset="1792.94">762 189 3538,'-2'-11'4170,"-3"23"-2431,-1 22-672,5-17-794,-1-1-74,1-1 0,1 1 0,0 0 0,2 0 0,3 22 0,-5-47 68,0 0 0,1 0 0,0 0 0,4-15-1,0-9-196,-3-11-89,-1 25-159,0 1 0,6-32 1,35 144-53,-42-94 230,0 1 1,1-1-1,-1 0 0,0 0 1,0 0-1,0 0 1,0 0-1,0 1 0,0-1 1,0 0-1,0 0 0,1 0 1,-1 0-1,0 0 0,0 0 1,0 0-1,0 0 0,0 1 1,0-1-1,1 0 0,-1 0 1,0 0-1,0 0 0,0 0 1,0 0-1,1 0 1,-1 0-1,0 0 0,0 0 1,0 0-1,0 0 0,0 0 1,1 0-1,-1 0 0,0 0 1,0 0-1,0 0 0,0 0 1,1-1-1,-1 1 0,0 0 1,0 0-1,0 0 0,0 0 1,0 0-1,0 0 0,1 0 1,-1 0-1,0-1 1,0 1-1,0 0 0,0 0 1,12-14-16,19-31-57,-12 16 39,-18 28 35,-1 0 1,1 0-1,0-1 1,-1 1-1,1 0 0,0 0 1,-1 0-1,1 0 1,0 0-1,0 0 1,0 1-1,0-1 1,0 0-1,0 0 1,0 1-1,0-1 1,0 0-1,1 1 0,-1-1 1,0 1-1,0 0 1,1-1-1,-1 1 1,0 0-1,0 0 1,1 0-1,-1 0 1,2 0-1,-1 2 4,-1 0 0,0 0-1,0 0 1,0 0 0,0 0-1,0 0 1,0 1 0,0-1-1,-1 0 1,1 1 0,-1-1 0,0 0-1,1 1 1,-1-1 0,-1 4-1,-3 54-258,3-49-393,-1-1 1,1 1 0,1 0 0,0-1 0,2 14 0,1-16-1137,1-5-350</inkml:trace>
  <inkml:trace contextRef="#ctx0" brushRef="#br0" timeOffset="2226.86">1028 128 3586,'10'12'5773,"-5"-1"-5457,0-1 0,-1 1 0,0 0-1,3 17 1,-7-21-206,0 0 1,0 0-1,-1-1 0,0 1 0,0 0 0,-1-1 0,0 1 0,0-1 0,0 1 0,-1-1 0,0 0 0,0 0 0,-1 0 1,1 0-1,-1-1 0,-1 0 0,1 1 0,-9 6 0,12-11-116,0-1 0,1 0-1,-1 0 1,0 0 0,0 0 0,0 0 0,0 0-1,1 0 1,-1 0 0,0 0 0,0 0-1,0-1 1,0 1 0,1 0 0,-1 0 0,0-1-1,0 1 1,1-1 0,-1 1 0,0 0 0,1-1-1,-1 0 1,0 1 0,1-1 0,-1 1 0,1-1-1,-1 0 1,0 1 0,1-1 0,0 0 0,-1 1-1,1-1 1,0 0 0,-1 0 0,1 0-1,0 0 1,-1 0-4,1 1 0,0 0 1,-1-1-1,1 1 0,0-1 0,0 1 0,0 0 0,0-1 0,-1 1 0,1-1 0,0 1 0,0-1 0,0 1 1,0-1-1,0 1 0,0-1 0,0 1 0,0-1 0,0 1 0,0 0 0,1-1 0,-1 1 0,0-1 0,0 1 0,0-1 1,0 1-1,1 0 0,-1-1 0,0 1 0,1-1 0,-1 1 0,0 0 0,0-1 0,1 1 0,-1 0 0,1-1 1,-1 1-1,0 0 0,1 0 0,-1 0 0,1-1 0,-1 1 0,0 0 0,1 0 0,-1 0 0,1 0 0,-1 0 1,1-1-1,-1 1 0,1 0 0,-1 0 0,1 0 0,-1 0 0,0 1 0,1-1 0,-1 0 0,1 0 0,-1 0 1,1 0-1,-1 0 0,1 1 0,-1-1 0,0 0 0,1 0 0,-1 0 0,1 1 0,32 14 18,19 6-1573,-21-18-2910,-20-6 1653</inkml:trace>
  <inkml:trace contextRef="#ctx0" brushRef="#br0" timeOffset="3713.16">1212 198 5074,'0'-1'206,"0"1"-1,-1-1 1,1 1-1,0-1 1,0 1-1,0-1 0,0 1 1,-1-1-1,1 1 1,0 0-1,0-1 1,-1 1-1,1 0 1,0-1-1,-1 1 0,1-1 1,0 1-1,-1 0 1,1 0-1,-1-1 1,1 1-1,0 0 1,-1 0-1,1-1 0,-1 1 1,1 0-1,-1 0 1,1 0-1,-1 0 1,1 0-1,-1 0 0,0 0 1,1 0-166,0 0 0,-1 0 1,1 0-1,0 0 0,-1 1 0,1-1 0,0 0 1,0 0-1,-1 1 0,1-1 0,0 0 1,0 0-1,-1 1 0,1-1 0,0 0 0,0 0 1,0 1-1,0-1 0,-1 0 0,1 1 1,0-1-1,0 0 0,0 1 0,0-1 0,0 0 1,0 1-1,0-1 0,0 0 0,0 1 1,0-1-1,0 0 0,0 1 0,0-1 0,0 0 1,0 1-1,1 0 0,4 47 485,-3 88-1,-2-85-255,13-115-88,-12 9-177,-2 37-30,1 1 1,1-1-1,1 0 0,0 0 1,2 1-1,5-18 0,29 109-638,-30-57 728,-5-9-83,0 0-1,1 0 1,0-1 0,0 1-1,1-1 1,0 0 0,8 9-1,-8-21 29,-1 1-1,0-1 1,0 0-1,0 0 0,0 0 1,5-11-1,-2-4-35,-5 14 23,0-1 0,0 1 0,1 0 0,-1-1 0,1 1 0,1 1 0,-1-1 0,1 0-1,0 1 1,0 0 0,1 0 0,-1 0 0,1 0 0,9-6 0,-5 61 650,-8-24-793,-1-1 0,-1 1 0,-6 36 0,4-35-1803,5-14-3487</inkml:trace>
  <inkml:trace contextRef="#ctx0" brushRef="#br0" timeOffset="4649.85">1528 297 3954,'0'-1'154,"1"0"-1,-1 0 1,0 0 0,1 0-1,-1 0 1,1 0 0,-1 0-1,1 0 1,-1 0 0,1 0-1,-1 1 1,1-1 0,0 0 0,0 0-1,0 1 1,-1-1 0,1 0-1,0 1 1,0-1 0,0 1-1,0-1 1,0 1 0,0 0 0,0-1-1,0 1 1,0 0 0,0-1-1,0 1 1,0 0 0,0 0-1,0 0 1,0 0 0,0 0-1,0 0 1,0 1 0,0-1 0,0 0-1,0 0 1,0 1 0,0-1-1,0 1 1,2 0 0,-2 0-90,0 1 0,1-1 1,-1 1-1,0-1 0,0 1 1,0 0-1,-1 0 0,1-1 1,0 1-1,-1 0 0,1 0 1,-1 0-1,1-1 0,-1 1 1,0 0-1,0 0 1,0 0-1,0 0 0,0 0 1,0 0-1,-1 0 0,1 0 1,-2 3-1,2-3 55,-1 1 0,0 0 0,0-1 0,0 1 0,-1 0-1,1-1 1,-1 0 0,1 1 0,-1-1 0,0 0 0,0 0 0,0 0 0,0 0 0,0 0 0,0 0 0,-1 0 0,1-1 0,-6 3 0,46-24-2843,-36 19 2704,0 0 0,0 1 0,0-1 0,-1 0 0,1 1 0,0 0 1,0-1-1,0 1 0,0 0 0,0 0 0,0 0 0,0 0 0,0 0 0,0 1 1,0-1-1,0 1 0,0-1 0,-1 1 0,1 0 0,2 0 0,-3 0 74,0 0 0,-1 0 1,1 0-1,0 0 0,0 0 0,-1 1 0,1-1 0,-1 0 0,1 0 0,-1 0 0,1 1 0,-1-1 0,0 0 0,0 1 1,0-1-1,0 0 0,0 0 0,0 1 0,0-1 0,0 0 0,0 1 0,-1 1 0,0 2-105,0 0 0,-1 0 0,0 0-1,0 0 1,0 0 0,-1 0 0,0 0-1,0-1 1,0 1 0,0-1 0,0 0 0,-1 0-1,-6 5 1,5-6-2182</inkml:trace>
  <inkml:trace contextRef="#ctx0" brushRef="#br0" timeOffset="5020.81">1623 114 5987,'-1'-1'182,"1"0"1,0 0 0,0 1 0,0-1-1,0 0 1,0 0 0,0 0 0,0 0-1,0 0 1,0 0 0,1 0 0,-1 0-1,0 0 1,0 0 0,1 0 0,-1 0-1,1 0 1,-1 0 0,1 0 0,-1 1-1,1-1 1,0 0 0,-1 0 0,1 1-1,0-1 1,-1 0 0,1 1 0,1-1-1,0 1-45,-1 0 0,0 0-1,1 0 1,-1 0 0,1 1-1,-1-1 1,0 0 0,1 1-1,-1-1 1,0 1 0,1 0-1,-1-1 1,0 1 0,0 0-1,0 0 1,2 2 0,4 2 63,-1 1 0,0 0 1,-1 1-1,1-1 0,-1 1 1,4 8-1,-2 2-120,0 0-1,-1 1 1,-1 0-1,-1 0 1,0 0 0,-2 1-1,0-1 1,0 1-1,-2-1 1,-1 1-1,-2 19 1,-17 65-7342,16-87 3071</inkml:trace>
  <inkml:trace contextRef="#ctx0" brushRef="#br0" timeOffset="7004.81">1755 17 7764,'0'0'106,"0"-1"1,0 1-1,-1-1 1,1 1-1,0-1 1,0 1-1,0-1 1,0 1-1,0-1 1,0 1-1,0-1 1,0 1-1,0-1 1,0 1-1,0-1 1,0 1-1,0-1 1,0 1 0,0-1-1,1 1 1,-1-1-1,0 1 1,0 0-1,0-1 1,1 1-1,-1-1 1,0 1-1,1 0 1,-1-1-1,0 1 1,1-1-1,-1 1 1,1 0-1,-1 0 1,0-1-1,1 1 1,-1 0 0,1 0-1,-1-1 1,1 1-1,19 17 2631,-14-10-2508,-1 0-1,0 0 1,-1 0-1,0 0 1,0 1-1,-1-1 1,0 1 0,0 0-1,-1 0 1,0 1-1,0-1 1,-1 0-1,1 11 1,-1 0-469,0 0 0,-2-1 1,0 1-1,-7 34 0,-14 20-5587,15-49 1892</inkml:trace>
  <inkml:trace contextRef="#ctx0" brushRef="#br0" timeOffset="8114.92">92 61 6227,'0'0'149,"0"-1"0,-1 0 0,1 1 0,0-1 0,-1 1 0,1-1 1,0 1-1,-1-1 0,1 1 0,-1-1 0,1 1 0,-1-1 0,1 1 0,-1 0 0,1-1 1,-1 1-1,1 0 0,-1-1 0,0 1 0,1 0 0,-1 0 0,1 0 0,-1 0 0,0-1 1,1 1-1,-1 0 0,0 0 0,1 0 0,-1 0 0,1 0 0,-1 0 0,0 0 0,0 1 0,-20 16 1465,-6 30-1166,21-29-466,1 0 0,0 1 0,2 0 1,0-1-1,1 1 0,1 0 0,1 0 0,3 32 0,1-22-898,1 0 1,2-1-1,0 0 0,2 0 0,12 26 0,1-9-1552</inkml:trace>
  <inkml:trace contextRef="#ctx0" brushRef="#br0" timeOffset="9396.74">2112 161 7299,'-1'-1'129,"1"1"1,0-1-1,-1 1 0,1-1 0,-1 1 0,1 0 0,0-1 0,-1 1 0,1 0 1,-1 0-1,1-1 0,-1 1 0,0 0 0,1 0 0,-1 0 0,1-1 0,-1 1 1,1 0-1,-1 0 0,1 0 0,-1 0 0,0 0 0,1 0 0,-1 0 0,1 0 1,-1 1-1,1-1 0,-1 0 0,0 0 0,1 0 0,-1 0 0,0 1 0,-11 20 1444,1 40-1527,10-50 341,-6 71 179,24-138-662,-16 26 79,-2 21-16,1 1-1,0-1 0,1 0 1,0 1-1,0-1 0,1 0 1,0 1-1,0-1 0,1 1 1,6-13-1,-9 21 14,0 0-1,0 0 1,1 0 0,-1 0-1,0-1 1,0 1 0,0 0-1,1 0 1,-1 0 0,0 0 0,0 0-1,0 0 1,1 0 0,-1-1-1,0 1 1,0 0 0,0 0-1,1 0 1,-1 0 0,0 0-1,0 0 1,1 0 0,-1 0 0,0 0-1,0 0 1,0 0 0,1 0-1,-1 0 1,0 1 0,0-1-1,1 0 1,-1 0 0,0 0-1,0 0 1,0 0 0,0 0-1,1 0 1,-1 1 0,0-1 0,0 0-1,0 0 1,0 0 0,1 0-1,-1 1 1,0-1 0,0 0-1,11 16-138,4 19 352,-11-22-171,-4-10-20,1 0 0,-1 0 0,1 0 0,0 1 0,0-1 0,1 0 0,-1 0 0,0 0 0,1-1 0,0 1 0,0 0-1,0-1 1,0 1 0,3 2 0,-1-8 97,0 0 1,-1 0-1,1-1 0,-1 0 1,0 0-1,0 0 0,0 0 1,3-7-1,56-100-171,-61 111 72,-1 0-1,0 0 1,0 0 0,0 0-1,0 0 1,0-1 0,0 1-1,0 0 1,1 0 0,-1 0-1,0 0 1,0 0 0,0 0-1,0 0 1,0 0 0,1-1-1,-1 1 1,0 0-1,0 0 1,0 0 0,0 0-1,1 0 1,-1 0 0,0 0-1,0 0 1,0 0 0,0 0-1,1 0 1,-1 0 0,0 0-1,0 0 1,0 0 0,0 0-1,0 1 1,1-1 0,-1 0-1,0 0 1,0 0 0,0 0-1,0 0 1,0 0 0,1 0-1,-1 0 1,0 1 0,0-1-1,0 0 1,0 0 0,0 0-1,0 0 1,0 0 0,0 1-1,1-1 1,6 14-29,1 15-9,-4 85-6083,-3-106 3256</inkml:trace>
  <inkml:trace contextRef="#ctx0" brushRef="#br0" timeOffset="10064.83">2362 106 5298,'6'47'7149,"3"38"-6328,-9-80-829,0 0 0,0 0 0,-1 0 0,1 0 0,-1 0 0,0 0 0,0 0 0,-1 0 0,0-1 0,0 1 0,0 0-1,0-1 1,-5 7 0,6-11-105,0-1-1,0 0 0,0 0 0,0 1 0,1-1 0,-1 0 1,0 0-1,0 0 0,1 0 0,-1 0 0,1 0 1,-1 0-1,1 0 0,-1 0 0,1 0 0,-1 0 1,1-3-1,-1 4 86,1-1 0,0 1 1,0-1-1,0 1 0,-1-1 1,1 1-1,0-1 0,0 1 1,0-1-1,0 0 0,0 1 1,0-1-1,0 1 0,0-1 1,0 1-1,0-1 0,0 1 1,0-1-1,1 0 0,-1 1 1,0-1-1,0 1 0,0-1 1,1 1-1,-1 0 0,0-1 1,1 1-1,-1-1 0,0 1 1,1-1-1,-1 1 0,1 0 1,-1-1-1,1 1 0,-1 0 1,1-1-1,-1 1 0,1 0 1,-1 0-1,1 0 0,-1-1 1,1 1-1,-1 0 0,1 0 1,-1 0-1,1 0 0,-1 0 1,1 0-1,0 0 0,-1 0 1,1 0-1,-1 0 0,1 0 1,-1 0-1,1 1 0,0-1 1,5 1 215,0 0 0,1 0 0,-1 0 0,0-1 0,0 0 0,1-1 0,-1 1 0,9-3 0,-12 2 26,0-1 1,0 1 0,0-1 0,0 0 0,-1 0 0,1 0 0,0 0 0,-1-1 0,1 1-1,-1-1 1,0 1 0,0-1 0,0 0 0,0 0 0,-1 0 0,1 0 0,1-4 0,-3 8 79,11 62 1022,-2 23-3767,-4-65-4101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7:56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1 183 4626,'0'-2'114,"0"0"0,0 1 0,0-1 0,0 0 0,1 1 0,-1-1 0,1 0 0,-1 1 1,1-1-1,0 1 0,0-1 0,-1 1 0,1-1 0,0 1 0,0-1 0,1 1 0,-1 0 0,0 0 0,0-1 0,2 0 0,1-1 31,0 1 0,0 0-1,0 0 1,0 0 0,1 1 0,-1-1 0,8 0-1,8-1-23,1 1 0,34 1-1,-41 1-121,271-22 18,-31 1 3,288 2 114,342-4 490,-378 24 67,-293 3-723,-6-6 328,419-15 371,15 0-301,410 5-196,-786 15-178,246-5 27,151 2 92,-279 5-73,620 63 363,-399-14-407,437 5 102,-494-63 29,-184-5-76,566-8-120,-325 4 99,507 36 295,-456-2-336,453 25 140,-972-35-289,360 8-692,-396-25-827,72-2-482,169 2 709,-288 4 685,103-15 1,-125 11-187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8:12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 3746,'3'-13'4471,"-1"12"-4393,-1-1-1,1 1 1,0 0 0,0 0-1,0 0 1,0 0-1,0 0 1,1 0 0,-1 1-1,0-1 1,0 1-1,1-1 1,-1 1 0,4 0-1,26-8 93,-21 5-131,1 0 1,-1 1-1,1 0 0,0 1 0,-1 0 1,24 1-1,-1 0-34,1091-33 366,-292 25-547,-547 1 169,449-23 3,-409 19 84,25-3 14,703-19-86,-973 35-36,-32 0 20,60-6 1,528-26 111,-386 24-91,758-6-71,-672 20 38,92 0 72,828-2-106,-275 39 60,-920-42 1,518 20 111,41-25-169,51 20 92,-251 0 1,-275-15-97,584 33 139,-161-5-123,-272-21 12,-162-4 33,294 19 108,116-1 179,-337-7-302,-25-1 117,-23-6 14,41 1-65,-140-4-344,-47-4 207,1-1 1,-1 0-1,1-1 0,27-2 0,12-3 221,0 1-1,98 8 1,-85 1-616,-67-6 397,0 0 0,0 0 0,0 0 0,0 0 0,0 0 0,1 0 0,-1 0 0,0 0 0,0 0 0,0 0 0,0 0 0,0 0 0,1 0 0,-1 0 0,0 0 0,0 1 0,0-1 0,0 0 0,0 0 0,0 0 0,0 0 0,1 0 0,-1 0 0,0 0 0,0 0 0,0 1 0,0-1 0,0 0 0,0 0 0,0 0 0,0 0 0,0 0 0,0 1 0,0-1 0,0 0 0,0 0 0,0 0 0,0 0 0,0 0 0,0 1 0,0-1 0,0 0 0,0 0 0,0 0 0,0 0 0,0 0 0,0 1 0,0-1 0,0 0 0,0 0 0,0 0 0,0 0 0,0 0 0,0 0 0,-1 0 0,1 1 0,0-1 0,0 0 0,0 0 0,-6 3-3014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8:15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0 141 4258,'98'-15'3780,"129"6"-1925,267-3-1124,177 0-569,-286 6-11,133 2-30,532-18-122,-640 6 42,57 9-37,232-10 155,-278 7-190,-99 5-58,216 2 150,10 0 3,-282 5-121,-91 1-22,369 3 191,1 3-97,-368-5-67,359 16 51,-324-11-17,120 16 54,-154-10-21,29 2-23,190 12-8,57 0 85,82 1-21,77 3 99,113-11 216,-548-14-331,517 17 235,-79 1-162,121 2-39,161-14 614,-397 12-720,-464-24 152,-23 0-105,0-1-1,-1-1 1,20-2 0,4-1 121,63 2 0,17-1 349,-95 1-197,-6 1-942,-11 0-2808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7:48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3458,'-10'22'3065,"8"35"-2584,-12 65-1,-3 35-353,35 235-50,1-61 44,-18-157-21,35 246 0,22 149 1319,-9-75-1163,21 181 209,6 69-449,-25-282-1214,-38-309 726,-9 235-1,-5-243-246,2-97 472,-2 0 0,-1-1 0,-14 70 0,15-102-975,-2 3-1230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12:18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1199 5378,'-37'26'8770,"32"-19"-8763,1 1 0,0-1 0,0 1 1,1 0-1,-1 0 0,2 0 0,-1 0 0,1 1 1,1-1-1,-1 0 0,1 1 0,1 0 0,0-1 1,0 1-1,3 15 0,-2-17-240,0 0 0,1 0 1,0 0-1,1 0 0,0-1 0,0 0 0,0 1 1,7 9-1,-6-12-269,-1 1 1,1-1-1,0 0 1,0 0-1,1 0 1,-1-1-1,1 1 1,0-1-1,0 0 1,0-1-1,8 4 0,13 1-2910</inkml:trace>
  <inkml:trace contextRef="#ctx0" brushRef="#br0" timeOffset="796.42">563 1279 3522,'-1'0'205,"1"1"0,-1-1 0,0 0 1,0 0-1,1 0 0,-1 0 1,0 1-1,1-1 0,-1 0 0,0 1 1,1-1-1,-1 1 0,0-1 0,1 1 1,-1-1-1,1 1 0,-1-1 0,1 1 1,-1-1-1,1 1 0,-1 0 1,1-1-1,-1 2 0,-6 22 1239,5 24-1273,10 39 35,6-180 669,-13 75-741,-1 4-141,1 1 1,0-1-1,1 0 1,7-25-1,-2 46 55,0 1 0,-1-1 0,11 16 0,-8-9 129,-8-12-189,0-1-1,-1 1 1,1-1 0,0 1-1,0-1 1,0 0 0,0 0-1,0 1 1,1-1 0,-1 0-1,0 0 1,0 0 0,3 1 0,-3-2 15,0-1 0,0 1 0,0 0 0,1-1 0,-1 1 1,0-1-1,0 0 0,0 1 0,0-1 0,0 0 0,0 0 1,0 1-1,0-1 0,0 0 0,-1 0 0,1 0 1,0 0-1,-1 0 0,1 0 0,0-1 0,-1 1 0,1-1 1,11-18 113,-7 11-82,0 1 0,0 0 0,1 0 1,9-10-1,-7 66 549,-6-21-587,5 28-1066,4-28-3957,-7-22 2702</inkml:trace>
  <inkml:trace contextRef="#ctx0" brushRef="#br0" timeOffset="1319.62">803 1267 3890,'-1'0'79,"1"0"1,0 0-1,0 0 1,0-1-1,0 1 1,0 0-1,0 0 1,0 0-1,0-1 1,0 1 0,0 0-1,0 0 1,0-1-1,0 1 1,0 0-1,0 0 1,0 0-1,0-1 1,0 1-1,0 0 1,0 0-1,0 0 1,0-1-1,0 1 1,0 0-1,0 0 1,0 0-1,0-1 1,1 1-1,-1 0 1,0 0 0,0 0-1,0 0 1,0-1-1,0 1 1,1 0-1,-1 0 1,0 0-1,0 0 1,0 0-1,1 0 1,-1-1-1,0 1 1,0 0-1,0 0 1,1 0-1,-1 0 1,0 0-1,0 0 1,1 0 0,-1 0-1,0 0 1,0 0-1,0 0 1,1 0-1,-1 0 1,0 0-1,0 0 1,1 1-1,13 14 1334,8 29-1024,-22-13 210,-4-18 138,3-13-718,1 1 0,0-1 0,0 0 0,-1 0 0,1 0 0,0 0 0,-1 0 0,1 1 0,0-1 0,0 0 0,-1 0 0,1 0 0,0 0 0,-1 0 0,1 0 0,0 0 0,-1 0 0,1 0 0,0 0 0,-1 0 0,1 0 0,0-1 0,-1 1 0,1 0 0,0 0 0,0 0 0,-1 0 0,1 0 0,0-1 0,-1 1 0,1 0 0,0 0 0,0 0-1,0-1 1,-1 1 0,1 0 0,0-1 0,4-1-314,0 1-1,0-1 1,0 0 0,0 1-1,0 0 1,0 0-1,8 0 1,-9 0 280,0 1 0,0 0 0,-1 0 0,1 0 0,0 0 0,0 0 1,0 1-1,0-1 0,0 1 0,0 0 0,-1-1 0,1 1 0,0 1 1,-1-1-1,1 0 0,-1 1 0,1-1 0,-1 1 0,1 0 0,-1 0 0,0 0 1,0 0-1,0 0 0,0 0 0,-1 1 0,1-1 0,0 0 0,-1 1 1,2 3-1,-2-3 122,-1 1 0,1-1 0,-1 0 0,0 1 0,1-1 1,-2 1-1,1-1 0,0 0 0,-1 1 0,1-1 0,-1 0 1,0 1-1,0-1 0,0 0 0,-1 0 0,1 0 0,-1 0 1,0 0-1,0 0 0,0 0 0,0-1 0,0 1 0,0-1 1,-6 5-1,-21 13 418,12-13-1521,17-7 876,0 0 1,0 0-1,0 0 1,-1 0-1,1 0 0,0 0 1,0 0-1,-1 0 1,1 0-1,0 0 1,0 0-1,-1 0 1,1 0-1,0 0 1,0 0-1,0 0 1,-1 0-1,1 0 1,0 0-1,0 0 1,0 0-1,-1 0 1,1 0-1,0-1 1,0 1-1,0 0 1,-1 0-1,1 0 1,0 0-1,0 0 1,0-1-1,0 1 1,0 0-1,-1 0 1,1 0-1,0-1 1,0 1-1,0 0 1,0 0-1,0 0 1,0-1-1,0 1 1,0 0-1,0 0 1,0-1-1,0 1 1,0-4-3270</inkml:trace>
  <inkml:trace contextRef="#ctx0" brushRef="#br0" timeOffset="2668.12">1058 1272 3682,'-1'0'146,"1"0"1,0 0 0,-1-1 0,1 1 0,-1 0-1,1 0 1,-1 0 0,1 0 0,-1 0 0,1 0-1,-1 0 1,1 0 0,-1 0 0,1 0-1,-1 0 1,1 0 0,-1 0 0,1 0 0,-1 0-1,1 0 1,-1 1 0,1-1 0,-1 0 0,1 0-1,0 0 1,-1 1 0,1-1 0,-1 0 0,1 1-1,0-1 1,-1 0 0,1 1 0,-7 19 1477,7 25-1191,0-42-174,1 13 65,2 37 492,-1-38-137,1-20 365,0-43-778,-3 37-269,0 0 1,1 1 0,0-1 0,1 1-1,0-1 1,0 1 0,1-1 0,5-9-1,-4 26-41,0 0-1,0 1 1,-1-1 0,0 1-1,3 7 1,-5-11 43,0 1-10,0 0-1,1-1 1,-1 1 0,1-1-1,0 0 1,0 1 0,0-1-1,4 4 1,4-8-16,5-19 93,14-26 27,-26 42-116,-1 1 1,1 0 0,-1-1 0,1 1-1,0 0 1,0 1 0,0-1-1,1 1 1,-1-1 0,7-2 0,-9 7 37,0 0 1,0 0-1,0 1 1,0-1 0,0 1-1,0-1 1,-1 1 0,1-1-1,-1 1 1,0-1-1,0 1 1,0 4 0,0-5 5,8 70-476,1-24-4306,-6-38 1968</inkml:trace>
  <inkml:trace contextRef="#ctx0" brushRef="#br0" timeOffset="3397.62">1311 1298 2081,'-3'2'8752,"-1"11"-7155,6-2-1484,0 0 0,-1 1 0,0-1 1,-1 0-1,0 1 0,-1-1 0,0 1 1,-3 12-1,24-35-2437,-14 8 2463,-1 0-1,0 0 0,0 0 1,-1-1-1,1 0 1,-1 0-1,0 0 1,7-8-1,0 2 2060,7 75-2175,2 5-3997,-15-61 1624,1-3-828</inkml:trace>
  <inkml:trace contextRef="#ctx0" brushRef="#br0" timeOffset="3704.7">1473 1264 5346,'38'25'5699,"-34"-20"-5534,1 0 0,-1 0 0,-1 1 0,1-1 0,-1 1 0,0 0 0,0 0 0,-1 0-1,0 0 1,0 0 0,0 0 0,-1 0 0,0 1 0,0-1 0,0 1 0,-1-1 0,-1 12 0,-1 7-781,-2-1 0,-1 1 0,-9 28 1,12-46 98,-2 4-2519,-3-2-880</inkml:trace>
  <inkml:trace contextRef="#ctx0" brushRef="#br0" timeOffset="13589.79">83 17 5106,'-1'-1'286,"1"0"-1,-1 0 0,0 0 0,1 0 1,-1 0-1,0 0 0,0 0 0,0 0 0,0 0 1,0 0-1,0 1 0,0-1 0,0 0 1,0 1-1,-1-1 0,1 1 0,0-1 1,0 1-1,0 0 0,-1-1 0,1 1 1,0 0-1,-2 0 0,2 0-105,-1 1 0,1-1-1,0 1 1,-1 0 0,1-1-1,0 1 1,0 0 0,0 0 0,0 0-1,0 0 1,0 0 0,0 0 0,0 0-1,0 0 1,0 0 0,1 0 0,-2 2-1,-2 6-23,0 0 0,0 0 0,1 1 0,-3 13 0,1 0-231,1 1-1,1-1 0,0 44 1,3-58-416,0 0 0,1-1 0,0 1 0,1 0 1,0-1-1,0 0 0,1 1 0,0-1 0,1 0 1,-1 0-1,2-1 0,-1 1 0,11 12 0,4-1-2475</inkml:trace>
  <inkml:trace contextRef="#ctx0" brushRef="#br0" timeOffset="14481.74">165 160 5058,'0'-1'116,"1"1"0,-1 0 0,0-1 0,0 1 0,0 0 0,0-1 0,0 1 0,-1 0 0,1 0 0,0-1 0,0 1 0,0 0 0,0-1 0,0 1-1,0 0 1,0 0 0,-1-1 0,1 1 0,0 0 0,0 0 0,0 0 0,0-1 0,-1 1 0,1 0 0,0 0 0,0 0 0,-1-1 0,1 1 0,0 0 0,0 0 0,-1 0-1,1 0 1,0 0 0,0 0 0,-1 0 0,1-1 0,0 1 0,-1 0 0,1 0 0,0 0 0,-1 0 0,1 0 0,0 0 0,0 0 0,-1 1 0,1-1 0,0 0 0,-1 0-1,1 0 1,-9 18 1387,-2 26-1279,7-22-141,-5 46 210,11-82-277,0 1 1,0-1-1,8-23 1,3-13 5,2 2-131,-14 47-9,6 40 14,-6-31 127,10 34 115,-11-40-164,0 0 1,1 0-1,-1 0 1,1-1-1,0 1 1,0 0-1,0-1 1,0 1-1,0 0 1,0-1-1,0 1 0,0-1 1,1 0-1,-1 1 1,0-1-1,1 0 1,1 1-1,1-4 31,-1-1-1,1-1 0,-1 1 1,0 0-1,0-1 0,0 0 0,0 1 1,-1-1-1,3-6 0,-3 7 25,11-20-53,-10 17-7,1-1-1,0 1 1,0 0-1,1 0 0,9-10 1,-14 55 143,0-24-150,1 38-789,5-18-3310,-2-23 1938</inkml:trace>
  <inkml:trace contextRef="#ctx0" brushRef="#br0" timeOffset="14909.69">406 131 3730,'2'1'128,"-1"0"1,1-1 0,-1 1-1,1 0 1,-1 0 0,0 0 0,1-1-1,-1 2 1,0-1 0,0 0-1,0 0 1,1 0 0,-1 0-1,0 1 1,-1-1 0,1 1-1,0-1 1,0 0 0,-1 1-1,1-1 1,0 1 0,-1 0-1,0-1 1,1 1 0,-1-1 0,0 1-1,0 0 1,0 1 0,2 52 1488,-2-50-1493,-1 0 1,0 1-1,0-1 1,-1 0-1,1 0 1,-1 0-1,-1 0 1,1 0-1,0 0 1,-1-1-1,-4 7 1,7-11-101,-1 1 0,1-1 1,0 1-1,0 0 0,-1-1 0,1 1 0,0 0 1,-1-1-1,1 1 0,0-1 0,-1 1 1,1-1-1,-1 1 0,1-1 0,-1 1 1,1-1-1,-1 0 0,1 1 0,-1-1 0,1 0 1,-1 1-1,0-1 0,1 0 0,-1 0 1,0 1-1,1-1 0,-1 0 0,0 0 1,1 0-1,-1 0 0,0 0 0,1 0 0,-1 0 1,0 0-1,1 0 0,-1 0 0,1 0 1,-1-1-1,0 1 0,1 0 0,-1 0 0,0-1 1,1 1-1,-1 0 0,1-1 0,-1 1 1,1-1-1,-1 1 0,1-1 0,-1 1 1,1 0-1,-1-1 0,1 0 0,0 1 0,-1-1 1,1 0-1,-1 0-45,0 0 0,1 0 0,-1 1 0,1-1 0,-1 0 0,1 0 0,0 0 0,-1 0 0,1 0 0,0 0 1,0 0-1,0 0 0,0 0 0,-1 0 0,1 0 0,1 0 0,-1 0 0,0 0 0,0 0 0,0 0 0,0 0 0,1 0 0,-1 0 0,0 0 0,1 0 0,-1 0 0,1 0 0,0-1 1,3 2-101,0 0 1,0 1 0,0-1 0,0 1 0,0 0 0,0 0 0,-1 1 0,1-1 0,0 1 0,-1-1 0,1 1 0,2 2-1,9 4-1092,14 1-1370,-13-6 692</inkml:trace>
  <inkml:trace contextRef="#ctx0" brushRef="#br0" timeOffset="15809.77">623 150 4610,'-12'-3'4475,"7"4"-1725,4 15-2668,-5 114 183,8-158-231,2 1 0,1 0 0,15-49 0,-20 76-40,0 0 1,0 0-1,0 0 1,0-1-1,0 1 1,0 0-1,0 0 0,1 0 1,-1 0-1,0 0 1,0 0-1,0-1 1,0 1-1,0 0 1,0 0-1,0 0 1,1 0-1,-1 0 1,0 0-1,0 0 1,0 0-1,0 0 1,0 0-1,1 0 1,-1 0-1,0 0 1,0 0-1,0 0 0,0 0 1,1 0-1,-1 0 1,0 0-1,0 0 1,0 0-1,0 0 1,1 0-1,-1 0 1,0 0-1,0 0 1,0 0-1,0 0 1,0 0-1,0 0 1,1 0-1,-1 1 1,0-1-1,0 0 1,0 0-1,0 0 0,0 0 1,0 0-1,0 0 1,0 1-1,1-1 1,-1 0-1,0 0 1,0 0-1,0 0 1,0 0-1,0 1 1,0-1-1,10 18-30,4 20 249,-7-1 697,-5-47-877,0 1 0,1 0-1,-1 0 1,2 0 0,-1 0 0,6-10-1,1-3-74,-9 19 23,0 0 0,0 0 0,1 0 0,-1 1 0,1-1 0,0 0 0,-1 1 0,1-1 0,0 1 0,4-4 0,-5 6 14,-1 0 0,0-1 0,1 1 1,-1 0-1,0 0 0,1 0 0,-1 0 1,0 0-1,1 0 0,-1 0 0,0 0 0,1 0 1,-1 0-1,0 0 0,1 0 0,-1 0 1,0 0-1,1 0 0,-1 0 0,0 0 1,1 0-1,-1 0 0,0 0 0,0 1 0,1-1 1,-1 0-1,0 0 0,1 0 0,-1 0 1,0 1-1,0-1 0,1 0 0,-1 1 1,8 22 55,-4 27-76,0 14-1237,-3-61 758,0 1 0,0-1 0,0 0 1,0 1-1,0-1 0,1 0 0,-1 0 0,4 4 0,0 0-1881</inkml:trace>
  <inkml:trace contextRef="#ctx0" brushRef="#br0" timeOffset="16364.7">847 177 4354,'-1'5'6826,"15"0"-6233,-10-3-558,-1 1-1,1 0 1,-1 0-1,0 0 1,0 0 0,0 1-1,0-1 1,-1 1-1,1-1 1,-1 1-1,2 5 1,-3-7 26,0 0 0,0 0 0,-1 0 1,1 0-1,-1 1 0,1-1 0,-1 0 0,0 0 1,0 0-1,0 0 0,0 1 0,0-1 0,0 0 1,0 0-1,-1 0 0,1 0 0,-1 0 1,0 0-1,0 0 0,1 0 0,-1 0 0,-1 0 1,-1 3-1,0-3-365,15-9-513,-8 6 788,0 0 0,0 1 1,0-1-1,0 1 0,0 0 0,0 1 0,0-1 0,0 1 0,0-1 0,0 1 0,0 0 0,0 1 0,0-1 0,-1 1 0,1-1 0,0 1 0,-1 0 0,1 0 0,2 4 0,-4-5 67,0 1-1,-1 0 0,1-1 1,-1 1-1,0 0 0,0 0 1,0 0-1,0 0 0,0 0 1,0 0-1,0 0 1,0 1-1,-1-1 0,1 0 1,-1 0-1,0 1 0,0-1 1,0 0-1,0 0 0,0 1 1,0-1-1,0 0 0,-1 0 1,1 1-1,-1-1 1,0 0-1,0 0 0,0 0 1,0 0-1,0 0 0,0 0 1,0 0-1,0 0 0,-1 0 1,-1 1-1,-23 26 425,8-19-1512,17-10 829,1 0 1,-1 0-1,0 0 0,1 1 1,-1-1-1,0 0 0,1 0 1,-1 0-1,0 0 0,0-1 1,1 1-1,-1 0 0,0 0 0,1 0 1,-1 0-1,0-1 0,1 1 1,-1 0-1,0-1 0,1 1 1,-1 0-1,0-1 0,-4-5-3127</inkml:trace>
  <inkml:trace contextRef="#ctx0" brushRef="#br0" timeOffset="16687.63">1107 150 3041,'0'-1'230,"0"1"1,1 0-1,-1 0 0,1 0 0,-1 0 0,0-1 0,1 1 0,-1 0 0,1 0 0,-1 0 0,0 0 0,1 0 0,-1 0 0,1 0 0,-1 0 0,0 0 0,1 1 1,-1-1-1,1 0 0,-1 0 0,0 0 0,1 0 0,-1 1 0,0-1 0,1 0 0,-1 0 0,0 0 0,1 1 0,-1-1 0,0 0 0,1 1 0,14 16 1790,8 20-1418,-19-30-532,-2-1 0,1 1 0,-1 0 0,0 0 0,0 0 0,-1 1 0,0-1 0,0 0 0,-1 0 0,0 1 0,0-1 0,-1 0 0,0 1 0,0-1 0,-1 0 0,0 0 0,0 0 0,-6 13 0,5-15-524,1 0 0,-1 0-1,-1 0 1,1-1 0,-1 0 0,1 0-1,-1 0 1,0 0 0,-8 5-1,3-5-2903,2-5-1111</inkml:trace>
  <inkml:trace contextRef="#ctx0" brushRef="#br0" timeOffset="19010.89">1343 122 6611,'-2'-12'2302,"-1"22"14,-3 24-998,3-7-899,3-17-263,-1 1 0,0-1-1,-1 0 1,0 1 0,0-1-1,-1 0 1,-5 12 0,11-31-66,0 1 0,0-1 0,-1 0 0,0 1 0,0-1 0,-1 0 0,0-14 0,-1 12-96,1 0-1,1 0 0,0 0 1,0 0-1,7-18 0,-6 48-33,1 1-1,1-1 0,1 1 1,9 19-1,-10-44 52,-1 0-1,0 0 0,0-1 1,0 1-1,-1-1 0,4-9 0,-1 1-18,-4 9-24,0 0 0,0 0-1,0 1 1,1-1-1,0 0 1,4-4 0,2 43 56,-5 23-429,1 3-5615,-3-53 3112</inkml:trace>
  <inkml:trace contextRef="#ctx0" brushRef="#br0" timeOffset="19641.84">1507 101 5651,'8'44'5598,"8"42"-5543,-19-49 402,-3-22-361,6-15-108,-1 0-1,1 0 1,0 1 0,-1-1 0,1 0 0,0 0-1,-1 0 1,1 0 0,0 0 0,-1-1 0,1 1 0,0 0-1,-1 0 1,1 0 0,0 0 0,-1 0 0,1 0-1,0 0 1,-1-1 0,1 1 0,0 0 0,-1 0 0,1 0-1,0-1 1,0 1 0,-1 0 0,1 0 0,0-1-1,0 1 1,0 0 0,-1-1 0,1 1 0,0 0-1,0-1 1,0 1 0,0 0 0,0-1 0,0 1 0,0 0-1,-1-1 1,7 3-38,0-1 1,-1 0-1,1 0 0,0 0 1,0-1-1,0 1 0,-1-1 0,1-1 1,0 1-1,7-2 0,-10 0 191,-1 1 0,0-1-1,0 0 1,0 1 0,0-1 0,0 0-1,-1 0 1,1 0 0,0 0-1,-1-1 1,0 1 0,1 0-1,-1-1 1,0 1 0,0-1 0,-1 1-1,1-1 1,0 1 0,-1-1-1,1 1 1,-1-5 0,0 4-77,1 0-1,-1 0 1,1 0 0,0 0 0,0 0-1,0 1 1,0-1 0,0 0 0,1 0-1,-1 1 1,1-1 0,3-3 0,-6 12-4,1 0 0,-1 0 0,1 0 1,1 1-1,-1-1 0,1 0 0,0 0 0,2 6 0,0 5 36,-1 14-160,1 15-452,5-17-3626,-5-26 1738,1-4-960</inkml:trace>
  <inkml:trace contextRef="#ctx0" brushRef="#br0" timeOffset="21680.09">340 651 4434,'44'-6'8233,"34"-6"-9224,-24 4-3922,-49 8 2680</inkml:trace>
  <inkml:trace contextRef="#ctx0" brushRef="#br0" timeOffset="22199.64">398 617 6563,'-1'0'291,"1"1"1,-1 0-1,0 0 1,1 0-1,-1-1 1,1 1-1,-1 0 0,1 0 1,-1 0-1,1 0 1,-1 0-1,1 0 0,0 0 1,0 0-1,-1 0 1,1 0-1,0 0 1,0 0-1,0 0 0,0 0 1,0 0-1,1 2 1,-1 35-463,0-27 645,0 73 462,1-86-856,0-1 1,0 1-1,0 0 0,0 0 0,1 0 0,-1 0 0,1 0 0,-1 1 0,1-1 1,-1 0-1,1 1 0,0-1 0,0 1 0,0-1 0,0 1 0,2-1 0,1-1-103,-1 0-1,0 1 0,1-1 0,0 1 0,-1 1 0,11-4 1,-13 5 19,0 0 0,0 0 0,0 0 0,1 0 1,-1 0-1,0 0 0,0 0 0,0 1 1,0-1-1,1 1 0,-1 0 0,0-1 1,0 1-1,0 0 0,0 0 0,0 0 1,-1 1-1,1-1 0,0 0 0,0 1 1,-1-1-1,1 1 0,-1 0 0,0-1 1,1 1-1,-1 0 0,0 0 0,0 0 1,0 0-1,0 0 0,0 0 0,0 3 1,0-2 20,0 0 1,-1 1 0,1-1-1,-1 0 1,0 1 0,0-1 0,-1 0-1,1 1 1,-1-1 0,1 0-1,-1 0 1,0 0 0,0 1 0,0-1-1,-1 0 1,1 0 0,-1 0-1,0-1 1,0 1 0,-3 4 0,-2-1 38,1 0 0,-1 0 1,0-1-1,0 0 1,-14 6-1,19-9-175,-1-1 0,0 0 0,1 1 1,-1-1-1,0 0 0,0-1 0,0 1 0,0 0 0,0-1 1,0 0-1,0 1 0,0-1 0,0 0 0,0-1 1,0 1-1,0 0 0,1-1 0,-1 0 0,-6-2 0,3-7-4277,7 2 997</inkml:trace>
  <inkml:trace contextRef="#ctx0" brushRef="#br0" timeOffset="22806.89">658 644 4546,'0'-1'204,"0"1"-1,0 0 0,0 0 1,0-1-1,-1 1 1,1 0-1,0-1 1,0 1-1,0 0 1,-2-2 1627,2 2-1628,0-1 1,0 1-1,-1 0 1,1 0-1,0 0 1,-1 0-1,1 0 0,0-1 1,0 1-1,-1 0 1,1 0-1,0 0 1,-1 0-1,1 0 1,0 0-1,-1 0 1,1 0-1,0 0 1,0 0-1,-1 0 0,1 0 1,0 0-1,-1 1 1,1-1-1,0 0 1,0 0-1,-1 0 1,-7 19 2493,-3 37-4341,10-45 2545,-3 6-1178,-4 37 556,8-51-626,-1 0-1,1 1 1,0-1-1,0 1 1,1-1 0,-1 0-1,1 1 1,-1-1 0,1 0-1,0 0 1,0 1 0,3 2-1,6-1-4264,-3-7 1949</inkml:trace>
  <inkml:trace contextRef="#ctx0" brushRef="#br0" timeOffset="23264.73">729 663 5058,'0'-1'106,"0"1"0,0-1 0,0 1 0,0-1 1,0 0-1,1 1 0,-1-1 0,0 1 0,0-1 0,0 1 0,1-1 0,-1 1 0,0-1 0,1 1 0,-1-1 0,0 1 0,1-1 0,-1 1 0,1 0 0,-1-1 0,1 1 0,-1 0 0,0-1 0,1 1 0,-1 0 0,1 0 0,0-1 1,-1 1-1,1 0 0,-1 0 0,1 0 0,-1 0 0,1-1 0,-1 1 0,1 0 0,0 0 0,-1 0 0,1 1 0,-1-1 0,1 0 0,-1 0 0,2 0 0,0 2 42,0 0-1,0-1 1,0 1 0,0 0-1,0 0 1,-1 1-1,1-1 1,0 0 0,1 5-1,2 3 28,0 0-1,-1 0 0,0 0 0,4 18 0,-8-21-41,0 0 0,0 1 0,0-1 0,-1 0 0,0 0 0,-1 0 0,1-1 0,-1 1 0,-1 0 0,-3 7 0,5-11-83,-1 1 0,0-1 0,1 0 0,-1 0 0,-1 0 0,1 0 0,0 0 0,-1 0 0,0-1 0,1 1 0,-1-1 1,0 0-1,0 1 0,0-1 0,-1-1 0,1 1 0,0 0 0,-1-1 0,1 0 0,-8 2 0,10-3-67,0 0 1,1 0-1,-1-1 1,0 1 0,1 0-1,-1-1 1,0 1 0,1 0-1,-1-1 1,0 1-1,1-1 1,-1 1 0,1-1-1,-1 1 1,1-1-1,-1 1 1,1-1 0,-1 1-1,1-1 1,0 0-1,-1 1 1,1-1 0,0 0-1,0 1 1,-1-1 0,1 0-1,0 1 1,0-1-1,0 0 1,0 0 0,0 1-1,0-1 1,0 0-1,0 0 1,0 1 0,0-1-1,0 0 1,0 1-1,1-1 1,-1 0 0,0 0-1,0 1 1,1-1 0,-1 0-1,1 1 1,-1-1-1,0 1 1,1-1 0,-1 1-1,1-1 1,0 1-1,-1-1 1,1 1 0,-1-1-1,1 1 1,0-1 0,-1 1-1,1 0 1,0 0-1,-1-1 1,1 1 0,0 0-1,-1 0 1,1 0-1,0 0 1,0-1 0,-1 1-1,1 0 1,1 1-1,4 0 56,0 0-1,0 1 1,0 0-1,-1 1 1,1-1-1,-1 1 0,1 0 1,6 6-1,-6-5-99,1 0 0,-1-1 0,0 1 0,1-1 0,7 2-1,-11-5-260,0 1 0,0-1 0,0 1 0,0-1 0,-1 0 0,1 0 0,0 0 0,0-1 0,0 1 0,0-1 0,0 1 0,0-1 0,-1 0 0,1 0 0,0-1 0,4-2 0,9-7-3512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12:25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73 5298,'1'-2'84,"-1"0"-1,1 0 1,-1 0 0,1 0-1,0 1 1,0-1-1,0 0 1,0 1-1,0-1 1,1 1-1,-1-1 1,0 1-1,1-1 1,-1 1-1,1 0 1,-1 0-1,1 0 1,3-2 0,-4 3-51,0 0 1,1 0 0,-1-1-1,0 1 1,0 0 0,1 0-1,-1 1 1,0-1 0,1 0-1,-1 0 1,0 1 0,0-1-1,1 1 1,-1-1 0,0 1-1,0-1 1,0 1 0,0 0-1,0-1 1,0 1 0,1 1-1,1 1 33,0 0 1,0 0-1,-1 0 0,1 0 0,-1 1 0,0-1 0,0 1 1,0-1-1,-1 1 0,1 0 0,-1 0 0,0 0 1,0 0-1,0 0 0,-1 0 0,1 0 0,-1 4 0,-1-1 110,0 0-1,0-1 1,-1 1-1,0 0 0,-1 0 1,1-1-1,-1 0 1,-1 1-1,1-1 1,-8 10-1,9-14-116,1 1 1,-1-1 0,0 1-1,-1-1 1,1 0-1,0 0 1,-1 0-1,1 0 1,-1 0 0,0-1-1,1 1 1,-1-1-1,0 1 1,0-1-1,0 0 1,0 0-1,0 0 1,0-1 0,0 1-1,0-1 1,0 0-1,0 0 1,-1 0-1,1 0 1,0 0-1,-5-2 1,-5-6-164,20 1-25,24-1-12,22 16 184,-44-6-908,0 0 0,1 0 1,-1-1-1,0 0 0,10-1 0,-6-2-1648</inkml:trace>
  <inkml:trace contextRef="#ctx0" brushRef="#br0" timeOffset="612.69">226 38 5106,'-1'3'4439,"0"38"-3481,3 9-734,-2-48-214,1-1 0,-1 1 0,0-1 0,0 0 0,0 1 0,0-1 0,0 1 0,-1-1 0,1 0 0,0 1 0,-1-1 0,1 0 0,-1 1 0,1-1 0,-1 0 0,1 1 0,-1-1 0,0 0 0,0 0 0,0 0 0,0 0 0,0 0 0,0 0 0,0 0 0,0 0 0,0 0 0,0 0 0,0 0 0,-1-1 0,-1 2 0,2-2-44,1 0 1,-1 0-1,1 0 0,-1 0 1,0 0-1,1 0 0,-1 0 0,1 0 1,-1 0-1,1 0 0,-1 0 1,1 0-1,-1-1 0,1 1 1,-1 0-1,1 0 0,-1-1 1,1 1-1,-1 0 0,1-1 0,-1 1 1,1 0-1,-1-1 0,1 1 1,0-1-1,-1 1 0,1-1 1,0 1-1,-1-1 0,1 0 6,1 1 0,-1-1 0,0 0 0,0 1-1,1-1 1,-1 1 0,0-1 0,1 1 0,-1 0 0,1-1 0,-1 1-1,0-1 1,1 1 0,-1 0 0,1-1 0,-1 1 0,1 0 0,-1-1-1,1 1 1,0 0 0,-1 0 0,1 0 0,-1 0 0,1-1-1,-1 1 1,1 0 0,0 0 0,-1 0 0,1 0 0,0 1 0,11-3 65,0 1 0,-1-2 0,1 1 0,-1-2 0,0 1 0,15-8 1,-22 9 153,0 0 1,0-1-1,0 1 1,-1-1 0,1 0-1,-1 0 1,0 0 0,1 0-1,-1-1 1,0 0-1,-1 1 1,1-1 0,-1 0-1,0 0 1,0 0 0,0 0-1,0-1 1,-1 1-1,2-8 1,-3 10 390,-1 5-375,2 12 13,8 30 25,6 19-896,-14-61 277,0-1 1,0 1-1,1 0 0,-1 0 0,1-1 1,0 1-1,-1-1 0,1 0 0,0 0 1,4 3-1,10 1-3948,-3-9 1483</inkml:trace>
  <inkml:trace contextRef="#ctx0" brushRef="#br0" timeOffset="1000.75">570 22 4114,'0'-1'157,"0"0"0,0 0 0,0 0 0,0 0 0,0 0 1,-1 1-1,1-1 0,0 0 0,0 0 0,-1 0 0,1 1 0,-1-1 0,1 0 0,0 0 1,-1 1-1,1-1 0,-1 0 0,0 1 0,1-1 0,-1 0 0,0 1 0,1-1 0,-1 1 1,0-1-1,1 1 0,-1 0 0,0-1 0,0 1 0,0 0 0,1 0 0,-1-1 0,0 1 1,0 0-1,0 0 0,0 0 0,0 0 0,1 0 0,-1 0 0,0 0 0,0 0 0,0 0 1,0 0-1,0 1 0,1-1 0,-1 0 0,0 1 0,0-1 0,0 0 0,1 1 0,-1-1 1,0 1-1,1-1 0,-1 1 0,0 0 0,0 0 0,-3 3-58,0-1 1,0 1-1,0-1 1,1 1-1,-1 0 0,1 1 1,0-1-1,-2 5 0,3-3-97,0-1-1,0 1 0,0-1 0,1 1 1,0 0-1,0 0 0,1 0 0,-1 0 1,1-1-1,1 1 0,-1 0 0,1 0 1,0 0-1,2 8 0,-2-12-11,0 1 0,0-1 0,0 0 0,1 1 0,-1-1 0,1 0 0,-1 0 0,1 0 0,-1 0 0,1 0-1,0 0 1,0 0 0,0-1 0,0 1 0,0-1 0,1 1 0,-1-1 0,0 0 0,1 0 0,-1 0 0,1 0 0,-1-1 0,1 1 0,-1 0 0,1-1-1,-1 0 1,1 0 0,0 1 0,-1-2 0,1 1 0,-1 0 0,1 0 0,0-1 0,3-1 0,-1 0 73,0 0 0,0-1 1,0 0-1,0 0 0,0 0 0,-1 0 1,1-1-1,-1 0 0,0 0 0,0 0 1,-1 0-1,1-1 0,-1 1 0,0-1 0,0 0 1,0 0-1,1-6 0,-2 8-70,-1 0-1,0 0 0,0 0 1,0-1-1,0 1 0,-1 0 1,1 0-1,-1-1 0,0 1 1,0 0-1,0 0 0,0-1 1,-2-4-1,1 6-125,1 0-1,-1 1 1,0-1 0,0 0-1,0 0 1,-1 1 0,1-1-1,0 0 1,0 1 0,-1 0-1,1-1 1,-1 1 0,0 0-1,1 0 1,-1-1 0,0 1-1,0 0 1,1 1 0,-1-1-1,0 0 1,0 1 0,0-1-1,-3 0 1,-14-1-3455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11:27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357 168 3762,'-34'29'6329,"14"5"-3965,14-18-2334,1 1 0,1 0 0,-3 17 0,5-20 137,-2 16-175,3-21 21,0-1-1,0 1 1,-1 0-1,0 0 1,0-1-1,-5 10 1,9-25 128,-1 0 0,0 0-1,0 0 1,-1-1 0,0 1 0,-1-7 0,1-19-39,2 11-61,-1 8-7,0-1 1,1 1-1,5-18 1,-5 27-47,-1 1 1,1 0 0,0 0-1,0 0 1,1 0-1,-1 0 1,1 0 0,-1 0-1,1 1 1,0 0 0,1-1-1,-1 1 1,1 0 0,5-3-1,-9 5 11,1 1-1,-1 0 0,1 0 0,-1-1 0,1 1 1,-1 0-1,1 0 0,-1 0 0,1 0 1,-1 0-1,1-1 0,-1 1 0,1 0 0,-1 0 1,1 0-1,-1 0 0,1 1 0,-1-1 1,1 0-1,-1 0 0,1 0 0,-1 0 0,1 0 1,-1 1-1,1-1 0,-1 0 0,1 0 1,-1 1-1,0-1 0,1 1 0,12 18 49,6 44 168,-7-25-131,-11-35-125,14 27-1,-15-28 43,1-1 0,-1 0 0,1 0-1,0 1 1,0-1 0,0 0 0,0 0 0,0 0 0,0 0 0,0 0 0,0 0-1,0 0 1,0 0 0,1 0 0,-1-1 0,0 1 0,1 0 0,1 0-1,1-6 104,-1 1-1,0-1 1,0 0-1,0 0 0,0 0 1,2-9-1,-2 8-80,18-55 74,-18 47-53,2 0 1,0 0 0,8-16-1,11 120-17,-23 58-665,-1-147-6,1 1 0,0-1-1,0 1 1,-1-1 0,1 0 0,0 0-1,0 1 1,0-1 0,0 0-1,1 0 1,-1 0 0,0 0-1,2 1 1,3 2-2968</inkml:trace>
  <inkml:trace contextRef="#ctx0" brushRef="#br0" timeOffset="605.09">683 286 4722,'1'-1'121,"-1"1"0,0-1 0,0 1 0,1-1 0,-1 1 0,0-1 0,0 1 0,1-1 0,-1 1-1,1 0 1,-1-1 0,0 1 0,1 0 0,-1-1 0,1 1 0,-1 0 0,1 0 0,-1-1 0,1 1 0,-1 0 0,1 0 0,-1 0 0,1-1-1,-1 1 1,1 0 0,-1 0 0,1 0 0,-1 0 0,1 0 0,0 0 0,-1 0 0,1 0 0,-1 1 0,1-1 0,-1 0 0,1 0-1,11 20 1706,-5 30-1179,-8-41-602,-1-1 1,0 0-1,-1 0 0,0 0 0,-7 13 0,9-18-16,0 0 1,-1 0 0,0 0-1,1 0 1,-1-1-1,0 1 1,-1 0 0,1-1-1,0 0 1,-1 1-1,1-1 1,-1 0-1,0 0 1,1-1 0,-1 1-1,0-1 1,-5 3-1,6-5-26,1 1-1,0-1 0,-1 1 1,1-1-1,0 0 1,0 0-1,0 0 0,0 1 1,0-1-1,0 0 0,0 0 1,0 0-1,0-1 0,0 1 1,0 0-1,1 0 0,-1 0 1,0-2-1,0 2-7,1 1 0,-1-1 1,1 1-1,0-1 0,0 1 0,-1-1 0,1 1 1,0-1-1,0 1 0,0-1 0,-1 1 0,1-1 1,0 1-1,0-1 0,0 1 0,0-1 0,0 1 1,0-1-1,0 1 0,0-1 0,0 1 0,0-1 0,1 1 1,-1-1-1,0 1 0,0-1 0,0 1 0,1-1 1,-1 1-1,0-1 0,0 1 0,1-1 0,-1 1 1,1 0-1,-1-1 0,0 1 0,1-1 0,-1 1 1,1 0-1,-1 0 0,0-1 0,1 1 0,-1 0 0,1 0 1,-1-1-1,1 1 0,-1 0 0,1 0 0,0 0 1,-1 0-1,1 0 0,-1 0 0,1 0 0,-1 0 1,1 0-1,0 0 0,52 6 11,-48-4-49,1-1 0,0 0 0,0 0 1,0-1-1,0 1 0,0-1 1,0 0-1,0-1 0,0 0 1,0 0-1,0 0 0,0 0 0,-1-1 1,1 0-1,5-3 0,7-5-2849,-13 6 1118</inkml:trace>
  <inkml:trace contextRef="#ctx0" brushRef="#br0" timeOffset="1391.16">513 701 4626,'0'-32'5054,"-7"27"-2046,-6 18-1674,9-4-1385,0-1-1,0 1 0,1-1 0,1 1 1,-1 0-1,1 0 0,1 0 0,-1 1 0,2-1 1,-1 14-1,2-19 23,-1-1-1,0 1 1,1 0 0,-1-1 0,1 1-1,0-1 1,0 1 0,1-1 0,-1 1-1,1-1 1,-1 0 0,5 7-1,-4-9 25,-1 0-1,1 1 0,0-1 0,-1 0 0,1 0 0,0 0 0,0 0 0,0 0 0,0 0 0,0 0 0,0-1 0,0 1 0,0-1 0,0 1 0,0-1 0,0 0 0,0 0 0,0 0 0,0 0 0,0 0 0,0-1 0,1 1 0,-1 0 0,2-2 0,0 1 43,-1-1-1,0 0 1,1 1 0,-1-1-1,0-1 1,0 1 0,0 0-1,-1-1 1,1 1-1,-1-1 1,1 0 0,-1 0-1,0 0 1,0 0-1,0 0 1,0 0 0,-1-1-1,0 1 1,1-1 0,-1 1-1,0-1 1,0 1-1,0-7 1,0 5-35,0 1-1,-1 0 1,1 0 0,-1 0 0,0 0-1,0-1 1,-1 1 0,1 0 0,-1 0-1,0 0 1,0 0 0,0 0-1,-1 0 1,1 0 0,-1 0 0,0 1-1,0-1 1,0 0 0,0 1 0,-6-6-1,-19-9-4437,10 14-820</inkml:trace>
  <inkml:trace contextRef="#ctx0" brushRef="#br0" timeOffset="2113.51">122 30 4114,'0'-1'178,"0"-1"1,-1 1-1,1 0 0,0 0 1,0-1-1,-1 1 0,1 0 1,-1 0-1,1 0 0,-1 0 1,1-1-1,-1 1 0,0 0 1,1 0-1,-1 0 0,0 0 1,0 0-1,0 1 0,0-1 1,0 0-1,0 0 0,0 1 1,0-1-1,0 0 0,0 1 1,0-1-1,-1 1 0,1-1 1,0 1-1,0 0 0,0-1 1,-1 1-1,1 0 0,0 0 1,-1 0-1,1 0 0,0 0 1,0 0-1,-1 0 0,1 1 1,0-1-1,0 0 1,0 1-1,-1-1 0,1 1 1,0-1-1,-2 2 0,-1 0-51,-1 1 1,1 0-1,0 0 0,-1 0 0,1 1 0,1-1 0,-1 1 1,0 0-1,1 0 0,-5 8 0,3-3-118,1 1 0,0-1 0,1 0 0,0 1 0,0 0 0,1 0 0,0 0 0,1 0 0,0 0 0,1 0 0,0 0 0,1 0 0,0 0 0,0 0 0,1 0 0,3 12 0,-1-10-363,1 0 1,-1-1-1,2 1 1,0-1-1,0 0 1,1 0 0,0-1-1,1 1 1,0-2-1,1 1 1,0-1 0,16 12-1,18 8-2490</inkml:trace>
  <inkml:trace contextRef="#ctx0" brushRef="#br0" timeOffset="2812.09">1016 28 4690,'0'0'129,"-1"0"-1,1-1 0,-1 1 1,1 0-1,0 0 0,-1 0 1,1 0-1,-1 0 1,1 0-1,-1 0 0,1 0 1,-1 0-1,1 0 0,-1 0 1,1 0-1,-1 0 1,1 0-1,-1 0 0,1 0 1,-1 1-1,1-1 0,-1 0 1,1 0-1,0 1 1,-1-1-1,1 0 0,-1 1 1,1-1-1,0 0 0,-1 1 1,1-1-1,0 0 1,-1 1-1,1-1 0,0 1 1,0-1-1,-1 1 1,1-1-1,0 1 0,0-1 1,0 0-1,0 1 0,0-1 1,0 1-1,0-1 1,0 1-1,0-1 0,0 1 1,0-1-1,0 1 0,0-1 1,0 1-1,0-1 1,0 1-1,0-1 0,1 1 1,-1-1-1,0 1 0,0-1 1,1 0-1,-1 1 1,0-1-1,1 1 0,19 49 132,-7-22 423,-9-13-687,0 0 0,-1-1 0,-1 1 0,0 1 0,-2-1 0,1 0 0,-2 0 0,0 0 0,0 0 0,-2 0 0,0 0 0,0 0 0,-2-1 0,0 1 0,-9 18 0,1-17-4105,8-14 484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11:12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247 247 4002,'-5'5'794,"1"0"-1,0 0 1,0 0 0,0 0 0,1 1 0,-4 7-1,1 1-542,0-1 0,1 2 0,1-1 0,0 0 0,1 1 0,0 0-1,0 20 1,7-75 537,1 1 0,15-51-1,-13 59-567,-7 30-218,0 0 1,0 0 0,0 0-1,0 0 1,0 0 0,0-1-1,1 1 1,-1 0 0,0 0-1,1 0 1,-1 0 0,1 1-1,-1-1 1,1 0 0,-1 0-1,1 0 1,0 0 0,-1 0-1,1 1 1,0-1 0,0 0-1,0 1 1,0-1 0,-1 0 0,1 1-1,0-1 1,0 1 0,0-1-1,0 1 1,2-1 0,-1 2 8,0-1 1,0 1 0,0 0 0,0 0-1,-1 0 1,1-1 0,0 2 0,-1-1 0,1 0-1,0 0 1,-1 0 0,0 1 0,1-1-1,1 4 1,7 7 73,-1 1 1,15 27-1,-19-31-44,10 15 580,-7-28-276,1-15-157,45-134 260,-54 162-457,1 0 1,1-1-1,-1 0 0,1 1 0,5 13 1,2 10 20,-2 27 88,-6-45-513,0-1 0,0 1 1,2-1-1,0 0 0,6 18 0,-9-30 118,1-1-1,-1 1 1,0 0 0,1-1-1,-1 1 1,1-1 0,-1 0-1,1 1 1,-1-1-1,1 1 1,-1-1 0,1 0-1,0 1 1,-1-1 0,1 0-1,-1 1 1,1-1 0,0 0-1,-1 0 1,1 0 0,0 0-1,-1 0 1,2 0-1,6 1-2790</inkml:trace>
  <inkml:trace contextRef="#ctx0" brushRef="#br0" timeOffset="514.42">574 276 5442,'0'0'62,"0"0"-1,-1-1 1,1 1-1,-1 0 1,1 0-1,0-1 1,-1 1-1,1 0 1,-1 0-1,1-1 1,-1 1-1,1 0 1,0 0-1,-1 0 1,1 0-1,-1 0 1,1 0-1,-1 0 1,1 0-1,-1 0 1,1 0-1,-1 0 1,1 0-1,-1 0 1,1 0-1,-1 0 1,1 1-1,0-1 1,-1 0-1,1 0 1,-1 1-1,1-1 1,0 0-1,-1 0 1,1 1-1,-1-1 1,1 0-1,0 1 1,0-1-1,-1 0 1,1 1-1,0-1 1,0 1-1,-1-1 1,1 1-1,0-1 1,0 0-1,0 1 1,0-1-1,-1 1 1,1-1-1,0 1 1,0-1-1,0 1 1,0-1-1,0 1 1,0-1-1,0 1 1,1-1-1,-1 1 1,-3 41 4033,2-34-3740,-5 83-6828,7-78 2664</inkml:trace>
  <inkml:trace contextRef="#ctx0" brushRef="#br0" timeOffset="1530.53">745 179 2417,'-1'-1'913,"1"1"-761,-1 0 1,1 0-1,0 0 0,0 0 0,0 0 0,-1 0 0,-4 2 4261,5-2-4260,0 0-1,0 1 0,0-1 0,0 0 0,0 0 1,-6 18 2089,0 25-2608,6-37 987,-4 55-266,4-39-88,-1-1-1,-6 28 1,10-161 1806,0 86-2000,-2 12-64,0 1 1,1-1-1,1 1 0,0 0 0,1 0 0,0 0 1,10-21-1,-13 34-17,-1 0 1,0 0-1,0-1 0,0 1 1,1 0-1,-1 0 1,0 0-1,0 0 1,0 0-1,1 0 0,-1 0 1,0 0-1,0 0 1,1 0-1,-1 0 0,0 0 1,0 0-1,1 0 1,-1 0-1,0 0 1,0 0-1,0 0 0,1 0 1,-1 0-1,0 0 1,0 0-1,1 0 0,-1 0 1,0 0-1,0 1 1,0-1-1,1 0 0,-1 0 1,0 0-1,0 0 1,0 0-1,0 1 1,1-1-1,-1 0 0,0 0 1,0 0-1,0 1 1,0-1-1,0 0 0,0 0 1,0 1-1,0-1 1,0 0-1,12 22-15,5 24 186,-10-20-171,-4-13 132,0 0 1,0 0 0,0 16 0,17-75 598,-16 34-725,0 1 1,2-1 0,-1 1-1,2 0 1,-1 1 0,1-1-1,1 1 1,0 1 0,11-11-1,-19 19-11,1 1 0,-1 0 0,0 0-1,1-1 1,-1 1 0,0 0 0,1 0 0,-1 0-1,0 0 1,1-1 0,-1 1 0,0 0-1,1 0 1,-1 0 0,1 0 0,-1 0 0,0 0-1,1 0 1,-1 0 0,0 0 0,1 0-1,-1 0 1,1 0 0,-1 0 0,0 1 0,1-1-1,-1 0 1,0 0 0,1 0 0,-1 0 0,0 1-1,1-1 1,-1 0 0,0 0 0,1 1-1,-1-1 1,12 19-29,1 21 130,-9-22-18,-1 0 0,-1 0 0,-1 29-1,4 25-3763,-1-59-1201,2-8 1008</inkml:trace>
  <inkml:trace contextRef="#ctx0" brushRef="#br0" timeOffset="2287.68">1106 275 4962,'-1'-1'224,"1"0"0,0-1 0,0 1 0,0 0 1,0-1-1,1 1 0,-1 0 0,0-1 0,0 1 0,1 0 0,-1 0 0,1-1 0,-1 1 0,1 0 0,-1 0 0,3-2 0,-3 2-161,0 1-1,1 0 1,-1 0 0,1 0-1,-1 0 1,1 0-1,-1 0 1,1 0 0,-1 0-1,1 0 1,-1 0 0,1 0-1,-1 0 1,1 0 0,-1 0-1,0 0 1,1 1-1,-1-1 1,1 0 0,-1 0-1,1 0 1,-1 1 0,0-1-1,1 0 1,-1 1-1,0-1 1,1 0 0,-1 1-1,1 0 1,2 2 27,-1-1 0,0 2 0,1-1 0,-1 0 0,0 1 0,0-1 0,-1 1 0,1-1 0,-1 1 0,2 5 0,-2 0-2,0 1 1,-1-1-1,0 1 0,0 0 1,-1-1-1,0 1 1,-5 14-1,5-19-36,0-1 1,0 1-1,-1-1 0,0 0 1,0 1-1,0-1 0,0 0 1,0 0-1,-1-1 0,0 1 0,0-1 1,0 1-1,0-1 0,-1 0 1,1 0-1,-1 0 0,-7 4 1,10-6-35,-1-1 1,1 0-1,-1 0 1,1 0-1,-1 0 0,1 0 1,-1 0-1,0 0 1,1 0-1,-1 0 1,1-1-1,0 1 0,-1-1 1,1 1-1,-3-2 1,4 2-22,-1 0 0,1 0 0,-1-1 0,0 1 0,1 0 0,-1-1 0,1 1 0,-1 0 0,1-1 0,-1 1 0,1-1 0,-1 1 0,1 0 0,-1-1 0,1 1 0,0-1 0,-1 0 0,1 1 0,0-1 0,0 1 0,-1-1 0,1 1 0,0-1 0,0 0 0,0 1 0,0-1 0,-1 0 0,1 1 0,0-1 0,0 1 0,0-1 0,0 0 0,1 1 0,-1-1 0,0 0 0,0 1 0,0-1 0,1 0 0,1 0-15,1 0-1,0 0 0,0 0 1,-1 0-1,1 1 0,0 0 0,0-1 1,0 1-1,0 0 0,-1 0 0,1 0 1,0 1-1,0-1 0,0 1 0,3 1 1,10 0 32,-10-2-47,0 0 0,0-1 0,0 0 0,-1 0 0,1 0 0,0-1 0,6-2-1,17-16-3665,-22 10 452</inkml:trace>
  <inkml:trace contextRef="#ctx0" brushRef="#br0" timeOffset="7043.17">88 32 2929,'0'-1'172,"0"1"-1,0-1 0,0 1 1,0 0-1,0-1 0,0 1 1,0-1-1,0 1 0,0-1 1,0 1-1,0 0 0,0-1 1,0 1-1,0-1 0,-1 1 1,1-1-1,0 1 0,0 0 1,0-1-1,-1 1 0,1-1 1,0 1-1,0 0 0,-1-1 1,1 1-1,0 0 0,-1 0 1,1-1-1,0 1 0,-1 0 1,1 0-1,-1-1 0,1 1 1,0 0-1,-1 0 0,1 0 1,-1 0-1,1 0 0,-1-1 1,1 1-1,0 0 0,-1 0 1,1 0-1,-1 0 0,1 0 1,-1 0-1,1 1 0,-1-1 1,1 0-1,0 0 0,-1 0 1,1 0-1,-1 0 0,1 1 1,0-1-1,-1 0 0,1 0 1,0 1-1,-1-1 0,0 1 1,-22 20 1702,16-6-1846,0 1 0,1-1 0,0 1 0,2 0 1,-1 0-1,2 0 0,-3 32 0,4-17-37,2 0 0,0 1 0,7 39 0,-5-56-381,1-1-1,0 1 0,1 0 0,1-1 0,0 0 0,1 0 0,0 0 1,1-1-1,1 0 0,0 0 0,15 18 0,5-3-2744</inkml:trace>
  <inkml:trace contextRef="#ctx0" brushRef="#br0" timeOffset="7888.87">1445 1 5811,'-1'2'380,"0"1"1,0-1 0,1 1-1,-1-1 1,1 1-1,-1 0 1,1-1 0,0 1-1,0 0 1,0-1 0,0 1-1,0 0 1,1-1-1,1 6 1,16 43 1028,0 1-633,-15-32-664,-1 0 0,-1 0 0,-1 0 0,-1 0 0,0 0 0,-2-1 0,0 1 0,-9 30 0,-1-12-1266,-1 0 1,-2-1-1,-25 44 0,25-56-2749</inkml:trace>
  <inkml:trace contextRef="#ctx0" brushRef="#br0" timeOffset="9216.91">365 713 4002,'-1'0'174,"1"0"0,-1 0 1,0 0-1,1 1 0,-1-1 0,1 0 0,-1 0 1,0 0-1,1 0 0,-1 1 0,1-1 1,-1 0-1,1 0 0,-1 1 0,1-1 1,-1 0-1,1 1 0,-1-1 0,1 1 0,-1-1 1,1 1-1,0-1 0,-1 0 0,1 1 1,0 0-1,-1-1 0,1 1 0,0-1 1,0 1-1,-1-1 0,1 1 0,0 0 0,0-1 1,0 1-1,0-1 0,0 1 0,0 0 1,0-1-1,0 1 0,0-1 0,0 1 1,0 0-1,-3 47 173,0-14-46,2-29-273,-1 0 1,0 0-1,-1-1 1,1 1-1,-1-1 1,0 1-1,-4 4 1,7-9-43,0 1 1,-1 0-1,1-1 1,0 1 0,-1-1-1,1 1 1,-1 0-1,1-1 1,-1 1 0,1-1-1,-1 1 1,1-1-1,-1 0 1,1 1 0,-1-1-1,0 0 1,1 1-1,-1-1 1,0 0 0,1 1-1,-1-1 1,0 0-1,0 0 1,1 0 0,-1 0-1,0 0 1,1 0-1,-1 0 1,0 0-1,0 0 1,1 0 0,-1 0-1,0 0 1,1-1-1,-1 1 1,0 0 0,1 0-1,-1-1 1,0 1-1,1 0 1,-1-1 0,1 1-1,-1-1 1,1 1-1,-1-1 1,1 1 0,-1-1-1,1 1 1,-1-1-1,1 0 1,-1 1 0,1-1-1,0 1 1,0-1-1,-1 0 1,1 0 0,0 1-1,0-1 1,-1-1-1,2 2-39,-1-1 0,0 0 0,1 1 0,-1-1-1,1 1 1,-1-1 0,1 1 0,-1-1 0,1 1-1,-1 0 1,1-1 0,-1 1 0,1-1 0,-1 1 0,1 0-1,0 0 1,-1-1 0,1 1 0,0 0 0,-1 0-1,1 0 1,0 0 0,-1 0 0,1 0 0,0 0 0,-1 0-1,1 0 1,0 0 0,-1 0 0,1 0 0,0 0-1,-1 1 1,2-1 0,26 3-17,-23-3 74,12 3 32,-1-1 0,1-1-1,-1-1 1,20-1 0,-33 0 29,0 1 0,0-1 0,0 1 0,0-1 0,0 0 0,0 0-1,0-1 1,-1 1 0,1 0 0,0-1 0,-1 0 0,1 1 0,2-4 0,-4 4 25,0-1 0,0 1 1,0-1-1,0 0 0,0 0 0,0 0 1,-1 0-1,1 1 0,0-1 0,-1 0 0,0 0 1,1 0-1,-1 0 0,0 0 0,0 0 0,0 0 1,0 0-1,-1 0 0,1 0 0,0 0 0,-1 0 1,0-3-1,-3 2 680,1 9-631,1 13-205,5 24 124,2 15-44,-5-55-285,1 0-1,-1 0 1,1 1 0,0-1 0,0 0-1,0 0 1,1 0 0,-1 0-1,1 0 1,-1-1 0,1 1-1,4 4 1,5-3-3259,-4-4 1412</inkml:trace>
  <inkml:trace contextRef="#ctx0" brushRef="#br0" timeOffset="9628.95">625 796 3153,'1'-1'53,"-1"1"0,0-1-1,0 1 1,0-1-1,1 1 1,-1-1 0,0 1-1,0-1 1,0 1-1,0-1 1,0 1 0,0-1-1,0 0 1,0 1-1,0-1 1,-1 1 0,1-1-1,0 1 1,0-1-1,0 1 1,0-1 0,-1 1-1,1-1 1,0 1-1,-1 0 1,1-1 0,0 1-1,-1-1 1,1 1-1,0 0 1,-1-1-1,1 1 1,-1 0 0,1-1-1,-1 1 1,1 0-1,-1 0 1,1 0 0,-1-1-1,-17 18 3214,-12 38 1054,28-46-4339,0 0-1,1 0 1,0-1-1,0 1 0,1 0 1,1 0-1,-1 0 1,4 15-1,-4-22 16,1 0-1,-1 1 1,1-1-1,-1 0 1,1 1-1,0-1 1,-1 0-1,1 0 0,1 0 1,-1 0-1,0 0 1,0 0-1,1 0 1,-1 0-1,1-1 1,-1 1-1,1-1 1,0 1-1,0-1 1,0 1-1,0-1 1,0 0-1,0 0 1,0 0-1,0 0 1,0 0-1,0 0 1,1-1-1,-1 1 1,0-1-1,0 0 1,1 1-1,-1-1 1,0 0-1,1 0 1,-1-1-1,0 1 1,3-1-1,-1 0 56,0-1 0,-1 0 0,1 0 0,-1 0 1,1 0-1,-1-1 0,0 1 0,0-1 0,0 0 0,0 0 0,0 0 0,-1 0 0,1-1 1,-1 1-1,0-1 0,0 1 0,-1-1 0,1 0 0,0 1 0,-1-1 0,0 0 0,0 0 1,0-7-1,1 5 29,-1 0-1,0 0 1,-1 0 0,1 0 0,-1-1 0,-1 1 0,1 0 0,-1 0 0,0 0 0,0 0 0,-1 0 0,1 0-1,-2 1 1,1-1 0,-5-8 0,6 13-126,0-1 1,-1 1-1,1-1 0,-1 1 0,1 0 1,-1 0-1,1 0 0,-1 0 0,0 0 0,0 0 1,0 0-1,1 0 0,-1 1 0,0-1 1,0 1-1,0-1 0,0 1 0,0 0 0,0 0 1,0 0-1,0 0 0,0 0 0,0 0 1,0 0-1,0 1 0,0-1 0,-2 2 0,0-1-371,0 0-1,0 1 0,0 0 0,0 0 1,1 0-1,-1 0 0,1 1 0,-1-1 1,1 1-1,0 0 0,0 0 1,-3 3-1,-3 10-2327</inkml:trace>
  <inkml:trace contextRef="#ctx0" brushRef="#br0" timeOffset="10138.17">827 775 6163,'0'-1'116,"1"1"0,-1-1 0,0 0 1,0 1-1,0-1 0,0 1 0,0-1 1,0 1-1,0-1 0,0 0 0,0 1 0,0-1 1,0 1-1,-1-1 0,1 1 0,0-1 1,0 1-1,-1-1 0,1 1 0,0-1 0,0 1 1,-1-1-1,1 1 0,-1-1 0,1 1 1,0-1-1,-1 1 0,1 0 0,-1-1 0,1 1 1,-1 0-1,1 0 0,-1-1 0,1 1 1,-1 0-1,1 0 0,-1 0 0,1-1 0,-1 1 1,1 0-1,-1 0 0,0 0 0,1 0 1,-1 0-1,1 0 0,-1 0 0,1 0 0,-1 0 1,0 1-1,1-1 0,-1 0 0,1 0 1,-1 0-1,1 1 0,-1-1 0,0 1 0,-2 0-32,0 1-1,1-1 1,-1 1-1,1 0 1,0 0-1,-1 0 1,1 0-1,0 1 1,-3 3-1,-2 8-77,1 1-1,1 0 0,0 0 1,1 0-1,0 1 0,1-1 1,-1 30-1,4-41-10,0-1 0,0 0 0,0 0 0,0 0 0,0 1 0,1-1 0,-1 0-1,1 0 1,0 0 0,0 0 0,0 0 0,1 0 0,-1 0 0,1 0 0,-1 0 0,1-1 0,0 1 0,0-1 0,0 1 0,1-1 0,-1 0 0,0 0 0,1 0 0,0 0 0,-1 0 0,1 0-1,0-1 1,0 1 0,0-1 0,0 0 0,0 0 0,0 0 0,0 0 0,0-1 0,0 1 0,1-1 0,-1 0 0,0 0 0,0 0 0,0 0 0,1 0 0,-1-1 0,0 0 0,0 1-1,0-1 1,0 0 0,0-1 0,0 1 0,0 0 0,0-1 0,0 0 0,-1 1 0,1-1 0,-1 0 0,1-1 0,3-3 0,-2 0 172,1 0 0,-1 0-1,0 0 1,-1-1 0,0 1 0,0-1 0,0 0 0,0 0 0,-1 0 0,-1 0-1,1 0 1,-1-1 0,0 1 0,-1-14 0,0 18-185,0 0-1,0 1 1,-1-1-1,1 0 1,-1 1 0,0-1-1,0 0 1,0 1 0,0-1-1,0 1 1,0-1-1,-1 1 1,1 0 0,-1-1-1,0 1 1,1 0 0,-1 0-1,0 0 1,0 0-1,-1 1 1,1-1 0,0 1-1,-1-1 1,1 1 0,0 0-1,-1-1 1,0 1-1,1 1 1,-1-1 0,0 0-1,1 1 1,-1-1 0,0 1-1,1 0 1,-1 0 0,0 0-1,0 0 1,0 0-1,1 1 1,-1-1 0,-4 2-1,-33 11-3828,22 0 414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3:23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279 720 4498,'-1'2'10114,"6"-18"-9628,55-98-677,132-187 0,-65 135-4843,-114 153 2366,-7 5 1032</inkml:trace>
  <inkml:trace contextRef="#ctx0" brushRef="#br0" timeOffset="989.31">4 229 2369,'-1'-3'326,"0"0"-1,1 0 0,-1 0 1,1 0-1,0 0 1,0 0-1,0 0 1,0 0-1,0-1 0,1 1 1,0 0-1,-1 0 1,1 0-1,0 1 1,0-1-1,1 0 1,-1 0-1,1 0 0,2-3 1,-3 5-316,0-1-1,0 0 1,1 1 0,-1-1 0,1 0 0,-1 1 0,1 0-1,0-1 1,-1 1 0,1 0 0,0 0 0,0 0-1,0 0 1,0 0 0,0 1 0,0-1 0,0 0-1,0 1 1,0 0 0,0-1 0,1 1 0,-1 0 0,0 0-1,0 0 1,0 1 0,0-1 0,0 0 0,0 1-1,3 0 1,-3 0 32,-1 0 0,1 0 0,0 0 0,-1 0 0,1 1 0,-1-1 0,0 0 1,1 1-1,-1-1 0,0 1 0,0 0 0,0-1 0,0 1 0,0 0 0,0 0 0,0-1 0,-1 1 0,1 0 0,-1 0 0,1 0 0,-1 0 0,0 0 0,1 0 0,-1 0 0,0 0 0,-1 0 0,1 0 0,0 0 0,0 0 0,-1-1 1,1 1-1,-1 0 0,-1 2 0,-1 8 119,-1 0-1,0 0 1,-10 18 0,11-24-172,2-3 60,0-1-1,0 1 1,-1-1-1,1 0 1,0 1-1,-1-1 1,0 0-1,0 0 1,1 0-1,-1 0 1,-3 2-1,30-25-814,-20 19 736,0 0 0,-1 0 0,1 1 0,0 0 0,0 0 0,0 1 0,0-1-1,0 1 1,0 0 0,0 0 0,0 0 0,0 1 0,5 1 0,-9-1 37,1-1 0,-1 1 0,0-1 0,1 1 0,-1 0 0,0-1 0,0 1 0,1 0 0,-1 0 0,0 0 0,0 0 0,0 0 0,0 1 0,0-1 0,0 0 0,0 0 0,-1 0 0,2 3 0,-1-1 56,-1-1 1,1 1-1,-1-1 1,0 1-1,0-1 1,0 1-1,0-1 1,0 1 0,0 0-1,-1-1 1,1 1-1,-1-1 1,0 1-1,-1 2 1,-2 4 13,0-1 0,-1 0 1,0 0-1,0-1 0,-1 1 1,0-1-1,0 0 0,-1-1 1,0 0-1,-10 8 0,11-9-645,-1-1-1,0 0 1,0 0-1,0 0 1,0-1-1,-1 0 1,-9 3-1,13-6-1877</inkml:trace>
  <inkml:trace contextRef="#ctx0" brushRef="#br0" timeOffset="1619.27">277 368 4002,'-1'0'102,"0"1"1,0-1 0,0 0-1,0 1 1,0-1 0,-1 0-1,1 1 1,0-1 0,0 0-1,0 0 1,0 0 0,0 0-1,-1 0 1,1 0 0,0 0-1,0-1 1,0 1-1,0 0 1,0-1 0,-1 1-1,1-1 1,0 1 0,0-1-1,0 1 1,0-1 0,0 0-1,1 1 1,-3-3 0,2 1-21,0 0 1,1 0 0,-1 0 0,1 0 0,-1 0 0,1-1 0,0 1 0,0 0-1,-1 0 1,2 0 0,-1 0 0,0-1 0,0 1 0,1-2 0,3-12 93,1 1-1,0-1 1,8-14 0,-12 28-102,4-11 50,0 0 1,0-1 0,-1 1 0,-1-1-1,-1 0 1,0 0 0,1-17-1,-3 25-76,0 0 0,0 1-1,-1-1 1,0 0 0,0 0-1,0 1 1,0-1 0,-1 1-1,0-1 1,0 1 0,0 0-1,-1 0 1,0 0 0,0 0-1,0 0 1,-1 1-1,1-1 1,-1 1 0,0 0-1,-8-6 1,11 9-43,-1 0-1,1 0 1,-1 0-1,1 0 1,-1 1 0,1-1-1,-1 0 1,0 1 0,1-1-1,-1 1 1,1 0-1,-1-1 1,0 1 0,0 0-1,1 0 1,-1 0-1,0 0 1,1 1 0,-1-1-1,0 0 1,1 1-1,-1-1 1,0 1 0,1-1-1,-1 1 1,1 0-1,-1 0 1,1 0 0,-1 0-1,1 0 1,0 0 0,0 0-1,-1 0 1,1 0-1,0 1 1,0-1 0,0 0-1,0 1 1,0-1-1,0 1 1,1-1 0,-1 1-1,1-1 1,-1 1-1,1 0 1,-1-1 0,1 1-1,0 0 1,-1-1-1,1 1 1,0 0 0,0-1-1,1 1 1,-1 0-1,0 0 1,0-1 0,1 1-1,-1-1 1,1 1 0,0 0-1,-1-1 1,1 1-1,0-1 1,0 1 0,1 1-1,6 7 60,0 0 0,1-1 0,0 1 0,1-2 1,0 1-1,0-2 0,1 1 0,21 10 0,-15-8 82,0 1 1,22 19 0,-37-29-99,-1 0 1,1 1 0,-1-1-1,0 0 1,1 1 0,-1-1 0,0 1-1,0-1 1,0 1 0,0 0-1,-1-1 1,1 1 0,0 0-1,-1 0 1,1-1 0,-1 1 0,1 0-1,-1 0 1,0 0 0,0 0-1,0 0 1,0 0 0,0 2 0,-1-1-1,-1 0 0,1 0 0,0 0 0,-1 0 0,1 0 0,-1 0 0,0-1 1,0 1-1,0 0 0,0-1 0,-1 0 0,-2 3 0,-4 2-674,0 0 0,0-1 0,0-1 0,0 1-1,-1-2 1,0 1 0,-13 3 0,11-5-3355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11:05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256 357 2273,'0'-1'164,"0"1"0,-1 0 0,1-1 0,0 1 0,0 0 1,-1 0-1,1-1 0,0 1 0,0 0 0,-1 0 0,1-1 0,0 1 0,0 0 0,-1 0 0,1 0 0,0 0 0,-1 0 1,1-1-1,0 1 0,-1 0 0,1 0 0,-1 0 0,1 0 0,0 0 0,-1 0 0,1 0 0,0 0 0,-1 0 1,-6 6 6104,7-22-5588,1-11-520,1 0 0,2 0-1,0 0 1,9-29-1,45 172-325,-58-116 166,1 1 1,-1-1-1,0 0 0,0 0 0,0 0 1,0 0-1,0 0 0,1 1 0,-1-1 1,0 0-1,0 0 0,0 0 1,0 0-1,1 0 0,-1 0 0,0 0 1,0 0-1,0 1 0,1-1 0,-1 0 1,0 0-1,0 0 0,0 0 0,1 0 1,-1 0-1,0 0 0,0 0 1,0 0-1,1 0 0,-1-1 0,0 1 1,0 0-1,0 0 0,1 0 0,-1 0 1,0 0-1,0 0 0,0 0 0,0 0 1,1 0-1,-1-1 0,0 1 1,0 0-1,0 0 0,0 0 0,0-1 1,10-13 138,8-30 156,-13 32-253,4-10-53,-6 11 13,1 1-1,0 0 1,1 0-1,0 1 1,1-1-1,0 1 1,12-14 0,-18 23 2,1 0 0,0 0 1,0 0-1,0 0 1,0 0-1,0 0 0,-1 0 1,1 0-1,0 0 1,0 0-1,0 0 0,0 0 1,0 0-1,-1 1 1,1-1-1,0 0 0,0 1 1,-1-1-1,1 1 0,0-1 1,0 1-1,-1-1 1,1 1-1,0-1 0,-1 1 1,1 0-1,-1-1 1,1 1-1,-1 0 0,1-1 1,-1 1-1,0 0 1,1 0-1,0 1 0,16 29 420,-13-19-276,0 0 0,-1 0-1,0 0 1,1 24 0,6 26-1925,5-26-4923,-11-28 3753</inkml:trace>
  <inkml:trace contextRef="#ctx0" brushRef="#br0" timeOffset="375.66">660 220 4818,'0'-2'1537,"-2"4"-321,0 0 241,-2 2-32,1 4-1121,1 0 352,2 0-112,0 0-31,0 2-49,0 0-160,2 1-64,-2 1-128,0-2-176,0 0 64,0 0-160,3 0-1345,-1-2-944,2 0-1376</inkml:trace>
  <inkml:trace contextRef="#ctx0" brushRef="#br0" timeOffset="1332.72">567 780 4642,'-2'-1'316,"1"0"0,-1 0-1,1 0 1,-1 1 0,0-1-1,0 0 1,1 1 0,-1 0 0,0-1-1,0 1 1,1 0 0,-1 0 0,0 0-1,0 0 1,0 0 0,1 0-1,-1 1 1,0-1 0,0 1 0,1-1-1,-1 1 1,0-1 0,-2 3 0,0-1-113,1 1 0,-1 0-1,1 0 1,0 0 0,0 0 0,0 0 0,1 0 0,-1 1 0,1 0 0,-3 3 0,2 0-184,-1 0-1,1-1 1,0 1-1,1 1 0,0-1 1,0 0-1,0 0 1,1 1-1,0-1 1,1 1-1,0 14 0,1-19-21,-1 0 0,1 0 0,0 0 0,0 0 0,0-1-1,1 1 1,-1 0 0,1-1 0,-1 1 0,1-1 0,0 0 0,0 1-1,0-1 1,0 0 0,0 0 0,1 0 0,-1 0 0,0-1-1,1 1 1,0-1 0,-1 1 0,1-1 0,0 0 0,0 0 0,-1 0-1,1 0 1,0-1 0,0 1 0,0-1 0,0 0 0,0 1-1,0-2 1,5 1 0,-4-1 48,0 1 0,0-1-1,-1 0 1,1 0 0,0-1 0,0 1-1,0-1 1,-1 1 0,1-1-1,-1-1 1,0 1 0,1 0 0,-1-1-1,0 1 1,0-1 0,0 0 0,-1 0-1,1 0 1,-1-1 0,0 1 0,0-1-1,0 1 1,0-1 0,2-7 0,-3 7 43,1-1 0,-2 0 0,1 0 1,0 1-1,-1-1 0,0 0 1,0 0-1,-1 0 0,1 0 0,-1 1 1,0-1-1,0 0 0,-1 0 1,1 1-1,-1-1 0,0 1 1,0 0-1,-1-1 0,-2-3 0,3 5-215,0 1-1,0 0 0,-1 0 0,1 0 0,0 0 0,-1 0 1,0 0-1,1 0 0,-1 1 0,0-1 0,0 1 0,1 0 0,-5-1 1,4 1-370,-1 1 0,1-1 1,-1 1-1,1 0 1,-1 0-1,0 0 0,1 1 1,-1-1-1,1 1 0,-1 0 1,1 0-1,-1 0 1,-3 2-1,-14 8-5282</inkml:trace>
  <inkml:trace contextRef="#ctx0" brushRef="#br0" timeOffset="2100.59">70 57 4162,'0'0'138,"0"0"-1,0-1 1,0 1-1,0 0 1,0 0 0,1 0-1,-1-1 1,0 1 0,0 0-1,0 0 1,0-1 0,0 1-1,0 0 1,0 0 0,0 0-1,-1-1 1,1 1 0,0 0-1,0 0 1,0 0-1,0-1 1,0 1 0,0 0-1,0 0 1,0 0 0,0-1-1,-1 1 276,1 0-275,0 0 0,0 0-1,-1-1 1,1 1 0,0 0-1,0 0 1,0 0-1,-1 0 1,1 0 0,0 0-1,0 0 1,0 0 0,-1 0-1,1 0 1,0 0 0,0 0-1,0 0 1,-1 0 0,-10 9 2795,-9 20-1910,13-7-918,0 0 1,1 0-1,2 1 1,0 0-1,1 0 1,1 38-1,1-51-430,2 1 0,-1-1 0,1 1 0,1-1 0,0 0-1,0 0 1,1 0 0,1 0 0,-1 0 0,1 0 0,1-1 0,0 1-1,0-1 1,1-1 0,0 1 0,14 13 0,10 1-3042</inkml:trace>
  <inkml:trace contextRef="#ctx0" brushRef="#br0" timeOffset="2730">894 1 4466,'0'5'3395,"0"-4"-3216,0 0 0,0-1 0,0 1 0,0 0 0,0-1 0,1 1 0,-1 0 1,0-1-1,0 1 0,0-1 0,1 1 0,-1 0 0,0-1 0,1 1 0,-1-1 0,0 1 0,1-1 0,-1 1 0,1-1 1,-1 1-1,1-1 0,-1 1 0,1-1 0,-1 0 0,1 1 0,0-1 0,0 1 0,6 5 18,-1 1-1,0 0 1,0 1 0,-1-1-1,1 1 1,-2 0-1,1 1 1,-1-1 0,-1 1-1,1 0 1,-1 0-1,-1 0 1,0 0 0,0 0-1,-1 0 1,0 1-1,0-1 1,-2 15 0,0-2-522,-1 0 0,-8 32 1,-15 38-5231,20-76 515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9:53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10 7924,'-3'-10'3692,"-4"18"-2329,-10 27-1491,14-28 438,-4 6-268,0 0 0,-1-1 0,-12 14 0,19-23-58,-1-1 0,0 0 0,0 0 0,0 1 0,0-1 0,0 0 0,0-1 1,-1 1-1,1 0 0,-1-1 0,1 1 0,-1-1 0,1 0 0,-1 0 0,0 0 0,0 0 1,1 0-1,-1-1 0,0 1 0,0-1 0,0 1 0,0-1 0,-6-1 0,7-3-447,12-1 187,17-3 69,-25 7 193,-2 1 12,53-14 283,-1-1 1,76-36 0,-116 45-78,-10 5-96,0 0 1,1-1-1,-1 1 0,0 0 1,1 0-1,-1 0 1,0 1-1,1-1 0,-1 0 1,1 1-1,4-1 1,-6 2-75,1 0 0,-1 0 0,1 0 1,-1 0-1,1 0 0,-1 0 1,0 0-1,0 1 0,1-1 1,-1 0-1,0 1 0,0-1 0,0 1 1,-1-1-1,1 1 0,0-1 1,0 1-1,-1 0 0,1-1 1,-1 3-1,7 15 160,-2 0 0,6 35 1,-9-38-365,1 0 0,1 0 1,0 0-1,1-1 1,11 23-1,-16-38 147,0 1-77,0-1 1,0 0 0,0 1 0,0-1 0,0 0-1,0 1 1,0-1 0,0 0 0,0 0 0,0 1 0,1-1-1,-1 0 1,0 0 0,0 1 0,0-1 0,0 0-1,1 0 1,-1 1 0,0-1 0,0 0 0,0 0 0,1 0-1,-1 1 1,0-1 0,0 0 0,1 0 0,-1 0-1,0 0 1,1 0 0,-1 1 0,0-1 0,0 0-1,1 0 1,-1 0 0,0 0 0,1 0 0,-1 0 0,0 0-1,0 0 1,1 0 0,-1 0 0,0 0 0,1 0-1,-1 0 1,0-1 0,1 1 0,-1 0 0,0 0 0,0 0-1,1 0 1,-1 0 0,0-1 0,0 1 0,1 0-1,-1 0 1,0 0 0,0-1 0,0 1 0,1 0 0,-1 0-1,0-1 1,0 1 0,0 0 0,0 0 0,0-1-1,0 1 1,1 0 0,-1-1 0,6-10-4869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9:52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98 6563,'0'-2'268,"0"1"1,1-1-1,-1 1 1,0-1-1,0 0 1,0 1-1,0-1 1,0 1-1,0-1 1,-1 1-1,1-1 1,0 1-1,-1-1 1,1 1-1,-1-1 1,0 1-1,1 0 1,-1-1-1,0 1 0,-1-2 1,1 2-210,0 0 0,1 1 0,-1-1 0,0 0 0,1 1 0,-1-1 0,1 0 0,0 0-1,-1 0 1,1 1 0,0-1 0,-1 0 0,1 0 0,0 0 0,0 0 0,0 0 0,-1 0 0,1 1 0,0-1 0,0 0 0,1 0 0,-1 0 0,0 0 0,0 0 0,0 0-1,1 0 1,-1 1 0,0-1 0,1 0 0,-1 0 0,0 0 0,1 1 0,-1-1 0,1 0 0,0 0 0,-1 1 0,1-1 0,0 0 0,-1 1 0,1-1 0,0 1 0,-1-1-1,1 1 1,0-1 0,0 1 0,0 0 0,0-1 0,-1 1 0,1 0 0,2-1 0,7-3-24,1-1 0,0 1-1,0 0 1,22-3 0,-31 6-47,1 1 0,-1-1 0,1 1 1,0-1-1,-1 1 0,1 0 0,-1 0 0,1 0 0,0 0 1,-1 1-1,1-1 0,0 1 0,-1-1 0,1 1 0,-1 0 1,1 0-1,-1 0 0,0 0 0,1 1 0,-1-1 0,0 1 1,0-1-1,0 1 0,0 0 0,0 0 0,0-1 0,1 4 1,-2-3 20,-1 1 1,1-1 0,-1 0-1,0 1 1,0-1 0,0 1-1,0-1 1,0 0 0,-1 1 0,1-1-1,-1 1 1,1-1 0,-1 0-1,0 0 1,0 1 0,0-1-1,0 0 1,0 0 0,-1 0 0,1 0-1,-1 0 1,-1 2 0,-38 38 316,-8-3-49,45-36-225,0 0-1,-1-1 1,1 1 0,-1-1 0,1 0-1,-1 0 1,0-1 0,1 1-1,-1-1 1,-8 1 0,15-3-72,0-1 1,0 1-1,0 0 0,0 0 1,1 0-1,-1 0 0,0 1 1,0-1-1,1 0 1,-1 1-1,0 0 0,1-1 1,3 1-1,-3 0 18,1 1 0,-1-1-1,0 0 1,1 1 0,-1 0 0,0 0 0,1 0-1,-1 0 1,0 0 0,0 1 0,0-1 0,0 1-1,0 0 1,0 0 0,-1 0 0,1 0 0,-1 1-1,1-1 1,-1 1 0,0-1 0,0 1 0,0 0-1,0 0 1,-1 0 0,1 0 0,-1 0 0,1 0-1,-1 0 1,1 5 0,-2-3 0,1 1 0,-1-1 0,-1 1 0,1 0-1,-1-1 1,0 1 0,0-1 0,0 0 0,-1 1 0,0-1 0,0 0 0,0 0 0,-1 0-1,0 0 1,0 0 0,0 0 0,-5 5 0,3-4-326,0 0 0,0-1 0,-1 1 0,1-1 0,-1 0 0,-1-1 0,1 0 0,-1 0 0,-7 4 0,12-7 169,0 0 1,-1 0 0,1-1-1,0 1 1,0-1 0,-1 0-1,1 1 1,0-1-1,-1 0 1,1 0 0,0-1-1,-1 1 1,1 0-1,0-1 1,0 1 0,-1-1-1,1 0 1,0 0 0,0 0-1,0 0 1,0 0-1,0 0 1,0 0 0,0-1-1,1 1 1,-1-1-1,0 1 1,1-1 0,-1 0-1,1 0 1,-1 0 0,1 0-1,-2-3 1,-4-10-5066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9:5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45 6547,'11'-21'1675,"5"-1"120,-15 22-1781,0-1 1,0 1-1,0 0 1,0 0-1,0 0 1,0 0 0,1 0-1,-1 0 1,0 0-1,0 1 1,0-1-1,0 0 1,0 1 0,0-1-1,0 0 1,0 1-1,0-1 1,0 1 0,0 0-1,0-1 1,0 1-1,0 0 1,0 0-1,-1-1 1,1 1 0,1 2-1,3 2-2,-1 0 1,1 0-1,-1 1 0,0-1 0,-1 1 0,0 0 1,1 1-1,-2-1 0,1 0 0,-1 1 1,0 0-1,0-1 0,-1 1 0,0 0 0,0 0 1,-1 0-1,1 0 0,-2 0 0,1-1 1,-1 1-1,0 0 0,0 0 0,-4 10 1,2-6 80,0 0 1,-2 0 0,1 0 0,-1-1 0,0 0 0,-1 0 0,0-1 0,-1 1 0,0-1 0,0 0 0,-1-1 0,0 0 0,-16 12 0,21-18-48,-1-1 0,1 1 1,0-1-1,-1 0 0,1 0 0,0 0 1,-1-1-1,1 1 0,-1-1 0,0 1 1,1-1-1,-1 0 0,1-1 0,-1 1 0,1-1 1,-1 1-1,1-1 0,-1 0 0,1 0 1,0-1-1,-1 1 0,1-1 0,-3-2 1,3 3-32,1 0 0,-1-1 0,1 1 0,0-1 0,0 1 0,-1-1 0,1 0 0,0 0 0,1 0 1,-1-1-1,0 1 0,1 0 0,-1 0 0,1-1 0,0 1 0,0-1 0,-1 0 0,2 1 0,-1-1 0,0 0 1,1 1-1,-1-1 0,1 0 0,0 0 0,0 1 0,0-1 0,0 0 0,1-4 0,-1 7-15,1-1 0,0 1 0,0-1 0,-1 1 0,1-1 0,0 1 0,0-1 0,0 1 0,-1 0 0,1 0 0,0-1 0,0 1 0,0 0 0,0 0 0,0 0 1,0 0-1,-1 0 0,1 0 0,0 0 0,0 0 0,0 1 0,0-1 0,0 0 0,0 0 0,-1 1 0,2 0 0,25 7 37,44 23-68,-35-15 115,49 16 0,-72-29-768,0 0-1,0-1 1,0 0 0,19 0-1,-11-4-2191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9:50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43 126 5651,'2'-12'4832,"22"-53"-3085,-21 59-1591,0 2-4,-1 0 1,0 0-1,0 0 1,0-1 0,0 1-1,-1 0 1,3-10-1,-1 39-127,1-1 0,2 0 0,9 27 0,-3-11 27,2-5 48,-11-29-68,0 0 0,0 0 0,-1 1 0,0-1-1,0 0 1,1 13 0,-4-17 1,0-1 0,-1 1 0,1-1 0,-1 0 1,1 0-1,-1 1 0,1-1 0,-1 0 0,1 0 0,-1-1 0,0 1 0,0 0 0,1 0 0,-1-1 0,0 1 1,0-1-1,0 0 0,0 1 0,0-1 0,0 0 0,-2 0 0,-3 1-14,-17 5 17,7-2-45,0 0 0,1-2 0,-26 2 0,172 11-4089,-93-14 2359,3 1-1121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9:45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71 208 2945,'-8'-3'2097,"-21"-10"992,21 7-1550,13 4 815,-1-2-2281,0 0 0,-1 0-1,1-1 1,-1 1 0,0-1-1,4-8 1,-5 9 2,8-13 72,1 0-1,0 1 1,1 0-1,1 1 0,0 1 1,2 0-1,16-14 1,-30 28-150,-1-1 1,1 1 0,-1-1 0,1 1 0,-1 0-1,1 0 1,0-1 0,-1 1 0,1 0 0,-1 0-1,1 0 1,0-1 0,-1 1 0,1 0 0,0 0-1,-1 0 1,1 0 0,0 0 0,-1 0-1,1 1 1,-1-1 0,1 0 0,0 0 0,-1 0-1,1 1 1,-1-1 0,1 0 0,0 0 0,-1 1-1,1 0 1,12 20-128,-4 27 166,-9-48-36,2 16 40,8 104 36,-9-106-76,-1 0-1,-1 0 0,-1 0 1,0 0-1,0 0 1,-7 18-1,8-29 20,0-1-1,-1 0 1,1 0 0,-1 0-1,1 0 1,-1 0-1,0 0 1,0 0 0,0-1-1,0 1 1,0-1 0,0 1-1,0-1 1,0 0 0,-1 0-1,1 0 1,-1 0 0,1 0-1,0 0 1,-1-1 0,1 1-1,-1-1 1,0 0 0,-2 0-1,-12 1 13,0-1 0,-29-4 0,10 1 77,-2 6-378,31 2-14,26 3 75,-1-5-234,1 0 0,1-1-1,-1-1 1,0-1 0,0-1 0,0 0 0,1-1 0,32-9 0,-14 4-2535,-11 1 169</inkml:trace>
  <inkml:trace contextRef="#ctx0" brushRef="#br0" timeOffset="1192.13">218 1327 3906,'0'-2'128,"0"0"0,0 0 0,1 1 0,-1-1 1,0 0-1,0 0 0,1 1 0,-1-1 0,1 0 0,0 1 1,-1-1-1,1 0 0,0 1 0,0-1 0,0 1 0,0-1 1,0 1-1,0 0 0,1-1 0,-1 1 0,0 0 0,1 0 1,-1 0-1,0 0 0,1 0 0,0 0 0,-1 0 0,1 1 1,-1-1-1,1 0 0,0 1 0,0 0 0,-1-1 0,1 1 1,0 0-1,0 0 0,-1 0 0,1 0 0,0 0 0,0 0 1,2 1-1,0-1-109,-1 1 1,1 0 0,0-1 0,-1 1 0,1 1-1,-1-1 1,1 1 0,-1-1 0,0 1 0,0 0-1,0 0 1,0 0 0,0 0 0,0 1 0,0-1-1,-1 1 1,1 0 0,-1 0 0,4 5-1,-3 2 15,0-1 0,0 1 0,-1 0 0,0 0 1,-1 0-1,0 0 0,0 0 0,-1 0 0,-1 0 0,0 0 0,0 0 0,-1 0 0,0 0 0,-1 0 0,-6 17 0,4-13 9,-1-1 0,-1 0 0,0 0 1,0-1-1,-1 0 0,-1 0 0,0-1 0,0 0 1,-21 18-1,29-29-41,-1 1 0,1 0 0,-1-1 0,1 1 0,-1-1 0,1 1 0,-1-1 0,1 0 0,-1 0 0,1 1 0,-1-1 0,0 0 1,1-1-1,-1 1 0,1 0 0,-1 0 0,1-1 0,-1 1 0,1-1 0,-1 1 0,1-1 0,-1 1 0,1-1 0,-1 0 0,1 0 0,0 0 0,-2-1 0,-27-25 64,29 26-53,0 0 0,0 0 0,1 0 0,-1-1 0,0 1-1,1 0 1,-1 0 0,0-1 0,1 1 0,-1 0 0,1-1 0,0 1 0,-1-1 0,1 1 0,0 0 0,0-1 0,0 1 0,0-1 0,0 1 0,0 0 0,1-1 0,-1 1 0,0-1 0,1 1 0,-1 0 0,1-1 0,-1 1 0,1 0 0,0 0 0,0-1 0,-1 1 0,1 0 0,0 0 0,0 0 0,0 0 0,0 0 0,0 0 0,0 0 0,0 0 0,1 1 0,-1-1 0,0 0 0,0 1 0,1-1 0,-1 1 0,0-1 0,3 0 0,1-1 18,0 0 1,1 0 0,-1 1-1,0-1 1,1 1 0,0 1-1,-1-1 1,1 1 0,0 0-1,-1 0 1,7 1 0,18 7 107,-21-5-412,1 0-1,0-1 0,-1 0 1,1 0-1,0-1 0,0 0 1,0-1-1,0 0 0,0-1 1,15-2-1,-9-1-1540,-5 1-646</inkml:trace>
  <inkml:trace contextRef="#ctx0" brushRef="#br0" timeOffset="2228.91">232 2498 2033,'5'-25'2786,"-5"19"-2549,0 0-1,1 1 1,0-1-1,0 0 1,1 1 0,0 0-1,0-1 1,0 1-1,0 0 1,1 0 0,0 0-1,0 0 1,0 0 0,1 1-1,-1 0 1,7-6-1,-7 7 23,1 1 0,0-1-1,0 1 1,0 0 0,0 0-1,1 1 1,-1-1 0,0 1-1,1 0 1,-1 0 0,6 0-1,-7 1-217,0 0-1,0 1 0,0-1 1,0 1-1,0 0 1,0 0-1,0 0 0,0 0 1,0 0-1,-1 1 0,1-1 1,-1 1-1,1 0 1,-1-1-1,1 1 0,-1 0 1,0 1-1,3 3 0,-2-2-1,0 1-1,0-1 1,-1 1-1,1-1 1,-1 1-1,0 0 1,-1 0-1,1 0 1,-1 0-1,0 0 1,-1 0-1,1 1 1,-1-1-1,0 0 0,0 0 1,0 0-1,-1 1 1,0-1-1,0 0 1,0 0-1,-1 0 1,-2 7-1,2-6 2,-1-1 0,1 1 0,-1 0-1,0-1 1,0 0 0,-1 0 0,1 0 0,-1 0-1,0 0 1,-1-1 0,1 0 0,-1 1-1,0-2 1,0 1 0,0-1 0,0 1 0,-1-2-1,-6 4 1,-6-5-140,26-12-14,-4 8 100,0 0-1,0 0 0,0 0 0,1 1 0,-1 0 1,10-4-1,-11 5 8,1 1-1,-1 0 1,0 0 0,1 0 0,-1 0-1,0 0 1,0 0 0,1 1 0,-1 0-1,0 0 1,0 0 0,0 0 0,0 0 0,0 0-1,0 1 1,0 0 0,0-1 0,0 1-1,-1 0 1,4 3 0,-3-1 12,1 0-1,-1 1 1,1-1 0,-1 1 0,-1 0-1,1 0 1,-1 0 0,0 0 0,0 0-1,0 1 1,1 7 0,-1-6 15,-1-1 1,0 1-1,0 0 0,-1-1 1,0 1-1,0-1 0,0 1 1,-1 0-1,0-1 0,-1 1 0,1-1 1,-1 1-1,0-1 0,-1 0 1,1 0-1,-1 0 0,-1 0 1,1 0-1,-1-1 0,0 0 1,-6 7-1,5-8-50,-1 0 0,1-1 0,-1 0 0,0 0 0,0 0 0,0-1 0,-1 0 0,1 0 0,0 0 0,-11 0 0,11-1-851,-1 0-1,1-1 1,0 0 0,-1-1-1,1 0 1,-9-1 0,4-3-3598</inkml:trace>
  <inkml:trace contextRef="#ctx0" brushRef="#br0" timeOffset="3241.08">311 3748 4354,'24'-4'2955,"-23"3"-2861,0 1 0,0-1 0,0 1 0,0-1 0,0 1 0,0-1 0,0 1 0,1 0 0,-1 0 0,0 0 0,0 0 0,0 0 0,0 0 0,0 0 0,0 0 1,0 0-1,0 0 0,1 0 0,-1 1 0,0-1 0,0 0 0,0 1 0,0-1 0,0 1 0,0-1 0,0 1 0,-1 0 0,1-1 0,0 1 0,0 0 0,0 0 0,0-1 1,-1 1-1,1 0 0,-1 0 0,1 0 0,0 0 0,-1 0 0,1 0 0,-1 0 0,0 0 0,1 0 0,-1 0 0,0 0 0,0 0 0,0 1 0,1-1 0,-1 1 0,2 10 36,0-1 0,0 0-1,-1 0 1,0 1-1,-1-1 1,-2 14 0,2-22-132,0 1 0,-1-1 0,1 0 0,-1 0 0,0 0 0,0 0 0,0 0 0,0 0 0,0 0 0,-1-1 1,1 1-1,-1 0 0,0-1 0,1 1 0,-1-1 0,-1 1 0,1-1 0,0 0 0,0 0 0,-1 0 1,1 0-1,-1-1 0,0 1 0,0-1 0,1 1 0,-1-1 0,-4 1 0,5-1-11,0-1-1,0 0 0,0 0 1,0 0-1,0 0 1,1 0-1,-1 0 0,0-1 1,0 1-1,0-1 1,0 1-1,1-1 1,-1 0-1,0 1 0,0-1 1,1 0-1,-1 0 1,1 0-1,-1-1 0,1 1 1,-1 0-1,1-1 1,0 1-1,-1 0 0,1-1 1,0 1-1,0-1 1,0 0-1,0 1 0,0-1 1,1 0-1,-1 0 1,1 0-1,-1 1 1,1-1-1,-1-4 0,1 5-5,-1-1-1,1 1 1,0 0 0,0-1-1,0 1 1,0 0-1,0-1 1,0 1-1,0-1 1,0 1-1,0 0 1,1-1-1,-1 1 1,1 0 0,-1-1-1,1 1 1,-1 0-1,1 0 1,0-1-1,0 1 1,-1 0-1,1 0 1,0 0 0,0 0-1,0 0 1,0 0-1,0 0 1,0 1-1,1-1 1,-1 0-1,0 0 1,0 1-1,1-1 1,-1 1 0,0-1-1,1 1 1,-1 0-1,0-1 1,1 1-1,-1 0 1,0 0-1,1 0 1,-1 0 0,1 0-1,-1 0 1,0 1-1,1-1 1,-1 0-1,2 1 1,43 14-56,-38-12 77,1 0-1,0 0 0,-1-1 0,1 0 0,0 0 0,14 0 0,-19-2 68,0 0 0,0-1 1,0 1-1,0-1 0,0 0 0,0 0 0,0 0 0,0-1 0,-1 1 0,1-1 0,-1 0 1,1 0-1,-1-1 0,0 1 0,0 0 0,0-1 0,0 0 0,0 0 0,0 0 1,-1 0-1,4-6 0,-2 2 105,0 1 0,-1-1 0,0 0 0,0 0 1,-1 0-1,0-1 0,-1 1 0,1 0 0,-1-1 0,0-13 0,1 61 128,2 0 0,15 66-1,12 20-3265,-27-109-163,-4-1-1342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9:22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1969,'0'0'132,"-1"0"-1,0 0 1,1 0 0,-1 0-1,1 0 1,-1 1 0,1-1-1,-1 0 1,1 0 0,-1 1-1,1-1 1,-1 0 0,1 1-1,-1-1 1,1 0-1,-1 1 1,1-1 0,0 1-1,-1-1 1,1 1 0,0-1-1,-1 1 1,1-1 0,0 1-1,0-1 1,0 1 0,-1-1-1,1 1 1,0 0 0,0-1-1,0 1 1,0-1 0,0 1-1,0-1 1,0 1 0,0 0-1,0-1 1,0 1 0,0-1-1,1 1 1,-1-1 0,0 1-1,0-1 1,1 1 0,-1-1-1,0 1 1,0-1 0,1 1-1,5 23 624,-16 91 33,5-83-502,2 1 0,1 43 0,4 175-233,-2-31 25,0-138 584,-15 99 0,7-119-526,3 0 0,3 0-1,10 106 1,2-100-9,4 15-26,-4 0 0,-1 110 0,-66 450 48,40-472-130,8 266 0,8-141-30,13 303-118,-3-371-33,5-12 58,1 55 107,5 91-4,-3-98-68,-4-160-169,1-36-4785,-14-59 2854,0 3-691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9:07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 1969,'-1'0'132,"1"0"-1,-1 0 1,1 0 0,-1 0-1,0 0 1,1 1 0,-1-1-1,1 0 1,-1 0 0,1 1-1,-1-1 1,1 0 0,-1 1-1,1-1 1,0 0-1,-1 1 1,1-1 0,-1 1-1,1-1 1,0 1 0,-1-1-1,1 1 1,0-1 0,0 1-1,-1-1 1,1 1 0,0-1-1,0 1 1,0 0 0,0-1-1,0 1 1,0-1 0,0 1-1,0-1 1,0 1 0,0 0-1,0-1 1,0 1 0,0-1-1,0 1 1,1-1 0,-1 1-1,0-1 1,0 1 0,1-1-1,-1 1 1,0-1 0,1 1-1,5 23 624,-17 91 33,7-83-502,0 1 0,3 43 0,3 176-233,-2-33 25,-1-137 584,-13 99 0,6-119-526,3 0 0,2 1-1,11 105 1,3-101-9,2 16-26,-3 1 0,-1 108 0,-65 452 48,38-473-130,9 266 0,8-141-30,13 303-118,-3-371-33,5-12 58,2 55 107,3 91-4,-1-98-68,-5-160-169,1-35-4785,-13-60 2854,-1 2-691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9:04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78 2113,'14'-78'2956,"-10"329"2846,-2 242-4878,-11-357-640,-2 87-13,6-37 871,1-85-884,4-1 1,16 125 0,-2-84-191,-5 1 1,-19 254-1,-3-191-49,-10 205-60,33-2 47,13-207-27,7 105-16,0 87 172,2 45-185,-28-92-223,-4-241 164,15 140-1246,-7-158 59,-3-57-811,3-15-2232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0:07:34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1 373 2689,'0'-1'91,"0"-1"0,1 1-1,-1 0 1,1 0-1,-1-1 1,1 1 0,0 0-1,-1 0 1,1 0 0,0 0-1,0 0 1,0 0 0,0 0-1,0 0 1,0 0 0,0 0-1,0 0 1,0 0 0,0 1-1,0-1 1,0 1 0,1-1-1,-1 1 1,0-1 0,0 1-1,1-1 1,-1 1 0,0 0-1,1 0 1,-1 0-1,0 0 1,1 0 0,1 0-1,67 2-564,-28-1 606,573-34-585,-343 4 508,-153 14-65,122-18-2,270-22 363,-350 52-287,173-9 21,287-15 353,-600 27-438,380 15-75,-307-13 87,98-12 0,19 0-39,611 23 257,-234 25-137,43 1 11,-592-38-102,651-7 186,-195 8-160,-322 5-27,17 4 65,52 2 68,549 0 557,-627-9-611,480-10-35,-187-2-2,-249 9-23,630-26 43,-281-15 0,-16 2 151,-480 32-193,527-34 604,-350 41-621,770-11 67,-939 8-66,772-32 8,-317 14 47,-137 7 160,-218-2 311,53 0-331,82 17-1539,-266-5-2089,-32-2 1120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1:46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537 356 9412,'-6'-7'769,"1"4"-129,-4 6 496,7 2-671,-1 5-305,3 5 144,3 7-176,5 6 16,-3 0-80,4-1-128,-1 1 16,-2-5-288,-1-6-545,-2-2-543,0-7-1698,3-3-1728</inkml:trace>
  <inkml:trace contextRef="#ctx0" brushRef="#br0" timeOffset="382.95">407 390 5875,'-1'-3'292,"0"-1"1,0 1-1,0-1 1,1 1 0,0-1-1,0 1 1,0-1-1,0 1 1,0-1 0,1 1-1,-1-1 1,1 1-1,1-5 1,0 5-222,0 1-1,-1 0 1,1 0-1,0-1 1,1 1 0,-1 1-1,0-1 1,0 0 0,1 0-1,-1 1 1,1 0 0,0-1-1,-1 1 1,1 0 0,0 0-1,0 0 1,2 0-1,4-1-37,0 0 0,1 1 0,-1 0 0,0 0 0,0 1-1,0 0 1,1 1 0,-1 0 0,0 1 0,0-1 0,0 2-1,0-1 1,0 1 0,-1 1 0,1-1 0,-1 2 0,0-1-1,0 1 1,-1 0 0,1 1 0,-1-1 0,0 2 0,11 12-1,-12-13 23,-1 0 0,0 0-1,-1 1 1,1 0 0,-1 0-1,0 0 1,-1 0 0,0 0-1,0 1 1,-1 0 0,0-1-1,0 1 1,-1 0 0,0 0-1,0 0 1,0 0 0,-1 0-1,-1 0 1,1 0 0,-1 0-1,-1 0 1,0 0 0,0-1-1,0 1 1,-1 0 0,0-1-1,-8 14 1,4-10 4,-1 0 1,0-1 0,-1 0-1,0 0 1,-1-1 0,0 0-1,0-1 1,-19 11-1,24-15-148,-1 0 1,-1-1-1,1 0 0,0 0 0,-1 0 0,1-1 0,-1 0 0,0-1 0,0 1 0,0-1 0,0-1 0,0 1 0,0-1 0,0 0 0,0-1 0,0 0 0,-13-3 0,18 3-291,-1 0-1,1 0 1,-1 0-1,1 0 1,-1-1-1,1 0 1,0 1-1,0-1 1,0 0-1,-3-3 0,-6-8-3495</inkml:trace>
  <inkml:trace contextRef="#ctx0" brushRef="#br0" timeOffset="1013.38">775 440 4290,'9'-10'5361,"21"-10"-3938,-22 16-1256,0 0 0,0 1 0,0 0 0,1 1-1,-1 0 1,10-1 0,-16 3-106,0 0 1,-1 0-1,1 0 0,0 0 1,0 0-1,0 0 0,0 1 1,0-1-1,-1 1 0,1 0 0,0-1 1,0 1-1,-1 0 0,1 0 1,0 0-1,-1 0 0,1 0 1,-1 0-1,1 1 0,-1-1 1,0 0-1,0 1 0,0-1 0,1 1 1,-1 0-1,0-1 0,-1 1 1,1 0-1,0-1 0,0 1 1,-1 0-1,1 0 0,-1 2 1,7 30 133,-2 0 1,-2 0-1,-1 1 1,-3 37-1,4 63-2408,-4-120-823,-8-17 474,-11-20-462,17 19 2856,-10-14-1844</inkml:trace>
  <inkml:trace contextRef="#ctx0" brushRef="#br0" timeOffset="1316.88">813 673 2369,'-17'-10'1345,"3"2"287,3 6-735,8 2-49,1 0 145,4 0 479,7 0 129,5-3-304,5-2-497,4 0-96,2-5-239,0 0-401,0-3 64,-3 3-128,1 0-577,-7 0-1472,1 3-960,-3-3-1745</inkml:trace>
  <inkml:trace contextRef="#ctx0" brushRef="#br0" timeOffset="2653.87">1019 7 2657,'-2'-1'491,"1"0"0,-1 0 1,0 0-1,1 1 0,-1-1 0,0 1 0,0-1 0,1 1 0,-1-1 0,0 1 0,0 0 1,-2 0-1,-49 4 1922,34-2-1689,-65 2 460,46-3-798,-1 1-1,1 2 1,-68 16-1,52-4-260,1 3 0,1 1-1,1 3 1,-88 54-1,116-62-50,0 1 0,1 2 0,0 0 0,2 1 0,0 1 0,1 1 0,2 1 0,0 0 0,1 1 0,1 1 0,-18 39 0,28-49-53,1 0 1,1 0 0,0 0 0,1 0 0,0 0-1,1 0 1,1 1 0,0-1 0,1 0 0,0 0-1,1 1 1,1-1 0,0 0 0,1-1 0,1 1-1,0-1 1,1 0 0,10 19 0,-6-15 6,0 0-1,1-1 1,1 0 0,0-1 0,1 0 0,1 0 0,0-2 0,1 0-1,0-1 1,1 0 0,1-1 0,32 16 0,-18-15 27,1-1-1,1-2 1,-1-1 0,1-2 0,1-1 0,-1-1-1,39-2 1,-19-3 58,-1-2-1,0-3 1,95-23-1,-130 24-90,-1 0-1,1-2 0,-1 0 0,0-1 0,-1-1 1,0 0-1,0-1 0,-1 0 0,0-2 1,-1 1-1,14-17 0,-2-1 1,-1-2-1,-1-1 1,-2 0 0,17-37-1,-32 56-6,-1-1 0,0 0 0,-1 1 0,-1-2 0,0 1 0,0 0 0,-2-1 0,0 1 0,-1-1 1,0 1-1,-1-1 0,-3-14 0,3 16 63,-2 1 0,1-1 0,-2 1 0,0 0 0,0 0 0,-1 1 0,0-1 0,-1 1 0,0 0 0,-1 0 0,-1 1 0,1 0 0,-2 0 0,-9-9 0,-7 2-71,-1 1 0,-1 1 0,0 1 0,-1 1 0,0 2 0,-1 1 0,-45-10 0,68 19-224,-76-14 134,40 16-2480,40-1 2028,0 1-1,0-1 1,0 1-1,-1 0 1,1 0-1,0 0 1,0 0 0,0 0-1,0 0 1,1 0-1,-1 0 1,0 1-1,-2 1 1,-4 9-3529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9:44:09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562 577 3426,'1'-11'12987,"2"28"-11948,2 10-1163,9 30 78,19 57-327,-28-100-375,1 0 1,1-1-1,8 15 0,-13-26 110,0 1-1,0 0 1,-1 0-1,1 0 1,-1 0-1,0 0 1,0 1-1,1 5 1,-1 1-2156</inkml:trace>
  <inkml:trace contextRef="#ctx0" brushRef="#br0" timeOffset="405.9">404 799 5859,'-4'-6'419,"1"-1"1,-1 0-1,1 0 1,1 0-1,-1 0 0,1 0 1,0-1-1,1 1 1,0-1-1,-1-8 1,3 11-325,-1 0 1,1 1-1,0-1 0,1 0 1,-1 1-1,1-1 0,-1 1 1,1-1-1,1 1 1,-1 0-1,1 0 0,-1 0 1,1 0-1,0 0 0,1 0 1,-1 1-1,6-5 1,-1 2-77,1-1 0,0 1 1,1 0-1,-1 1 0,1 0 0,0 1 1,1 0-1,-1 0 0,1 1 1,-1 1-1,1 0 0,0 0 1,0 1-1,0 0 0,0 1 1,0 1-1,0-1 0,0 2 1,0-1-1,0 2 0,-1-1 1,1 1-1,19 9 0,-22-9 24,0 1-1,-1 0 1,1 0 0,-1 1-1,0-1 1,0 1 0,-1 1-1,0-1 1,0 1-1,0 1 1,0-1 0,-1 1-1,0 0 1,-1 0-1,1 0 1,-1 1 0,-1-1-1,1 1 1,-1 0 0,-1 0-1,0 0 1,0 0-1,0 1 1,-1-1 0,0 1-1,-1-1 1,0 1 0,0-1-1,-1 0 1,0 1-1,-3 10 1,-1-2-133,-1-1-1,0 0 0,-2 0 1,0 0-1,-1-1 1,0 0-1,-1-1 1,-1 0-1,0-1 1,-1 0-1,0-1 0,-1 0 1,0-1-1,-1 0 1,0-1-1,-28 15 1,39-24-185,2-1 96,0 1-1,0 0 1,0-1 0,0 1 0,0-1 0,0 0 0,-1 1-1,1-1 1,0 0 0,0 0 0,0 0 0,0 0 0,0 0-1,-1 0 1,1 0 0,0 0 0,0 0 0,-2-1 0,-3-7-2857</inkml:trace>
  <inkml:trace contextRef="#ctx0" brushRef="#br0" timeOffset="801.97">900 717 5362,'72'-55'2905,"-62"45"-2639,1 1-1,0 0 1,0 0-1,1 1 1,0 1-1,0 0 1,1 0-1,0 2 1,16-6-1,-27 11-223,-1 0 0,1 0-1,0 0 1,-1 1 0,1-1 0,0 0-1,-1 1 1,1-1 0,-1 1-1,1 0 1,0 0 0,-1-1-1,0 1 1,1 0 0,-1 0-1,1 0 1,-1 0 0,0 1 0,0-1-1,0 0 1,0 0 0,0 1-1,0-1 1,0 1 0,0-1-1,0 1 1,-1-1 0,1 1 0,0-1-1,-1 1 1,0 0 0,1-1-1,-1 1 1,0 2 0,10 67 323,-9-62-317,-3 68 36,0 8-1466,3-77 597,0 0 0,0 0 0,1-1 0,5 15-1,-2-9-1615</inkml:trace>
  <inkml:trace contextRef="#ctx0" brushRef="#br0" timeOffset="1103.14">994 861 5987,'8'-8'1216,"3"3"-543,1-2 527,-1-3-303,6 0-753,2-5-96,3 2-48,1 1-192,-1-1-1217,0 3-1232</inkml:trace>
  <inkml:trace contextRef="#ctx0" brushRef="#br0" timeOffset="1889.76">714 321 4290,'-35'-5'1461,"-3"-1"593,-64 0 1,88 6-1888,0 1 1,0 1-1,1 0 0,-1 1 0,1 0 0,-1 1 1,1 1-1,-16 7 0,-7 8 141,1 1 0,1 2 0,1 1 0,2 1 0,0 2-1,1 1 1,2 1 0,1 2 0,-40 60 0,59-78-240,1 2 0,1-1 1,0 1-1,1 0 0,1 0 0,0 0 1,1 1-1,1-1 0,0 1 0,1 0 1,1 0-1,0-1 0,1 1 0,1 0 1,0-1-1,1 1 0,1-1 0,1 0 0,6 15 1,-3-8-54,1 0 0,2 0 0,0-1 0,1-1 0,1 0 0,1 0 0,1-2 0,0 0 0,2 0 0,0-2 1,1 0-1,20 14 0,-21-19 15,0-2 0,0 0 1,1-1-1,0-1 0,0-1 0,0 0 1,31 5-1,-11-6 72,0-2-1,70-1 1,-70-5-141,63-11 0,126-36 274,-149 26-224,-47 5-56,-15 8 50,17-14 84,-1-1 0,0-2 0,-3-1 0,0-2-1,-2 0 1,-1-2 0,-2-1 0,-1-1 0,-2-1 0,-1-1 0,-2 0 0,-2-2 0,-1 0 0,-2 0 0,-2-1 0,-1-1 0,-3 0 0,-1 0 0,1-65 0,-7 86-61,-1 0 1,-1 1-1,-1-1 0,-1 0 0,-1 1 1,0 0-1,-2 0 0,0 0 0,-1 1 1,-1 0-1,0 0 0,-19-24 0,18 29-61,-1 0-1,-1 1 0,0 0 0,-1 1 0,0 1 1,0 0-1,-1 0 0,-1 1 0,1 1 0,-1 1 1,-1 0-1,0 1 0,0 0 0,0 1 1,-18-2-1,11 3-194,1 2 0,0 1 0,-1 1 0,1 0 0,-1 2 0,1 1 0,0 0 0,0 2 0,0 1 0,1 0 0,-28 13 0,14-3-790,1 1 1,1 2-1,0 1 0,2 1 1,-54 49-1,-17 30-4408</inkml:trace>
</inkml:ink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219</TotalTime>
  <Pages>5</Pages>
  <Words>458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15</cp:revision>
  <cp:lastPrinted>2023-06-12T16:37:00Z</cp:lastPrinted>
  <dcterms:created xsi:type="dcterms:W3CDTF">2023-06-12T16:42:00Z</dcterms:created>
  <dcterms:modified xsi:type="dcterms:W3CDTF">2023-06-13T20:14:00Z</dcterms:modified>
</cp:coreProperties>
</file>