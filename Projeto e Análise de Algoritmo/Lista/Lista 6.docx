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2AD" w14:textId="5E20891C" w:rsidR="00C6554A" w:rsidRDefault="00C6554A" w:rsidP="00C6554A">
      <w:pPr>
        <w:pStyle w:val="Foto"/>
        <w:rPr>
          <w:lang w:val="pt-BR"/>
        </w:rPr>
      </w:pPr>
    </w:p>
    <w:p w14:paraId="1EAB91A1" w14:textId="77777777" w:rsidR="00A02D10" w:rsidRDefault="00A02D10" w:rsidP="00C6554A">
      <w:pPr>
        <w:pStyle w:val="Foto"/>
        <w:rPr>
          <w:lang w:val="pt-BR"/>
        </w:rPr>
      </w:pPr>
    </w:p>
    <w:p w14:paraId="29DD1DE5" w14:textId="77777777" w:rsidR="00A02D10" w:rsidRDefault="00A02D10" w:rsidP="00C6554A">
      <w:pPr>
        <w:pStyle w:val="Ttulo"/>
        <w:rPr>
          <w:lang w:val="pt-BR"/>
        </w:rPr>
      </w:pPr>
    </w:p>
    <w:p w14:paraId="394A2317" w14:textId="77777777" w:rsidR="00A02D10" w:rsidRDefault="00A02D10" w:rsidP="00C6554A">
      <w:pPr>
        <w:pStyle w:val="Ttulo"/>
        <w:rPr>
          <w:lang w:val="pt-BR"/>
        </w:rPr>
      </w:pPr>
    </w:p>
    <w:p w14:paraId="25BC9084" w14:textId="77777777" w:rsidR="00A02D10" w:rsidRDefault="00A02D10" w:rsidP="00C6554A">
      <w:pPr>
        <w:pStyle w:val="Ttulo"/>
        <w:rPr>
          <w:lang w:val="pt-BR"/>
        </w:rPr>
      </w:pPr>
    </w:p>
    <w:p w14:paraId="2F62C631" w14:textId="77777777" w:rsidR="00A02D10" w:rsidRDefault="00A02D10" w:rsidP="00C6554A">
      <w:pPr>
        <w:pStyle w:val="Ttulo"/>
        <w:rPr>
          <w:lang w:val="pt-BR"/>
        </w:rPr>
      </w:pPr>
    </w:p>
    <w:p w14:paraId="04234182" w14:textId="39A40E51" w:rsidR="00C6554A" w:rsidRPr="00931349" w:rsidRDefault="00576502" w:rsidP="00C6554A">
      <w:pPr>
        <w:pStyle w:val="Ttulo"/>
        <w:rPr>
          <w:sz w:val="96"/>
          <w:szCs w:val="96"/>
          <w:lang w:val="pt-BR"/>
        </w:rPr>
      </w:pPr>
      <w:r w:rsidRPr="00576502">
        <w:rPr>
          <w:sz w:val="96"/>
          <w:szCs w:val="96"/>
          <w:lang w:val="pt-BR"/>
        </w:rPr>
        <w:t>Projeto e Análise de Algoritmos</w:t>
      </w:r>
    </w:p>
    <w:p w14:paraId="7FB4F7E9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</w:p>
    <w:p w14:paraId="4857CC76" w14:textId="228FE822" w:rsidR="00A02D10" w:rsidRPr="00B04C39" w:rsidRDefault="00576502" w:rsidP="00C6554A">
      <w:pPr>
        <w:pStyle w:val="InformaesdeContato"/>
        <w:rPr>
          <w:rFonts w:asciiTheme="majorHAnsi" w:hAnsiTheme="majorHAnsi" w:cs="Arial"/>
          <w:sz w:val="56"/>
          <w:szCs w:val="56"/>
          <w:u w:val="single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 xml:space="preserve">Lista </w:t>
      </w:r>
      <w:r w:rsidR="00324029">
        <w:rPr>
          <w:rFonts w:asciiTheme="majorHAnsi" w:hAnsiTheme="majorHAnsi" w:cs="Arial"/>
          <w:sz w:val="56"/>
          <w:szCs w:val="56"/>
          <w:lang w:val="pt-BR"/>
        </w:rPr>
        <w:t>6</w:t>
      </w:r>
    </w:p>
    <w:p w14:paraId="506200C5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81A962" w14:textId="77777777" w:rsidR="00A02D10" w:rsidRDefault="00A02D10" w:rsidP="00A02D10">
      <w:pPr>
        <w:pStyle w:val="InformaesdeContato"/>
        <w:jc w:val="left"/>
        <w:rPr>
          <w:rFonts w:ascii="Arial" w:hAnsi="Arial" w:cs="Arial"/>
          <w:lang w:val="pt-BR"/>
        </w:rPr>
      </w:pPr>
    </w:p>
    <w:p w14:paraId="6ACD6249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B2DABE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2F464B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F8D2CE6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F1CCD1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806509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5F758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DA5A9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30936D3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B2F76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FAFF75D" w14:textId="77777777" w:rsidR="00A02D10" w:rsidRDefault="00A02D10" w:rsidP="00F20732">
      <w:pPr>
        <w:pStyle w:val="InformaesdeContato"/>
        <w:jc w:val="left"/>
        <w:rPr>
          <w:rFonts w:ascii="Arial" w:hAnsi="Arial" w:cs="Arial"/>
          <w:lang w:val="pt-BR"/>
        </w:rPr>
      </w:pPr>
    </w:p>
    <w:p w14:paraId="0FA8060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9451A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D47438F" w14:textId="7038F3B7" w:rsidR="002C74C0" w:rsidRDefault="00A02D10" w:rsidP="00645587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645587">
        <w:rPr>
          <w:rFonts w:ascii="Arial" w:hAnsi="Arial" w:cs="Arial"/>
          <w:b/>
          <w:bCs/>
          <w:lang w:val="pt-BR"/>
        </w:rPr>
        <w:t>Gustavo Dias de Oliveira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 w:bidi="pt-BR"/>
        </w:rPr>
        <w:t>-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/>
        </w:rPr>
        <w:t>202010078511</w:t>
      </w:r>
      <w:r w:rsidR="00C6554A" w:rsidRPr="00A02D10">
        <w:rPr>
          <w:rFonts w:ascii="Arial" w:hAnsi="Arial" w:cs="Arial"/>
          <w:lang w:val="pt-BR" w:bidi="pt-BR"/>
        </w:rPr>
        <w:br w:type="page"/>
      </w:r>
      <w:r w:rsidR="00576502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Questão 1</w:t>
      </w:r>
    </w:p>
    <w:p w14:paraId="32011A66" w14:textId="6673D822" w:rsidR="00084A6D" w:rsidRPr="00084A6D" w:rsidRDefault="00084A6D" w:rsidP="00722410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0F0A4016" w14:textId="0B0D90DD" w:rsidR="00671898" w:rsidRPr="00671898" w:rsidRDefault="00671898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671898">
        <w:rPr>
          <w:rFonts w:cs="Arial"/>
          <w:color w:val="auto"/>
          <w:lang w:val="pt-BR" w:bidi="pt-BR"/>
        </w:rPr>
        <w:t>Classe P:</w:t>
      </w:r>
      <w:r>
        <w:rPr>
          <w:rFonts w:cs="Arial"/>
          <w:color w:val="auto"/>
          <w:lang w:val="pt-BR" w:bidi="pt-BR"/>
        </w:rPr>
        <w:t xml:space="preserve"> c</w:t>
      </w:r>
      <w:r w:rsidRPr="00671898">
        <w:rPr>
          <w:rFonts w:cs="Arial"/>
          <w:color w:val="auto"/>
          <w:lang w:val="pt-BR" w:bidi="pt-BR"/>
        </w:rPr>
        <w:t>onjunto de todos os problemas que podem ser resolvidos por algoritmos</w:t>
      </w:r>
    </w:p>
    <w:p w14:paraId="6B51111B" w14:textId="335155EA" w:rsidR="00671898" w:rsidRDefault="00671898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671898">
        <w:rPr>
          <w:rFonts w:cs="Arial"/>
          <w:color w:val="auto"/>
          <w:lang w:val="pt-BR" w:bidi="pt-BR"/>
        </w:rPr>
        <w:t>determinísticos em tempo polinomial</w:t>
      </w:r>
      <w:r>
        <w:rPr>
          <w:rFonts w:cs="Arial"/>
          <w:color w:val="auto"/>
          <w:lang w:val="pt-BR" w:bidi="pt-BR"/>
        </w:rPr>
        <w:t>.</w:t>
      </w:r>
    </w:p>
    <w:p w14:paraId="5CFE36BF" w14:textId="09CC3457" w:rsidR="00671898" w:rsidRPr="00671898" w:rsidRDefault="00671898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671898">
        <w:rPr>
          <w:rFonts w:cs="Arial"/>
          <w:color w:val="auto"/>
          <w:lang w:val="pt-BR" w:bidi="pt-BR"/>
        </w:rPr>
        <w:t>Classe NP:</w:t>
      </w:r>
      <w:r>
        <w:rPr>
          <w:rFonts w:cs="Arial"/>
          <w:color w:val="auto"/>
          <w:lang w:val="pt-BR" w:bidi="pt-BR"/>
        </w:rPr>
        <w:t xml:space="preserve"> c</w:t>
      </w:r>
      <w:r w:rsidRPr="00671898">
        <w:rPr>
          <w:rFonts w:cs="Arial"/>
          <w:color w:val="auto"/>
          <w:lang w:val="pt-BR" w:bidi="pt-BR"/>
        </w:rPr>
        <w:t>onjunto de todos os problemas que podem ser resolvidos por algoritmos</w:t>
      </w:r>
    </w:p>
    <w:p w14:paraId="41E1095B" w14:textId="1F871FEB" w:rsidR="00671898" w:rsidRDefault="00671898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671898">
        <w:rPr>
          <w:rFonts w:cs="Arial"/>
          <w:color w:val="auto"/>
          <w:lang w:val="pt-BR" w:bidi="pt-BR"/>
        </w:rPr>
        <w:t>não-determinísticos em tempo polinomial;</w:t>
      </w:r>
    </w:p>
    <w:p w14:paraId="69B99CC7" w14:textId="77777777" w:rsidR="00671898" w:rsidRDefault="00671898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E6C3D3D" w14:textId="77777777" w:rsidR="00671898" w:rsidRDefault="00671898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04F9218" w14:textId="1411B187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2</w:t>
      </w:r>
    </w:p>
    <w:p w14:paraId="006C02C2" w14:textId="77777777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7B1B6CD8" w14:textId="662B9CB1" w:rsidR="00DB356A" w:rsidRDefault="00DB356A" w:rsidP="00DB356A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DB356A">
        <w:rPr>
          <w:rFonts w:cs="Arial"/>
          <w:color w:val="auto"/>
          <w:lang w:val="pt-BR" w:bidi="pt-BR"/>
        </w:rPr>
        <w:t>Determinísticos: o resultado de cada</w:t>
      </w:r>
      <w:r>
        <w:rPr>
          <w:rFonts w:cs="Arial"/>
          <w:color w:val="auto"/>
          <w:lang w:val="pt-BR" w:bidi="pt-BR"/>
        </w:rPr>
        <w:t xml:space="preserve"> </w:t>
      </w:r>
      <w:r w:rsidRPr="00DB356A">
        <w:rPr>
          <w:rFonts w:cs="Arial"/>
          <w:color w:val="auto"/>
          <w:lang w:val="pt-BR" w:bidi="pt-BR"/>
        </w:rPr>
        <w:t>operação é definido de forma única</w:t>
      </w:r>
      <w:r>
        <w:rPr>
          <w:rFonts w:cs="Arial"/>
          <w:color w:val="auto"/>
          <w:lang w:val="pt-BR" w:bidi="pt-BR"/>
        </w:rPr>
        <w:t>.</w:t>
      </w:r>
    </w:p>
    <w:p w14:paraId="3A348439" w14:textId="06AAEEE4" w:rsidR="00722410" w:rsidRDefault="00DB356A" w:rsidP="00DB356A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N</w:t>
      </w:r>
      <w:r w:rsidRPr="00DB356A">
        <w:rPr>
          <w:rFonts w:cs="Arial"/>
          <w:color w:val="auto"/>
          <w:lang w:val="pt-BR" w:bidi="pt-BR"/>
        </w:rPr>
        <w:t>ão-determinístico: capaz de escolher uma</w:t>
      </w:r>
      <w:r>
        <w:rPr>
          <w:rFonts w:cs="Arial"/>
          <w:color w:val="auto"/>
          <w:lang w:val="pt-BR" w:bidi="pt-BR"/>
        </w:rPr>
        <w:t xml:space="preserve"> </w:t>
      </w:r>
      <w:r w:rsidRPr="00DB356A">
        <w:rPr>
          <w:rFonts w:cs="Arial"/>
          <w:color w:val="auto"/>
          <w:lang w:val="pt-BR" w:bidi="pt-BR"/>
        </w:rPr>
        <w:t>dentre as várias alternativas possíveis a cada passo</w:t>
      </w:r>
      <w:r>
        <w:rPr>
          <w:rFonts w:cs="Arial"/>
          <w:color w:val="auto"/>
          <w:lang w:val="pt-BR" w:bidi="pt-BR"/>
        </w:rPr>
        <w:t>.</w:t>
      </w:r>
    </w:p>
    <w:p w14:paraId="6F5E7D2F" w14:textId="77777777" w:rsidR="00DB356A" w:rsidRDefault="00DB356A" w:rsidP="00DB356A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51EDE1F" w14:textId="21DB7C45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3</w:t>
      </w:r>
    </w:p>
    <w:p w14:paraId="1C3C3AE8" w14:textId="77777777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564EAE09" w14:textId="7271A630" w:rsidR="003D520B" w:rsidRDefault="00722410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ab/>
      </w:r>
      <w:r w:rsidR="00671898">
        <w:rPr>
          <w:rFonts w:cs="Arial"/>
          <w:color w:val="auto"/>
          <w:lang w:val="pt-BR" w:bidi="pt-BR"/>
        </w:rPr>
        <w:t>Porque podemos r</w:t>
      </w:r>
      <w:r w:rsidR="00671898" w:rsidRPr="00671898">
        <w:rPr>
          <w:rFonts w:cs="Arial"/>
          <w:color w:val="auto"/>
          <w:lang w:val="pt-BR" w:bidi="pt-BR"/>
        </w:rPr>
        <w:t>esolver um problema P1 supondo que temos a</w:t>
      </w:r>
      <w:r w:rsidR="00671898">
        <w:rPr>
          <w:rFonts w:cs="Arial"/>
          <w:color w:val="auto"/>
          <w:lang w:val="pt-BR" w:bidi="pt-BR"/>
        </w:rPr>
        <w:t xml:space="preserve"> </w:t>
      </w:r>
      <w:r w:rsidR="00671898" w:rsidRPr="00671898">
        <w:rPr>
          <w:rFonts w:cs="Arial"/>
          <w:color w:val="auto"/>
          <w:lang w:val="pt-BR" w:bidi="pt-BR"/>
        </w:rPr>
        <w:t>resposta para um problema P2.</w:t>
      </w:r>
      <w:r w:rsidR="00671898">
        <w:rPr>
          <w:rFonts w:cs="Arial"/>
          <w:color w:val="auto"/>
          <w:lang w:val="pt-BR" w:bidi="pt-BR"/>
        </w:rPr>
        <w:t xml:space="preserve"> Ou também, m</w:t>
      </w:r>
      <w:r w:rsidR="00671898" w:rsidRPr="00671898">
        <w:rPr>
          <w:rFonts w:cs="Arial"/>
          <w:color w:val="auto"/>
          <w:lang w:val="pt-BR" w:bidi="pt-BR"/>
        </w:rPr>
        <w:t xml:space="preserve">ostrar que se P1 for </w:t>
      </w:r>
      <w:r w:rsidR="00671898" w:rsidRPr="00671898">
        <w:rPr>
          <w:rFonts w:ascii="Constantia" w:hAnsi="Constantia" w:cs="Constantia"/>
          <w:color w:val="auto"/>
          <w:lang w:val="pt-BR" w:bidi="pt-BR"/>
        </w:rPr>
        <w:t>“</w:t>
      </w:r>
      <w:r w:rsidR="00671898" w:rsidRPr="00671898">
        <w:rPr>
          <w:rFonts w:cs="Arial"/>
          <w:color w:val="auto"/>
          <w:lang w:val="pt-BR" w:bidi="pt-BR"/>
        </w:rPr>
        <w:t>dif</w:t>
      </w:r>
      <w:r w:rsidR="00671898" w:rsidRPr="00671898">
        <w:rPr>
          <w:rFonts w:ascii="Constantia" w:hAnsi="Constantia" w:cs="Constantia"/>
          <w:color w:val="auto"/>
          <w:lang w:val="pt-BR" w:bidi="pt-BR"/>
        </w:rPr>
        <w:t>í</w:t>
      </w:r>
      <w:r w:rsidR="00671898" w:rsidRPr="00671898">
        <w:rPr>
          <w:rFonts w:cs="Arial"/>
          <w:color w:val="auto"/>
          <w:lang w:val="pt-BR" w:bidi="pt-BR"/>
        </w:rPr>
        <w:t>cil</w:t>
      </w:r>
      <w:r w:rsidR="00671898" w:rsidRPr="00671898">
        <w:rPr>
          <w:rFonts w:ascii="Constantia" w:hAnsi="Constantia" w:cs="Constantia"/>
          <w:color w:val="auto"/>
          <w:lang w:val="pt-BR" w:bidi="pt-BR"/>
        </w:rPr>
        <w:t>”</w:t>
      </w:r>
      <w:r w:rsidR="00671898" w:rsidRPr="00671898">
        <w:rPr>
          <w:rFonts w:cs="Arial"/>
          <w:color w:val="auto"/>
          <w:lang w:val="pt-BR" w:bidi="pt-BR"/>
        </w:rPr>
        <w:t xml:space="preserve"> e a redu</w:t>
      </w:r>
      <w:r w:rsidR="00671898" w:rsidRPr="00671898">
        <w:rPr>
          <w:rFonts w:ascii="Constantia" w:hAnsi="Constantia" w:cs="Constantia"/>
          <w:color w:val="auto"/>
          <w:lang w:val="pt-BR" w:bidi="pt-BR"/>
        </w:rPr>
        <w:t>çã</w:t>
      </w:r>
      <w:r w:rsidR="00671898" w:rsidRPr="00671898">
        <w:rPr>
          <w:rFonts w:cs="Arial"/>
          <w:color w:val="auto"/>
          <w:lang w:val="pt-BR" w:bidi="pt-BR"/>
        </w:rPr>
        <w:t>o for</w:t>
      </w:r>
      <w:r w:rsidR="00671898">
        <w:rPr>
          <w:rFonts w:cs="Arial"/>
          <w:color w:val="auto"/>
          <w:lang w:val="pt-BR" w:bidi="pt-BR"/>
        </w:rPr>
        <w:t xml:space="preserve"> </w:t>
      </w:r>
      <w:r w:rsidR="00671898" w:rsidRPr="00671898">
        <w:rPr>
          <w:rFonts w:cs="Arial"/>
          <w:color w:val="auto"/>
          <w:lang w:val="pt-BR" w:bidi="pt-BR"/>
        </w:rPr>
        <w:t>suficientemente rápida, é possível mostrar que</w:t>
      </w:r>
      <w:r w:rsidR="00671898">
        <w:rPr>
          <w:rFonts w:cs="Arial"/>
          <w:color w:val="auto"/>
          <w:lang w:val="pt-BR" w:bidi="pt-BR"/>
        </w:rPr>
        <w:t xml:space="preserve"> </w:t>
      </w:r>
      <w:r w:rsidR="00671898" w:rsidRPr="00671898">
        <w:rPr>
          <w:rFonts w:cs="Arial"/>
          <w:color w:val="auto"/>
          <w:lang w:val="pt-BR" w:bidi="pt-BR"/>
        </w:rPr>
        <w:t>P2 também é “difícil”.</w:t>
      </w:r>
    </w:p>
    <w:p w14:paraId="0D3A0BF3" w14:textId="77777777" w:rsidR="00671898" w:rsidRDefault="00671898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6031C46E" w14:textId="21BC4612" w:rsidR="003D520B" w:rsidRDefault="003D520B" w:rsidP="003D520B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4</w:t>
      </w:r>
    </w:p>
    <w:p w14:paraId="7049AAD7" w14:textId="77777777" w:rsidR="003D520B" w:rsidRDefault="003D520B" w:rsidP="003D520B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552BF61C" w14:textId="32B52851" w:rsidR="003D520B" w:rsidRDefault="003D520B" w:rsidP="00671898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ab/>
      </w:r>
      <w:r w:rsidR="00671898">
        <w:rPr>
          <w:rFonts w:cs="Arial"/>
          <w:color w:val="auto"/>
          <w:lang w:val="pt-BR" w:bidi="pt-BR"/>
        </w:rPr>
        <w:t>É aq</w:t>
      </w:r>
      <w:r w:rsidR="00671898" w:rsidRPr="00671898">
        <w:rPr>
          <w:rFonts w:cs="Arial"/>
          <w:color w:val="auto"/>
          <w:lang w:val="pt-BR" w:bidi="pt-BR"/>
        </w:rPr>
        <w:t>uele que</w:t>
      </w:r>
      <w:r w:rsidR="00671898">
        <w:rPr>
          <w:rFonts w:cs="Arial"/>
          <w:color w:val="auto"/>
          <w:lang w:val="pt-BR" w:bidi="pt-BR"/>
        </w:rPr>
        <w:t xml:space="preserve"> </w:t>
      </w:r>
      <w:r w:rsidR="00671898" w:rsidRPr="00671898">
        <w:rPr>
          <w:rFonts w:cs="Arial"/>
          <w:color w:val="auto"/>
          <w:lang w:val="pt-BR" w:bidi="pt-BR"/>
        </w:rPr>
        <w:t>dado uma instância e um certificado, testa a</w:t>
      </w:r>
      <w:r w:rsidR="00671898">
        <w:rPr>
          <w:rFonts w:cs="Arial"/>
          <w:color w:val="auto"/>
          <w:lang w:val="pt-BR" w:bidi="pt-BR"/>
        </w:rPr>
        <w:t xml:space="preserve"> </w:t>
      </w:r>
      <w:r w:rsidR="00671898" w:rsidRPr="00671898">
        <w:rPr>
          <w:rFonts w:cs="Arial"/>
          <w:color w:val="auto"/>
          <w:lang w:val="pt-BR" w:bidi="pt-BR"/>
        </w:rPr>
        <w:t>validade do</w:t>
      </w:r>
      <w:r w:rsidR="00671898">
        <w:rPr>
          <w:rFonts w:cs="Arial"/>
          <w:color w:val="auto"/>
          <w:lang w:val="pt-BR" w:bidi="pt-BR"/>
        </w:rPr>
        <w:t xml:space="preserve"> </w:t>
      </w:r>
      <w:r w:rsidR="00671898" w:rsidRPr="00671898">
        <w:rPr>
          <w:rFonts w:cs="Arial"/>
          <w:color w:val="auto"/>
          <w:lang w:val="pt-BR" w:bidi="pt-BR"/>
        </w:rPr>
        <w:t>certificado.</w:t>
      </w:r>
    </w:p>
    <w:p w14:paraId="7396F1F8" w14:textId="77777777" w:rsidR="00FC0EEF" w:rsidRDefault="00FC0EEF" w:rsidP="003D520B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25D1B700" w14:textId="4D68CA8A" w:rsid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5</w:t>
      </w:r>
    </w:p>
    <w:p w14:paraId="79663C1C" w14:textId="77777777" w:rsidR="00FC0EEF" w:rsidRP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auto"/>
          <w:sz w:val="28"/>
          <w:szCs w:val="28"/>
          <w:lang w:val="pt-BR" w:bidi="pt-BR"/>
        </w:rPr>
      </w:pPr>
    </w:p>
    <w:p w14:paraId="0E97DC4A" w14:textId="6D66E9E8" w:rsidR="00E13C94" w:rsidRDefault="002765B8" w:rsidP="002765B8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2765B8">
        <w:rPr>
          <w:rFonts w:cs="Arial"/>
          <w:color w:val="auto"/>
          <w:lang w:val="pt-BR" w:bidi="pt-BR"/>
        </w:rPr>
        <w:t>Um problema NP-completo é um problema dentro da classe de problemas NP que é tão difícil quanto qualquer outro problema em NP</w:t>
      </w:r>
      <w:r>
        <w:rPr>
          <w:rFonts w:cs="Arial"/>
          <w:color w:val="auto"/>
          <w:lang w:val="pt-BR" w:bidi="pt-BR"/>
        </w:rPr>
        <w:t xml:space="preserve">. </w:t>
      </w:r>
      <w:r w:rsidRPr="002765B8">
        <w:rPr>
          <w:rFonts w:cs="Arial"/>
          <w:color w:val="auto"/>
          <w:lang w:val="pt-BR" w:bidi="pt-BR"/>
        </w:rPr>
        <w:t>Um problema NP-difícil é um problema que é tão difícil quanto qualquer problema em NP, mas não necessariamente está na classe NP</w:t>
      </w:r>
      <w:r>
        <w:rPr>
          <w:rFonts w:cs="Arial"/>
          <w:color w:val="auto"/>
          <w:lang w:val="pt-BR" w:bidi="pt-BR"/>
        </w:rPr>
        <w:t>.</w:t>
      </w:r>
    </w:p>
    <w:p w14:paraId="307703B3" w14:textId="77777777" w:rsidR="00E13C94" w:rsidRDefault="00E13C94" w:rsidP="003D520B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9DC1CA7" w14:textId="0DFF5E80" w:rsid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6</w:t>
      </w:r>
    </w:p>
    <w:p w14:paraId="2C44016B" w14:textId="77777777" w:rsidR="00FC0EEF" w:rsidRDefault="00FC0EEF" w:rsidP="00FC0EEF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7207783E" w14:textId="0F8DC2EA" w:rsidR="00DB356A" w:rsidRPr="00DB356A" w:rsidRDefault="00EF206D" w:rsidP="00DB356A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ascii="Times New Roman" w:hAnsi="Times New Roman" w:cs="Times New Roman"/>
          <w:color w:val="auto"/>
          <w:lang w:val="pt-BR" w:bidi="pt-BR"/>
        </w:rPr>
        <w:t>-</w:t>
      </w:r>
      <w:r w:rsidR="00DB356A">
        <w:rPr>
          <w:rFonts w:ascii="Times New Roman" w:hAnsi="Times New Roman" w:cs="Times New Roman"/>
          <w:color w:val="auto"/>
          <w:lang w:val="pt-BR" w:bidi="pt-BR"/>
        </w:rPr>
        <w:t xml:space="preserve"> </w:t>
      </w:r>
      <w:r w:rsidR="00DB356A" w:rsidRPr="00DB356A">
        <w:rPr>
          <w:rFonts w:cs="Arial"/>
          <w:color w:val="auto"/>
          <w:lang w:val="pt-BR" w:bidi="pt-BR"/>
        </w:rPr>
        <w:t>Você pode buscar por boas soluções, mas sem nenhuma</w:t>
      </w:r>
      <w:r w:rsidR="00DB356A">
        <w:rPr>
          <w:rFonts w:cs="Arial"/>
          <w:color w:val="auto"/>
          <w:lang w:val="pt-BR" w:bidi="pt-BR"/>
        </w:rPr>
        <w:t xml:space="preserve"> </w:t>
      </w:r>
      <w:r w:rsidR="00DB356A" w:rsidRPr="00DB356A">
        <w:rPr>
          <w:rFonts w:cs="Arial"/>
          <w:color w:val="auto"/>
          <w:lang w:val="pt-BR" w:bidi="pt-BR"/>
        </w:rPr>
        <w:t>garantia de tempo ou da qualidade da solução (heurísticas).</w:t>
      </w:r>
    </w:p>
    <w:p w14:paraId="53AD4E16" w14:textId="323AE8A3" w:rsidR="00DB356A" w:rsidRPr="00DB356A" w:rsidRDefault="00EF206D" w:rsidP="00DB356A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ascii="Times New Roman" w:hAnsi="Times New Roman" w:cs="Times New Roman"/>
          <w:color w:val="auto"/>
          <w:lang w:val="pt-BR" w:bidi="pt-BR"/>
        </w:rPr>
        <w:t>-</w:t>
      </w:r>
      <w:r w:rsidR="00DB356A" w:rsidRPr="00DB356A">
        <w:rPr>
          <w:rFonts w:cs="Arial"/>
          <w:color w:val="auto"/>
          <w:lang w:val="pt-BR" w:bidi="pt-BR"/>
        </w:rPr>
        <w:t xml:space="preserve"> Tentar achar solu</w:t>
      </w:r>
      <w:r w:rsidR="00DB356A" w:rsidRPr="00DB356A">
        <w:rPr>
          <w:rFonts w:ascii="Constantia" w:hAnsi="Constantia" w:cs="Constantia"/>
          <w:color w:val="auto"/>
          <w:lang w:val="pt-BR" w:bidi="pt-BR"/>
        </w:rPr>
        <w:t>çõ</w:t>
      </w:r>
      <w:r w:rsidR="00DB356A" w:rsidRPr="00DB356A">
        <w:rPr>
          <w:rFonts w:cs="Arial"/>
          <w:color w:val="auto"/>
          <w:lang w:val="pt-BR" w:bidi="pt-BR"/>
        </w:rPr>
        <w:t>es boas rapidamente com garantia de</w:t>
      </w:r>
      <w:r w:rsidR="00DB356A">
        <w:rPr>
          <w:rFonts w:cs="Arial"/>
          <w:color w:val="auto"/>
          <w:lang w:val="pt-BR" w:bidi="pt-BR"/>
        </w:rPr>
        <w:t xml:space="preserve"> </w:t>
      </w:r>
      <w:r w:rsidR="00DB356A" w:rsidRPr="00DB356A">
        <w:rPr>
          <w:rFonts w:cs="Arial"/>
          <w:color w:val="auto"/>
          <w:lang w:val="pt-BR" w:bidi="pt-BR"/>
        </w:rPr>
        <w:t>qualidade da solução obtida (algoritmos aproximados).</w:t>
      </w:r>
    </w:p>
    <w:p w14:paraId="3143DD1B" w14:textId="0912C8B4" w:rsidR="00DB356A" w:rsidRPr="00DB356A" w:rsidRDefault="00EF206D" w:rsidP="00DB356A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ascii="Times New Roman" w:hAnsi="Times New Roman" w:cs="Times New Roman"/>
          <w:color w:val="auto"/>
          <w:lang w:val="pt-BR" w:bidi="pt-BR"/>
        </w:rPr>
        <w:t>-</w:t>
      </w:r>
      <w:r w:rsidR="00DB356A" w:rsidRPr="00DB356A">
        <w:rPr>
          <w:rFonts w:cs="Arial"/>
          <w:color w:val="auto"/>
          <w:lang w:val="pt-BR" w:bidi="pt-BR"/>
        </w:rPr>
        <w:t xml:space="preserve"> Tentar resolver de </w:t>
      </w:r>
      <w:r w:rsidR="00DB356A" w:rsidRPr="003B2215">
        <w:rPr>
          <w:rFonts w:cs="Arial"/>
          <w:color w:val="auto"/>
          <w:u w:val="single"/>
          <w:lang w:val="pt-BR" w:bidi="pt-BR"/>
        </w:rPr>
        <w:t>forma</w:t>
      </w:r>
      <w:r w:rsidR="00DB356A" w:rsidRPr="00DB356A">
        <w:rPr>
          <w:rFonts w:cs="Arial"/>
          <w:color w:val="auto"/>
          <w:lang w:val="pt-BR" w:bidi="pt-BR"/>
        </w:rPr>
        <w:t xml:space="preserve"> </w:t>
      </w:r>
      <w:r w:rsidR="00DB356A" w:rsidRPr="00DB356A">
        <w:rPr>
          <w:rFonts w:ascii="Constantia" w:hAnsi="Constantia" w:cs="Constantia"/>
          <w:color w:val="auto"/>
          <w:lang w:val="pt-BR" w:bidi="pt-BR"/>
        </w:rPr>
        <w:t>ó</w:t>
      </w:r>
      <w:r w:rsidR="00DB356A" w:rsidRPr="00DB356A">
        <w:rPr>
          <w:rFonts w:cs="Arial"/>
          <w:color w:val="auto"/>
          <w:lang w:val="pt-BR" w:bidi="pt-BR"/>
        </w:rPr>
        <w:t>tima o problema, mas para</w:t>
      </w:r>
      <w:r w:rsidR="00DB356A">
        <w:rPr>
          <w:rFonts w:cs="Arial"/>
          <w:color w:val="auto"/>
          <w:lang w:val="pt-BR" w:bidi="pt-BR"/>
        </w:rPr>
        <w:t xml:space="preserve"> </w:t>
      </w:r>
      <w:r w:rsidR="00DB356A" w:rsidRPr="00DB356A">
        <w:rPr>
          <w:rFonts w:cs="Arial"/>
          <w:color w:val="auto"/>
          <w:lang w:val="pt-BR" w:bidi="pt-BR"/>
        </w:rPr>
        <w:t>instâncias pequenas (backtracking e branch-and-bound).</w:t>
      </w:r>
    </w:p>
    <w:p w14:paraId="3F70DEF7" w14:textId="106A0720" w:rsidR="00556A31" w:rsidRDefault="00EF206D" w:rsidP="00DB356A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ascii="Times New Roman" w:hAnsi="Times New Roman" w:cs="Times New Roman"/>
          <w:color w:val="auto"/>
          <w:lang w:val="pt-BR" w:bidi="pt-BR"/>
        </w:rPr>
        <w:t>-</w:t>
      </w:r>
      <w:r w:rsidR="00DB356A" w:rsidRPr="00DB356A">
        <w:rPr>
          <w:rFonts w:cs="Arial"/>
          <w:color w:val="auto"/>
          <w:lang w:val="pt-BR" w:bidi="pt-BR"/>
        </w:rPr>
        <w:t xml:space="preserve"> Tentar resolver de forma </w:t>
      </w:r>
      <w:r w:rsidR="00DB356A" w:rsidRPr="00DB356A">
        <w:rPr>
          <w:rFonts w:ascii="Constantia" w:hAnsi="Constantia" w:cs="Constantia"/>
          <w:color w:val="auto"/>
          <w:lang w:val="pt-BR" w:bidi="pt-BR"/>
        </w:rPr>
        <w:t>ó</w:t>
      </w:r>
      <w:r w:rsidR="00DB356A" w:rsidRPr="00DB356A">
        <w:rPr>
          <w:rFonts w:cs="Arial"/>
          <w:color w:val="auto"/>
          <w:lang w:val="pt-BR" w:bidi="pt-BR"/>
        </w:rPr>
        <w:t>tima combinando com t</w:t>
      </w:r>
      <w:r w:rsidR="00DB356A" w:rsidRPr="00DB356A">
        <w:rPr>
          <w:rFonts w:ascii="Constantia" w:hAnsi="Constantia" w:cs="Constantia"/>
          <w:color w:val="auto"/>
          <w:lang w:val="pt-BR" w:bidi="pt-BR"/>
        </w:rPr>
        <w:t>é</w:t>
      </w:r>
      <w:r w:rsidR="00DB356A" w:rsidRPr="00DB356A">
        <w:rPr>
          <w:rFonts w:cs="Arial"/>
          <w:color w:val="auto"/>
          <w:lang w:val="pt-BR" w:bidi="pt-BR"/>
        </w:rPr>
        <w:t>cnicas de</w:t>
      </w:r>
      <w:r w:rsidR="00DB356A">
        <w:rPr>
          <w:rFonts w:cs="Arial"/>
          <w:color w:val="auto"/>
          <w:lang w:val="pt-BR" w:bidi="pt-BR"/>
        </w:rPr>
        <w:t xml:space="preserve"> </w:t>
      </w:r>
      <w:r w:rsidR="00DB356A" w:rsidRPr="00DB356A">
        <w:rPr>
          <w:rFonts w:cs="Arial"/>
          <w:color w:val="auto"/>
          <w:lang w:val="pt-BR" w:bidi="pt-BR"/>
        </w:rPr>
        <w:t>programação linear</w:t>
      </w:r>
    </w:p>
    <w:p w14:paraId="7C7B23D5" w14:textId="77777777" w:rsidR="00DB356A" w:rsidRDefault="00DB356A" w:rsidP="00DB356A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19D9C65C" w14:textId="77777777" w:rsidR="00D02F64" w:rsidRDefault="00D02F64" w:rsidP="00DB356A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56665443" w14:textId="64A0D6AF" w:rsidR="00556A31" w:rsidRDefault="00556A31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Questão 7</w:t>
      </w:r>
    </w:p>
    <w:p w14:paraId="2EBB851A" w14:textId="77777777" w:rsidR="00556A31" w:rsidRDefault="00556A31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4CA7AD87" w14:textId="318BB0C9" w:rsidR="00DB356A" w:rsidRDefault="00D02F64" w:rsidP="00DB356A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É importante porque com esse teorema fica mais fácil de classificar os algoritmos, </w:t>
      </w:r>
      <w:r w:rsidR="00991040">
        <w:rPr>
          <w:rFonts w:cs="Arial"/>
          <w:color w:val="auto"/>
          <w:lang w:val="pt-BR" w:bidi="pt-BR"/>
        </w:rPr>
        <w:t>Exemplo: se você tem um problema X e consegue resolver um NP-Completo pelo seu X, significa que X é NP-Difícil, e se além disso você consegue verificar a resposta em tempo polinomial ou ele também pertence a classe NP, X é NP-Completo.</w:t>
      </w:r>
    </w:p>
    <w:p w14:paraId="6D1CF3EA" w14:textId="77777777" w:rsidR="00556A31" w:rsidRDefault="00556A31" w:rsidP="00556A31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75F5DA9B" w14:textId="5DDDB675" w:rsidR="00556A31" w:rsidRDefault="00556A31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8</w:t>
      </w:r>
    </w:p>
    <w:p w14:paraId="73D05F05" w14:textId="77777777" w:rsidR="00556A31" w:rsidRDefault="00556A31" w:rsidP="00556A31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722AFB41" w14:textId="5D117AA3" w:rsidR="00556A31" w:rsidRDefault="002765B8" w:rsidP="002765B8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2765B8">
        <w:rPr>
          <w:rFonts w:cs="Arial"/>
          <w:color w:val="auto"/>
          <w:lang w:val="pt-BR" w:bidi="pt-BR"/>
        </w:rPr>
        <w:t>Um problema é fortemente NP-completo se sua versão unária do</w:t>
      </w:r>
      <w:r>
        <w:rPr>
          <w:rFonts w:cs="Arial"/>
          <w:color w:val="auto"/>
          <w:lang w:val="pt-BR" w:bidi="pt-BR"/>
        </w:rPr>
        <w:t xml:space="preserve"> </w:t>
      </w:r>
      <w:r w:rsidRPr="002765B8">
        <w:rPr>
          <w:rFonts w:cs="Arial"/>
          <w:color w:val="auto"/>
          <w:lang w:val="pt-BR" w:bidi="pt-BR"/>
        </w:rPr>
        <w:t>problema é NP-completo</w:t>
      </w:r>
      <w:r>
        <w:rPr>
          <w:rFonts w:cs="Arial"/>
          <w:color w:val="auto"/>
          <w:lang w:val="pt-BR" w:bidi="pt-BR"/>
        </w:rPr>
        <w:t>.</w:t>
      </w:r>
    </w:p>
    <w:p w14:paraId="50299F62" w14:textId="77777777" w:rsidR="00893394" w:rsidRDefault="00893394" w:rsidP="00556A31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41544F77" w14:textId="3DA3491B" w:rsidR="00893394" w:rsidRDefault="00893394" w:rsidP="00893394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9</w:t>
      </w:r>
    </w:p>
    <w:p w14:paraId="3A817CFF" w14:textId="77777777" w:rsidR="00DF7556" w:rsidRDefault="00DF7556" w:rsidP="00DF7556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6FF529CC" w14:textId="79962972" w:rsidR="002765B8" w:rsidRPr="002765B8" w:rsidRDefault="002765B8" w:rsidP="002765B8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2765B8">
        <w:rPr>
          <w:rFonts w:cs="Arial"/>
          <w:color w:val="auto"/>
          <w:lang w:val="pt-BR" w:bidi="pt-BR"/>
        </w:rPr>
        <w:t xml:space="preserve">– </w:t>
      </w:r>
      <w:r w:rsidRPr="002765B8">
        <w:rPr>
          <w:rFonts w:cs="Arial"/>
          <w:color w:val="auto"/>
          <w:lang w:val="pt-BR" w:bidi="pt-BR"/>
        </w:rPr>
        <w:t>Seu</w:t>
      </w:r>
      <w:r w:rsidRPr="002765B8">
        <w:rPr>
          <w:rFonts w:cs="Arial"/>
          <w:color w:val="auto"/>
          <w:lang w:val="pt-BR" w:bidi="pt-BR"/>
        </w:rPr>
        <w:t xml:space="preserve"> tempo de execução é polinomial no valor</w:t>
      </w:r>
      <w:r>
        <w:rPr>
          <w:rFonts w:cs="Arial"/>
          <w:color w:val="auto"/>
          <w:lang w:val="pt-BR" w:bidi="pt-BR"/>
        </w:rPr>
        <w:t xml:space="preserve"> </w:t>
      </w:r>
      <w:r w:rsidRPr="002765B8">
        <w:rPr>
          <w:rFonts w:cs="Arial"/>
          <w:color w:val="auto"/>
          <w:lang w:val="pt-BR" w:bidi="pt-BR"/>
        </w:rPr>
        <w:t>numérico da entrada</w:t>
      </w:r>
      <w:r>
        <w:rPr>
          <w:rFonts w:cs="Arial"/>
          <w:color w:val="auto"/>
          <w:lang w:val="pt-BR" w:bidi="pt-BR"/>
        </w:rPr>
        <w:t>.</w:t>
      </w:r>
    </w:p>
    <w:p w14:paraId="72FD4F55" w14:textId="14AADABC" w:rsidR="00DF7556" w:rsidRPr="002765B8" w:rsidRDefault="002765B8" w:rsidP="002765B8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2765B8">
        <w:rPr>
          <w:rFonts w:cs="Arial"/>
          <w:color w:val="auto"/>
          <w:lang w:val="pt-BR" w:bidi="pt-BR"/>
        </w:rPr>
        <w:t xml:space="preserve">– </w:t>
      </w:r>
      <w:r w:rsidRPr="002765B8">
        <w:rPr>
          <w:rFonts w:cs="Arial"/>
          <w:color w:val="auto"/>
          <w:lang w:val="pt-BR" w:bidi="pt-BR"/>
        </w:rPr>
        <w:t>Mas</w:t>
      </w:r>
      <w:r w:rsidRPr="002765B8">
        <w:rPr>
          <w:rFonts w:cs="Arial"/>
          <w:color w:val="auto"/>
          <w:lang w:val="pt-BR" w:bidi="pt-BR"/>
        </w:rPr>
        <w:t xml:space="preserve"> é exponencial no comprimento da entrada </w:t>
      </w:r>
      <w:r>
        <w:rPr>
          <w:rFonts w:cs="Arial"/>
          <w:color w:val="auto"/>
          <w:lang w:val="pt-BR" w:bidi="pt-BR"/>
        </w:rPr>
        <w:t>(</w:t>
      </w:r>
      <w:r w:rsidRPr="002765B8">
        <w:rPr>
          <w:rFonts w:cs="Arial"/>
          <w:color w:val="auto"/>
          <w:lang w:val="pt-BR" w:bidi="pt-BR"/>
        </w:rPr>
        <w:t>número de bits necessários para representá-lo</w:t>
      </w:r>
      <w:r>
        <w:rPr>
          <w:rFonts w:cs="Arial"/>
          <w:color w:val="auto"/>
          <w:lang w:val="pt-BR" w:bidi="pt-BR"/>
        </w:rPr>
        <w:t>).</w:t>
      </w:r>
    </w:p>
    <w:p w14:paraId="029CFAC6" w14:textId="77777777" w:rsidR="00E13C94" w:rsidRDefault="00E13C94" w:rsidP="00DF7556">
      <w:pPr>
        <w:pStyle w:val="InformaesdeContato"/>
        <w:jc w:val="both"/>
        <w:rPr>
          <w:rFonts w:asciiTheme="majorHAnsi" w:hAnsiTheme="majorHAnsi" w:cs="Arial"/>
          <w:b/>
          <w:bCs/>
          <w:color w:val="auto"/>
          <w:sz w:val="28"/>
          <w:szCs w:val="28"/>
          <w:lang w:val="pt-BR" w:bidi="pt-BR"/>
        </w:rPr>
      </w:pPr>
    </w:p>
    <w:p w14:paraId="27A68677" w14:textId="3F331807" w:rsidR="00893394" w:rsidRDefault="00893394" w:rsidP="00893394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10</w:t>
      </w:r>
    </w:p>
    <w:p w14:paraId="3A8150C8" w14:textId="77777777" w:rsidR="00893394" w:rsidRDefault="00893394" w:rsidP="00893394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13933E59" w14:textId="77777777" w:rsidR="004E24E9" w:rsidRPr="004E24E9" w:rsidRDefault="004E24E9" w:rsidP="004E24E9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4E24E9">
        <w:rPr>
          <w:rFonts w:cs="Arial"/>
          <w:color w:val="auto"/>
          <w:lang w:val="pt-BR" w:bidi="pt-BR"/>
        </w:rPr>
        <w:t>i. Falso.</w:t>
      </w:r>
    </w:p>
    <w:p w14:paraId="12CBA34B" w14:textId="77777777" w:rsidR="004E24E9" w:rsidRPr="004E24E9" w:rsidRDefault="004E24E9" w:rsidP="004E24E9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4E24E9">
        <w:rPr>
          <w:rFonts w:cs="Arial"/>
          <w:color w:val="auto"/>
          <w:lang w:val="pt-BR" w:bidi="pt-BR"/>
        </w:rPr>
        <w:t>ii. Verdadeiro.</w:t>
      </w:r>
    </w:p>
    <w:p w14:paraId="2944283F" w14:textId="77777777" w:rsidR="004E24E9" w:rsidRPr="004E24E9" w:rsidRDefault="004E24E9" w:rsidP="004E24E9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4E24E9">
        <w:rPr>
          <w:rFonts w:cs="Arial"/>
          <w:color w:val="auto"/>
          <w:lang w:val="pt-BR" w:bidi="pt-BR"/>
        </w:rPr>
        <w:t>iii. Verdadeiro.</w:t>
      </w:r>
    </w:p>
    <w:p w14:paraId="36C8D4F9" w14:textId="77777777" w:rsidR="004E24E9" w:rsidRPr="004E24E9" w:rsidRDefault="004E24E9" w:rsidP="004E24E9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4E24E9">
        <w:rPr>
          <w:rFonts w:cs="Arial"/>
          <w:color w:val="auto"/>
          <w:lang w:val="pt-BR" w:bidi="pt-BR"/>
        </w:rPr>
        <w:t>iv. Verdadeiro.</w:t>
      </w:r>
    </w:p>
    <w:p w14:paraId="6DD112D5" w14:textId="519F375D" w:rsidR="00E13C94" w:rsidRDefault="004E24E9" w:rsidP="004E24E9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4E24E9">
        <w:rPr>
          <w:rFonts w:cs="Arial"/>
          <w:color w:val="auto"/>
          <w:lang w:val="pt-BR" w:bidi="pt-BR"/>
        </w:rPr>
        <w:t>v. Falso.</w:t>
      </w:r>
    </w:p>
    <w:p w14:paraId="2315F180" w14:textId="77777777" w:rsidR="00E13C94" w:rsidRDefault="00E13C94" w:rsidP="00893394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sectPr w:rsidR="00E13C94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C08B4" w14:textId="77777777" w:rsidR="00D648A5" w:rsidRDefault="00D648A5" w:rsidP="00C6554A">
      <w:pPr>
        <w:spacing w:before="0" w:after="0" w:line="240" w:lineRule="auto"/>
      </w:pPr>
      <w:r>
        <w:separator/>
      </w:r>
    </w:p>
  </w:endnote>
  <w:endnote w:type="continuationSeparator" w:id="0">
    <w:p w14:paraId="2F98AE01" w14:textId="77777777" w:rsidR="00D648A5" w:rsidRDefault="00D648A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DEF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D465" w14:textId="77777777" w:rsidR="00D648A5" w:rsidRDefault="00D648A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5F33F6F" w14:textId="77777777" w:rsidR="00D648A5" w:rsidRDefault="00D648A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AF4238"/>
    <w:multiLevelType w:val="multilevel"/>
    <w:tmpl w:val="64B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5D5328"/>
    <w:multiLevelType w:val="hybridMultilevel"/>
    <w:tmpl w:val="150E16BA"/>
    <w:lvl w:ilvl="0" w:tplc="3D147D3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6929993">
    <w:abstractNumId w:val="9"/>
  </w:num>
  <w:num w:numId="2" w16cid:durableId="640230790">
    <w:abstractNumId w:val="8"/>
  </w:num>
  <w:num w:numId="3" w16cid:durableId="81074105">
    <w:abstractNumId w:val="8"/>
  </w:num>
  <w:num w:numId="4" w16cid:durableId="736974870">
    <w:abstractNumId w:val="9"/>
  </w:num>
  <w:num w:numId="5" w16cid:durableId="917255047">
    <w:abstractNumId w:val="12"/>
  </w:num>
  <w:num w:numId="6" w16cid:durableId="613948439">
    <w:abstractNumId w:val="10"/>
  </w:num>
  <w:num w:numId="7" w16cid:durableId="215121057">
    <w:abstractNumId w:val="11"/>
  </w:num>
  <w:num w:numId="8" w16cid:durableId="1462572492">
    <w:abstractNumId w:val="7"/>
  </w:num>
  <w:num w:numId="9" w16cid:durableId="626594312">
    <w:abstractNumId w:val="6"/>
  </w:num>
  <w:num w:numId="10" w16cid:durableId="909002720">
    <w:abstractNumId w:val="5"/>
  </w:num>
  <w:num w:numId="11" w16cid:durableId="1648630145">
    <w:abstractNumId w:val="4"/>
  </w:num>
  <w:num w:numId="12" w16cid:durableId="2106802774">
    <w:abstractNumId w:val="3"/>
  </w:num>
  <w:num w:numId="13" w16cid:durableId="1723863909">
    <w:abstractNumId w:val="2"/>
  </w:num>
  <w:num w:numId="14" w16cid:durableId="847599744">
    <w:abstractNumId w:val="1"/>
  </w:num>
  <w:num w:numId="15" w16cid:durableId="1421369933">
    <w:abstractNumId w:val="0"/>
  </w:num>
  <w:num w:numId="16" w16cid:durableId="689723483">
    <w:abstractNumId w:val="13"/>
  </w:num>
  <w:num w:numId="17" w16cid:durableId="168908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0"/>
    <w:rsid w:val="00084A6D"/>
    <w:rsid w:val="00176D19"/>
    <w:rsid w:val="001A3E3E"/>
    <w:rsid w:val="001C0EA2"/>
    <w:rsid w:val="00216642"/>
    <w:rsid w:val="002554CD"/>
    <w:rsid w:val="002765B8"/>
    <w:rsid w:val="00293B83"/>
    <w:rsid w:val="002B4294"/>
    <w:rsid w:val="00315314"/>
    <w:rsid w:val="00324029"/>
    <w:rsid w:val="00333D0D"/>
    <w:rsid w:val="00335E6E"/>
    <w:rsid w:val="003B2215"/>
    <w:rsid w:val="003D520B"/>
    <w:rsid w:val="003F5DF1"/>
    <w:rsid w:val="004C049F"/>
    <w:rsid w:val="004E24E9"/>
    <w:rsid w:val="005000E2"/>
    <w:rsid w:val="00556A31"/>
    <w:rsid w:val="00576502"/>
    <w:rsid w:val="005C0E40"/>
    <w:rsid w:val="0064058F"/>
    <w:rsid w:val="00645587"/>
    <w:rsid w:val="00650967"/>
    <w:rsid w:val="00671898"/>
    <w:rsid w:val="006A3CE7"/>
    <w:rsid w:val="007116AC"/>
    <w:rsid w:val="00722410"/>
    <w:rsid w:val="00772E58"/>
    <w:rsid w:val="0087785C"/>
    <w:rsid w:val="00893394"/>
    <w:rsid w:val="0089714F"/>
    <w:rsid w:val="008D07FF"/>
    <w:rsid w:val="00914556"/>
    <w:rsid w:val="00931349"/>
    <w:rsid w:val="0094171E"/>
    <w:rsid w:val="00991040"/>
    <w:rsid w:val="00A02D10"/>
    <w:rsid w:val="00A569E4"/>
    <w:rsid w:val="00AD4258"/>
    <w:rsid w:val="00AE0089"/>
    <w:rsid w:val="00B04C39"/>
    <w:rsid w:val="00B06F8F"/>
    <w:rsid w:val="00B1610F"/>
    <w:rsid w:val="00B2105C"/>
    <w:rsid w:val="00B6151D"/>
    <w:rsid w:val="00C52BB2"/>
    <w:rsid w:val="00C6554A"/>
    <w:rsid w:val="00C86D6B"/>
    <w:rsid w:val="00C86FD3"/>
    <w:rsid w:val="00CF249A"/>
    <w:rsid w:val="00D02F64"/>
    <w:rsid w:val="00D2543A"/>
    <w:rsid w:val="00D648A5"/>
    <w:rsid w:val="00DB356A"/>
    <w:rsid w:val="00DF7556"/>
    <w:rsid w:val="00E13C94"/>
    <w:rsid w:val="00ED7C44"/>
    <w:rsid w:val="00EF206D"/>
    <w:rsid w:val="00F20732"/>
    <w:rsid w:val="00F22262"/>
    <w:rsid w:val="00F82566"/>
    <w:rsid w:val="00FA0707"/>
    <w:rsid w:val="00FC0EEF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6347F"/>
  <w15:chartTrackingRefBased/>
  <w15:docId w15:val="{7826AFA3-2809-4ADB-A44B-6A874CE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56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55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A07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1835-B8A0-4B2D-AC42-7005922C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110</TotalTime>
  <Pages>3</Pages>
  <Words>350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7</cp:revision>
  <cp:lastPrinted>2023-06-11T23:23:00Z</cp:lastPrinted>
  <dcterms:created xsi:type="dcterms:W3CDTF">2023-06-11T23:30:00Z</dcterms:created>
  <dcterms:modified xsi:type="dcterms:W3CDTF">2023-06-12T16:37:00Z</dcterms:modified>
</cp:coreProperties>
</file>